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FA8" w:rsidRPr="003A204A" w:rsidRDefault="00896FA8" w:rsidP="009B4C41">
      <w:pPr>
        <w:pStyle w:val="a6"/>
        <w:rPr>
          <w:rFonts w:ascii="PMingLiU" w:eastAsia="PMingLiU" w:hAnsi="PMingLiU" w:hint="eastAsia"/>
          <w:sz w:val="24"/>
          <w:szCs w:val="24"/>
        </w:rPr>
      </w:pPr>
      <w:r w:rsidRPr="003A204A">
        <w:rPr>
          <w:rFonts w:ascii="PMingLiU" w:eastAsia="PMingLiU" w:hAnsi="PMingLiU" w:hint="eastAsia"/>
          <w:sz w:val="24"/>
          <w:szCs w:val="24"/>
        </w:rPr>
        <w:t>《人紀傷寒</w:t>
      </w:r>
      <w:r w:rsidR="00ED3F36" w:rsidRPr="003A204A">
        <w:rPr>
          <w:rFonts w:ascii="PMingLiU" w:eastAsia="PMingLiU" w:hAnsi="PMingLiU" w:hint="eastAsia"/>
          <w:sz w:val="24"/>
          <w:szCs w:val="24"/>
        </w:rPr>
        <w:t>論</w:t>
      </w:r>
      <w:r w:rsidRPr="003A204A">
        <w:rPr>
          <w:rFonts w:ascii="PMingLiU" w:eastAsia="PMingLiU" w:hAnsi="PMingLiU" w:hint="eastAsia"/>
          <w:sz w:val="24"/>
          <w:szCs w:val="24"/>
        </w:rPr>
        <w:t>》</w:t>
      </w:r>
    </w:p>
    <w:p w:rsidR="00896FA8" w:rsidRPr="003A204A" w:rsidRDefault="00896FA8" w:rsidP="009B4C41">
      <w:pPr>
        <w:pStyle w:val="a5"/>
        <w:rPr>
          <w:rFonts w:ascii="PMingLiU" w:eastAsia="PMingLiU" w:hAnsi="PMingLiU" w:hint="eastAsia"/>
          <w:sz w:val="24"/>
          <w:szCs w:val="24"/>
        </w:rPr>
      </w:pPr>
      <w:r w:rsidRPr="003A204A">
        <w:rPr>
          <w:rFonts w:ascii="PMingLiU" w:eastAsia="PMingLiU" w:hAnsi="PMingLiU" w:hint="eastAsia"/>
          <w:sz w:val="24"/>
          <w:szCs w:val="24"/>
        </w:rPr>
        <w:t>倪海廈</w:t>
      </w:r>
    </w:p>
    <w:p w:rsidR="00896FA8" w:rsidRPr="003A204A" w:rsidRDefault="00896FA8"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hint="eastAsia"/>
          <w:sz w:val="24"/>
          <w:szCs w:val="24"/>
        </w:rPr>
        <w:t>《傷寒論》序言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經方在我國漢朝以前其實就已經存在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應該是來自西域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而且已經在我國流傳千年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只是經方在漢朝之前是沒有正式的辨症依據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用來指導如何使用經方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所以知道如何正確使用經方的醫師非常之少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一直等到漢朝出現一位名醫張仲景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他是利用《內經．熱論》中的六經</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症法將經方如何使用系統化的第一人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也因此他至今仍被歷代中醫尊稱為醫聖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最初他的經方著作書名叫做《傷寒雜病論》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而張仲景在此書的前言中就有說明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他的草藥知識是來自《胎爐藥錄》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到了宋朝以後政府開始成立所謂製版局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當時以林億為主的一群人將這《傷寒雜病論》區分為二書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一名《傷寒論》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一名《金匱》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自此以後就有這二本書在民間流傳至今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本次的傷寒教學課程就是指這第一本書《傷寒論》的教學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其中所有的處方就是所謂的經方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原書結尾有所謂霍亂病脈症並治等篇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我將之編入《金匱》的第一篇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歷代對這篇都有許多爭議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有些名經方家認為應該留在《傷寒論》中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有些認為應該編入《金匱》中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我個人對此的認定是《傷寒論》只討論六經</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可以討論到厥陰篇就結束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其他的可以都放在《金匱》中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因為《金匱》本來就是分門別類的一個雜病論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從內科到腸胃科到婦科等等都有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如此後來的學者就比較容易做一簡單的區隔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先研究《傷寒論》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等到所有《傷寒論》的六經</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症條辨都能夠很純熟的運用之後再進入《金匱》時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就可以很迅速的進入這經方的殿堂。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讀了《傷寒論》的好處在哪裡呢？有心研究經方的有志之士必須知道一點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就是因為有了《傷寒論》的六經</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症法則的基礎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我們經方家就敢大劑的、大量的使用經方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絕對不會出一點錯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由於經方都是使用極峻的藥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講究的是一劑就知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二劑就已的效果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也由於藥物的力道強勁有力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而且很多都是有毒的天然藥物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過去許多醫家就是因為無法透徹了解《傷寒論》的六經</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症法則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於是自然而然就不敢輕易使用經方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同時由於《胎爐藥錄》的失傳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造成許多醫家對於《傷寒論》更是一知半解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也就是因為如此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所以自漢朝張仲景醫聖至今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歷代所出現的經方名家並不多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所以千年以來真正懂得《傷寒論》的醫家是屈指可數的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溫病派也同時因為一些醫家對傷寒的誤解因而應運而生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由於溫病方使用的藥物不像經方那樣的</w:t>
      </w:r>
      <w:r w:rsidR="006C0895" w:rsidRPr="003A204A">
        <w:rPr>
          <w:rFonts w:ascii="PMingLiU" w:eastAsia="PMingLiU" w:hAnsi="PMingLiU" w:hint="eastAsia"/>
          <w:sz w:val="24"/>
          <w:szCs w:val="24"/>
        </w:rPr>
        <w:t>驃</w:t>
      </w:r>
      <w:r w:rsidRPr="003A204A">
        <w:rPr>
          <w:rFonts w:ascii="PMingLiU" w:eastAsia="PMingLiU" w:hAnsi="PMingLiU" w:hint="eastAsia"/>
          <w:sz w:val="24"/>
          <w:szCs w:val="24"/>
        </w:rPr>
        <w:t>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都是講究溫和滋陰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調養進補等等方式來治病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與經方是</w:t>
      </w:r>
      <w:r w:rsidRPr="003A204A">
        <w:rPr>
          <w:rFonts w:ascii="PMingLiU" w:eastAsia="PMingLiU" w:hAnsi="PMingLiU" w:hint="eastAsia"/>
          <w:sz w:val="24"/>
          <w:szCs w:val="24"/>
        </w:rPr>
        <w:lastRenderedPageBreak/>
        <w:t>完全不同的境界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因為溫病方少用峻藥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就算吃錯藥物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也無多大不良的反應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於是就受到一般醫師的喜歡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也由於絕大多數的中醫都是溫病派中醫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終於導致千年以後造成人們對於中醫的誤解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咸認為中醫就是慢慢來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中藥是吃不死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但是也無法治病的錯誤觀念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這都是歷代溫病派的中醫累積傳承錯誤的中醫知識所造成的結果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本次《傷寒論》的教學就是希望能給有心學習正統中醫的後起之秀一個研究經方的機會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《傷寒論》的六經辨症法則就是進入經方大門的唯一方法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嫻熟於《傷寒論》</w:t>
      </w:r>
      <w:r w:rsidR="00AA3F93" w:rsidRPr="003A204A">
        <w:rPr>
          <w:rFonts w:ascii="PMingLiU" w:eastAsia="PMingLiU" w:hAnsi="PMingLiU" w:hint="eastAsia"/>
          <w:sz w:val="24"/>
          <w:szCs w:val="24"/>
        </w:rPr>
        <w:t>之</w:t>
      </w:r>
      <w:r w:rsidRPr="003A204A">
        <w:rPr>
          <w:rFonts w:ascii="PMingLiU" w:eastAsia="PMingLiU" w:hAnsi="PMingLiU" w:hint="eastAsia"/>
          <w:sz w:val="24"/>
          <w:szCs w:val="24"/>
        </w:rPr>
        <w:t>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再進入《金匱》時就能很靈活的使用《金匱》中的經方。</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附上一重要見證案例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於傳授期間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討論到大陷胸湯時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適逢同學中一位在急診處服務多年的劉醫師存厚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他提及此症之心下痞鞭就發生在急性胰臟炎病人身上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在腹部電腦斷層掃描片子上可以看到其中積有許多痰水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西醫稱之為（edema）跟《傷寒論》所述的大陷胸湯證是完全一樣的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使本次教學增色不少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也由於他的寶貴經驗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必能使後之學者能救病人於危急之中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其功不可沒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特於此序文中說明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以傳後世。</w:t>
      </w:r>
    </w:p>
    <w:p w:rsidR="00896FA8" w:rsidRPr="003A204A" w:rsidRDefault="00896FA8" w:rsidP="009B4C41">
      <w:pPr>
        <w:pStyle w:val="a4"/>
        <w:spacing w:afterLines="0" w:after="0" w:line="480" w:lineRule="atLeast"/>
        <w:ind w:firstLine="480"/>
        <w:jc w:val="right"/>
        <w:rPr>
          <w:rFonts w:ascii="PMingLiU" w:eastAsia="PMingLiU" w:hAnsi="PMingLiU" w:hint="eastAsia"/>
          <w:sz w:val="24"/>
          <w:szCs w:val="24"/>
        </w:rPr>
      </w:pPr>
      <w:r w:rsidRPr="003A204A">
        <w:rPr>
          <w:rFonts w:ascii="PMingLiU" w:eastAsia="PMingLiU" w:hAnsi="PMingLiU" w:hint="eastAsia"/>
          <w:sz w:val="24"/>
          <w:szCs w:val="24"/>
        </w:rPr>
        <w:t>漢唐中醫倪海廈謹記01/06/2007</w:t>
      </w:r>
    </w:p>
    <w:p w:rsidR="00896FA8" w:rsidRPr="003A204A" w:rsidRDefault="00896FA8"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Pr="003A204A">
        <w:rPr>
          <w:rFonts w:ascii="PMingLiU" w:eastAsia="PMingLiU" w:hAnsi="PMingLiU" w:hint="eastAsia"/>
          <w:sz w:val="24"/>
          <w:szCs w:val="24"/>
        </w:rPr>
        <w:t>前言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在《難經》中有五十八難曰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『傷寒有幾？其脈有變否？然。傷寒有五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有濕溫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有熱病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有溫病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其所苦各不同。』傷寒這兩字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就廣義的定義來說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應該說是『傷於寒』。以上五種病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廣義地來說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都是傷於寒之後所引起。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另一種外感病我們稱為時疫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也就是不管體質如何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男女老少感染時疫之後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都是同一種症狀。所以我們可以分為傷寒、時疫這兩類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在治病的時候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處方用藥的思路略有不同。醫聖張仲景為集經方之大成者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以《內經．熱論》中六經</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症的思路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很適當地將古人傳下的經典湯方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用六經</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症的法則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來讓後學者都能很精準地使用經方。</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在講六經之前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我們用一個圖來給諸位一個概念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所謂的『五運六氣』中的六氣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在一天的十二個時辰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我們分為六氣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如下圖所示</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jc w:val="center"/>
        <w:rPr>
          <w:rFonts w:ascii="PMingLiU" w:eastAsia="PMingLiU" w:hAnsi="PMingLiU" w:hint="eastAsia"/>
          <w:sz w:val="24"/>
          <w:szCs w:val="24"/>
        </w:rPr>
      </w:pPr>
      <w:r w:rsidRPr="003A204A">
        <w:rPr>
          <w:rFonts w:ascii="PMingLiU" w:eastAsia="PMingLiU" w:hAnsi="PMingLiU"/>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263.25pt">
            <v:imagedata r:id="rId7" o:title="Scan0003"/>
          </v:shape>
        </w:pic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如果是一般常人正氣的運行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是順時針運行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這是無病的狀態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醫生必須知道什麼健康狀態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中醫是健康專家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不像西醫是疾病專家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病人如果得到肝病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去找西醫的肝病專家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結果病人與醫生都死在肝病。如果是病情在惡化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往內傳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則是由太陽進入陽明或少陽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若進入陽明則不再傳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停在陽明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若是進入少陽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則可能進入太陰、少陰、厥陰。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學《傷寒論》必須學好條辨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《傷寒論》的條辨是『言簡剛中』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中國的相書上講到『言簡剛中』的人是君子、是人才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講話扼要有條理。張仲景就是一位『言簡剛中』的人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也因為他的『言簡剛中』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讓很多人看不懂《傷寒論》。因此學完《傷寒論》的條</w:t>
      </w:r>
      <w:r w:rsidR="00816239" w:rsidRPr="003A204A">
        <w:rPr>
          <w:rFonts w:ascii="PMingLiU" w:eastAsia="PMingLiU" w:hAnsi="PMingLiU" w:hint="eastAsia"/>
          <w:sz w:val="24"/>
          <w:szCs w:val="24"/>
        </w:rPr>
        <w:t>辨</w:t>
      </w:r>
      <w:r w:rsidRPr="003A204A">
        <w:rPr>
          <w:rFonts w:ascii="PMingLiU" w:eastAsia="PMingLiU" w:hAnsi="PMingLiU" w:hint="eastAsia"/>
          <w:sz w:val="24"/>
          <w:szCs w:val="24"/>
        </w:rPr>
        <w:t>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必須做整理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而我的工作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就是已經幫諸位做好整理的工作。不然學完《傷寒論》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就算整個背下來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沒有整理的功夫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還是不會用。</w:t>
      </w:r>
    </w:p>
    <w:p w:rsidR="00896FA8" w:rsidRPr="003A204A" w:rsidRDefault="00896FA8"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Pr="003A204A">
        <w:rPr>
          <w:rFonts w:ascii="PMingLiU" w:eastAsia="PMingLiU" w:hAnsi="PMingLiU" w:hint="eastAsia"/>
          <w:sz w:val="24"/>
          <w:szCs w:val="24"/>
        </w:rPr>
        <w:t>辨太陽病脈證並治法上篇</w:t>
      </w:r>
    </w:p>
    <w:p w:rsidR="00896FA8" w:rsidRPr="003A204A" w:rsidRDefault="00B128B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w:t>
      </w:r>
      <w:r w:rsidR="00834C40" w:rsidRPr="003A204A">
        <w:rPr>
          <w:rFonts w:ascii="PMingLiU" w:eastAsia="PMingLiU" w:hAnsi="PMingLiU" w:hint="eastAsia"/>
          <w:sz w:val="24"/>
          <w:szCs w:val="24"/>
        </w:rPr>
        <w:t>「</w:t>
      </w:r>
      <w:r w:rsidR="00896FA8" w:rsidRPr="003A204A">
        <w:rPr>
          <w:rFonts w:ascii="PMingLiU" w:eastAsia="PMingLiU" w:hAnsi="PMingLiU" w:hint="eastAsia"/>
          <w:sz w:val="24"/>
          <w:szCs w:val="24"/>
        </w:rPr>
        <w:t>太陽</w:t>
      </w:r>
      <w:r w:rsidR="00834C40" w:rsidRPr="003A204A">
        <w:rPr>
          <w:rFonts w:ascii="PMingLiU" w:eastAsia="PMingLiU" w:hAnsi="PMingLiU" w:hint="eastAsia"/>
          <w:sz w:val="24"/>
          <w:szCs w:val="24"/>
        </w:rPr>
        <w:t>」</w:t>
      </w:r>
      <w:r w:rsidR="00896FA8" w:rsidRPr="003A204A">
        <w:rPr>
          <w:rFonts w:ascii="PMingLiU" w:eastAsia="PMingLiU" w:hAnsi="PMingLiU" w:hint="eastAsia"/>
          <w:sz w:val="24"/>
          <w:szCs w:val="24"/>
        </w:rPr>
        <w:t>之為病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頭項強痛而惡寒。</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對於</w:t>
      </w:r>
      <w:r w:rsidR="00B31791" w:rsidRPr="003A204A">
        <w:rPr>
          <w:rFonts w:ascii="PMingLiU" w:eastAsia="PMingLiU" w:hAnsi="PMingLiU" w:hint="eastAsia"/>
          <w:sz w:val="24"/>
          <w:szCs w:val="24"/>
        </w:rPr>
        <w:t>「</w:t>
      </w:r>
      <w:r w:rsidRPr="003A204A">
        <w:rPr>
          <w:rFonts w:ascii="PMingLiU" w:eastAsia="PMingLiU" w:hAnsi="PMingLiU" w:hint="eastAsia"/>
          <w:sz w:val="24"/>
          <w:szCs w:val="24"/>
        </w:rPr>
        <w:t>太陽</w:t>
      </w:r>
      <w:r w:rsidR="00B3179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可以代表經絡中的太陽經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也可以代表全體陰陽狀態的太陽。八綱辨症中表裏的表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在這裡指的就是太陽。太陽為寒水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所以常人皮膚表面是冰涼的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手腳是溫熱的。體表有這太陽的寒水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可以保衛我們不受外界寒熱的影響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調節體溫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這寒水不是停滯的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是不斷的代謝更新的。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人身體很虛弱的時候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就是體力不夠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免疫系統較差的時候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平常素體虛弱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本身就很虛弱的人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它的原因就是腸胃不好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因為腸胃是後天之本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有一天突然感冒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風寒一進來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免疫系統馬上出去相抗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因為風寒從表面進來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所以免疫系統一抗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一定是在表面上堵到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在皮膚表面上抗爭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所以摸到的脈是浮脈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浮在表面上。何謂浮？手指頭輕輕的碰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就摸到脈</w:t>
      </w:r>
      <w:r w:rsidR="00B128B5" w:rsidRPr="003A204A">
        <w:rPr>
          <w:rFonts w:ascii="PMingLiU" w:eastAsia="PMingLiU" w:hAnsi="PMingLiU" w:hint="eastAsia"/>
          <w:sz w:val="24"/>
          <w:szCs w:val="24"/>
        </w:rPr>
        <w:t>，這</w:t>
      </w:r>
      <w:r w:rsidRPr="003A204A">
        <w:rPr>
          <w:rFonts w:ascii="PMingLiU" w:eastAsia="PMingLiU" w:hAnsi="PMingLiU" w:hint="eastAsia"/>
          <w:sz w:val="24"/>
          <w:szCs w:val="24"/>
        </w:rPr>
        <w:t>就是浮脈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所以病人有感冒表證的時候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摸到的脈就是浮脈。為什麼在表？因為血裏面的免疫系統在表上和濾過性病毒相抗產生的現象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所以第一個症狀叫作</w:t>
      </w:r>
      <w:r w:rsidR="00B31791" w:rsidRPr="003A204A">
        <w:rPr>
          <w:rFonts w:ascii="PMingLiU" w:eastAsia="PMingLiU" w:hAnsi="PMingLiU" w:hint="eastAsia"/>
          <w:sz w:val="24"/>
          <w:szCs w:val="24"/>
        </w:rPr>
        <w:t>「</w:t>
      </w:r>
      <w:r w:rsidRPr="003A204A">
        <w:rPr>
          <w:rFonts w:ascii="PMingLiU" w:eastAsia="PMingLiU" w:hAnsi="PMingLiU" w:hint="eastAsia"/>
          <w:sz w:val="24"/>
          <w:szCs w:val="24"/>
        </w:rPr>
        <w:t>脈浮</w:t>
      </w:r>
      <w:r w:rsidR="00B3179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就是脈會浮出來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人平常不會脈浮的。為什麼有的人常年不感冒？因為他腸胃好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所以後面治療的方劑都是從腸胃下手的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西醫說感冒是濾過性病毒引起的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西醫的藥物學說</w:t>
      </w:r>
      <w:r w:rsidR="0049194B" w:rsidRPr="003A204A">
        <w:rPr>
          <w:rFonts w:ascii="PMingLiU" w:eastAsia="PMingLiU" w:hAnsi="PMingLiU" w:hint="eastAsia"/>
          <w:sz w:val="24"/>
          <w:szCs w:val="24"/>
        </w:rPr>
        <w:t>：</w:t>
      </w:r>
      <w:r w:rsidR="00B31791" w:rsidRPr="003A204A">
        <w:rPr>
          <w:rFonts w:ascii="PMingLiU" w:eastAsia="PMingLiU" w:hAnsi="PMingLiU" w:hint="eastAsia"/>
          <w:sz w:val="24"/>
          <w:szCs w:val="24"/>
        </w:rPr>
        <w:t>『</w:t>
      </w:r>
      <w:r w:rsidRPr="003A204A">
        <w:rPr>
          <w:rFonts w:ascii="PMingLiU" w:eastAsia="PMingLiU" w:hAnsi="PMingLiU" w:hint="eastAsia"/>
          <w:sz w:val="24"/>
          <w:szCs w:val="24"/>
        </w:rPr>
        <w:t>濾過性病毒沒有抗生素可以殺它。</w:t>
      </w:r>
      <w:r w:rsidR="00B31791" w:rsidRPr="003A204A">
        <w:rPr>
          <w:rFonts w:ascii="PMingLiU" w:eastAsia="PMingLiU" w:hAnsi="PMingLiU" w:hint="eastAsia"/>
          <w:sz w:val="24"/>
          <w:szCs w:val="24"/>
        </w:rPr>
        <w:t>』</w:t>
      </w:r>
      <w:r w:rsidRPr="003A204A">
        <w:rPr>
          <w:rFonts w:ascii="PMingLiU" w:eastAsia="PMingLiU" w:hAnsi="PMingLiU" w:hint="eastAsia"/>
          <w:sz w:val="24"/>
          <w:szCs w:val="24"/>
        </w:rPr>
        <w:t>但是感冒的時候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西醫開抗生素的藥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來增加抵抗力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抗生素下到胃裏面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腸胃第一個受到損害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本來就是腸胃不好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才會表不固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才會抵抗力差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所以西藥吃下去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腸胃會越來越差。</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張仲景的脈法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最常用的就是浮沈遲數。浮脈與數脈是陽；沈脈與遲脈是陰。在針灸學中教過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浮脈就是輕輕地摸在皮膚表面就摸到脈。初病如果脈是浮脈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或加上一點大、動、滑、數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這是陽脈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代表陽病；若病久了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變成沈脈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或加上一點濇、微、弱、弦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這是陰脈</w:t>
      </w:r>
      <w:r w:rsidR="00647201" w:rsidRPr="003A204A">
        <w:rPr>
          <w:rFonts w:ascii="PMingLiU" w:eastAsia="PMingLiU" w:hAnsi="PMingLiU" w:hint="eastAsia"/>
          <w:sz w:val="24"/>
          <w:szCs w:val="24"/>
        </w:rPr>
        <w:t>，</w:t>
      </w:r>
      <w:r w:rsidRPr="003A204A">
        <w:rPr>
          <w:rFonts w:ascii="PMingLiU" w:eastAsia="PMingLiU" w:hAnsi="PMingLiU" w:hint="eastAsia"/>
          <w:sz w:val="24"/>
          <w:szCs w:val="24"/>
        </w:rPr>
        <w:t>代表陰病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就是病勢在進、在惡化中。若反之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原來是陰脈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後來變成陽脈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則是病勢在退、在恢復中。正常人的脈是</w:t>
      </w:r>
      <w:r w:rsidR="00B31791" w:rsidRPr="003A204A">
        <w:rPr>
          <w:rFonts w:ascii="PMingLiU" w:eastAsia="PMingLiU" w:hAnsi="PMingLiU" w:hint="eastAsia"/>
          <w:sz w:val="24"/>
          <w:szCs w:val="24"/>
        </w:rPr>
        <w:t>「</w:t>
      </w:r>
      <w:r w:rsidRPr="003A204A">
        <w:rPr>
          <w:rFonts w:ascii="PMingLiU" w:eastAsia="PMingLiU" w:hAnsi="PMingLiU" w:hint="eastAsia"/>
          <w:sz w:val="24"/>
          <w:szCs w:val="24"/>
        </w:rPr>
        <w:t>不浮、不沈、不遲、不數</w:t>
      </w:r>
      <w:r w:rsidR="00B3179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就是常脈。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張仲景的脈診只是輔助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望聞問切中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有些中醫若單用切法只是巧匠、下工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結果開藥方出來七、八十味藥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這不是正統中醫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治不好病。張仲景很擅長於望診、聞診、問診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不是只有診脈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因此不需要把脈法分的很細。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張仲景的觀念中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認為陽有病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不可以看到陰脈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有病當見陽脈。只有經方的力量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才可以很快地把陰脈的病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才幾天就變成陽脈。在一些感冒或者心臟病的案例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常常會看到這樣的情形。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w:t>
      </w:r>
      <w:r w:rsidR="00B31791" w:rsidRPr="003A204A">
        <w:rPr>
          <w:rFonts w:ascii="PMingLiU" w:eastAsia="PMingLiU" w:hAnsi="PMingLiU" w:hint="eastAsia"/>
          <w:sz w:val="24"/>
          <w:szCs w:val="24"/>
        </w:rPr>
        <w:t>「</w:t>
      </w:r>
      <w:r w:rsidRPr="003A204A">
        <w:rPr>
          <w:rFonts w:ascii="PMingLiU" w:eastAsia="PMingLiU" w:hAnsi="PMingLiU" w:hint="eastAsia"/>
          <w:sz w:val="24"/>
          <w:szCs w:val="24"/>
        </w:rPr>
        <w:t>頭項強痛而惡寒</w:t>
      </w:r>
      <w:r w:rsidR="00B31791" w:rsidRPr="003A204A">
        <w:rPr>
          <w:rFonts w:ascii="PMingLiU" w:eastAsia="PMingLiU" w:hAnsi="PMingLiU" w:hint="eastAsia"/>
          <w:sz w:val="24"/>
          <w:szCs w:val="24"/>
        </w:rPr>
        <w:t>」？</w:t>
      </w:r>
      <w:r w:rsidRPr="003A204A">
        <w:rPr>
          <w:rFonts w:ascii="PMingLiU" w:eastAsia="PMingLiU" w:hAnsi="PMingLiU" w:hint="eastAsia"/>
          <w:sz w:val="24"/>
          <w:szCs w:val="24"/>
        </w:rPr>
        <w:t>人身上的穴道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風池、風府、風門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都在背後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後腦是受風的地方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所以有一句話說</w:t>
      </w:r>
      <w:r w:rsidR="00B31791" w:rsidRPr="003A204A">
        <w:rPr>
          <w:rFonts w:ascii="PMingLiU" w:eastAsia="PMingLiU" w:hAnsi="PMingLiU" w:hint="eastAsia"/>
          <w:sz w:val="24"/>
          <w:szCs w:val="24"/>
        </w:rPr>
        <w:t>：</w:t>
      </w:r>
      <w:r w:rsidR="003A741B" w:rsidRPr="003A204A">
        <w:rPr>
          <w:rFonts w:ascii="PMingLiU" w:eastAsia="PMingLiU" w:hAnsi="PMingLiU" w:hint="eastAsia"/>
          <w:sz w:val="24"/>
          <w:szCs w:val="24"/>
        </w:rPr>
        <w:t>「</w:t>
      </w:r>
      <w:r w:rsidRPr="003A204A">
        <w:rPr>
          <w:rFonts w:ascii="PMingLiU" w:eastAsia="PMingLiU" w:hAnsi="PMingLiU" w:hint="eastAsia"/>
          <w:sz w:val="24"/>
          <w:szCs w:val="24"/>
        </w:rPr>
        <w:t>神仙也怕腦後風</w:t>
      </w:r>
      <w:r w:rsidR="00B31791" w:rsidRPr="003A204A">
        <w:rPr>
          <w:rFonts w:ascii="PMingLiU" w:eastAsia="PMingLiU" w:hAnsi="PMingLiU" w:hint="eastAsia"/>
          <w:sz w:val="24"/>
          <w:szCs w:val="24"/>
        </w:rPr>
        <w:t>。</w:t>
      </w:r>
      <w:r w:rsidR="003A741B" w:rsidRPr="003A204A">
        <w:rPr>
          <w:rFonts w:ascii="PMingLiU" w:eastAsia="PMingLiU" w:hAnsi="PMingLiU" w:hint="eastAsia"/>
          <w:sz w:val="24"/>
          <w:szCs w:val="24"/>
        </w:rPr>
        <w:t>」</w:t>
      </w:r>
      <w:r w:rsidRPr="003A204A">
        <w:rPr>
          <w:rFonts w:ascii="PMingLiU" w:eastAsia="PMingLiU" w:hAnsi="PMingLiU" w:hint="eastAsia"/>
          <w:sz w:val="24"/>
          <w:szCs w:val="24"/>
        </w:rPr>
        <w:t>不要臉對著冷氣孔吹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第二天會面部中風口歪眼斜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脖子後面對著吹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第二天項脖子強硬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因為這個地方就像免疫系統的開關一樣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這地方一受到寒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溫度就低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溫度低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寒則縮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縮則血管、神經就被綁到了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血管變小了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血過不去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病人就會感到痠痛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痛在皮膚表面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在經絡學上可以看到。張仲景當年雖然不知道有冷氣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但是處方是一樣的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理論是一樣的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所以經方還是能夠通用。為什麼惡寒怕冷？惡寒就是一直發抖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因為人身上的水道系統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皮膚表面上都有一層水氣在上面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人身上的汗水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是經過汗腺到皮膚毛孔的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如果汗水已經離開汗腺了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但是還沒到皮膚毛孔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這時突然碰到表寒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毛孔都閉起來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水出不去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只好停在皮下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水一離開汗腺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汗水就變成冰的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所以會有惡寒的現象。</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只要出現</w:t>
      </w:r>
      <w:r w:rsidR="00B31791" w:rsidRPr="003A204A">
        <w:rPr>
          <w:rFonts w:ascii="PMingLiU" w:eastAsia="PMingLiU" w:hAnsi="PMingLiU" w:hint="eastAsia"/>
          <w:sz w:val="24"/>
          <w:szCs w:val="24"/>
        </w:rPr>
        <w:t>「</w:t>
      </w:r>
      <w:r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頭項強痛而惡寒</w:t>
      </w:r>
      <w:r w:rsidR="00B31791" w:rsidRPr="003A204A">
        <w:rPr>
          <w:rFonts w:ascii="PMingLiU" w:eastAsia="PMingLiU" w:hAnsi="PMingLiU" w:hint="eastAsia"/>
          <w:sz w:val="24"/>
          <w:szCs w:val="24"/>
        </w:rPr>
        <w:t>」</w:t>
      </w:r>
      <w:r w:rsidRPr="003A204A">
        <w:rPr>
          <w:rFonts w:ascii="PMingLiU" w:eastAsia="PMingLiU" w:hAnsi="PMingLiU" w:hint="eastAsia"/>
          <w:sz w:val="24"/>
          <w:szCs w:val="24"/>
        </w:rPr>
        <w:t>這些症狀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我們不管他裡面是什麼病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不管是肺癌、肝癌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就以太陽證來處方用藥就對了。如果病人原來是厥陰病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最後變成太陽證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就是快好了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如果反過來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太陽證的病人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治療後變成厥陰證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你當醫生的就要反省檢討了。</w:t>
      </w:r>
    </w:p>
    <w:p w:rsidR="00896FA8" w:rsidRPr="003A204A" w:rsidRDefault="00B128B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w:t>
      </w:r>
      <w:r w:rsidR="00834C40"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834C4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名為</w:t>
      </w:r>
      <w:r w:rsidR="00EB6F27" w:rsidRPr="003A204A">
        <w:rPr>
          <w:rFonts w:ascii="PMingLiU" w:eastAsia="PMingLiU" w:hAnsi="PMingLiU" w:hint="eastAsia"/>
          <w:sz w:val="24"/>
          <w:szCs w:val="24"/>
        </w:rPr>
        <w:t>「</w:t>
      </w:r>
      <w:r w:rsidR="00896FA8" w:rsidRPr="003A204A">
        <w:rPr>
          <w:rFonts w:ascii="PMingLiU" w:eastAsia="PMingLiU" w:hAnsi="PMingLiU" w:hint="eastAsia"/>
          <w:sz w:val="24"/>
          <w:szCs w:val="24"/>
        </w:rPr>
        <w:t>中風</w:t>
      </w:r>
      <w:r w:rsidR="00EB6F27" w:rsidRPr="003A204A">
        <w:rPr>
          <w:rFonts w:ascii="PMingLiU" w:eastAsia="PMingLiU" w:hAnsi="PMingLiU" w:hint="eastAsia"/>
          <w:sz w:val="24"/>
          <w:szCs w:val="24"/>
        </w:rPr>
        <w:t>」</w:t>
      </w:r>
      <w:r w:rsidR="00896FA8"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太陽病的中風證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就有下面的症狀</w:t>
      </w:r>
      <w:r w:rsidR="00C008BD" w:rsidRPr="003A204A">
        <w:rPr>
          <w:rFonts w:ascii="PMingLiU" w:eastAsia="PMingLiU" w:hAnsi="PMingLiU" w:hint="eastAsia"/>
          <w:sz w:val="24"/>
          <w:szCs w:val="24"/>
        </w:rPr>
        <w:t>，</w:t>
      </w:r>
      <w:r w:rsidR="00C769FC"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脈緩</w:t>
      </w:r>
      <w:r w:rsidR="00C769F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如果腸胃功能很好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體力很好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也會有得到感冒的時候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如果運動後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汗大量流失的一剎那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突然受風、受寒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就會摸到很浮的脈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就是有外證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有表證。所以如果摸到很浮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很緊的脈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就代表這病人的身體很好。所以如果摸到浮緩的脈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就代表這病人的身體素虛。為什麼會發熱？免疫系統產生相抗的時候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會有熱能散發出來。這裡的汗出是主證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是一種病汗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平常沒事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天氣很好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大家都不流汗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只有他一個人流汗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也是一種汗出的症狀。這裡的發熱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有時候會發熱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有時候沒有發熱。中風證的發燒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一般不是高燒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溫度不是很高。</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所謂的風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並不會把皮膚毛孔收斂起來；寒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會把皮膚毛孔收斂起來。有一種濾過性病毒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會引起病人的皮膚毛孔收來起來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病人完全沒有汗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嘴巴講好冷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摸身體是滾燙的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熱能散不出來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但是病人感覺是冷的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這種就是。有一種是病人會流汗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但是汗流出來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病人的症狀並沒有</w:t>
      </w:r>
      <w:r w:rsidR="003A741B" w:rsidRPr="003A204A">
        <w:rPr>
          <w:rFonts w:ascii="PMingLiU" w:eastAsia="PMingLiU" w:hAnsi="PMingLiU" w:hint="eastAsia"/>
          <w:sz w:val="24"/>
          <w:szCs w:val="24"/>
        </w:rPr>
        <w:t>舒</w:t>
      </w:r>
      <w:r w:rsidRPr="003A204A">
        <w:rPr>
          <w:rFonts w:ascii="PMingLiU" w:eastAsia="PMingLiU" w:hAnsi="PMingLiU" w:hint="eastAsia"/>
          <w:sz w:val="24"/>
          <w:szCs w:val="24"/>
        </w:rPr>
        <w:t>解。怕風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就是不喜歡吹到風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就是惡風。</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w:t>
      </w:r>
      <w:r w:rsidR="00834C40"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834C4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或已發熱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或未發熱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體痛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脈陰陽俱緊者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w:t>
      </w:r>
      <w:r w:rsidRPr="003A204A">
        <w:rPr>
          <w:rFonts w:ascii="PMingLiU" w:eastAsia="PMingLiU" w:hAnsi="PMingLiU" w:hint="eastAsia"/>
          <w:sz w:val="24"/>
          <w:szCs w:val="24"/>
        </w:rPr>
        <w:t>：</w:t>
      </w:r>
      <w:r w:rsidR="00834C40" w:rsidRPr="003A204A">
        <w:rPr>
          <w:rFonts w:ascii="PMingLiU" w:eastAsia="PMingLiU" w:hAnsi="PMingLiU" w:hint="eastAsia"/>
          <w:sz w:val="24"/>
          <w:szCs w:val="24"/>
        </w:rPr>
        <w:t>「</w:t>
      </w:r>
      <w:r w:rsidR="00896FA8" w:rsidRPr="003A204A">
        <w:rPr>
          <w:rFonts w:ascii="PMingLiU" w:eastAsia="PMingLiU" w:hAnsi="PMingLiU" w:hint="eastAsia"/>
          <w:sz w:val="24"/>
          <w:szCs w:val="24"/>
        </w:rPr>
        <w:t>傷寒</w:t>
      </w:r>
      <w:r w:rsidR="00834C40" w:rsidRPr="003A204A">
        <w:rPr>
          <w:rFonts w:ascii="PMingLiU" w:eastAsia="PMingLiU" w:hAnsi="PMingLiU" w:hint="eastAsia"/>
          <w:sz w:val="24"/>
          <w:szCs w:val="24"/>
        </w:rPr>
        <w:t>」</w:t>
      </w:r>
      <w:r w:rsidR="00896FA8" w:rsidRPr="003A204A">
        <w:rPr>
          <w:rFonts w:ascii="PMingLiU" w:eastAsia="PMingLiU" w:hAnsi="PMingLiU" w:hint="eastAsia"/>
          <w:sz w:val="24"/>
          <w:szCs w:val="24"/>
        </w:rPr>
        <w:t>。</w:t>
      </w:r>
    </w:p>
    <w:p w:rsidR="00896FA8" w:rsidRPr="003A204A" w:rsidRDefault="00B3179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或已發熱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或未發熱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暫且不管。</w:t>
      </w:r>
      <w:r w:rsidRPr="003A204A">
        <w:rPr>
          <w:rFonts w:ascii="PMingLiU" w:eastAsia="PMingLiU" w:hAnsi="PMingLiU" w:hint="eastAsia"/>
          <w:sz w:val="24"/>
          <w:szCs w:val="24"/>
        </w:rPr>
        <w:t>「必惡寒」，「</w:t>
      </w:r>
      <w:r w:rsidR="00896FA8" w:rsidRPr="003A204A">
        <w:rPr>
          <w:rFonts w:ascii="PMingLiU" w:eastAsia="PMingLiU" w:hAnsi="PMingLiU" w:hint="eastAsia"/>
          <w:sz w:val="24"/>
          <w:szCs w:val="24"/>
        </w:rPr>
        <w:t>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就是一定有的症狀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一定有惡寒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體痛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脈陰陽俱緊者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這就叫作傷寒。</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或已發熱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或未發熱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這在臨床上有的時候有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有的時候沒有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因為人的體質不一樣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體質好的人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得到傷寒會發熱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體質不好的人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看不到發熱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病直接進到裏面了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但一定有的症狀是惡寒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怕冷的現象。水停在表面上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會感覺到冷。水停滯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造成溫度下降。人的神經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血脈系統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都是一直在循環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突然這部份被寒束到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產生障礙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神經沒有好的營養去供應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病人會感覺到痛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這個痛就是因為壓力而且冷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所以要把水排掉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如何把水排出丟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同時把病毒排出去？因為人有百分之六十以上的水份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如果攻的太過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結果感冒好了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人也脫水了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所以在排水的同時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要把喪失的津液同時補足。為什麼會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嘔逆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當病情進入少陽的以後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會有嘔逆的現象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但在這裡並不是進入少陽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而是病人本身腸胃有問題的人才會產生的現象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或平常腸胃很好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而大飽大饑之後或吃壞肚子上吐下瀉的時候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感冒進來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才會嘔逆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嘔逆就是東西吃不下去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並不是每個人得到傷寒都會有嘔逆的現象。脈陰陽俱緊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陰陽脈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過去有兩派說法</w:t>
      </w:r>
      <w:r w:rsidR="007B3322" w:rsidRPr="003A204A">
        <w:rPr>
          <w:rFonts w:ascii="PMingLiU" w:eastAsia="PMingLiU" w:hAnsi="PMingLiU" w:hint="eastAsia"/>
          <w:sz w:val="24"/>
          <w:szCs w:val="24"/>
        </w:rPr>
        <w:t>：</w:t>
      </w:r>
      <w:r w:rsidR="00896FA8" w:rsidRPr="003A204A">
        <w:rPr>
          <w:rFonts w:ascii="PMingLiU" w:eastAsia="PMingLiU" w:hAnsi="PMingLiU" w:hint="eastAsia"/>
          <w:sz w:val="24"/>
          <w:szCs w:val="24"/>
        </w:rPr>
        <w:t>一說左手為陰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右手為陽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左手為血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右手為氣</w:t>
      </w:r>
      <w:r w:rsidR="007B3322" w:rsidRPr="003A204A">
        <w:rPr>
          <w:rFonts w:ascii="PMingLiU" w:eastAsia="PMingLiU" w:hAnsi="PMingLiU" w:hint="eastAsia"/>
          <w:sz w:val="24"/>
          <w:szCs w:val="24"/>
        </w:rPr>
        <w:t>。</w:t>
      </w:r>
      <w:r w:rsidR="00896FA8" w:rsidRPr="003A204A">
        <w:rPr>
          <w:rFonts w:ascii="PMingLiU" w:eastAsia="PMingLiU" w:hAnsi="PMingLiU" w:hint="eastAsia"/>
          <w:sz w:val="24"/>
          <w:szCs w:val="24"/>
        </w:rPr>
        <w:t>一說輕輕摸到表面上跳得緊數強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重按到骨邊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跳的更強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表是陽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裏是陰</w:t>
      </w:r>
      <w:r w:rsidR="007B3322" w:rsidRPr="003A204A">
        <w:rPr>
          <w:rFonts w:ascii="PMingLiU" w:eastAsia="PMingLiU" w:hAnsi="PMingLiU" w:hint="eastAsia"/>
          <w:sz w:val="24"/>
          <w:szCs w:val="24"/>
        </w:rPr>
        <w:t>。</w:t>
      </w:r>
      <w:r w:rsidR="00896FA8" w:rsidRPr="003A204A">
        <w:rPr>
          <w:rFonts w:ascii="PMingLiU" w:eastAsia="PMingLiU" w:hAnsi="PMingLiU" w:hint="eastAsia"/>
          <w:sz w:val="24"/>
          <w:szCs w:val="24"/>
        </w:rPr>
        <w:t>這二說法皆可。現在我們來做個總結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所謂陰陽脈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所謂寸為陽、尺為陰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這在臨床上是最有用的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所以臨床上摸到寸脈與尺脈都是又浮又緊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就是脈陰陽俱緊。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有一種會流汗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但風吹的很難過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病人會發熱、發燒（中風）</w:t>
      </w:r>
      <w:r w:rsidR="0095788D" w:rsidRPr="003A204A">
        <w:rPr>
          <w:rFonts w:ascii="PMingLiU" w:eastAsia="PMingLiU" w:hAnsi="PMingLiU" w:hint="eastAsia"/>
          <w:sz w:val="24"/>
          <w:szCs w:val="24"/>
        </w:rPr>
        <w:t>。</w:t>
      </w:r>
      <w:r w:rsidRPr="003A204A">
        <w:rPr>
          <w:rFonts w:ascii="PMingLiU" w:eastAsia="PMingLiU" w:hAnsi="PMingLiU" w:hint="eastAsia"/>
          <w:sz w:val="24"/>
          <w:szCs w:val="24"/>
        </w:rPr>
        <w:t>有一種沒有流汗、惡寒、怕冷、全身骨節痠痛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這是因為水排不出去（傷寒）。中風為什麼不會骨節痠痛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因為水排得出去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所以濾過性病毒千百種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只分這兩種就好了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按症處方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就是辨症論治。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在南方一樣有傷寒證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在美國佛羅里達很多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例如長時間在冷氣房工作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或是游泳突然跳進冷水中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都可能出現傷寒證。如果是身體很強的人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吹了冷氣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可能只是皮膚癢一下就好了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所以平常要保養身體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除了食物選擇以外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就是要把腸胃保養好。人體要清靈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天是虛靈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人是清靈的意思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就是食物進入身體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二十四小時就要排出去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新陳代謝很好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就是「清」而能夠「靈」動。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我們臨床使用麻黃或桂枝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就是看病人有汗或是無汗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就是中風與傷寒這兩種病症的區別。</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w:t>
      </w:r>
      <w:r w:rsidR="00896FA8" w:rsidRPr="003A204A">
        <w:rPr>
          <w:rFonts w:ascii="PMingLiU" w:eastAsia="PMingLiU" w:hAnsi="PMingLiU" w:hint="eastAsia"/>
          <w:sz w:val="24"/>
          <w:szCs w:val="24"/>
        </w:rPr>
        <w:t>「傷寒」一日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「太陽」受之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脈靜者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為不傳也。若脈數急者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為傳也。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一開始初得病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是在人體的表面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也就是太陽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如何知道病有沒有入裏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如果是進入陽明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陽明無死證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也就是病進入陽明就停住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不會再進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到此結束。如果是進入少陽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就可能繼續進入太陰</w:t>
      </w:r>
      <w:r w:rsidR="007E14A3" w:rsidRPr="003A204A">
        <w:rPr>
          <w:rFonts w:ascii="PMingLiU" w:eastAsia="PMingLiU" w:hAnsi="PMingLiU" w:hint="eastAsia"/>
          <w:sz w:val="24"/>
          <w:szCs w:val="24"/>
        </w:rPr>
        <w:t>、</w:t>
      </w:r>
      <w:r w:rsidRPr="003A204A">
        <w:rPr>
          <w:rFonts w:ascii="PMingLiU" w:eastAsia="PMingLiU" w:hAnsi="PMingLiU" w:hint="eastAsia"/>
          <w:sz w:val="24"/>
          <w:szCs w:val="24"/>
        </w:rPr>
        <w:t>少陰、厥陰。</w:t>
      </w:r>
    </w:p>
    <w:p w:rsidR="00896FA8" w:rsidRPr="003A204A" w:rsidRDefault="00B3179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一日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是一候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差不多不足七天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正確算起來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足足六天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為什麼六天？人和大自然是相通的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中醫的觀念是天人合一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在風水地理上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有節氣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從立春到雨水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這中間相隔十五天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如果把十五天當定數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每十五天分成上元、中元、下元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如果把四十五天定數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每四十五天分成上元、中元、下元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如此累積起來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w:t>
      </w:r>
      <w:r w:rsidR="007E14A3" w:rsidRPr="003A204A">
        <w:rPr>
          <w:rFonts w:ascii="PMingLiU" w:eastAsia="PMingLiU" w:hAnsi="PMingLiU" w:hint="eastAsia"/>
          <w:sz w:val="24"/>
          <w:szCs w:val="24"/>
        </w:rPr>
        <w:t>《易經》</w:t>
      </w:r>
      <w:r w:rsidR="00896FA8" w:rsidRPr="003A204A">
        <w:rPr>
          <w:rFonts w:ascii="PMingLiU" w:eastAsia="PMingLiU" w:hAnsi="PMingLiU" w:hint="eastAsia"/>
          <w:sz w:val="24"/>
          <w:szCs w:val="24"/>
        </w:rPr>
        <w:t>八卦來講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這是宇宙間的東西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在節氣上也可以看到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颱風來的時候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沒有連吹五天的颱風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也沒有連熱五天到第六天還沒改變節氣的。大寒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也沒有連冷五天的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到第六天一定會熱起來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陽會回復過來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這是自然界的現象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世間沒有一樣東西</w:t>
      </w:r>
      <w:r w:rsidR="008B277F" w:rsidRPr="003A204A">
        <w:rPr>
          <w:rFonts w:ascii="PMingLiU" w:eastAsia="PMingLiU" w:hAnsi="PMingLiU" w:hint="eastAsia"/>
          <w:sz w:val="24"/>
          <w:szCs w:val="24"/>
        </w:rPr>
        <w:t>能</w:t>
      </w:r>
      <w:r w:rsidR="00896FA8" w:rsidRPr="003A204A">
        <w:rPr>
          <w:rFonts w:ascii="PMingLiU" w:eastAsia="PMingLiU" w:hAnsi="PMingLiU" w:hint="eastAsia"/>
          <w:sz w:val="24"/>
          <w:szCs w:val="24"/>
        </w:rPr>
        <w:t>在轉變中間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超過六種轉變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w:t>
      </w:r>
      <w:r w:rsidR="007E14A3" w:rsidRPr="003A204A">
        <w:rPr>
          <w:rFonts w:ascii="PMingLiU" w:eastAsia="PMingLiU" w:hAnsi="PMingLiU" w:hint="eastAsia"/>
          <w:sz w:val="24"/>
          <w:szCs w:val="24"/>
        </w:rPr>
        <w:t>《易經》</w:t>
      </w:r>
      <w:r w:rsidR="00896FA8" w:rsidRPr="003A204A">
        <w:rPr>
          <w:rFonts w:ascii="PMingLiU" w:eastAsia="PMingLiU" w:hAnsi="PMingLiU" w:hint="eastAsia"/>
          <w:sz w:val="24"/>
          <w:szCs w:val="24"/>
        </w:rPr>
        <w:t>是六個爻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所以一候是陽六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人的陽數回復回來了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人也是這樣反應。</w:t>
      </w:r>
      <w:r w:rsidR="008B277F" w:rsidRPr="003A204A">
        <w:rPr>
          <w:rFonts w:ascii="PMingLiU" w:eastAsia="PMingLiU" w:hAnsi="PMingLiU" w:hint="eastAsia"/>
          <w:sz w:val="24"/>
          <w:szCs w:val="24"/>
        </w:rPr>
        <w:t>「</w:t>
      </w:r>
      <w:r w:rsidR="00896FA8" w:rsidRPr="003A204A">
        <w:rPr>
          <w:rFonts w:ascii="PMingLiU" w:eastAsia="PMingLiU" w:hAnsi="PMingLiU" w:hint="eastAsia"/>
          <w:sz w:val="24"/>
          <w:szCs w:val="24"/>
        </w:rPr>
        <w:t>脈靜者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為不傳也</w:t>
      </w:r>
      <w:r w:rsidR="008B277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脈靜就是脈沒有變化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如果摸到脈是浮緩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到第六天還是浮緩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這病不會傳經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一直停留在太陽上面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不會再進入裏面了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靜就是脈沒有變。</w:t>
      </w:r>
      <w:r w:rsidR="008B277F" w:rsidRPr="003A204A">
        <w:rPr>
          <w:rFonts w:ascii="PMingLiU" w:eastAsia="PMingLiU" w:hAnsi="PMingLiU" w:hint="eastAsia"/>
          <w:sz w:val="24"/>
          <w:szCs w:val="24"/>
        </w:rPr>
        <w:t>「</w:t>
      </w:r>
      <w:r w:rsidR="00896FA8" w:rsidRPr="003A204A">
        <w:rPr>
          <w:rFonts w:ascii="PMingLiU" w:eastAsia="PMingLiU" w:hAnsi="PMingLiU" w:hint="eastAsia"/>
          <w:sz w:val="24"/>
          <w:szCs w:val="24"/>
        </w:rPr>
        <w:t>若脈數急者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為傳也</w:t>
      </w:r>
      <w:r w:rsidR="008B277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如果脈本來是浮緩的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突然跳的很數很急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就是往裏面傳了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傳到少陽或陽明或少陰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不一定的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為什麼不一定？臨床上絕大多數都是心臟受到影響而使病情傳經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例如情志受到影響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因為人的情志不一樣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如果正好感冒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卻遭小偷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被嚇一跳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恐傷腎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就進入少陰了</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如果正好感冒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跟老公吵架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怒傷肝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就進入厥陰了</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這就是傳經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傳到那一部位不一定的。還有一種是被西藥所傷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例如吃了抗生素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結果舌苔變成地圖舌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就是心臟功能受損了。所以保持平常心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不要吃西藥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就算病進來了也只能在表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「百病風之始」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所有的病剛開始的時候都是風引起的。</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w:t>
      </w:r>
      <w:r w:rsidR="00896FA8" w:rsidRPr="003A204A">
        <w:rPr>
          <w:rFonts w:ascii="PMingLiU" w:eastAsia="PMingLiU" w:hAnsi="PMingLiU" w:hint="eastAsia"/>
          <w:sz w:val="24"/>
          <w:szCs w:val="24"/>
        </w:rPr>
        <w:t>「傷寒」二三日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「陽明」、「少陽」證不見者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為不傳也</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頗欲吐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若煩躁者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為傳也。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分「中風」和「傷寒」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太陽病進入身體的時候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有的時候是進入少陽再進入陽明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有的時候是進入陽明再進入少陽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陽明證主要的症狀是「但熱不寒」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在太陽</w:t>
      </w:r>
      <w:r w:rsidR="00647201" w:rsidRPr="003A204A">
        <w:rPr>
          <w:rFonts w:ascii="PMingLiU" w:eastAsia="PMingLiU" w:hAnsi="PMingLiU" w:hint="eastAsia"/>
          <w:sz w:val="24"/>
          <w:szCs w:val="24"/>
        </w:rPr>
        <w:t>、</w:t>
      </w:r>
      <w:r w:rsidRPr="003A204A">
        <w:rPr>
          <w:rFonts w:ascii="PMingLiU" w:eastAsia="PMingLiU" w:hAnsi="PMingLiU" w:hint="eastAsia"/>
          <w:sz w:val="24"/>
          <w:szCs w:val="24"/>
        </w:rPr>
        <w:t>少陽的時候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有時候還會覺得冷、寒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進入陽明的時候就看不到寒證了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全部是熱證。少陽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好像打擺子一樣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忽冷忽熱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一下冷一下熱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這是主證。</w:t>
      </w:r>
      <w:r w:rsidR="007E14A3" w:rsidRPr="003A204A">
        <w:rPr>
          <w:rFonts w:ascii="PMingLiU" w:eastAsia="PMingLiU" w:hAnsi="PMingLiU" w:hint="eastAsia"/>
          <w:sz w:val="24"/>
          <w:szCs w:val="24"/>
        </w:rPr>
        <w:t>「</w:t>
      </w:r>
      <w:r w:rsidRPr="003A204A">
        <w:rPr>
          <w:rFonts w:ascii="PMingLiU" w:eastAsia="PMingLiU" w:hAnsi="PMingLiU" w:hint="eastAsia"/>
          <w:sz w:val="24"/>
          <w:szCs w:val="24"/>
        </w:rPr>
        <w:t>傷寒二三日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陽明、少陽證不見者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為不傳也</w:t>
      </w:r>
      <w:r w:rsidR="007E14A3" w:rsidRPr="003A204A">
        <w:rPr>
          <w:rFonts w:ascii="PMingLiU" w:eastAsia="PMingLiU" w:hAnsi="PMingLiU" w:hint="eastAsia"/>
          <w:sz w:val="24"/>
          <w:szCs w:val="24"/>
        </w:rPr>
        <w:t>。」</w:t>
      </w:r>
      <w:r w:rsidRPr="003A204A">
        <w:rPr>
          <w:rFonts w:ascii="PMingLiU" w:eastAsia="PMingLiU" w:hAnsi="PMingLiU" w:hint="eastAsia"/>
          <w:sz w:val="24"/>
          <w:szCs w:val="24"/>
        </w:rPr>
        <w:t>一進入一條經的時候是一候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就是六天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如果經過了二三候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本來是傷寒無汗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關節痠痛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看不到陽明證和少陽證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代表「表證」還在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並沒有傳經</w:t>
      </w:r>
      <w:r w:rsidR="00B347F7" w:rsidRPr="003A204A">
        <w:rPr>
          <w:rFonts w:ascii="PMingLiU" w:eastAsia="PMingLiU" w:hAnsi="PMingLiU" w:hint="eastAsia"/>
          <w:sz w:val="24"/>
          <w:szCs w:val="24"/>
        </w:rPr>
        <w:t>。</w:t>
      </w:r>
      <w:r w:rsidRPr="003A204A">
        <w:rPr>
          <w:rFonts w:ascii="PMingLiU" w:eastAsia="PMingLiU" w:hAnsi="PMingLiU" w:hint="eastAsia"/>
          <w:sz w:val="24"/>
          <w:szCs w:val="24"/>
        </w:rPr>
        <w:t>頗欲吐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若煩躁者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為傳也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很想嘔吐、煩躁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胸脅苦滿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如果想嘔吐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有吐的症狀、噁心感覺的時候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這就是少陽證才有的症狀。陽明證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因為是但熱不寒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病人一定會煩躁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煩就是心情鬱</w:t>
      </w:r>
      <w:r w:rsidR="007E14A3" w:rsidRPr="003A204A">
        <w:rPr>
          <w:rFonts w:ascii="PMingLiU" w:eastAsia="PMingLiU" w:hAnsi="PMingLiU" w:hint="eastAsia"/>
          <w:sz w:val="24"/>
          <w:szCs w:val="24"/>
        </w:rPr>
        <w:t>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心情很不好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壓力很大的感覺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躁就是情緒很不穩定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看到人就很火大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很容易發脾氣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動作上沒有辦法定下來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情志上沒有辦法安定下來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晚上失眠反覆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通通可以稱為煩躁。所以看到頗欲吐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看到煩躁的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就是代表陽明證。</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發熱而渴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為「溫病」。</w:t>
      </w:r>
    </w:p>
    <w:p w:rsidR="00896FA8" w:rsidRPr="003A204A" w:rsidRDefault="007E14A3"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《內經》</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「冬傷於寒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春病必溫</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所以溫病跟時疫有關係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譬如夏天的霍亂瘧疾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在中醫再推衍到因此冬天傷於寒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冬天本來是要保護收斂的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結果不小心傷於寒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病沒有好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到春天就變成溫病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w:t>
      </w:r>
      <w:r w:rsidRPr="003A204A">
        <w:rPr>
          <w:rFonts w:ascii="PMingLiU" w:eastAsia="PMingLiU" w:hAnsi="PMingLiU" w:hint="eastAsia"/>
          <w:sz w:val="24"/>
          <w:szCs w:val="24"/>
        </w:rPr>
        <w:t>《內經》</w:t>
      </w:r>
      <w:r w:rsidR="00896FA8" w:rsidRPr="003A204A">
        <w:rPr>
          <w:rFonts w:ascii="PMingLiU" w:eastAsia="PMingLiU" w:hAnsi="PMingLiU" w:hint="eastAsia"/>
          <w:sz w:val="24"/>
          <w:szCs w:val="24"/>
        </w:rPr>
        <w:t>上講的。如果我們用二十四節氣來計算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從霜降到隔年的夏至之前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這一段時間發出來的有熱證的病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是因為傷於寒所產生的溫病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如果是夏至以後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所發出的有熱證的病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才能算是熱病或濕熱病。</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如果大量汗流失的時候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例如運動完或工作環境大量流汗的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在這身體水份很少的時候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得到的感冒都是溫病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像小兒感冒多是如此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因為病的來源就是太皮了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小兒好動所以津液流失很多。所以張仲景治療溫病的處方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一定都加上很多生津液的藥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病人發熱而渴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不惡寒者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自身津液本來就不夠了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濾過性病毒進來的時候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殘餘的津液都跑到表面上去了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而津液就是我們的抵抗力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為什麼發熱而渴？因為津液跑到表面來和病毒相抗的時候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體內津液不夠就會令人覺得口渴。為什麼不惡寒？人的身上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有百分之七十的水和百分之三十的血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人的體溫都是在血裏面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所以如果失血過多的時候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會發冷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所以血量不足的時候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如果血裏面的水不夠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就不會惡寒了。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所以太陽病分三種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一為「溫病」。</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w:t>
      </w:r>
      <w:r w:rsidR="00896FA8" w:rsidRPr="003A204A">
        <w:rPr>
          <w:rFonts w:ascii="PMingLiU" w:eastAsia="PMingLiU" w:hAnsi="PMingLiU" w:hint="eastAsia"/>
          <w:sz w:val="24"/>
          <w:szCs w:val="24"/>
        </w:rPr>
        <w:t>若自汗出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名曰「風溫」。</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如果人一直流汗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體液一直在喪失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摸他的身體很燙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這有一個特別的名稱就是「風溫」。過去環境不同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是因體力透支造成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例如在我在佛州有一個案例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一個木工在傷寒快痊癒的時候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結果因為工作出汗很多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於是得到風溫。現在看到的風溫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多是醫生開給病人發汗去水的藥太重了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補足津液的藥太少了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才會看到這種脫水的現象。</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w:t>
      </w:r>
      <w:r w:rsidR="00896FA8" w:rsidRPr="003A204A">
        <w:rPr>
          <w:rFonts w:ascii="PMingLiU" w:eastAsia="PMingLiU" w:hAnsi="PMingLiU" w:hint="eastAsia"/>
          <w:sz w:val="24"/>
          <w:szCs w:val="24"/>
        </w:rPr>
        <w:t>「風溫」為病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脈陰陽俱浮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多眠睡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鼻息必鼾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言語難出</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若被下者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直視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失溲</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若被火者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微發黃色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劇則如驚癇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時瘈瘲</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若火薰之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一逆尚引日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再逆促命期。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風溫為病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脈陰陽俱浮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陰陽脈都浮起來的時候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是風溫</w:t>
      </w:r>
      <w:r w:rsidR="00B81549" w:rsidRPr="003A204A">
        <w:rPr>
          <w:rFonts w:ascii="PMingLiU" w:eastAsia="PMingLiU" w:hAnsi="PMingLiU" w:hint="eastAsia"/>
          <w:sz w:val="24"/>
          <w:szCs w:val="24"/>
        </w:rPr>
        <w:t>。</w:t>
      </w:r>
      <w:r w:rsidRPr="003A204A">
        <w:rPr>
          <w:rFonts w:ascii="PMingLiU" w:eastAsia="PMingLiU" w:hAnsi="PMingLiU" w:hint="eastAsia"/>
          <w:sz w:val="24"/>
          <w:szCs w:val="24"/>
        </w:rPr>
        <w:t>病人津液本來就比較少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在水份少的狀況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病人會出現表熱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所以陰陽脈俱浮的時候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左右手的脈都浮緩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而且是熱</w:t>
      </w:r>
      <w:r w:rsidR="007E14A3" w:rsidRPr="003A204A">
        <w:rPr>
          <w:rFonts w:ascii="PMingLiU" w:eastAsia="PMingLiU" w:hAnsi="PMingLiU" w:hint="eastAsia"/>
          <w:sz w:val="24"/>
          <w:szCs w:val="24"/>
        </w:rPr>
        <w:t>。</w:t>
      </w:r>
      <w:r w:rsidRPr="003A204A">
        <w:rPr>
          <w:rFonts w:ascii="PMingLiU" w:eastAsia="PMingLiU" w:hAnsi="PMingLiU" w:hint="eastAsia"/>
          <w:sz w:val="24"/>
          <w:szCs w:val="24"/>
        </w:rPr>
        <w:t>人的水源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當吃了食物到胃裏面去的時候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所有的水會氣化掉了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胃是土</w:t>
      </w:r>
      <w:r w:rsidR="00C008BD" w:rsidRPr="003A204A">
        <w:rPr>
          <w:rFonts w:ascii="PMingLiU" w:eastAsia="PMingLiU" w:hAnsi="PMingLiU" w:hint="eastAsia"/>
          <w:sz w:val="24"/>
          <w:szCs w:val="24"/>
        </w:rPr>
        <w:t>，</w:t>
      </w:r>
      <w:r w:rsidR="007E14A3" w:rsidRPr="003A204A">
        <w:rPr>
          <w:rFonts w:ascii="PMingLiU" w:eastAsia="PMingLiU" w:hAnsi="PMingLiU" w:hint="eastAsia"/>
          <w:sz w:val="24"/>
          <w:szCs w:val="24"/>
        </w:rPr>
        <w:t>土</w:t>
      </w:r>
      <w:r w:rsidRPr="003A204A">
        <w:rPr>
          <w:rFonts w:ascii="PMingLiU" w:eastAsia="PMingLiU" w:hAnsi="PMingLiU" w:hint="eastAsia"/>
          <w:sz w:val="24"/>
          <w:szCs w:val="24"/>
        </w:rPr>
        <w:t>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水氣到了肺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馬上就發到表面了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所以喝水、喝熱湯的時候會流汗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另外成形的食物會到小腸去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食物中的水到達小腸之後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才能被吸收成為血液循環系統中的養分。身重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為什麼身體感覺到很重？脾臟主四肢、主肌肉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身重是脾臟受到影響了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水和血是同源的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身體裏面的水有一定的比例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要由水來帶動血裏面的營養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到身體的關節組織末梢去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如果水不夠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血的循環速度就會減緩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人就會感覺到身體很沉重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睡覺會打鼾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話都懶的講了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這就是為什麼多眠睡。西醫只有驗血報告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沒有驗水報告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所以光看驗血報告不是很準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中醫如果看驗血報告來看病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也是不對的。</w:t>
      </w:r>
    </w:p>
    <w:p w:rsidR="007E14A3"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《傷寒論》裏有汗、吐、下三法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當病在表的時候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屬太陽證取汗法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如果病在裏的時候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取下法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吐法用的不多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一般病在膈上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就是胸膈以上的時候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才會採吐法。</w:t>
      </w:r>
    </w:p>
    <w:p w:rsidR="00896FA8" w:rsidRPr="003A204A" w:rsidRDefault="00B8154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如果這時候再發汗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病人的水本來就已經不夠了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汗流太多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當然津液不足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尿就少了。</w:t>
      </w:r>
    </w:p>
    <w:p w:rsidR="00896FA8" w:rsidRPr="003A204A" w:rsidRDefault="00B8154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若被下者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直視、失溲</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張仲景《傷寒論》的精神是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病人有表證的時候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一定是先解表再攻裏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發表發太多的話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津液會傷到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攻裏攻太快的話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津液也會傷到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沒先解表卻先攻裏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結果把胃、小腸、大腸裏面所有的東西都清出來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營養頓失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一下子身體裏面的營養都沒有了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保持在身體的食物一直在消化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一直在提供我們能量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人的身體在慢慢用它的能量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一下子清出來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源頭沒了就會沒有體力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病人眼睛就直了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小便流出來</w:t>
      </w:r>
      <w:r w:rsidR="007E14A3"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失溲</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這小便不是小出來的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是漏出來的</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肝藏血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肝藏魂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肝在管眼睛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我們有五分之一的血在肝裏面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這血不是固定在裏面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而是一直在循環的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突然源頭沒有了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肝血就枯掉了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眼睛能看到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都是靠肝臟的血供應的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結果眼睛就直直的不會轉動了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很危險的。</w:t>
      </w:r>
    </w:p>
    <w:p w:rsidR="00896FA8" w:rsidRPr="003A204A" w:rsidRDefault="00B8154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若被火者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微發黃色</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北方的人睡在炕上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如果生病了沒有用藥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用火烤一烤讓汗出來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烤出來的汗和用藥攻出來的汗是不一樣的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用火烤出來的汗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只有津液出來了但是病毒還在裏面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所以不要用烤的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火一烤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病人的皮膚表面發黃色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看起來是黃色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其實是血的顏色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血管裏看血液是紅的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經過一層皮膚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看到的血液的顏色會是黃的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這就告訴你血裏面的水沒有了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透過皮膚看到的是血的顏色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所以這種發黃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不是肝膽病的發黃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不要弄錯了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這種是失水導致的發黃。嚴重的話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津液喪失太多的時候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腦裏面得不到正常的血來滋潤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會發驚癇。肝主筋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筋也靠血來養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沒有充份的血來供應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就會抽筋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會時瘈瘲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抽搐一下又鬆開來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抽搐一下又鬆開來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瘲就是筋鬆開來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瘈就是收緊。</w:t>
      </w:r>
    </w:p>
    <w:p w:rsidR="00896FA8" w:rsidRPr="003A204A" w:rsidRDefault="00B8154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若火薰之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一逆尚引日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再逆促命期</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錯了也罷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還可以救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如果再用火去烤他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血裏面的水如果完全沒有就完了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打點滴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只能暫時緩解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水還是會從小便流失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一定要從嘴吃下去食物中的水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由腸胃吸收後人體才能受用。</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w:t>
      </w:r>
      <w:r w:rsidR="00896FA8" w:rsidRPr="003A204A">
        <w:rPr>
          <w:rFonts w:ascii="PMingLiU" w:eastAsia="PMingLiU" w:hAnsi="PMingLiU" w:hint="eastAsia"/>
          <w:sz w:val="24"/>
          <w:szCs w:val="24"/>
        </w:rPr>
        <w:t>病有發熱惡寒者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發於「陽」也；無熱惡寒者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發於「陰」也。發於「陽」者七日愈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發於「陰」者六日愈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以陽數七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陰數六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如果白天得到的病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就是發於陽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過一個晚上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就是第二天了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所以如果足足六天之後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也就是第七天的白天會痊癒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所以說「七日愈」。如果晚上得到的病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就是發於陰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到白天了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才開始算天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所以得病的隔天才算是第一天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足足六天之後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也就是第六天的半夜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會自己痊癒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所以說「六日愈」。不管是陰病或陽病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六天一定會好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所以如果感冒不吃藥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一個禮拜會好。</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「陰陽」二字釋義頗泛。以寒熱分「陰陽」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寒為「陰」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熱為「陽」。以表裏分「陰陽」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表為「陽」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裏為「陰」。以臟腑分「陰陽」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臟為「陰」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腑為「陽」。以上下分「陰陽」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上為「陽」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下為「陰」。以左右分「陰陽」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左為「陽」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右為「陰」。以氣血分「陰陽」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氣為「陽」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血為「陰」。以</w:t>
      </w:r>
      <w:r w:rsidR="007E14A3" w:rsidRPr="003A204A">
        <w:rPr>
          <w:rFonts w:ascii="PMingLiU" w:eastAsia="PMingLiU" w:hAnsi="PMingLiU" w:hint="eastAsia"/>
          <w:sz w:val="24"/>
          <w:szCs w:val="24"/>
        </w:rPr>
        <w:t>虛</w:t>
      </w:r>
      <w:r w:rsidRPr="003A204A">
        <w:rPr>
          <w:rFonts w:ascii="PMingLiU" w:eastAsia="PMingLiU" w:hAnsi="PMingLiU" w:hint="eastAsia"/>
          <w:sz w:val="24"/>
          <w:szCs w:val="24"/>
        </w:rPr>
        <w:t>實分「陰陽」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虛為「陰」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實為「陽」。其他以身體組織之內分泌液、水份、血漿等有物質者謂之「陰」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身體之抵抗力、細胞之新陳代謝力、各臟腑之自然機能等無形者謂之「陽」。</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至七日以上自愈者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以行其經盡故也</w:t>
      </w:r>
      <w:r w:rsidR="007E14A3" w:rsidRPr="003A204A">
        <w:rPr>
          <w:rFonts w:ascii="PMingLiU" w:eastAsia="PMingLiU" w:hAnsi="PMingLiU" w:hint="eastAsia"/>
          <w:sz w:val="24"/>
          <w:szCs w:val="24"/>
        </w:rPr>
        <w:t>。</w:t>
      </w:r>
      <w:r w:rsidR="00896FA8" w:rsidRPr="003A204A">
        <w:rPr>
          <w:rFonts w:ascii="PMingLiU" w:eastAsia="PMingLiU" w:hAnsi="PMingLiU" w:hint="eastAsia"/>
          <w:sz w:val="24"/>
          <w:szCs w:val="24"/>
        </w:rPr>
        <w:t>若欲作再經者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針「足陽明」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使經不傳則愈。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如果自己會好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一個星期就好了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感冒到第七天還沒好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就要趕快去看醫生了。太陽病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有時候傳陽明或少陽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或從陽明進入少陽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或從少陽進入陽明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不一定的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在還沒到足陽明之前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先扎足陽明本穴「足三里」就不會傳了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在還沒到足少陽之前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先扎膽經的本穴「臨泣」就不會傳了。如果到了第六天滿第七天還沒好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可能傳陽明或少陽了。如果小孩到了第七天還沒好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變成噁心嘔吐就是傳少陽了。陽明熱就是大腸經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因為津液乾了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大便會堵在大腸裏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如果小孩變成煩躁、不吃、東西亂丟、晚上發狂奔走、捻衣摸床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就是傳陽明了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陽明壯熱其實就是大便的濁氣跑到腦子裏面去造成的。</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十一．</w:t>
      </w:r>
      <w:r w:rsidR="00896FA8" w:rsidRPr="003A204A">
        <w:rPr>
          <w:rFonts w:ascii="PMingLiU" w:eastAsia="PMingLiU" w:hAnsi="PMingLiU" w:hint="eastAsia"/>
          <w:sz w:val="24"/>
          <w:szCs w:val="24"/>
        </w:rPr>
        <w:t>「太陽病」欲解時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從「巳」至「</w:t>
      </w:r>
      <w:r w:rsidR="007E14A3" w:rsidRPr="003A204A">
        <w:rPr>
          <w:rFonts w:ascii="PMingLiU" w:eastAsia="PMingLiU" w:hAnsi="PMingLiU" w:hint="eastAsia"/>
          <w:sz w:val="24"/>
          <w:szCs w:val="24"/>
        </w:rPr>
        <w:t>未</w:t>
      </w:r>
      <w:r w:rsidR="00896FA8" w:rsidRPr="003A204A">
        <w:rPr>
          <w:rFonts w:ascii="PMingLiU" w:eastAsia="PMingLiU" w:hAnsi="PMingLiU" w:hint="eastAsia"/>
          <w:sz w:val="24"/>
          <w:szCs w:val="24"/>
        </w:rPr>
        <w:t>」上。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因為病在陽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六天足盡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到第七天的中午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事實是足六天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就是巳時到未時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中午的時候解掉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所以開給病人處方的時候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晚上九點吃藥下去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十點的時候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症狀都去掉了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還有一點頭昏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到了明天中午的時候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精神完全恢復回來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就是病完全好了。如果是病在陰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到晚上三更半夜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開始找東西吃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就是好了。如果是病在陽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到第二天中午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胃口大開猛吃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就是好了。</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十二．</w:t>
      </w:r>
      <w:r w:rsidR="00896FA8" w:rsidRPr="003A204A">
        <w:rPr>
          <w:rFonts w:ascii="PMingLiU" w:eastAsia="PMingLiU" w:hAnsi="PMingLiU" w:hint="eastAsia"/>
          <w:sz w:val="24"/>
          <w:szCs w:val="24"/>
        </w:rPr>
        <w:t>「中風」表解而不了了者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十二日愈。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如果得到傷寒</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表證去掉了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病人還不了了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也就是精神萎靡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很不爽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精神還沒完全恢復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如果不吃藥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十二天會好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如果吃開心湯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心情好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病馬上就好了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所以情志上要注意一下。</w:t>
      </w:r>
    </w:p>
    <w:p w:rsidR="000B5D4B"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十三．</w:t>
      </w:r>
      <w:r w:rsidR="00896FA8" w:rsidRPr="003A204A">
        <w:rPr>
          <w:rFonts w:ascii="PMingLiU" w:eastAsia="PMingLiU" w:hAnsi="PMingLiU" w:hint="eastAsia"/>
          <w:sz w:val="24"/>
          <w:szCs w:val="24"/>
        </w:rPr>
        <w:t>病人身大熱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反欲近衣者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熱在皮膚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寒在骨髓也。</w:t>
      </w:r>
    </w:p>
    <w:p w:rsidR="00896FA8" w:rsidRPr="003A204A" w:rsidRDefault="00B8154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十四．</w:t>
      </w:r>
      <w:r w:rsidR="00896FA8" w:rsidRPr="003A204A">
        <w:rPr>
          <w:rFonts w:ascii="PMingLiU" w:eastAsia="PMingLiU" w:hAnsi="PMingLiU" w:hint="eastAsia"/>
          <w:sz w:val="24"/>
          <w:szCs w:val="24"/>
        </w:rPr>
        <w:t>身大寒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反不欲近衣者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寒在皮膚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熱在骨髓也。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此條就是中醫在辨症「寒」與「熱」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如果摸病人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身體很燙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病人還要穿衣服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就是熱在皮膚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寒在骨髓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這是「真寒假熱」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表面上是熱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其實裏面是寒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表示病是往裏面走的。人的身體裏面是純陰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純陰裏面有陽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六天以後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陽會復出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所以純陰中間還有陽在裏面。如果濾過性病毒跑到很深的身體裏面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元陽就會往外散了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造成裏面會更冷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因為體力往外散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外面就成為熱的。人的身體能保持一定的恆溫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就是陰和陽協調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簡單說陽多陰少就會發熱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陰多陽少就會發寒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這是「陰陽」的觀念。如果寒在裏面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裏面的陽會往外走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因為陽被擠出來了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所以熱在皮膚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寒在骨髓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所以這時候摸病人會身體很燙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而病人還要穿衣服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這是因為冷在裏面。如果身大寒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摸病人的身體是冰的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而病人不要穿衣服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要脫掉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就是熱在裏面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這就是「表寒裏熱」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熱在骨髓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「真熱假寒」的現象。</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真寒假熱</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面色</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兩顴色紅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界限分明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紅部雖鮮豔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而不紅部則白中帶青。</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口鼻氣</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呼出氣不溫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且不急促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氣亦不臭。</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舌形</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舌雖乾而質淡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或紅而質潤。</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脈象</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脈雖浮數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按之則無力。</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按胸腹</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胸腹部按之不蒸手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初按似熱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久按不如平人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不覺甚熱。</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真熱假寒</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面色</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面色表雖冷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面色雖滯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兩目則炯炯有神。</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口鼻氣</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呼出氣必溫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且急促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或有不臭。</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舌形</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舌雖乾而質燥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苔雖薄而根必厚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或黃而疏鬆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或潤而齒枯。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脈象</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脈雖沉細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必兼數急。</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按胸腹</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四肢雖寒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胸腹必熱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久按且蒸蒸有熱氣感。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以後我們會常看到「上寒下熱」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而不用「真寒假熱」或「真熱假寒」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看到「上熱下寒」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就是告訴你去熱和去寒的藥必須同時用。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醫聖張仲景在《傷寒論》中不談陰虛內熱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他用的是陰盛、陰亡</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陽盛、陽亡。所謂的陰盛就是陰實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陽盛就是陽實。溫病派的醫生看到每個人都是陰虛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都想到用補藥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但是張仲景治病的時候不用補藥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他治病的時候小補的用炙甘草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中補用大棗、白芍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大補的時候加人參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補陰的藥頂多就是這樣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反而陽藥用的很多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所以治病的時候不用補藥。那什麼時候吃補藥？身體健康的時候才吃補藥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這與溫病派的觀念完全不同。</w:t>
      </w:r>
    </w:p>
    <w:p w:rsidR="00896FA8" w:rsidRPr="003A204A" w:rsidRDefault="0053185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十五．</w:t>
      </w:r>
      <w:bookmarkStart w:id="0" w:name="日期960130"/>
      <w:bookmarkEnd w:id="0"/>
      <w:r w:rsidR="00896FA8" w:rsidRPr="003A204A">
        <w:rPr>
          <w:rFonts w:ascii="PMingLiU" w:eastAsia="PMingLiU" w:hAnsi="PMingLiU" w:hint="eastAsia"/>
          <w:sz w:val="24"/>
          <w:szCs w:val="24"/>
        </w:rPr>
        <w:t>「太陽中風」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陽浮而陰弱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陽浮者熱自發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陰弱者汗自出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嗇嗇惡寒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淅淅惡風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翕翕發熱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「桂枝湯」主之。</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896FA8" w:rsidRPr="003A204A">
        <w:rPr>
          <w:rFonts w:ascii="PMingLiU" w:eastAsia="PMingLiU" w:hAnsi="PMingLiU" w:hint="eastAsia"/>
          <w:sz w:val="24"/>
          <w:szCs w:val="24"/>
        </w:rPr>
        <w:t>《金匱》中的方劑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大概有百分之六十的處方都是用桂枝湯做加減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經方家認為桂枝湯是調和陰陽的第一方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這個湯方是古代聖賢歷代相傳的經方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張仲景將它歸經到治療太陽中風來使用。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讀</w:t>
      </w:r>
      <w:r w:rsidR="0049194B" w:rsidRPr="003A204A">
        <w:rPr>
          <w:rFonts w:ascii="PMingLiU" w:eastAsia="PMingLiU" w:hAnsi="PMingLiU" w:hint="eastAsia"/>
          <w:sz w:val="24"/>
          <w:szCs w:val="24"/>
        </w:rPr>
        <w:t>《傷寒》</w:t>
      </w:r>
      <w:r w:rsidRPr="003A204A">
        <w:rPr>
          <w:rFonts w:ascii="PMingLiU" w:eastAsia="PMingLiU" w:hAnsi="PMingLiU" w:hint="eastAsia"/>
          <w:sz w:val="24"/>
          <w:szCs w:val="24"/>
        </w:rPr>
        <w:t>《金匱》的時候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會遇到三種劑型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有湯劑、散劑、丸劑</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什麼時候用湯劑、散劑、丸劑？</w:t>
      </w:r>
      <w:r w:rsidR="00B833D3" w:rsidRPr="003A204A">
        <w:rPr>
          <w:rFonts w:ascii="PMingLiU" w:eastAsia="PMingLiU" w:hAnsi="PMingLiU" w:hint="eastAsia"/>
          <w:sz w:val="24"/>
          <w:szCs w:val="24"/>
        </w:rPr>
        <w:t>「</w:t>
      </w:r>
      <w:r w:rsidRPr="003A204A">
        <w:rPr>
          <w:rFonts w:ascii="PMingLiU" w:eastAsia="PMingLiU" w:hAnsi="PMingLiU" w:hint="eastAsia"/>
          <w:sz w:val="24"/>
          <w:szCs w:val="24"/>
        </w:rPr>
        <w:t>湯者</w:t>
      </w:r>
      <w:r w:rsidR="00B833D3" w:rsidRPr="003A204A">
        <w:rPr>
          <w:rFonts w:ascii="PMingLiU" w:eastAsia="PMingLiU" w:hAnsi="PMingLiU" w:hint="eastAsia"/>
          <w:sz w:val="24"/>
          <w:szCs w:val="24"/>
        </w:rPr>
        <w:t>，</w:t>
      </w:r>
      <w:r w:rsidRPr="003A204A">
        <w:rPr>
          <w:rFonts w:ascii="PMingLiU" w:eastAsia="PMingLiU" w:hAnsi="PMingLiU" w:hint="eastAsia"/>
          <w:sz w:val="24"/>
          <w:szCs w:val="24"/>
        </w:rPr>
        <w:t>蕩也</w:t>
      </w:r>
      <w:r w:rsidR="00B833D3"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就是說掃蕩的力量很強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取它的迅捷之性。當我們要滌蕩五臟六腑的病邪的時候、通關活絡的時候、陰陽不平衡的時候</w:t>
      </w:r>
      <w:r w:rsidR="00B833D3" w:rsidRPr="003A204A">
        <w:rPr>
          <w:rFonts w:ascii="PMingLiU" w:eastAsia="PMingLiU" w:hAnsi="PMingLiU" w:hint="eastAsia"/>
          <w:sz w:val="24"/>
          <w:szCs w:val="24"/>
        </w:rPr>
        <w:t>，</w:t>
      </w:r>
      <w:r w:rsidRPr="003A204A">
        <w:rPr>
          <w:rFonts w:ascii="PMingLiU" w:eastAsia="PMingLiU" w:hAnsi="PMingLiU" w:hint="eastAsia"/>
          <w:sz w:val="24"/>
          <w:szCs w:val="24"/>
        </w:rPr>
        <w:t>這些情況都用湯劑</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怎麼知道陰陽不平衡？白天昏昏沈沈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晚上精神很好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就是陰陽不平衡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或者是你跟大多數人不一樣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也是陰陽不平衡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例如十個人吃蝦子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結果九個人沒事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一個人有事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那一個人就是陰陽不平衡</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如果倒過來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吃了蝦子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九個人都拉肚子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一個人沒事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那就是蝦子有問題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或者是那一個人做了什麼事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學中醫跟偵探一樣要有</w:t>
      </w:r>
      <w:r w:rsidRPr="003A204A">
        <w:rPr>
          <w:rFonts w:ascii="PMingLiU" w:eastAsia="PMingLiU" w:hAnsi="PMingLiU" w:cs="Arial Unicode MS" w:hint="eastAsia"/>
          <w:sz w:val="24"/>
          <w:szCs w:val="24"/>
        </w:rPr>
        <w:t>common</w:t>
      </w:r>
      <w:r w:rsidR="00B347F7" w:rsidRPr="003A204A">
        <w:rPr>
          <w:rFonts w:ascii="PMingLiU" w:eastAsia="PMingLiU" w:hAnsi="PMingLiU" w:cs="Arial Unicode MS" w:hint="eastAsia"/>
          <w:sz w:val="24"/>
          <w:szCs w:val="24"/>
        </w:rPr>
        <w:t xml:space="preserve"> </w:t>
      </w:r>
      <w:r w:rsidRPr="003A204A">
        <w:rPr>
          <w:rFonts w:ascii="PMingLiU" w:eastAsia="PMingLiU" w:hAnsi="PMingLiU" w:cs="Arial Unicode MS" w:hint="eastAsia"/>
          <w:sz w:val="24"/>
          <w:szCs w:val="24"/>
        </w:rPr>
        <w:t>sense</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病情沈重的時候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病人有痿症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肌肉枯槁的時候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皮膚乾枯的時候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要增益氣血的時候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都用湯劑。</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例如桂枝湯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如果做成桂枝丸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結果桂枝丸吃下去等很久不會發汗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桂枝湯一喝下去就發汗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不一樣的效果。煮湯也有技巧</w:t>
      </w:r>
      <w:r w:rsidR="00C008BD" w:rsidRPr="003A204A">
        <w:rPr>
          <w:rFonts w:ascii="PMingLiU" w:eastAsia="PMingLiU" w:hAnsi="PMingLiU" w:hint="eastAsia"/>
          <w:sz w:val="24"/>
          <w:szCs w:val="24"/>
        </w:rPr>
        <w:t>，</w:t>
      </w:r>
      <w:r w:rsidR="00B833D3" w:rsidRPr="003A204A">
        <w:rPr>
          <w:rFonts w:ascii="PMingLiU" w:eastAsia="PMingLiU" w:hAnsi="PMingLiU" w:hint="eastAsia"/>
          <w:sz w:val="24"/>
          <w:szCs w:val="24"/>
        </w:rPr>
        <w:t>「</w:t>
      </w:r>
      <w:r w:rsidRPr="003A204A">
        <w:rPr>
          <w:rFonts w:ascii="PMingLiU" w:eastAsia="PMingLiU" w:hAnsi="PMingLiU" w:hint="eastAsia"/>
          <w:sz w:val="24"/>
          <w:szCs w:val="24"/>
        </w:rPr>
        <w:t>大火煮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取其氣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小火煮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取其質</w:t>
      </w:r>
      <w:r w:rsidR="00B833D3" w:rsidRPr="003A204A">
        <w:rPr>
          <w:rFonts w:ascii="PMingLiU" w:eastAsia="PMingLiU" w:hAnsi="PMingLiU" w:hint="eastAsia"/>
          <w:sz w:val="24"/>
          <w:szCs w:val="24"/>
        </w:rPr>
        <w:t>」</w:t>
      </w:r>
      <w:r w:rsidRPr="003A204A">
        <w:rPr>
          <w:rFonts w:ascii="PMingLiU" w:eastAsia="PMingLiU" w:hAnsi="PMingLiU" w:hint="eastAsia"/>
          <w:sz w:val="24"/>
          <w:szCs w:val="24"/>
        </w:rPr>
        <w:t>。發表的藥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例如桂枝湯要用大火</w:t>
      </w:r>
      <w:r w:rsidR="0049194B" w:rsidRPr="003A204A">
        <w:rPr>
          <w:rFonts w:ascii="PMingLiU" w:eastAsia="PMingLiU" w:hAnsi="PMingLiU" w:hint="eastAsia"/>
          <w:sz w:val="24"/>
          <w:szCs w:val="24"/>
        </w:rPr>
        <w:t>煮</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所有發表的藥方都用大火煮</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攻裏的藥、溫裏的藥用小火煮</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取其質</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散劑用在久病或病在四肢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像是風濕的痺症或者表裏遊走的病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都可以用散劑。丸劑最主要的可以逐破積聚</w:t>
      </w:r>
      <w:r w:rsidR="00B833D3" w:rsidRPr="003A204A">
        <w:rPr>
          <w:rFonts w:ascii="PMingLiU" w:eastAsia="PMingLiU" w:hAnsi="PMingLiU" w:hint="eastAsia"/>
          <w:sz w:val="24"/>
          <w:szCs w:val="24"/>
        </w:rPr>
        <w:t>，</w:t>
      </w:r>
      <w:r w:rsidRPr="003A204A">
        <w:rPr>
          <w:rFonts w:ascii="PMingLiU" w:eastAsia="PMingLiU" w:hAnsi="PMingLiU" w:hint="eastAsia"/>
          <w:sz w:val="24"/>
          <w:szCs w:val="24"/>
        </w:rPr>
        <w:t>或者不進飲食的人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胃口不好的情況下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丸劑藥緩力專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效力緩慢但力量專一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可以集中於一處病灶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所以如果病邪擴散全身的時候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就要用湯劑才有辦法。例如要打蟲的時候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用到烏梅丸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集中攻擊一個定點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引誘蟲來吃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如果做成烏梅湯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烏梅是用醋泡過兩天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烏梅湯又酸又辣又苦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怎麼喝？勉強喝下去結果蟲沒吃到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只有你吃到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蟲沒事只有覺得很爽。以後會慢慢介紹方劑的運用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有很多技巧在裡面。</w:t>
      </w:r>
    </w:p>
    <w:p w:rsidR="00896FA8" w:rsidRPr="003A204A" w:rsidRDefault="00B833D3"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陽浮而陰弱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陽浮者熱自發</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脈浮在表面上就是熱自發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代表身體的免疫系統出來和病毒相抗</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陰弱者汗自出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陰弱就是身體素虛的人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本身身體常年不好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瘦瘦的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身體的固表能力不夠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就不能保持身體的津液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而一直往外散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流出來的就是汗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汗是從血裏面的水出來的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血因為有水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可以很容易的在身體裏面跑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來供應身體裏面的能量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表不固的時候水散出去了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相對的血液循環就會受到影響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病人就感覺到</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嗇嗇惡寒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一陣一陣的冷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淅淅惡風</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風吹得很難過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翕翕發熱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一陣一陣的熱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要發燒也是一陣一陣的熱</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鼻鳴、乾嘔者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這些副證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桂枝湯主之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張仲景的第一個方劑就是桂枝湯。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為什麼設計這方子？因為仲聖知道病人津液不斷的在喪失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所以桂枝湯證一定有汗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桂枝湯的主證是病人有汗而且惡風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病人感冒發燒高熱且完全沒汗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所以體液一直在喪失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要趕快利用紅棗補足</w:t>
      </w:r>
      <w:r w:rsidR="00B833D3" w:rsidRPr="003A204A">
        <w:rPr>
          <w:rFonts w:ascii="PMingLiU" w:eastAsia="PMingLiU" w:hAnsi="PMingLiU" w:hint="eastAsia"/>
          <w:sz w:val="24"/>
          <w:szCs w:val="24"/>
        </w:rPr>
        <w:t>津液。</w:t>
      </w:r>
      <w:r w:rsidRPr="003A204A">
        <w:rPr>
          <w:rFonts w:ascii="PMingLiU" w:eastAsia="PMingLiU" w:hAnsi="PMingLiU" w:hint="eastAsia"/>
          <w:sz w:val="24"/>
          <w:szCs w:val="24"/>
        </w:rPr>
        <w:t>腸胃裏面有很多黏液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體液一直在耗散的時候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胃、小腸、大腸的黏液都會跟著出去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紅棗表面是紅的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裏面是黃的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火生土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而且紅棗煮出來的湯液黏黏的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所以喝之後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等於是腸胃的津液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舉凡在腸胃的津液快乾掉的時候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要趕快用紅棗補足。為什麼用甘草？</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裏面寫甘草解百毒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但解釋不清楚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病人得到傷寒可能已經一段時間了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在感冒的這段時</w:t>
      </w:r>
      <w:r w:rsidR="0049194B" w:rsidRPr="003A204A">
        <w:rPr>
          <w:rFonts w:ascii="PMingLiU" w:eastAsia="PMingLiU" w:hAnsi="PMingLiU" w:hint="eastAsia"/>
          <w:sz w:val="24"/>
          <w:szCs w:val="24"/>
        </w:rPr>
        <w:t>間</w:t>
      </w:r>
      <w:r w:rsidRPr="003A204A">
        <w:rPr>
          <w:rFonts w:ascii="PMingLiU" w:eastAsia="PMingLiU" w:hAnsi="PMingLiU" w:hint="eastAsia"/>
          <w:sz w:val="24"/>
          <w:szCs w:val="24"/>
        </w:rPr>
        <w:t>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胃口一定不好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因為本身的能量跑去抵抗外邪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能量減少了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腸胃的蠕動就減緩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有很多食物就會壞死在裏面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而甘草可以解百毒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可以把食物分解掉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好的留下來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壞的分解掉。為什麼用生薑？因為腸胃蠕動的能源都跑到表面了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生薑下去馬上刺激腸胃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所以生薑有發陽的功能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陽就是動能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它能讓腸胃馬上蠕動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這三種大棗、甘草、生薑下去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跟感冒沒有關係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只是固本。</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桂枝這藥可以壯心陽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所以心臟病的藥一定會用到桂枝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桂枝一下去的時候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心臟的陽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也就是心臟的動能會加速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血一加速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我們的免疫系統就全部出去了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把濾過性病毒趕出去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但是不能光讓動脈加速流動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還要讓靜脈加速回來</w:t>
      </w:r>
      <w:r w:rsidR="00C008BD" w:rsidRPr="003A204A">
        <w:rPr>
          <w:rFonts w:ascii="PMingLiU" w:eastAsia="PMingLiU" w:hAnsi="PMingLiU" w:hint="eastAsia"/>
          <w:sz w:val="24"/>
          <w:szCs w:val="24"/>
        </w:rPr>
        <w:t>，</w:t>
      </w:r>
      <w:r w:rsidR="00B833D3" w:rsidRPr="003A204A">
        <w:rPr>
          <w:rFonts w:ascii="PMingLiU" w:eastAsia="PMingLiU" w:hAnsi="PMingLiU" w:hint="eastAsia"/>
          <w:sz w:val="24"/>
          <w:szCs w:val="24"/>
        </w:rPr>
        <w:t>這就是</w:t>
      </w:r>
      <w:r w:rsidRPr="003A204A">
        <w:rPr>
          <w:rFonts w:ascii="PMingLiU" w:eastAsia="PMingLiU" w:hAnsi="PMingLiU" w:hint="eastAsia"/>
          <w:sz w:val="24"/>
          <w:szCs w:val="24"/>
        </w:rPr>
        <w:t>為什麼用「白芍」？在</w:t>
      </w:r>
      <w:r w:rsidR="0049194B" w:rsidRPr="003A204A">
        <w:rPr>
          <w:rFonts w:ascii="PMingLiU" w:eastAsia="PMingLiU" w:hAnsi="PMingLiU" w:hint="eastAsia"/>
          <w:sz w:val="24"/>
          <w:szCs w:val="24"/>
        </w:rPr>
        <w:t>《神農本草經》</w:t>
      </w:r>
      <w:r w:rsidRPr="003A204A">
        <w:rPr>
          <w:rFonts w:ascii="PMingLiU" w:eastAsia="PMingLiU" w:hAnsi="PMingLiU" w:hint="eastAsia"/>
          <w:sz w:val="24"/>
          <w:szCs w:val="24"/>
        </w:rPr>
        <w:t>裏面說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白芍輕用的時候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可以補血</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重用的時候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可以活血、破血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就是破瘀。</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所以張仲景只要病人有腹痛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婦人的肚子痛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通通用白芍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芍藥重用的時候可以活血化瘀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所以芍藥在靜脈裏面走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可以讓靜脈的血加速流回心臟。桂枝、白芍這兩味讓血液循環加速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一加速把免疫系統帶出去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很快的把濾過性病毒趕出去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但是加速產生的後遺症是排出汗來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為了怕津液喪失掉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後面又加了三味藥同時補足它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並可以同時把腸子中已經壞死的食物分解掉。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因為人身上的動脈和靜脈是等長的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白芍用等量</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胖子用五錢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白芍等量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瘦子用三錢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小孩子可以開半錢。如果陽不足加重桂枝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陰不足加重白芍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所以可以調陰陽。生薑開兩片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不用開三片會太辣了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桂枝已經很辣了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不過辣些也無所謂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辣一下讓腸胃的蠕動加強起來。如果病人得到感冒比較久了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甘草就用重一點</w:t>
      </w:r>
      <w:r w:rsidR="00C008BD" w:rsidRPr="003A204A">
        <w:rPr>
          <w:rFonts w:ascii="PMingLiU" w:eastAsia="PMingLiU" w:hAnsi="PMingLiU" w:hint="eastAsia"/>
          <w:sz w:val="24"/>
          <w:szCs w:val="24"/>
        </w:rPr>
        <w:t>，</w:t>
      </w:r>
      <w:r w:rsidR="00B833D3" w:rsidRPr="003A204A">
        <w:rPr>
          <w:rFonts w:ascii="PMingLiU" w:eastAsia="PMingLiU" w:hAnsi="PMingLiU" w:hint="eastAsia"/>
          <w:sz w:val="24"/>
          <w:szCs w:val="24"/>
        </w:rPr>
        <w:t>用</w:t>
      </w:r>
      <w:r w:rsidRPr="003A204A">
        <w:rPr>
          <w:rFonts w:ascii="PMingLiU" w:eastAsia="PMingLiU" w:hAnsi="PMingLiU" w:hint="eastAsia"/>
          <w:sz w:val="24"/>
          <w:szCs w:val="24"/>
        </w:rPr>
        <w:t>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w:t>
      </w:r>
      <w:r w:rsidR="00B833D3" w:rsidRPr="003A204A">
        <w:rPr>
          <w:rFonts w:ascii="PMingLiU" w:eastAsia="PMingLiU" w:hAnsi="PMingLiU" w:hint="eastAsia"/>
          <w:sz w:val="24"/>
          <w:szCs w:val="24"/>
        </w:rPr>
        <w:t>是</w:t>
      </w:r>
      <w:r w:rsidRPr="003A204A">
        <w:rPr>
          <w:rFonts w:ascii="PMingLiU" w:eastAsia="PMingLiU" w:hAnsi="PMingLiU" w:hint="eastAsia"/>
          <w:sz w:val="24"/>
          <w:szCs w:val="24"/>
        </w:rPr>
        <w:t>兩三天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甘草盡量少些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因為甘草會把其他藥的藥性減緩下來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甘草在</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裏寫有緩和的作用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所以有時候為了讓藥走的快些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不加甘草</w:t>
      </w:r>
      <w:r w:rsidR="00B833D3" w:rsidRPr="003A204A">
        <w:rPr>
          <w:rFonts w:ascii="PMingLiU" w:eastAsia="PMingLiU" w:hAnsi="PMingLiU" w:hint="eastAsia"/>
          <w:sz w:val="24"/>
          <w:szCs w:val="24"/>
        </w:rPr>
        <w:t>。</w:t>
      </w:r>
      <w:r w:rsidRPr="003A204A">
        <w:rPr>
          <w:rFonts w:ascii="PMingLiU" w:eastAsia="PMingLiU" w:hAnsi="PMingLiU" w:hint="eastAsia"/>
          <w:sz w:val="24"/>
          <w:szCs w:val="24"/>
        </w:rPr>
        <w:t>炙甘草就是把甘草用蜂蜜炒過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甘草炙過後性很熱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所以甘草炙過後可以增加發汗的力量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就會進入胸陽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胸是諸陽的通路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所以炙甘草馬上跑到肺上面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馬上把陽氣發散到四肢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如果小孩吃桂枝湯太辣了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紅棗可以加個十枚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讓它甜一點。如果不用紅棗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吃完桂枝湯後容易便秘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因為汗都發掉了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腸胃裏的津液不足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所以後面三味完全是為了保持腸胃功能而設計的。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根據清代名醫王樸莊的考證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漢制的八兩約等於現在的六錢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所以漢制三兩約等於現在的2-3錢。漢制的一升王樸莊說是『六杓七</w:t>
      </w:r>
      <w:r w:rsidR="000B3215" w:rsidRPr="003A204A">
        <w:rPr>
          <w:rFonts w:ascii="PMingLiU" w:eastAsia="PMingLiU" w:hAnsi="PMingLiU" w:hint="eastAsia"/>
          <w:sz w:val="24"/>
          <w:szCs w:val="24"/>
        </w:rPr>
        <w:t>抄</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約是現代的五錢。</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w:t>
      </w:r>
      <w:r w:rsidR="0073370F" w:rsidRPr="003A204A">
        <w:rPr>
          <w:rFonts w:ascii="PMingLiU" w:eastAsia="PMingLiU" w:hAnsi="PMingLiU" w:hint="eastAsia"/>
          <w:sz w:val="24"/>
          <w:szCs w:val="24"/>
        </w:rPr>
        <w:t>湯</w:t>
      </w:r>
      <w:r w:rsidRPr="003A204A">
        <w:rPr>
          <w:rFonts w:ascii="PMingLiU" w:eastAsia="PMingLiU" w:hAnsi="PMingLiU" w:hint="eastAsia"/>
          <w:sz w:val="24"/>
          <w:szCs w:val="24"/>
        </w:rPr>
        <w:t>方</w:t>
      </w:r>
      <w:r w:rsidR="0049194B" w:rsidRPr="003A204A">
        <w:rPr>
          <w:rFonts w:ascii="PMingLiU" w:eastAsia="PMingLiU" w:hAnsi="PMingLiU" w:hint="eastAsia"/>
          <w:sz w:val="24"/>
          <w:szCs w:val="24"/>
        </w:rPr>
        <w:t>：</w:t>
      </w:r>
    </w:p>
    <w:p w:rsidR="00CA252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去皮</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炙</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切</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劈</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0552EE"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咀三味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微火煮取三升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適寒溫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服一升。服已須臾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啜熱稀粥一升餘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以助藥力。溫覆令一時許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遍身</w:t>
      </w:r>
      <w:r w:rsidR="0049194B"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微似有汗者益佳。不可令如水流漓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病必不除。若一服汗出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停後服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不必盡劑。若不汗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更服依前法。又不汗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服後小促其間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半日許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令三服盡。若病重者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一日一夜服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周時觀之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服一劑盡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病證猶在者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更作服。若汗不出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乃服至二三劑。禁生冷、粘滑、肉麵、五辛、酒酪、臭惡等物。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用七碗水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用大火煮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古時候升柴火煮湯藥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柴火的微火等於現在瓦斯爐的大火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煮成三碗</w:t>
      </w:r>
      <w:r w:rsidR="00D61D7D" w:rsidRPr="003A204A">
        <w:rPr>
          <w:rFonts w:ascii="PMingLiU" w:eastAsia="PMingLiU" w:hAnsi="PMingLiU" w:hint="eastAsia"/>
          <w:sz w:val="24"/>
          <w:szCs w:val="24"/>
        </w:rPr>
        <w:t>，</w:t>
      </w:r>
      <w:r w:rsidRPr="003A204A">
        <w:rPr>
          <w:rFonts w:ascii="PMingLiU" w:eastAsia="PMingLiU" w:hAnsi="PMingLiU" w:hint="eastAsia"/>
          <w:sz w:val="24"/>
          <w:szCs w:val="24"/>
        </w:rPr>
        <w:t>渣拿掉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等溫了再喝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一次服一碗。服了以後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等一下再喝熱稀飯一碗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來幫忙藥力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然後被子蓋起來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躺一時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差不多二個小時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全身微發汗最好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把感冒病毒從汗排出來了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但是沒有傷到體內的津液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這樣最剛好。如果藥開太重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一下子大汗出就不好了。汗出了以後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不能當風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也不能烤火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都不好。如果第一碗下去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好了就好了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不要把剩下的藥喝掉。如果不流汗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再喝一碗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還不流汗</w:t>
      </w:r>
      <w:r w:rsidR="00C008BD" w:rsidRPr="003A204A">
        <w:rPr>
          <w:rFonts w:ascii="PMingLiU" w:eastAsia="PMingLiU" w:hAnsi="PMingLiU" w:hint="eastAsia"/>
          <w:sz w:val="24"/>
          <w:szCs w:val="24"/>
        </w:rPr>
        <w:t>，</w:t>
      </w:r>
      <w:r w:rsidR="00D61D7D" w:rsidRPr="003A204A">
        <w:rPr>
          <w:rFonts w:ascii="PMingLiU" w:eastAsia="PMingLiU" w:hAnsi="PMingLiU" w:hint="eastAsia"/>
          <w:sz w:val="24"/>
          <w:szCs w:val="24"/>
        </w:rPr>
        <w:t>「</w:t>
      </w:r>
      <w:r w:rsidRPr="003A204A">
        <w:rPr>
          <w:rFonts w:ascii="PMingLiU" w:eastAsia="PMingLiU" w:hAnsi="PMingLiU" w:hint="eastAsia"/>
          <w:sz w:val="24"/>
          <w:szCs w:val="24"/>
        </w:rPr>
        <w:t>服後小促其間</w:t>
      </w:r>
      <w:r w:rsidR="00D61D7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就是縮短服的時間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就是三到四小時。</w:t>
      </w:r>
    </w:p>
    <w:p w:rsidR="00896FA8" w:rsidRPr="003A204A" w:rsidRDefault="00CA252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半日許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令三服盡</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十二小時喝三碗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若病重者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一日一夜服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周時觀之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就是每四小時喝一次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日夜都服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服一劑盡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病證猶在者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更作服</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再去煮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若汗不出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乃服至二三劑</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。喝桂枝湯中間</w:t>
      </w:r>
      <w:r w:rsidR="00D61D7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禁生冷、粘滑、肉麵、五辛、酒酪、臭惡等物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臭惡就是醃製的東西、臭豆腐等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為什麼要禁？桂枝湯是恢復胃陽、脾臟功能的藥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就湯劑來看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桂枝壯心讓動脈的血流出去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白芍讓血流回心臟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所以心臟的力量加強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火生土</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土</w:t>
      </w:r>
      <w:r w:rsidR="00896FA8" w:rsidRPr="003A204A">
        <w:rPr>
          <w:rFonts w:ascii="PMingLiU" w:eastAsia="PMingLiU" w:hAnsi="PMingLiU" w:hint="eastAsia"/>
          <w:sz w:val="24"/>
          <w:szCs w:val="24"/>
        </w:rPr>
        <w:t>就是脾臟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所以桂枝湯喝下去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脾就充滿了血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脾在胃的下方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脾一充血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胃下面很多血管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一充血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胃就開始收縮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就肚子餓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想吃東西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所以桂枝湯是讓胃口恢復的藥。生冷、粘滑、肉麵、五辛、酒酪、臭惡等物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這些東西都是容易腐敗的。吃了肉類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會有浮熱產生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對病情恢復有影響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如果吃了生冷的東西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會抵</w:t>
      </w:r>
      <w:r w:rsidR="0049194B" w:rsidRPr="003A204A">
        <w:rPr>
          <w:rFonts w:ascii="PMingLiU" w:eastAsia="PMingLiU" w:hAnsi="PMingLiU" w:hint="eastAsia"/>
          <w:sz w:val="24"/>
          <w:szCs w:val="24"/>
        </w:rPr>
        <w:t>消</w:t>
      </w:r>
      <w:r w:rsidR="00896FA8" w:rsidRPr="003A204A">
        <w:rPr>
          <w:rFonts w:ascii="PMingLiU" w:eastAsia="PMingLiU" w:hAnsi="PMingLiU" w:hint="eastAsia"/>
          <w:sz w:val="24"/>
          <w:szCs w:val="24"/>
        </w:rPr>
        <w:t>陽藥發汗的效果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因此都要避免。喝完桂枝湯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為什麼喝熱稀飯？在中醫的觀念認為稀飯、白飯是最好的營養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腸胃最能吸收的是稀飯。平時吃蕃薯稀飯可以保護脾胃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蕃薯與稀飯各一半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對養生很好。</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桂枝湯最明顯的表證就是有汗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代表皮膚毛孔沒病的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是濾過性病毒在肌肉裏面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因此桂枝湯是解肌的。如果濾過性病毒在皮膚毛孔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皮膚毛孔就封閉起來了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就會沒有汗。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紅棗</w:t>
      </w:r>
      <w:r w:rsidR="0049194B" w:rsidRPr="003A204A">
        <w:rPr>
          <w:rFonts w:ascii="PMingLiU" w:eastAsia="PMingLiU" w:hAnsi="PMingLiU" w:hint="eastAsia"/>
          <w:sz w:val="24"/>
          <w:szCs w:val="24"/>
        </w:rPr>
        <w:t>（朱雀）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就是保護胃的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紅棗的加減很重要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紅棗是甘飴的東西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平常肚子（中焦）濕熱比較盛的人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如果加了紅棗會增甘加膩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把紅棗拿掉。</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十六．</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桂枝湯證就是這四個症狀</w:t>
      </w:r>
      <w:r w:rsidR="00CA252D" w:rsidRPr="003A204A">
        <w:rPr>
          <w:rFonts w:ascii="PMingLiU" w:eastAsia="PMingLiU" w:hAnsi="PMingLiU" w:hint="eastAsia"/>
          <w:sz w:val="24"/>
          <w:szCs w:val="24"/>
        </w:rPr>
        <w:t>「</w:t>
      </w:r>
      <w:r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惡風</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風吹得很難過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為什麼？因為病在肌肉上面的時候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肌肉被束縛住了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皮膚表面的能源（固表力）沒了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所以吹了風會很難過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風的性是陽的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陽都是往上走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所以感冒的時候病人會頭痛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人正常的陽氣一直往上走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如果得了桂枝湯證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肌肉被濾過性病毒束縛住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使正常的體溫無法往外散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陽出不去就往上衝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所以會頭痛。發熱是一種本身的抵抗力和濾過性病毒相抗的現象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這四個症狀出現肯定是桂枝湯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兩個症狀出現就可以了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如果臨床上聽起來是桂枝湯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但裏面的病是淋病、梅毒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不一定的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如果症狀是這樣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桂枝湯下去就好了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只要是症狀一樣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湯劑都行得通。</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十七．</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項背強几几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及汗出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「桂枝加葛根湯」主之。</w:t>
      </w:r>
    </w:p>
    <w:p w:rsidR="00896FA8" w:rsidRPr="003A204A" w:rsidRDefault="00CA252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項背強几几</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脖子繃得很緊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繃得很緊表示此處的代謝循環系統不是很正常。平常感冒進來的時候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桂枝湯就可以了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但是如果項背強几几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這時就要加點「葛根」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葛根能升提水液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人體的水從肌肉排到皮膚毛孔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出來就變成汗了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水在血管裏面是熱的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離開血就變成冷的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肌肉裏面有一定的水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表水有時候沒辦法排出去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就會陷在肌肉裏面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等於不正常的水在肌肉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就會硬綁綁的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感覺背後到項部冰冷冷的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這時候靠葛根把水提升上來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然後靠桂枝把水排出去變成汗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這樣子肌肉中的水就能正常代謝出去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於是項背強儿几就解除掉了。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葛根這藥可以升水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這水除了把肌肉的水提升到表面上發汗發掉以外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最重要的是葛根可以從腸胃裏面一路通出來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還有喉嚨很乾燥的時候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葛根也可以生津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讓下面的津液往上走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上到喉部來。</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寫葛根可以通痺、發癰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通痺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肌肉麻痺沒有感覺用葛根；發癰疽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可能是長腫瘤在裏面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可能只是發炎在裏面很深的地方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葛根可以把它推出來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所以葛根很好用。葛根可以升水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把水升到頭面上來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所以面部中風、口歪眼斜、肌膚麻木不仁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處方裏面一定加葛根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葛根可以通痺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讓肌膚活絡起來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把肌肉</w:t>
      </w:r>
      <w:r w:rsidR="00D61D7D" w:rsidRPr="003A204A">
        <w:rPr>
          <w:rFonts w:ascii="PMingLiU" w:eastAsia="PMingLiU" w:hAnsi="PMingLiU" w:hint="eastAsia"/>
          <w:sz w:val="24"/>
          <w:szCs w:val="24"/>
        </w:rPr>
        <w:t>舒</w:t>
      </w:r>
      <w:r w:rsidRPr="003A204A">
        <w:rPr>
          <w:rFonts w:ascii="PMingLiU" w:eastAsia="PMingLiU" w:hAnsi="PMingLiU" w:hint="eastAsia"/>
          <w:sz w:val="24"/>
          <w:szCs w:val="24"/>
        </w:rPr>
        <w:t>解開來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所以葛根功能是往上升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在頭、面、頸、脖子的部份。葛根有升引水氣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解散凝滯之力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故葛根有通痺、解毒、排膿、破血諸功。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如果用針灸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後溪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申脈</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大椎</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放血去熱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上下強硬處再拔火罐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後溪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申脈</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也可以。</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桂枝加葛根湯方</w:t>
      </w:r>
      <w:r w:rsidR="0049194B" w:rsidRPr="003A204A">
        <w:rPr>
          <w:rFonts w:ascii="PMingLiU" w:eastAsia="PMingLiU" w:hAnsi="PMingLiU" w:hint="eastAsia"/>
          <w:sz w:val="24"/>
          <w:szCs w:val="24"/>
        </w:rPr>
        <w:t>：</w:t>
      </w:r>
    </w:p>
    <w:p w:rsidR="00CA252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去皮</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切</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炙</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劈</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葛根四兩</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不須啜粥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餘如桂枝湯將息及禁忌法。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不需要喝稀飯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因為葛根發陽的力量很強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所以就不用稀飯來加強發汗。桂枝和芍藥等量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葛根要加重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所以如果桂枝三錢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葛根就要用四錢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如果桂枝五錢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葛根用六錢。如果葛根用的比較輕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葛根就無法發到背部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就被桂枝</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芍藥帶到四肢上去了。如果要葛根到臉部就要重用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譬如面部中風、口歪眼邪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在對側「合谷」下針先麻醉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地倉</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透</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頰車</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矯正後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人中</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承漿</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定位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再開桂枝加葛根湯給病人服用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如果桂枝三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葛根重用到六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第二天全部回正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麻感會全去掉的。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小孩子的感冒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常常都見到桂枝加葛根湯證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因為小孩子很皮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很好動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流汗很多的情況下吹到風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因為津液流失很多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所以也需要用到葛根。還有一種情形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體力勞動工作的人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冬天勞動的時候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汗出的同時傷於寒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到了隔年夏至以前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發為溫病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可能用到桂枝加葛根湯或是葛根湯。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看到扁桃腺發炎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針灸用</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少商</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商陽</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放血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扁桃腺點刺放血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配合</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列缺</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照海</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湯藥可以用桂枝加葛根湯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加上連翹、銀花、浮萍、蟬蛻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這裡的葛根用到四錢就好。</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十八．</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其氣上衝者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用前法；若不上衝者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張仲景立法第一原則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有表證時不可攻裏。張仲景講的汗、吐、下、和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就是剛開始感冒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病還在表的時候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也就是在太陽的時候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要解表用汗法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有表證的第一禁忌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絕對不可攻裏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也就是不可攻下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所以太陽病解法是發汗</w:t>
      </w:r>
      <w:r w:rsidR="00CA252D" w:rsidRPr="003A204A">
        <w:rPr>
          <w:rFonts w:ascii="PMingLiU" w:eastAsia="PMingLiU" w:hAnsi="PMingLiU" w:hint="eastAsia"/>
          <w:sz w:val="24"/>
          <w:szCs w:val="24"/>
        </w:rPr>
        <w:t>。第一，「</w:t>
      </w:r>
      <w:r w:rsidRPr="003A204A">
        <w:rPr>
          <w:rFonts w:ascii="PMingLiU" w:eastAsia="PMingLiU" w:hAnsi="PMingLiU" w:hint="eastAsia"/>
          <w:sz w:val="24"/>
          <w:szCs w:val="24"/>
        </w:rPr>
        <w:t>下之後</w:t>
      </w:r>
      <w:r w:rsidR="00CA252D" w:rsidRPr="003A204A">
        <w:rPr>
          <w:rFonts w:ascii="PMingLiU" w:eastAsia="PMingLiU" w:hAnsi="PMingLiU" w:hint="eastAsia"/>
          <w:sz w:val="24"/>
          <w:szCs w:val="24"/>
        </w:rPr>
        <w:t>，其氣上衝者，可與桂枝湯」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就是醫師誤攻下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如果誤用了承氣湯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在大下時候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血會往下集中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也就是血往下的力量會很強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往下的力量很強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它回頭的力量也會很強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流回心臟的力量也會很強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一流回心臟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氣就往上衝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下去很快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回來也很快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就代表心臟的力量很強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體力很強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再給桂枝湯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此誤下未傷也。第二</w:t>
      </w:r>
      <w:r w:rsidR="00C008BD" w:rsidRPr="003A204A">
        <w:rPr>
          <w:rFonts w:ascii="PMingLiU" w:eastAsia="PMingLiU" w:hAnsi="PMingLiU" w:hint="eastAsia"/>
          <w:sz w:val="24"/>
          <w:szCs w:val="24"/>
        </w:rPr>
        <w:t>，</w:t>
      </w:r>
      <w:r w:rsidR="00CA252D" w:rsidRPr="003A204A">
        <w:rPr>
          <w:rFonts w:ascii="PMingLiU" w:eastAsia="PMingLiU" w:hAnsi="PMingLiU" w:hint="eastAsia"/>
          <w:sz w:val="24"/>
          <w:szCs w:val="24"/>
        </w:rPr>
        <w:t>「若不上衝者，不可與之」，</w:t>
      </w:r>
      <w:r w:rsidRPr="003A204A">
        <w:rPr>
          <w:rFonts w:ascii="PMingLiU" w:eastAsia="PMingLiU" w:hAnsi="PMingLiU" w:hint="eastAsia"/>
          <w:sz w:val="24"/>
          <w:szCs w:val="24"/>
        </w:rPr>
        <w:t>如果不上衝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被下而氣不上衝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此誤下成傷也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這時候就不可以給桂枝湯了。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但是在臨床上的情形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發表與攻裏可以同時使用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例如病人現在有表證需要發表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但是已經便秘了兩三天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我們可以開兩個藥方給病人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告訴他先吃這帖樂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等表證去除之後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再吃另外一帖藥把便秘治好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省得病人舟車往返。如果遇到病人已經一個禮拜沒有大便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也許是中風證或傷寒證等等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我們也可以把發表的藥與攻裏的藥同時開在一個藥方裡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發表與攻下同時進行。</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張仲景誤下的必</w:t>
      </w:r>
      <w:r w:rsidR="00691AC0" w:rsidRPr="003A204A">
        <w:rPr>
          <w:rFonts w:ascii="PMingLiU" w:eastAsia="PMingLiU" w:hAnsi="PMingLiU" w:hint="eastAsia"/>
          <w:sz w:val="24"/>
          <w:szCs w:val="24"/>
        </w:rPr>
        <w:t>辨</w:t>
      </w:r>
      <w:r w:rsidRPr="003A204A">
        <w:rPr>
          <w:rFonts w:ascii="PMingLiU" w:eastAsia="PMingLiU" w:hAnsi="PMingLiU" w:hint="eastAsia"/>
          <w:sz w:val="24"/>
          <w:szCs w:val="24"/>
        </w:rPr>
        <w:t>證</w:t>
      </w:r>
      <w:r w:rsidR="0049194B" w:rsidRPr="003A204A">
        <w:rPr>
          <w:rFonts w:ascii="PMingLiU" w:eastAsia="PMingLiU" w:hAnsi="PMingLiU" w:hint="eastAsia"/>
          <w:sz w:val="24"/>
          <w:szCs w:val="24"/>
        </w:rPr>
        <w:t>：</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①</w:t>
      </w:r>
      <w:r w:rsidR="00896FA8" w:rsidRPr="003A204A">
        <w:rPr>
          <w:rFonts w:ascii="PMingLiU" w:eastAsia="PMingLiU" w:hAnsi="PMingLiU" w:hint="eastAsia"/>
          <w:sz w:val="24"/>
          <w:szCs w:val="24"/>
        </w:rPr>
        <w:t>表寒下陷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如果表面是寒證的時候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誤攻下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會造成利下不止。</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②</w:t>
      </w:r>
      <w:r w:rsidR="00896FA8" w:rsidRPr="003A204A">
        <w:rPr>
          <w:rFonts w:ascii="PMingLiU" w:eastAsia="PMingLiU" w:hAnsi="PMingLiU" w:hint="eastAsia"/>
          <w:sz w:val="24"/>
          <w:szCs w:val="24"/>
        </w:rPr>
        <w:t>表熱下陷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就是表陽下陷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會造成協熱痢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就是大便很膿稠很臭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就是病往腸胃裏面跑了。</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③</w:t>
      </w:r>
      <w:r w:rsidR="00896FA8" w:rsidRPr="003A204A">
        <w:rPr>
          <w:rFonts w:ascii="PMingLiU" w:eastAsia="PMingLiU" w:hAnsi="PMingLiU" w:hint="eastAsia"/>
          <w:sz w:val="24"/>
          <w:szCs w:val="24"/>
        </w:rPr>
        <w:t>寒熱並下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表同時有寒熱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攻下的以後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造成大小結胸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用陷胸湯。</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④</w:t>
      </w:r>
      <w:r w:rsidR="00896FA8" w:rsidRPr="003A204A">
        <w:rPr>
          <w:rFonts w:ascii="PMingLiU" w:eastAsia="PMingLiU" w:hAnsi="PMingLiU" w:hint="eastAsia"/>
          <w:sz w:val="24"/>
          <w:szCs w:val="24"/>
        </w:rPr>
        <w:t>表寒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攻下後沒有痢下不止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就停在胃的地方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心下就是胃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用瀉心湯。</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十九．</w:t>
      </w:r>
      <w:r w:rsidR="00896FA8" w:rsidRPr="003A204A">
        <w:rPr>
          <w:rFonts w:ascii="PMingLiU" w:eastAsia="PMingLiU" w:hAnsi="PMingLiU" w:hint="eastAsia"/>
          <w:sz w:val="24"/>
          <w:szCs w:val="24"/>
        </w:rPr>
        <w:t>「太陽病」三日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若吐、若下、若溫針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仍不解者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此為壞病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「桂枝」不中與也。視其脈證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知犯何逆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隨證治之。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一般的原則來說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當病邪在表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例如有頭痛、項強、脈浮、惡風、惡寒、發熱等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我們用汗法</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當病在上膈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例如吃壞東西、胸腔痰涎很多、鼻黏膜痰很多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我們想要把病邪清掉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用吐法</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當病邪堵在下焦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我們用承氣湯類攻下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也就是下法。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如果是太陽中風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給桂枝湯了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已發汗以後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如果醫師再誤用吐法、下法、溫針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結果病人病一直不解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此為壞病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桂枝湯就沒用了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這時候要看它的脈證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到底有什麼問題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照理原本桂枝湯就可以解掉了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但被吐、被下、被溫針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所以這時候桂枝湯證已沒有了</w:t>
      </w:r>
      <w:r w:rsidR="00C008BD" w:rsidRPr="003A204A">
        <w:rPr>
          <w:rFonts w:ascii="PMingLiU" w:eastAsia="PMingLiU" w:hAnsi="PMingLiU" w:hint="eastAsia"/>
          <w:sz w:val="24"/>
          <w:szCs w:val="24"/>
        </w:rPr>
        <w:t>，</w:t>
      </w:r>
      <w:r w:rsidR="00CA252D" w:rsidRPr="003A204A">
        <w:rPr>
          <w:rFonts w:ascii="PMingLiU" w:eastAsia="PMingLiU" w:hAnsi="PMingLiU" w:hint="eastAsia"/>
          <w:sz w:val="24"/>
          <w:szCs w:val="24"/>
        </w:rPr>
        <w:t>「</w:t>
      </w:r>
      <w:r w:rsidRPr="003A204A">
        <w:rPr>
          <w:rFonts w:ascii="PMingLiU" w:eastAsia="PMingLiU" w:hAnsi="PMingLiU" w:hint="eastAsia"/>
          <w:sz w:val="24"/>
          <w:szCs w:val="24"/>
        </w:rPr>
        <w:t>隨證治之</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隨所變之症狀依法治之。臨床上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有時候處方與治法是對的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但是病人的症狀沒有解掉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這時候要想到可能有別的問題在裡面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要做到「知犯何逆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隨證治之」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就要熟悉《金匱》治療雜病的原則。</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w:t>
      </w:r>
      <w:r w:rsidR="00896FA8" w:rsidRPr="003A204A">
        <w:rPr>
          <w:rFonts w:ascii="PMingLiU" w:eastAsia="PMingLiU" w:hAnsi="PMingLiU" w:hint="eastAsia"/>
          <w:sz w:val="24"/>
          <w:szCs w:val="24"/>
        </w:rPr>
        <w:t>「桂枝湯」本為解肌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若其人脈浮緊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汗不出者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不可與也</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當須識此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勿令誤也。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中風束肌的狀況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就是病人有惡風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有流汗的現象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所以小孩感冒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一模有流汗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就是桂枝湯證。如果病證在肌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如果病證在皮膚表面上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寒束到表面了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這時候一滴汗都沒有的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這就是寒證</w:t>
      </w:r>
      <w:r w:rsidR="00C008BD" w:rsidRPr="003A204A">
        <w:rPr>
          <w:rFonts w:ascii="PMingLiU" w:eastAsia="PMingLiU" w:hAnsi="PMingLiU" w:hint="eastAsia"/>
          <w:sz w:val="24"/>
          <w:szCs w:val="24"/>
        </w:rPr>
        <w:t>，</w:t>
      </w:r>
      <w:r w:rsidR="00CA252D" w:rsidRPr="003A204A">
        <w:rPr>
          <w:rFonts w:ascii="PMingLiU" w:eastAsia="PMingLiU" w:hAnsi="PMingLiU" w:hint="eastAsia"/>
          <w:sz w:val="24"/>
          <w:szCs w:val="24"/>
        </w:rPr>
        <w:t>「</w:t>
      </w:r>
      <w:r w:rsidRPr="003A204A">
        <w:rPr>
          <w:rFonts w:ascii="PMingLiU" w:eastAsia="PMingLiU" w:hAnsi="PMingLiU" w:hint="eastAsia"/>
          <w:sz w:val="24"/>
          <w:szCs w:val="24"/>
        </w:rPr>
        <w:t>若其人脈浮緊</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浮就是表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緊代表寒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寒就代表痛。脈分上、中、下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上就是皮表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就是診</w:t>
      </w:r>
      <w:r w:rsidR="0049194B" w:rsidRPr="003A204A">
        <w:rPr>
          <w:rFonts w:ascii="PMingLiU" w:eastAsia="PMingLiU" w:hAnsi="PMingLiU" w:hint="eastAsia"/>
          <w:sz w:val="24"/>
          <w:szCs w:val="24"/>
        </w:rPr>
        <w:t>皮膚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中就是皮肌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皮和肌肉之間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下就是肌骨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骨和肌肉之間。按到骨邊了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如果按到骨邊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如果按到骨邊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發現脈很緊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這就是沉緊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沉就是裏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就是裏寒。若這人脈浮緊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不是表風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因為表風會有汗且脈浮緩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汗發不出來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寒都在表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應用麻黃湯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誤用桂枝湯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桂枝湯是解肌的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讓血液循環加速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桂枝的力量達不到皮膚表面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力量只能達到肌肉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結果血只到達肌肉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不但汗不能出來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病人會增逆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會更煩躁。因為血出去更多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血都集中在四肢上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胸口的血液減少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病人會覺得胸悶甚至氣喘。</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二十一．</w:t>
      </w:r>
      <w:r w:rsidR="00896FA8" w:rsidRPr="003A204A">
        <w:rPr>
          <w:rFonts w:ascii="PMingLiU" w:eastAsia="PMingLiU" w:hAnsi="PMingLiU" w:hint="eastAsia"/>
          <w:sz w:val="24"/>
          <w:szCs w:val="24"/>
        </w:rPr>
        <w:t>若酒客病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不可與「桂枝湯」</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得湯則嘔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以酒客不喜甘故也。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所謂酒客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就是平常喜歡喝酒的人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酒喝多了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胃的神經都被酒麻痺了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成了習慣以後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吃飯之前一定要先喝酒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等酒精濃度夠了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胃才會開始蠕動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所以酒客一定先喝酒才吃飯。酒客一定不喜歡吃甜的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因為酒本身表熱裏寒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酒喝下去的時候感覺很熱很熱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這是當時感覺起來熱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實際喝到身體裏面酒是寒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這就是酒的性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陽熱跑到上面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就是胃陽跑到上面了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造成胃陽不夠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當化水的力量不夠的時候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水會停在胃裏面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水停久了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桂枝湯裏面有紅棗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紅棗黏黏甜甜的會增濕增膩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酒客喝酒多傷到胃以後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吃到桂枝的時候胃會感覺到很不舒服</w:t>
      </w:r>
      <w:r w:rsidR="00C008BD" w:rsidRPr="003A204A">
        <w:rPr>
          <w:rFonts w:ascii="PMingLiU" w:eastAsia="PMingLiU" w:hAnsi="PMingLiU" w:hint="eastAsia"/>
          <w:sz w:val="24"/>
          <w:szCs w:val="24"/>
        </w:rPr>
        <w:t>，</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中有蒼朮加澤瀉可以解酒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治酒客病</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那如果酒客得到中風證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能不能把蒼朮、澤瀉加到桂枝湯來治療？還是不行。因為他已經傷到胃了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桂枝湯加上蒼朮、澤瀉還是會讓胃不舒服。所以喜歡喝酒的人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最好不要用桂枝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這裡的「以酒客不喜甘故也」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這裡的「甘」指的是桂枝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不是炙甘草。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酒客的病人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一喝桂枝湯會吐出來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喝桂枝湯會吐的一定是酒客病或是有胃癌、胃長腫瘤人或胃潰瘍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所以喝桂枝湯會吐的人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胃一定有問題。酒客不給桂枝湯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可給「葛根芩連湯」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w:t>
      </w:r>
      <w:r w:rsidR="00CA252D" w:rsidRPr="003A204A">
        <w:rPr>
          <w:rFonts w:ascii="PMingLiU" w:eastAsia="PMingLiU" w:hAnsi="PMingLiU" w:hint="eastAsia"/>
          <w:sz w:val="24"/>
          <w:szCs w:val="24"/>
        </w:rPr>
        <w:t>、</w:t>
      </w:r>
      <w:r w:rsidRPr="003A204A">
        <w:rPr>
          <w:rFonts w:ascii="PMingLiU" w:eastAsia="PMingLiU" w:hAnsi="PMingLiU" w:hint="eastAsia"/>
          <w:sz w:val="24"/>
          <w:szCs w:val="24"/>
        </w:rPr>
        <w:t>黃連化濕熱</w:t>
      </w:r>
      <w:r w:rsidR="00CA252D" w:rsidRPr="003A204A">
        <w:rPr>
          <w:rFonts w:ascii="PMingLiU" w:eastAsia="PMingLiU" w:hAnsi="PMingLiU" w:hint="eastAsia"/>
          <w:sz w:val="24"/>
          <w:szCs w:val="24"/>
        </w:rPr>
        <w:t>。</w:t>
      </w:r>
      <w:r w:rsidRPr="003A204A">
        <w:rPr>
          <w:rFonts w:ascii="PMingLiU" w:eastAsia="PMingLiU" w:hAnsi="PMingLiU" w:hint="eastAsia"/>
          <w:sz w:val="24"/>
          <w:szCs w:val="24"/>
        </w:rPr>
        <w:t>酒量的大小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可看舌苔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如果舌苔濁膩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烏烏濁濁的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又黃又厚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這種不用桂枝湯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正常的舌頭的顏色是很紅清很亮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很新鮮的感覺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舌頭上一層薄薄的白苔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舌苔薄白就是胃消化能力比較強的。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平常桂枝湯可做補藥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張仲景認為藥就是藥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所以張仲景的處方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大多開的是藥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因為人的陰陽是平衡的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不用滋陰要壯陽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陽一壯就把陰拉起來了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也是要壯陽的。所以張仲景都是在陽上面治療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不管病在哪裡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開的大多是用陽藥。</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二十二．</w:t>
      </w:r>
      <w:r w:rsidR="00896FA8" w:rsidRPr="003A204A">
        <w:rPr>
          <w:rFonts w:ascii="PMingLiU" w:eastAsia="PMingLiU" w:hAnsi="PMingLiU" w:hint="eastAsia"/>
          <w:sz w:val="24"/>
          <w:szCs w:val="24"/>
        </w:rPr>
        <w:t>若喘家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作「桂枝湯」加「厚朴」、「杏子仁」。</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厚朴、杏仁的量和桂枝一樣就可以了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杏仁可以加多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李子和杏子的果仁都可以用。</w:t>
      </w:r>
      <w:r w:rsidR="00CA252D" w:rsidRPr="003A204A">
        <w:rPr>
          <w:rFonts w:ascii="PMingLiU" w:eastAsia="PMingLiU" w:hAnsi="PMingLiU" w:hint="eastAsia"/>
          <w:sz w:val="24"/>
          <w:szCs w:val="24"/>
        </w:rPr>
        <w:t>「</w:t>
      </w:r>
      <w:r w:rsidRPr="003A204A">
        <w:rPr>
          <w:rFonts w:ascii="PMingLiU" w:eastAsia="PMingLiU" w:hAnsi="PMingLiU" w:hint="eastAsia"/>
          <w:sz w:val="24"/>
          <w:szCs w:val="24"/>
        </w:rPr>
        <w:t>喘家</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就是本來就有咳嗽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喘包括咳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咳久就變喘。只要是主證是桂枝湯證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有咳嗽或氣喘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就先想到桂枝湯加厚朴</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杏仁。</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如果得到桂枝湯證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就是太陽中風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有惡風、有汗、頭痛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開桂枝湯吃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結果病人喘氣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咳得很厲害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就代表這人本來就是其他問題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這時候就用「桂枝湯加厚朴、杏仁」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為什麼這樣？這病人的中焦素有濕熱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這濕熱是平常累積起來的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就像喝酒的人一樣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不用葛根</w:t>
      </w:r>
      <w:r w:rsidR="00CA252D" w:rsidRPr="003A204A">
        <w:rPr>
          <w:rFonts w:ascii="PMingLiU" w:eastAsia="PMingLiU" w:hAnsi="PMingLiU" w:hint="eastAsia"/>
          <w:sz w:val="24"/>
          <w:szCs w:val="24"/>
        </w:rPr>
        <w:t>芩</w:t>
      </w:r>
      <w:r w:rsidRPr="003A204A">
        <w:rPr>
          <w:rFonts w:ascii="PMingLiU" w:eastAsia="PMingLiU" w:hAnsi="PMingLiU" w:hint="eastAsia"/>
          <w:sz w:val="24"/>
          <w:szCs w:val="24"/>
        </w:rPr>
        <w:t>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用桂枝湯加厚朴杏仁也可以。所以舌苔很黃就是很熱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舌苔很厚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口水很多黏黏的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平常就有這種病的人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得到桂枝湯證的時候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這時候的處方要同時開去濕、去熱的藥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會喘就是肺有問題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所以這熱一定是熱在肺上面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咳嗽痰黃黃濃濃的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就是肺家太熱了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這時候加杏仁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杏仁的功能在</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上寫它可以去肺熱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第二能夠化痰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第三潤膚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杏仁會使皮膚變得很光潤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皮膚毛孔的潤澤是靠肺來的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杏仁潤肺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所以杏仁是很好的保養的藥。去濕藥厚朴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厚朴能去脾臟的濕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脾本身就主濕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脾有一定的濕度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用厚朴去收斂它。張仲景的意思就是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如果這人有桂枝湯證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桂枝湯證清除了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變成咳嗽有點氣喘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再拿桂枝湯給他吃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裏面加厚朴</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就可以了。反過來說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w:t>
      </w:r>
      <w:bookmarkStart w:id="1" w:name="問題04"/>
      <w:r w:rsidRPr="003A204A">
        <w:rPr>
          <w:rFonts w:ascii="PMingLiU" w:eastAsia="PMingLiU" w:hAnsi="PMingLiU" w:hint="eastAsia"/>
          <w:sz w:val="24"/>
          <w:szCs w:val="24"/>
        </w:rPr>
        <w:t>桂枝湯證還有氣喘咳嗽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且咳黃痰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就吃桂枝湯加厚朴杏仁</w:t>
      </w:r>
      <w:bookmarkEnd w:id="1"/>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如果喝完酒回來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就是酒客病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於此可見仲景之治病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注重新病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其舊恙則兼及之而已。如果本身的舊病沒發現症狀就不管它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以新病為主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吃藥後發起來了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就順便治。所以有主證、兼證同時出現的時候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以主證為主就好了。</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二十三．</w:t>
      </w:r>
      <w:r w:rsidR="00896FA8" w:rsidRPr="003A204A">
        <w:rPr>
          <w:rFonts w:ascii="PMingLiU" w:eastAsia="PMingLiU" w:hAnsi="PMingLiU" w:hint="eastAsia"/>
          <w:sz w:val="24"/>
          <w:szCs w:val="24"/>
        </w:rPr>
        <w:t>凡吐家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其後必吐膿血也。</w:t>
      </w:r>
    </w:p>
    <w:p w:rsidR="00896FA8" w:rsidRPr="003A204A" w:rsidRDefault="00CA252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吐家</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沒事會嘔吐的人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常常會噁心嘔吐的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沒事吃完東西會嘔酸的人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不要開桂枝湯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因為吐家可能是胃破了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桂枝湯一下去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芍藥發陽的力量很強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血液循環會加速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本來只是胃潰瘍的小洞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變成大洞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就吐血出來了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所以桂枝湯不要吃。有胃癌、胃潰瘍者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其平素會有胃痛欲吐之證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所以沒事胃隱隱作痛、噁心想吐的人要小心注意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不要給桂枝湯。</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二十四．</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遂漏不止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其人惡風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四肢微急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難以屈伸者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「桂枝加附子湯」主之。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這些都是桂枝湯的變證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如果開藥量太過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或喝太急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應該二小時後才喝第二劑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造成汗流太多止不住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汗一直往外流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這病人有</w:t>
      </w:r>
      <w:r w:rsidR="00CA252D" w:rsidRPr="003A204A">
        <w:rPr>
          <w:rFonts w:ascii="PMingLiU" w:eastAsia="PMingLiU" w:hAnsi="PMingLiU" w:hint="eastAsia"/>
          <w:sz w:val="24"/>
          <w:szCs w:val="24"/>
        </w:rPr>
        <w:t>「</w:t>
      </w:r>
      <w:r w:rsidRPr="003A204A">
        <w:rPr>
          <w:rFonts w:ascii="PMingLiU" w:eastAsia="PMingLiU" w:hAnsi="PMingLiU" w:hint="eastAsia"/>
          <w:sz w:val="24"/>
          <w:szCs w:val="24"/>
        </w:rPr>
        <w:t>惡風</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因為表虛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毛孔都開著</w:t>
      </w:r>
      <w:r w:rsidR="00C008BD" w:rsidRPr="003A204A">
        <w:rPr>
          <w:rFonts w:ascii="PMingLiU" w:eastAsia="PMingLiU" w:hAnsi="PMingLiU" w:hint="eastAsia"/>
          <w:sz w:val="24"/>
          <w:szCs w:val="24"/>
        </w:rPr>
        <w:t>，</w:t>
      </w:r>
      <w:r w:rsidR="00CA252D" w:rsidRPr="003A204A">
        <w:rPr>
          <w:rFonts w:ascii="PMingLiU" w:eastAsia="PMingLiU" w:hAnsi="PMingLiU" w:hint="eastAsia"/>
          <w:sz w:val="24"/>
          <w:szCs w:val="24"/>
        </w:rPr>
        <w:t>「</w:t>
      </w:r>
      <w:r w:rsidRPr="003A204A">
        <w:rPr>
          <w:rFonts w:ascii="PMingLiU" w:eastAsia="PMingLiU" w:hAnsi="PMingLiU" w:hint="eastAsia"/>
          <w:sz w:val="24"/>
          <w:szCs w:val="24"/>
        </w:rPr>
        <w:t>小便難</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因為水都被汗排掉了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所以病人脫水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w:t>
      </w:r>
      <w:r w:rsidR="00CA252D" w:rsidRPr="003A204A">
        <w:rPr>
          <w:rFonts w:ascii="PMingLiU" w:eastAsia="PMingLiU" w:hAnsi="PMingLiU" w:hint="eastAsia"/>
          <w:sz w:val="24"/>
          <w:szCs w:val="24"/>
        </w:rPr>
        <w:t>「</w:t>
      </w:r>
      <w:r w:rsidRPr="003A204A">
        <w:rPr>
          <w:rFonts w:ascii="PMingLiU" w:eastAsia="PMingLiU" w:hAnsi="PMingLiU" w:hint="eastAsia"/>
          <w:sz w:val="24"/>
          <w:szCs w:val="24"/>
        </w:rPr>
        <w:t>四肢微急</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因為四肢都靠水份血液來營養它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一旦不足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就會有抽筋的現象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CA252D" w:rsidRPr="003A204A">
        <w:rPr>
          <w:rFonts w:ascii="PMingLiU" w:eastAsia="PMingLiU" w:hAnsi="PMingLiU" w:hint="eastAsia"/>
          <w:sz w:val="24"/>
          <w:szCs w:val="24"/>
        </w:rPr>
        <w:t>「</w:t>
      </w:r>
      <w:r w:rsidRPr="003A204A">
        <w:rPr>
          <w:rFonts w:ascii="PMingLiU" w:eastAsia="PMingLiU" w:hAnsi="PMingLiU" w:hint="eastAsia"/>
          <w:sz w:val="24"/>
          <w:szCs w:val="24"/>
        </w:rPr>
        <w:t>難以屈伸者</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這時就用「桂枝加附子湯」。</w:t>
      </w:r>
    </w:p>
    <w:p w:rsidR="00CA252D"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附子就是玄武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這裏的附子是炮附子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附子本身是在中藥裏最黑最鹹的藥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附子是烏頭的根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平常三年採收的就叫做附子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附子是非常陽熱的藥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所以叫附子為玄武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附子入腎</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生附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就是附子採收後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用明礬泡一下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曬乾就入藥</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附子有毒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因為附子的表皮上黑黑的毛會黏在氣管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造成一直咳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所以要刮皮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或用棉布包住。生附子是通經溫裏寒的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此經指的是全身的血脈神經的經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全身的血脈神經都會打通。炮附子專門溫腎陽的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腎陽不足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小便就會很清白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腰酸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遺精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臉色白黃得很虛弱。腎陰不足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就是腎水不夠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精子就不是很好</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腎和膀胱相表裡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膀胱經是人身體中主表的最大的一條經脈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所以炮附子除了溫腎陽還能固表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皮膚毛孔馬上收起來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一滴汗都不流出去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汗會馬上止掉。但是單吃炮附子是不行的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必須加在桂枝湯中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靠桂枝的力量把炮附子帶到皮膚表面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才能發揮固表的作用。</w:t>
      </w:r>
      <w:r w:rsidR="00CA252D" w:rsidRPr="003A204A">
        <w:rPr>
          <w:rFonts w:ascii="PMingLiU" w:eastAsia="PMingLiU" w:hAnsi="PMingLiU" w:hint="eastAsia"/>
          <w:sz w:val="24"/>
          <w:szCs w:val="24"/>
        </w:rPr>
        <w:t>二十四條這人就是發汗太過了，表裏兩虛，「汗流不止，惡風」，就是表虛了，「小便難，四肢微急」，就是裏也虛了，這時可用桂枝湯加附子。臨床上有一種情形，從北方寒冷地區來的病人，天生毛孔腠理比較密實，結果開了麻黃湯給他，他不會發汗，一直在小便，這個時候我們不必硬要發汗。</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桂枝加附子湯方</w:t>
      </w:r>
      <w:r w:rsidR="0049194B" w:rsidRPr="003A204A">
        <w:rPr>
          <w:rFonts w:ascii="PMingLiU" w:eastAsia="PMingLiU" w:hAnsi="PMingLiU" w:hint="eastAsia"/>
          <w:sz w:val="24"/>
          <w:szCs w:val="24"/>
        </w:rPr>
        <w:t>：</w:t>
      </w:r>
    </w:p>
    <w:p w:rsidR="00CA252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炙</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w:t>
      </w:r>
      <w:r w:rsidR="002B5CAB" w:rsidRPr="003A204A">
        <w:rPr>
          <w:rFonts w:ascii="PMingLiU" w:eastAsia="PMingLiU" w:hAnsi="PMingLiU" w:hint="eastAsia"/>
          <w:sz w:val="24"/>
          <w:szCs w:val="24"/>
        </w:rPr>
        <w:t>，</w:t>
      </w:r>
      <w:r w:rsidRPr="003A204A">
        <w:rPr>
          <w:rFonts w:ascii="PMingLiU" w:eastAsia="PMingLiU" w:hAnsi="PMingLiU" w:hint="eastAsia"/>
          <w:sz w:val="24"/>
          <w:szCs w:val="24"/>
        </w:rPr>
        <w:t>破八片</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微火煮取三升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適寒溫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服一升。若一服汗止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停後服。</w:t>
      </w:r>
    </w:p>
    <w:p w:rsidR="00896FA8" w:rsidRPr="003A204A" w:rsidRDefault="00CA252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「破八片」，大約三錢，這是救逆的，平常兩錢就夠了，像十歲小孩五分就夠了。炮附子就是生附子皮剝掉切片，直接在鐵鍋上面乾炒。「</w:t>
      </w:r>
      <w:r w:rsidR="00896FA8" w:rsidRPr="003A204A">
        <w:rPr>
          <w:rFonts w:ascii="PMingLiU" w:eastAsia="PMingLiU" w:hAnsi="PMingLiU" w:hint="eastAsia"/>
          <w:sz w:val="24"/>
          <w:szCs w:val="24"/>
        </w:rPr>
        <w:t>適寒溫</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等溫了再服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若一服汗止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停後服</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吃完一服後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汗停了就不要再喝了。</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二十五．</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「桂枝去芍藥湯」主之。若微惡寒者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「桂枝去芍藥方中加附子湯」主之。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張仲景說「太陽病」就是太陽中風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發表就好了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如果醫生開錯了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開成攻下的藥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造成病人</w:t>
      </w:r>
      <w:r w:rsidR="00CA252D" w:rsidRPr="003A204A">
        <w:rPr>
          <w:rFonts w:ascii="PMingLiU" w:eastAsia="PMingLiU" w:hAnsi="PMingLiU" w:hint="eastAsia"/>
          <w:sz w:val="24"/>
          <w:szCs w:val="24"/>
        </w:rPr>
        <w:t>「</w:t>
      </w:r>
      <w:r w:rsidRPr="003A204A">
        <w:rPr>
          <w:rFonts w:ascii="PMingLiU" w:eastAsia="PMingLiU" w:hAnsi="PMingLiU" w:hint="eastAsia"/>
          <w:sz w:val="24"/>
          <w:szCs w:val="24"/>
        </w:rPr>
        <w:t>脈促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胸滿者</w:t>
      </w:r>
      <w:r w:rsidR="00CA252D" w:rsidRPr="003A204A">
        <w:rPr>
          <w:rFonts w:ascii="PMingLiU" w:eastAsia="PMingLiU" w:hAnsi="PMingLiU" w:hint="eastAsia"/>
          <w:sz w:val="24"/>
          <w:szCs w:val="24"/>
        </w:rPr>
        <w:t>」</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促脈就是搏動數時一止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就是一下跳得很快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脈摸不到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過一下又回來了</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胸滿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因為攻下的藥一下去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身上的血大量往下走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往腹腔走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回流的力量會增強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一回流到心臟的時候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第一個會胸滿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就是心臟有脹滿的感覺。為什麼脈促</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因為下去的速度很快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而心臟的血來不及噴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下面的血已經走了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這時候中間有間歇性的停下來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所以脈會跳跳跳很快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病人桂枝湯證還在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就把桂枝湯的芍藥拿掉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否則靜脈流回來的太快了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心臟噴出去的力量不夠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所以桂枝去芍藥湯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用桂枝加強心臟噴出的力量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拿掉芍藥讓血回來慢點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整個平緩下來。</w:t>
      </w:r>
      <w:r w:rsidR="00CA252D" w:rsidRPr="003A204A">
        <w:rPr>
          <w:rFonts w:ascii="PMingLiU" w:eastAsia="PMingLiU" w:hAnsi="PMingLiU" w:hint="eastAsia"/>
          <w:sz w:val="24"/>
          <w:szCs w:val="24"/>
        </w:rPr>
        <w:t>「</w:t>
      </w:r>
      <w:r w:rsidRPr="003A204A">
        <w:rPr>
          <w:rFonts w:ascii="PMingLiU" w:eastAsia="PMingLiU" w:hAnsi="PMingLiU" w:hint="eastAsia"/>
          <w:sz w:val="24"/>
          <w:szCs w:val="24"/>
        </w:rPr>
        <w:t>若微惡寒者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桂枝去芍藥方中加附子湯主之</w:t>
      </w:r>
      <w:r w:rsidR="00CA252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如果病人除了剛剛的現象還有點怕冷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怕冷代表陽虛了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陽就是人身上的活動力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新陳代謝的力量、生命力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是從裏面冷出來的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病人身體裏面一陣一陣冷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就是心陽虛了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這時候加些附子下去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補心陽的藥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所以心臟病的藥裏面絕沒有芍藥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只要有胸滿的症狀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張仲景一律去白芍。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桂枝去芍藥湯方</w:t>
      </w:r>
      <w:r w:rsidR="0049194B" w:rsidRPr="003A204A">
        <w:rPr>
          <w:rFonts w:ascii="PMingLiU" w:eastAsia="PMingLiU" w:hAnsi="PMingLiU" w:hint="eastAsia"/>
          <w:sz w:val="24"/>
          <w:szCs w:val="24"/>
        </w:rPr>
        <w:t>：</w:t>
      </w:r>
    </w:p>
    <w:p w:rsidR="00CA252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炙</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微火煮取三升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適寒溫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服一升。</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桂枝去芍藥加附子湯方</w:t>
      </w:r>
      <w:r w:rsidR="0049194B" w:rsidRPr="003A204A">
        <w:rPr>
          <w:rFonts w:ascii="PMingLiU" w:eastAsia="PMingLiU" w:hAnsi="PMingLiU" w:hint="eastAsia"/>
          <w:sz w:val="24"/>
          <w:szCs w:val="24"/>
        </w:rPr>
        <w:t>：</w:t>
      </w:r>
    </w:p>
    <w:p w:rsidR="00CA252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炙</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w:t>
      </w:r>
      <w:r w:rsidR="002B5CAB" w:rsidRPr="003A204A">
        <w:rPr>
          <w:rFonts w:ascii="PMingLiU" w:eastAsia="PMingLiU" w:hAnsi="PMingLiU" w:hint="eastAsia"/>
          <w:sz w:val="24"/>
          <w:szCs w:val="24"/>
        </w:rPr>
        <w:t>，</w:t>
      </w:r>
      <w:r w:rsidRPr="003A204A">
        <w:rPr>
          <w:rFonts w:ascii="PMingLiU" w:eastAsia="PMingLiU" w:hAnsi="PMingLiU" w:hint="eastAsia"/>
          <w:sz w:val="24"/>
          <w:szCs w:val="24"/>
        </w:rPr>
        <w:t>破八片</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微火煮取三升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適寒溫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服一升。若一服惡寒止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停後服。</w:t>
      </w:r>
    </w:p>
    <w:p w:rsidR="00896FA8" w:rsidRPr="003A204A" w:rsidRDefault="00CA252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若一服惡寒止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停後服</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吃完一服後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惡寒停了就不用喝了。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脈法</w:t>
      </w:r>
      <w:r w:rsidR="0049194B" w:rsidRPr="003A204A">
        <w:rPr>
          <w:rFonts w:ascii="PMingLiU" w:eastAsia="PMingLiU" w:hAnsi="PMingLiU" w:hint="eastAsia"/>
          <w:sz w:val="24"/>
          <w:szCs w:val="24"/>
        </w:rPr>
        <w:t>：</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①</w:t>
      </w:r>
      <w:r w:rsidR="00896FA8" w:rsidRPr="003A204A">
        <w:rPr>
          <w:rFonts w:ascii="PMingLiU" w:eastAsia="PMingLiU" w:hAnsi="PMingLiU" w:hint="eastAsia"/>
          <w:sz w:val="24"/>
          <w:szCs w:val="24"/>
        </w:rPr>
        <w:t>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病人的脈摸上去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如何知道病人的胃氣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就是消化系統好不好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正常的脈一息四至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代表有胃脈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不管摸到表面或骨邊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胃脈都是要一息四至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像癌症的病人脈一息九下</w:t>
      </w:r>
      <w:r w:rsidR="002B5CAB" w:rsidRPr="003A204A">
        <w:rPr>
          <w:rFonts w:ascii="PMingLiU" w:eastAsia="PMingLiU" w:hAnsi="PMingLiU" w:hint="eastAsia"/>
          <w:sz w:val="24"/>
          <w:szCs w:val="24"/>
        </w:rPr>
        <w:t>、</w:t>
      </w:r>
      <w:r w:rsidR="00896FA8" w:rsidRPr="003A204A">
        <w:rPr>
          <w:rFonts w:ascii="PMingLiU" w:eastAsia="PMingLiU" w:hAnsi="PMingLiU" w:hint="eastAsia"/>
          <w:sz w:val="24"/>
          <w:szCs w:val="24"/>
        </w:rPr>
        <w:t>十下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急數壯熱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就是胃氣沒了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所以第一要有胃脈。</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②</w:t>
      </w:r>
      <w:r w:rsidR="00896FA8" w:rsidRPr="003A204A">
        <w:rPr>
          <w:rFonts w:ascii="PMingLiU" w:eastAsia="PMingLiU" w:hAnsi="PMingLiU" w:hint="eastAsia"/>
          <w:sz w:val="24"/>
          <w:szCs w:val="24"/>
        </w:rPr>
        <w:t>神</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就是脈彈起來要有力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脈管是中空的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摸下去彈起來要有力量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摸脈的表面上就是摸氣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摸脈就像摸水管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要壓壓看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摸到脈裏面</w:t>
      </w:r>
      <w:r w:rsidR="00CA252D" w:rsidRPr="003A204A">
        <w:rPr>
          <w:rFonts w:ascii="PMingLiU" w:eastAsia="PMingLiU" w:hAnsi="PMingLiU" w:hint="eastAsia"/>
          <w:sz w:val="24"/>
          <w:szCs w:val="24"/>
        </w:rPr>
        <w:t>，</w:t>
      </w:r>
      <w:r w:rsidR="00896FA8" w:rsidRPr="003A204A">
        <w:rPr>
          <w:rFonts w:ascii="PMingLiU" w:eastAsia="PMingLiU" w:hAnsi="PMingLiU" w:hint="eastAsia"/>
          <w:sz w:val="24"/>
          <w:szCs w:val="24"/>
        </w:rPr>
        <w:t>就是知道血足不足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如果摸到芤脈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感覺就像摸蔥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扁扁的中空的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就是貧血了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所以脈的彈性就是</w:t>
      </w:r>
      <w:r w:rsidR="00CA252D" w:rsidRPr="003A204A">
        <w:rPr>
          <w:rFonts w:ascii="PMingLiU" w:eastAsia="PMingLiU" w:hAnsi="PMingLiU" w:hint="eastAsia"/>
          <w:sz w:val="24"/>
          <w:szCs w:val="24"/>
        </w:rPr>
        <w:t>神</w:t>
      </w:r>
      <w:r w:rsidR="00896FA8" w:rsidRPr="003A204A">
        <w:rPr>
          <w:rFonts w:ascii="PMingLiU" w:eastAsia="PMingLiU" w:hAnsi="PMingLiU" w:hint="eastAsia"/>
          <w:sz w:val="24"/>
          <w:szCs w:val="24"/>
        </w:rPr>
        <w:t>。</w:t>
      </w:r>
    </w:p>
    <w:p w:rsidR="00896FA8" w:rsidRPr="003A204A" w:rsidRDefault="004919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③</w:t>
      </w:r>
      <w:r w:rsidR="00896FA8" w:rsidRPr="003A204A">
        <w:rPr>
          <w:rFonts w:ascii="PMingLiU" w:eastAsia="PMingLiU" w:hAnsi="PMingLiU" w:hint="eastAsia"/>
          <w:sz w:val="24"/>
          <w:szCs w:val="24"/>
        </w:rPr>
        <w:t>根</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摸脈的時候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寸脈關脈都沒了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尺脈還有一點點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就還有救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病人還不會死。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正常的脈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要常年的一息四至</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冬天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如果摸到弦脈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而且是一息六至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弦脈多胃脈少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就是肝有問題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如果摸到毛脈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輕飄飄的輕按才有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重按就找不到了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像羽毛一樣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肺有問題了。如果摸到洪脈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很洪大速度很快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或一息二三至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心臟沒有力了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心臟有問題的時候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寸關尺的脈會變得很洪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脈形變得很大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但是如果是夏天摸到洪脈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且一息四至就是正常的。如果摸腎臟的脈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它是沉脈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結果春夏秋冬都沉在骨邊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如果跳的速度很緩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表示已經沒有胃氣了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如果一息四至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代表腎臟功能很好。如果一息六七下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腎臟有問題了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尿毒…。</w:t>
      </w:r>
    </w:p>
    <w:p w:rsidR="00896FA8" w:rsidRPr="003A204A" w:rsidRDefault="00CA252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二十六、</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得之八九日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如瘧狀</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熱多寒少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圊便欲自可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一日二三度發。脈微緩者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為欲愈也；脈微而惡寒者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此陰陽俱虛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不可更發汗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更吐也。面色反有熱色者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未欲解也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以其不能得小汗出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身必癢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宜「桂枝麻黃各半湯」。</w:t>
      </w:r>
    </w:p>
    <w:p w:rsidR="00896FA8" w:rsidRPr="003A204A" w:rsidRDefault="00FB10E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得之八九日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得到一段時間以後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如瘧狀</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就是忽冷忽熱的現象</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熱多寒少</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又會怕冷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熱比較多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寒比較少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就是這人的抵抗力比較強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其人不嘔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圊便欲自可</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且大小便很正常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張仲景在《傷寒論》中言及病在剛開始的時候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所得的是太陽病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如果病進入少陽的時候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病人馬上會產生嘔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病進入陽明的時候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病人會便秘或燥渴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所以如果有嘔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病就是進入少陽了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如果口渴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大便有問題了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就是進入陽明了。所以其人不嘔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圊便欲自可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就是這個病不在少陽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也不在陽明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病還在太陽。</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一日二三度發</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有的時候一天兩三次發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突然發冷</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w:t>
      </w:r>
      <w:r w:rsidRPr="003A204A">
        <w:rPr>
          <w:rFonts w:ascii="PMingLiU" w:eastAsia="PMingLiU" w:hAnsi="PMingLiU" w:hint="eastAsia"/>
          <w:sz w:val="24"/>
          <w:szCs w:val="24"/>
        </w:rPr>
        <w:t>是「</w:t>
      </w:r>
      <w:r w:rsidR="00896FA8" w:rsidRPr="003A204A">
        <w:rPr>
          <w:rFonts w:ascii="PMingLiU" w:eastAsia="PMingLiU" w:hAnsi="PMingLiU" w:hint="eastAsia"/>
          <w:sz w:val="24"/>
          <w:szCs w:val="24"/>
        </w:rPr>
        <w:t>脈微緩者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脈慢慢緩下來了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本來脈是浮弱俱緊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現在一息四至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為欲愈也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表示這人快好了。望診上可看眼睛的眼白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某一段開始黃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就是身體要恢復了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黃是脾胃的顏色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胃氣回來了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只有一點點黃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就不用吃藥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讓他慢慢恢復</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如果</w:t>
      </w:r>
      <w:r w:rsidRPr="003A204A">
        <w:rPr>
          <w:rFonts w:ascii="PMingLiU" w:eastAsia="PMingLiU" w:hAnsi="PMingLiU" w:hint="eastAsia"/>
          <w:sz w:val="24"/>
          <w:szCs w:val="24"/>
        </w:rPr>
        <w:t>是「</w:t>
      </w:r>
      <w:r w:rsidR="00896FA8" w:rsidRPr="003A204A">
        <w:rPr>
          <w:rFonts w:ascii="PMingLiU" w:eastAsia="PMingLiU" w:hAnsi="PMingLiU" w:hint="eastAsia"/>
          <w:sz w:val="24"/>
          <w:szCs w:val="24"/>
        </w:rPr>
        <w:t>脈微而惡寒者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此陰陽俱虛</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脈跳的很弱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一息二三至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跳得很慢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代表身體的內臟功能消弱了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而且感到身體裏面一陣陣冷出來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這是陰和陽都虛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這個時候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千萬不可以發汗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或用吐的。</w:t>
      </w:r>
    </w:p>
    <w:p w:rsidR="00896FA8" w:rsidRPr="003A204A" w:rsidRDefault="00FB10E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面色反有熱色者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就是臉色發紅發赤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這病還沒有解掉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以其不能得小汗出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因為不能得汗出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身必癢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宜桂枝麻黃各半湯」</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此條說如果要用汗法的時候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一定要先確定病人有足夠的津液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體力很夠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才能去發汗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病人脈很微弱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代表病人津液都沒了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本身身體很虛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再去發汗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他會更虛弱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面色反有熱色者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還有熱就是感冒還沒完全去掉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代表還需要服藥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為什麼不能得小汗出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就是汗已經離開汗腺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但是還沒離開皮膚表面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停在皮膚下方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風吹一吹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皮膚毛孔封到了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就開始癢了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所以洗完澡或平常沒事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風吹皮膚會癢的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其實在癢的時候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發微汗就可以了。張仲景設計桂枝麻黃各半湯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此湯發汗的時候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不會把正常的津液發掉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只把皮膚下面的多餘的水排掉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所以會用到桂枝麻黃各半湯的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一定有發癢的現象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就是表汗沒有發透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光用桂枝湯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力量達不到皮表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這時就把麻黃拿出來了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所以是桂枝麻黃各半湯。有時候我們也用發汗的方式來利尿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就好像用吸管吸水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一旦把上端放開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下端的水就流出來</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發汗的時候都是用熱藥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更熱的藥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例如說硫磺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消水腫的力量更強。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麻黃又名青龍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麻黃在藥房中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拿出來是一節一節細細的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像牙籤一樣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青色的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麻黃有節枝的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麻黃的節可以止汗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節要拿掉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麻黃的枝可以發汗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所以用於發汗的時候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要去節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像當歸一樣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當歸的身補血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但是當歸的鬚是破血的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所以懷孕的人吃當歸身是補血的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吃當歸鬚是墮胎。</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桂枝麻黃各半湯方</w:t>
      </w:r>
      <w:r w:rsidR="0049194B" w:rsidRPr="003A204A">
        <w:rPr>
          <w:rFonts w:ascii="PMingLiU" w:eastAsia="PMingLiU" w:hAnsi="PMingLiU" w:hint="eastAsia"/>
          <w:sz w:val="24"/>
          <w:szCs w:val="24"/>
        </w:rPr>
        <w:t>：</w:t>
      </w:r>
    </w:p>
    <w:p w:rsidR="00FB10EB"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桂枝一兩十六銖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麻黃一兩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去節</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大棗四枚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杏仁二十四個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湯浸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先煮麻黃一二沸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煮取一升八合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溫服六合。</w:t>
      </w:r>
    </w:p>
    <w:p w:rsidR="00896FA8" w:rsidRPr="003A204A" w:rsidRDefault="00FB10E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先煮麻黃一二沸</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因為麻黃太強了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吃下去會陽亢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把上面的白沫去掉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上面的白沫就是安非他命的來源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再把其他藥加上去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現在不用先煮去上沫了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白水煮服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取微汗。</w:t>
      </w:r>
    </w:p>
    <w:p w:rsidR="00896FA8" w:rsidRPr="003A204A" w:rsidRDefault="00FB10E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煮取一升八合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溫服六合</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就是分成三次喝</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平常我們可以劑量加重一點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然後讓病人用九碗水煮成三碗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如果是治療表證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隔三小時一碗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第一碗還沒發汗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才吃第二碗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依此類推。如果是內科病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就早晚各一碗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然後第三碗隔天早上喝。</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這是桂枝湯裏面加兩味藥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麻黃和杏仁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桂枝比芍藥多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芍藥二。因為要加強心臟動脈噴出的力量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因為要發微汗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麻黃和芍藥的量是一樣的。如果處方開給胖子桂枝用三錢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麻黃和芍藥的量相等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杏仁四五錢都無妨。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桂枝和芍藥是一組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麻黃和杏仁是一組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麻黃入肺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上寫麻黃可以宣肺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肺的氣管全部打開來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肺是諸陽之會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所以心臟的力量會加強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因此麻黃有興奮劑的作用。為什麼加杏仁？麻黃宣肺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所以麻黃下去直接到毛孔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毛孔打開的動能是靠肺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如果光用麻黃沒用杏仁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肺會乾掉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所以加杏仁把不足的津液補足。桂枝湯是解肌的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入脾臟的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入腸胃的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所以加生薑</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大棗來補津液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作為後援部隊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所以皮膚沒事會癢的人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可用桂枝麻黃各半湯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會微微的發汗。如果反著開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汗會大量出去。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在治病的時候很重要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例如治療腎臟病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我們由五行知道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必須先治心火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再治肺金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腎臟的功能就會漸漸恢復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汗為心之液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由能否正常流汗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可以判斷心臟的功能好了沒有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所以腎臟出問題的人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因為影響到心臟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所以再怎麼走路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天氣熱的時候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也不會流汗。</w:t>
      </w:r>
    </w:p>
    <w:p w:rsidR="00896FA8" w:rsidRPr="003A204A" w:rsidRDefault="00FB10EB"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二十七、</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初服「桂枝湯」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反煩不解者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先刺「風池」、「風府」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卻與「桂枝湯」則愈。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開桂枝湯吃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結果病人反成煩躁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先刺風池、風府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再給桂枝湯就好了。為什麼會煩躁？因為病人本身就是虛的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虛在心臟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吃了桂枝湯之後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桂枝是發表的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結果發表的力量不夠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就停在這地方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頭是諸陽之會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所有的陽都會在頭部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身上所有的陽氣、動能出來的時候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一定先給頭部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到頭部之後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才會灌到四肢下去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到頭部的力量不夠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就停在胸口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扎風池、風府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就是通關活絡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讓它能通上去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讓桂枝湯能發表。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湯劑內服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每見有煩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或驚惕寒戰等現象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有兩種情形</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一、為藥不對症而引起之變病</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二、為服藥而起之瞑眩現象。所謂</w:t>
      </w:r>
      <w:r w:rsidR="00D0079E" w:rsidRPr="003A204A">
        <w:rPr>
          <w:rFonts w:ascii="PMingLiU" w:eastAsia="PMingLiU" w:hAnsi="PMingLiU" w:hint="eastAsia"/>
          <w:sz w:val="24"/>
          <w:szCs w:val="24"/>
        </w:rPr>
        <w:t>：『</w:t>
      </w:r>
      <w:r w:rsidRPr="003A204A">
        <w:rPr>
          <w:rFonts w:ascii="PMingLiU" w:eastAsia="PMingLiU" w:hAnsi="PMingLiU" w:hint="eastAsia"/>
          <w:sz w:val="24"/>
          <w:szCs w:val="24"/>
        </w:rPr>
        <w:t>藥石不瞑眩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厥疾不瘳</w:t>
      </w:r>
      <w:r w:rsidR="00D0079E" w:rsidRPr="003A204A">
        <w:rPr>
          <w:rFonts w:ascii="PMingLiU" w:eastAsia="PMingLiU" w:hAnsi="PMingLiU" w:hint="eastAsia"/>
          <w:sz w:val="24"/>
          <w:szCs w:val="24"/>
        </w:rPr>
        <w:t>。』</w:t>
      </w:r>
      <w:r w:rsidRPr="003A204A">
        <w:rPr>
          <w:rFonts w:ascii="PMingLiU" w:eastAsia="PMingLiU" w:hAnsi="PMingLiU" w:hint="eastAsia"/>
          <w:sz w:val="24"/>
          <w:szCs w:val="24"/>
        </w:rPr>
        <w:t>此種瞑眩症狀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為正邪相爭之現象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藥證相合。所以如果處方開得好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頭不瞑眩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病不會好的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胃氣大多在白天恢復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病人瞑眩的時候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大多在晚上半夜的時候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半夜胃氣恢復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瞑眩就像針灸引起的暈針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這種狀況出現時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表示一次就好了。</w:t>
      </w:r>
    </w:p>
    <w:p w:rsidR="00896FA8" w:rsidRPr="003A204A" w:rsidRDefault="00D0079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二十八．</w:t>
      </w:r>
      <w:r w:rsidR="00896FA8" w:rsidRPr="003A204A">
        <w:rPr>
          <w:rFonts w:ascii="PMingLiU" w:eastAsia="PMingLiU" w:hAnsi="PMingLiU" w:hint="eastAsia"/>
          <w:sz w:val="24"/>
          <w:szCs w:val="24"/>
        </w:rPr>
        <w:t>服「桂枝湯」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脈洪大者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與「桂枝湯」如前法</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若形如瘧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日再發者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汗出必解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宜「桂枝二麻黃一湯」。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服了桂枝湯之後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脈反而洪大的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這就是桂枝湯的力量不夠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病人心臟的力量不夠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要發發不出來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力量發不到肌表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還在胸腔裏面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脈管變大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血一直往外衝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遇到這種病人再給他桂枝湯吃</w:t>
      </w:r>
      <w:r w:rsidR="00B31791" w:rsidRPr="003A204A">
        <w:rPr>
          <w:rFonts w:ascii="PMingLiU" w:eastAsia="PMingLiU" w:hAnsi="PMingLiU" w:hint="eastAsia"/>
          <w:sz w:val="24"/>
          <w:szCs w:val="24"/>
        </w:rPr>
        <w:t>。</w:t>
      </w:r>
      <w:r w:rsidRPr="003A204A">
        <w:rPr>
          <w:rFonts w:ascii="PMingLiU" w:eastAsia="PMingLiU" w:hAnsi="PMingLiU" w:hint="eastAsia"/>
          <w:sz w:val="24"/>
          <w:szCs w:val="24"/>
        </w:rPr>
        <w:t>如果出現如瘧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就是忽冷忽熱的現象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就是風寒都有了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桂枝湯證是不會有忽冷忽熱的現象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桂枝湯的症狀是有汗、惡風、頭痛</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日再發者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一天發一次的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汗出必解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這時用桂枝二麻黃一湯。</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桂枝麻黃各半湯、桂枝二麻黃一湯如何區分</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如果病人發熱發冷的時候差不多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發熱一個小時完就開始發冷一個小時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就是桂枝麻黃各半湯。如果病人發熱的時候比較多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發冷的時候比較少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代表病人的元陽很足（免疫系統足）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這時桂枝加重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麻黃減少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所以桂枝二麻黃一湯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麻黃一。</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桂枝二麻黃一湯方</w:t>
      </w:r>
      <w:r w:rsidR="0049194B" w:rsidRPr="003A204A">
        <w:rPr>
          <w:rFonts w:ascii="PMingLiU" w:eastAsia="PMingLiU" w:hAnsi="PMingLiU" w:hint="eastAsia"/>
          <w:sz w:val="24"/>
          <w:szCs w:val="24"/>
        </w:rPr>
        <w:t>：</w:t>
      </w:r>
    </w:p>
    <w:p w:rsidR="00B31791"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桂枝一兩十七銖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芍藥一兩六銖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麻黃十六銖</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去節</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生薑一兩六銖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杏仁二十六個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去皮尖及雙仁</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甘草一兩二銖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大棗五枚</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劈</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先煮麻黃一二沸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日再服。</w:t>
      </w:r>
    </w:p>
    <w:p w:rsidR="00896FA8" w:rsidRPr="003A204A" w:rsidRDefault="00B3179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二十九．</w:t>
      </w:r>
      <w:r w:rsidR="00896FA8" w:rsidRPr="003A204A">
        <w:rPr>
          <w:rFonts w:ascii="PMingLiU" w:eastAsia="PMingLiU" w:hAnsi="PMingLiU" w:hint="eastAsia"/>
          <w:sz w:val="24"/>
          <w:szCs w:val="24"/>
        </w:rPr>
        <w:t>服「桂枝湯」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大汗出後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大煩渴不解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脈洪大者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「白虎加人參湯」主之。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服桂枝湯以後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w:t>
      </w:r>
      <w:r w:rsidR="00B31791" w:rsidRPr="003A204A">
        <w:rPr>
          <w:rFonts w:ascii="PMingLiU" w:eastAsia="PMingLiU" w:hAnsi="PMingLiU" w:hint="eastAsia"/>
          <w:sz w:val="24"/>
          <w:szCs w:val="24"/>
        </w:rPr>
        <w:t>「</w:t>
      </w:r>
      <w:r w:rsidRPr="003A204A">
        <w:rPr>
          <w:rFonts w:ascii="PMingLiU" w:eastAsia="PMingLiU" w:hAnsi="PMingLiU" w:hint="eastAsia"/>
          <w:sz w:val="24"/>
          <w:szCs w:val="24"/>
        </w:rPr>
        <w:t>大汗出後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大煩渴不解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脈洪大者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白虎加人參湯主之</w:t>
      </w:r>
      <w:r w:rsidR="00B31791" w:rsidRPr="003A204A">
        <w:rPr>
          <w:rFonts w:ascii="PMingLiU" w:eastAsia="PMingLiU" w:hAnsi="PMingLiU" w:hint="eastAsia"/>
          <w:sz w:val="24"/>
          <w:szCs w:val="24"/>
        </w:rPr>
        <w:t>。」</w:t>
      </w:r>
      <w:r w:rsidRPr="003A204A">
        <w:rPr>
          <w:rFonts w:ascii="PMingLiU" w:eastAsia="PMingLiU" w:hAnsi="PMingLiU" w:hint="eastAsia"/>
          <w:sz w:val="24"/>
          <w:szCs w:val="24"/>
        </w:rPr>
        <w:t>這就是由太陽進入陽明了</w:t>
      </w:r>
      <w:bookmarkStart w:id="2" w:name="日期960130－1"/>
      <w:bookmarkEnd w:id="2"/>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病人原是桂枝湯證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喝第一碗時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結果把剩餘的藥都喝了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可能炙甘草、生薑、大棗劑量不夠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造成津液喪失了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也就是服用桂枝湯過量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產生之後遺症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也可能是病人太晚喝桂枝湯來發汗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結果病邪進入陽明而化熱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或是病人來找你的時候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已經快要進入陽明了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所以喝完桂枝湯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就轉成白虎湯證。桂枝湯利用腸胃的津液來發汗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因為裡面已經用炙甘草、生薑、大棗來補腸胃中的津液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因此不會使體內津液耗損而產生白虎湯證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但是如果是服用麻黃湯過量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或麻黃湯中的杏仁不夠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使得肺中津液不足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就比較容易轉化成白虎湯證。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陽明證分經熱和腑熱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經是血脈神經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腑是腸胃消化系統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如果力量過強於是發汗發太多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造成血管裏面的水不足了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便產生經熱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如果發汗的時候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把腸胃裏面的津液都發掉了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造成大便乾掉了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就是腑熱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也就是承氣湯證。</w:t>
      </w:r>
    </w:p>
    <w:p w:rsidR="00896FA8" w:rsidRPr="003A204A" w:rsidRDefault="00B3179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大汗、大煩渴、脈洪大</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方書稱為陽明經病</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謂陽明主裏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陽明病即主病在裏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且主實熱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故以白虎湯清高熱為主治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加人參防心臟之衰弱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補助津液之消耗。陽明病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有經證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有腑證。經證者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熱在神經血液二系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腸胃未結實。經證以白虎湯為主方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本條是也。腑證者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病在腸已結實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則以承氣為主劑。</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白虎加人參湯方</w:t>
      </w:r>
      <w:r w:rsidR="0049194B"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知母六兩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石膏一斤</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綿裹</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炙</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粳米六合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人參二兩</w:t>
      </w:r>
      <w:r w:rsidR="004919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煮米熟湯成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知母在</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上寫是</w:t>
      </w:r>
      <w:r w:rsidR="003E3BF6" w:rsidRPr="003A204A">
        <w:rPr>
          <w:rFonts w:ascii="PMingLiU" w:eastAsia="PMingLiU" w:hAnsi="PMingLiU" w:hint="eastAsia"/>
          <w:sz w:val="24"/>
          <w:szCs w:val="24"/>
        </w:rPr>
        <w:t>「</w:t>
      </w:r>
      <w:r w:rsidRPr="003A204A">
        <w:rPr>
          <w:rFonts w:ascii="PMingLiU" w:eastAsia="PMingLiU" w:hAnsi="PMingLiU" w:hint="eastAsia"/>
          <w:sz w:val="24"/>
          <w:szCs w:val="24"/>
        </w:rPr>
        <w:t>除煩</w:t>
      </w:r>
      <w:r w:rsidR="003E3BF6" w:rsidRPr="003A204A">
        <w:rPr>
          <w:rFonts w:ascii="PMingLiU" w:eastAsia="PMingLiU" w:hAnsi="PMingLiU" w:hint="eastAsia"/>
          <w:sz w:val="24"/>
          <w:szCs w:val="24"/>
        </w:rPr>
        <w:t>，</w:t>
      </w:r>
      <w:r w:rsidRPr="003A204A">
        <w:rPr>
          <w:rFonts w:ascii="PMingLiU" w:eastAsia="PMingLiU" w:hAnsi="PMingLiU" w:hint="eastAsia"/>
          <w:sz w:val="24"/>
          <w:szCs w:val="24"/>
        </w:rPr>
        <w:t>止渴生津</w:t>
      </w:r>
      <w:r w:rsidR="003E3BF6"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因為白虎湯證的病人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嘴巴很渴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喝水都沒用的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這時候用知母來除煩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胸腔裏面沒有水氣的時候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肺就像雲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一旦雲沒了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太陽直射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當然煩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這時肺整個乾的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口會很渴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想喝冰水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喝下去的水一下就乾了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根本來不及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白虎湯吃下去的時候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有個特殊的現象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燒一退的時候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病人也是流汗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這汗是把病人的病毒排出來的。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石膏是非常辛寒的藥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寒涼的藥一吃下去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馬上進入血脈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把血的溫度下降下來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當病人怕熱、壯熱、高熱的時候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用到白虎湯時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石膏就是至少一兩以上。</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石膏微辛而寒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於清熱中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具有散熱之性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為退熱之專品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惟宜生用。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炙甘草主要是健脾健胃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當脾陽不足的時候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就是脾臟的蠕動太慢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壓迫到胃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胃口就沒了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炙甘草能讓脾陽恢復的很快。甘草清熱消炎滋液。</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粳米就是平常用的糯米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最主要是為了取它的黏液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肺上面有很多肺泡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在壯熱的時候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取粳米的黏液來保護它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讓它清涼下來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肺的津液靠粳米補足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腸胃的津液靠紅棗、人參。粳米、甘草滋潤各組織之黏膜。知母、石膏、甘草、粳米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四味合用成為清熱除煩生津止渴之專劑。</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張仲景在用人參時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都是腸胃不好的時候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所以人參是最好恢復腸胃功能的藥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人參很貴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可用黨參、花旗參取代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現在的高麗參不純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是澆硫磺長大的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張仲景用的是野參</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寫人參是甘苦微寒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味道一點甘</w:t>
      </w:r>
      <w:r w:rsidR="003E180C" w:rsidRPr="003A204A">
        <w:rPr>
          <w:rFonts w:ascii="PMingLiU" w:eastAsia="PMingLiU" w:hAnsi="PMingLiU" w:hint="eastAsia"/>
          <w:sz w:val="24"/>
          <w:szCs w:val="24"/>
        </w:rPr>
        <w:t>，</w:t>
      </w:r>
      <w:r w:rsidRPr="003A204A">
        <w:rPr>
          <w:rFonts w:ascii="PMingLiU" w:eastAsia="PMingLiU" w:hAnsi="PMingLiU" w:hint="eastAsia"/>
          <w:sz w:val="24"/>
          <w:szCs w:val="24"/>
        </w:rPr>
        <w:t>一點苦</w:t>
      </w:r>
      <w:r w:rsidR="003E180C" w:rsidRPr="003A204A">
        <w:rPr>
          <w:rFonts w:ascii="PMingLiU" w:eastAsia="PMingLiU" w:hAnsi="PMingLiU" w:hint="eastAsia"/>
          <w:sz w:val="24"/>
          <w:szCs w:val="24"/>
        </w:rPr>
        <w:t>，</w:t>
      </w:r>
      <w:r w:rsidRPr="003A204A">
        <w:rPr>
          <w:rFonts w:ascii="PMingLiU" w:eastAsia="PMingLiU" w:hAnsi="PMingLiU" w:hint="eastAsia"/>
          <w:sz w:val="24"/>
          <w:szCs w:val="24"/>
        </w:rPr>
        <w:t>一點寒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人參是比較涼的藥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所以白虎人參湯是生津止渴的專劑。有一種糖尿病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渴飲千杯不能止渴就是白虎人參湯證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所以上消糖尿病用白虎人參湯</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因此</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大汗、大煩渴、脈洪大</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方書稱為陽明經病</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謂陽明主裏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陽明病即主病在裏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且主實熱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故以白虎湯清高熱為主治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加人參防心臟之衰弱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補助津液之消耗。當小腸火足夠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將大腸裡的水氣化上去到肺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才能夠生津止渴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否則光是喝很多水不夠的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這就是人參與粳米的作用。病人發高燒的時候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但熱不寒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我們用白虎湯退燒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不用人參。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石膏胖子</w:t>
      </w:r>
      <w:r w:rsidR="003E180C" w:rsidRPr="003A204A">
        <w:rPr>
          <w:rFonts w:ascii="PMingLiU" w:eastAsia="PMingLiU" w:hAnsi="PMingLiU" w:hint="eastAsia"/>
          <w:sz w:val="24"/>
          <w:szCs w:val="24"/>
        </w:rPr>
        <w:t>用</w:t>
      </w:r>
      <w:r w:rsidRPr="003A204A">
        <w:rPr>
          <w:rFonts w:ascii="PMingLiU" w:eastAsia="PMingLiU" w:hAnsi="PMingLiU" w:hint="eastAsia"/>
          <w:sz w:val="24"/>
          <w:szCs w:val="24"/>
        </w:rPr>
        <w:t>五到六錢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重用的時候用到一兩以上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石膏若用五錢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知母用三錢。粳米一湯匙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也就是兩三錢就可以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因為有粳米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所以白虎湯容易酸壞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所以一次開的份量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三碗熬一碗。每次喝每次熬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人參一二錢即可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黨參可用到五六錢。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北派有個說法</w:t>
      </w:r>
      <w:r w:rsidR="0049194B"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麻不過三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桂不過五。</w:t>
      </w:r>
      <w:r w:rsidR="003E180C" w:rsidRPr="003A204A">
        <w:rPr>
          <w:rFonts w:ascii="PMingLiU" w:eastAsia="PMingLiU" w:hAnsi="PMingLiU" w:hint="eastAsia"/>
          <w:sz w:val="24"/>
          <w:szCs w:val="24"/>
        </w:rPr>
        <w:t>』</w:t>
      </w:r>
      <w:r w:rsidRPr="003A204A">
        <w:rPr>
          <w:rFonts w:ascii="PMingLiU" w:eastAsia="PMingLiU" w:hAnsi="PMingLiU" w:hint="eastAsia"/>
          <w:sz w:val="24"/>
          <w:szCs w:val="24"/>
        </w:rPr>
        <w:t>那是以前的藥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以前的藥很純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現在的藥都不純了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所以有的時候麻黃會開到五六錢。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麻黃是青龍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石膏是白虎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附子是玄武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大棗是朱雀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容後詳述。</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熱多寒少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此無陽也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宜「桂枝二越婢一湯」主之。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平常感冒不會有煩躁的現象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煩躁是因為肺裏面太熱。肺藏魄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魄主靜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所以肺陽很正常的時候人很靜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魄就失守了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病人才會有煩躁的現象。一般肺很燥熱的時候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給的處方就是石膏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石膏色白專門去肺熱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肺熱去掉以後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胸陽才能回頭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而且這種煩躁的現象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都發生在半夜的時候</w:t>
      </w:r>
      <w:r w:rsidR="003E180C" w:rsidRPr="003A204A">
        <w:rPr>
          <w:rFonts w:ascii="PMingLiU" w:eastAsia="PMingLiU" w:hAnsi="PMingLiU" w:hint="eastAsia"/>
          <w:sz w:val="24"/>
          <w:szCs w:val="24"/>
        </w:rPr>
        <w:t>。「</w:t>
      </w:r>
      <w:r w:rsidRPr="003A204A">
        <w:rPr>
          <w:rFonts w:ascii="PMingLiU" w:eastAsia="PMingLiU" w:hAnsi="PMingLiU" w:hint="eastAsia"/>
          <w:sz w:val="24"/>
          <w:szCs w:val="24"/>
        </w:rPr>
        <w:t>發熱惡寒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熱多寒少</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表示病人有表證</w:t>
      </w:r>
      <w:r w:rsidR="005D097E"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脈微弱者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此無陽也</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就是告訴你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小心點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張仲景在開處方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給病人發汗劑的時候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一定先檢查病人有沒有條件發汗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本來已經虛掉了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一發汗就更凶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如果病人有</w:t>
      </w:r>
      <w:r w:rsidR="003E180C" w:rsidRPr="003A204A">
        <w:rPr>
          <w:rFonts w:ascii="PMingLiU" w:eastAsia="PMingLiU" w:hAnsi="PMingLiU" w:hint="eastAsia"/>
          <w:sz w:val="24"/>
          <w:szCs w:val="24"/>
        </w:rPr>
        <w:t>「</w:t>
      </w:r>
      <w:r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脈微弱</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就代表裏面虛掉了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也就是津液不足了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就是因為津液不足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所以病人才會肺過熱。腸胃的津液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津液就像雲霧一樣排到肺上面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當津液少了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摸到的脈就會變的微弱。陽的作用在於固守陰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陽氣要固而密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陰才會停在裡面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如果陽不足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陽會喪失更多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會汗出過度。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人的胃氣不動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正常的脈一息四至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代表胃氣很足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如果脈一息二三至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脈很弱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代表胃的功能沒有了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代表腸裏面的津液沒了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上面的肺像太陽一樣很熱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這就是無陽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在給病人發汗的時候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先看看舌頭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很乾燥的就不可以發汗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舌頭的津液就是從肺上面來的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此條辨就是病人裏虛的狀況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又有表證的時候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就用「桂枝二越婢一湯」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是「桂枝二麻黃一湯」的變方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杏仁換石膏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「桂枝二越婢一湯」是麻黃和石膏在並用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石膏能清肺熱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讓上焦虛熱降下來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所以不會發汗。臨床上看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會用到「桂枝二越婢一湯」的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憂能傷肺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心胸很狹窄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查又查不出病來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因為心裏有病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所以一種是外表看到運動過量或津液喪失掉了而無陽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一種是心裏胡思亂想的人。</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「桂枝二越婢一湯」前面是桂枝湯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麻黃少用些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桂枝用三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麻黃就不超過二。石膏可多用些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能去肺熱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這裏的煩躁最主要是脾土不生金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所以桂枝、芍藥、甘草、生薑、</w:t>
      </w:r>
      <w:r w:rsidR="005D097E" w:rsidRPr="003A204A">
        <w:rPr>
          <w:rFonts w:ascii="PMingLiU" w:eastAsia="PMingLiU" w:hAnsi="PMingLiU" w:hint="eastAsia"/>
          <w:sz w:val="24"/>
          <w:szCs w:val="24"/>
        </w:rPr>
        <w:t>大</w:t>
      </w:r>
      <w:r w:rsidRPr="003A204A">
        <w:rPr>
          <w:rFonts w:ascii="PMingLiU" w:eastAsia="PMingLiU" w:hAnsi="PMingLiU" w:hint="eastAsia"/>
          <w:sz w:val="24"/>
          <w:szCs w:val="24"/>
        </w:rPr>
        <w:t>棗可以解肌健脾陽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因為他的脾濕不夠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所以病人如果津液不足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就可考慮「桂枝二越婢一湯」。病人情緒煩躁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半夜不能睡覺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胡思亂想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就是標準的「桂枝二越婢一湯」證。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桂枝二越婢一湯方</w:t>
      </w:r>
      <w:r w:rsidR="005D097E"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桂枝十八銖</w:t>
      </w:r>
      <w:r w:rsidR="005D097E" w:rsidRPr="003A204A">
        <w:rPr>
          <w:rFonts w:ascii="PMingLiU" w:eastAsia="PMingLiU" w:hAnsi="PMingLiU" w:hint="eastAsia"/>
          <w:sz w:val="24"/>
          <w:szCs w:val="24"/>
        </w:rPr>
        <w:t>（</w:t>
      </w:r>
      <w:r w:rsidRPr="003A204A">
        <w:rPr>
          <w:rFonts w:ascii="PMingLiU" w:eastAsia="PMingLiU" w:hAnsi="PMingLiU" w:hint="eastAsia"/>
          <w:sz w:val="24"/>
          <w:szCs w:val="24"/>
        </w:rPr>
        <w:t>去皮</w:t>
      </w:r>
      <w:r w:rsidR="005D097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芍藥十八銖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甘草十八銖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生薑一兩二銖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大棗四枚</w:t>
      </w:r>
      <w:r w:rsidR="005D097E" w:rsidRPr="003A204A">
        <w:rPr>
          <w:rFonts w:ascii="PMingLiU" w:eastAsia="PMingLiU" w:hAnsi="PMingLiU" w:hint="eastAsia"/>
          <w:sz w:val="24"/>
          <w:szCs w:val="24"/>
        </w:rPr>
        <w:t>（</w:t>
      </w:r>
      <w:r w:rsidRPr="003A204A">
        <w:rPr>
          <w:rFonts w:ascii="PMingLiU" w:eastAsia="PMingLiU" w:hAnsi="PMingLiU" w:hint="eastAsia"/>
          <w:sz w:val="24"/>
          <w:szCs w:val="24"/>
        </w:rPr>
        <w:t>劈</w:t>
      </w:r>
      <w:r w:rsidR="005D097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麻黃十八銖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石膏二十四銖</w:t>
      </w:r>
      <w:r w:rsidR="005D097E" w:rsidRPr="003A204A">
        <w:rPr>
          <w:rFonts w:ascii="PMingLiU" w:eastAsia="PMingLiU" w:hAnsi="PMingLiU" w:hint="eastAsia"/>
          <w:sz w:val="24"/>
          <w:szCs w:val="24"/>
        </w:rPr>
        <w:t>（</w:t>
      </w:r>
      <w:r w:rsidRPr="003A204A">
        <w:rPr>
          <w:rFonts w:ascii="PMingLiU" w:eastAsia="PMingLiU" w:hAnsi="PMingLiU" w:hint="eastAsia"/>
          <w:sz w:val="24"/>
          <w:szCs w:val="24"/>
        </w:rPr>
        <w:t>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綿裹</w:t>
      </w:r>
      <w:r w:rsidR="005D097E"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煮麻黃一二沸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溫服一升。本方當裁為越婢湯</w:t>
      </w:r>
      <w:r w:rsidR="005D097E"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合飲一升</w:t>
      </w:r>
      <w:r w:rsidR="005D097E" w:rsidRPr="003A204A">
        <w:rPr>
          <w:rFonts w:ascii="PMingLiU" w:eastAsia="PMingLiU" w:hAnsi="PMingLiU" w:hint="eastAsia"/>
          <w:sz w:val="24"/>
          <w:szCs w:val="24"/>
        </w:rPr>
        <w:t>。</w:t>
      </w:r>
      <w:r w:rsidR="00896FA8" w:rsidRPr="003A204A">
        <w:rPr>
          <w:rFonts w:ascii="PMingLiU" w:eastAsia="PMingLiU" w:hAnsi="PMingLiU" w:hint="eastAsia"/>
          <w:sz w:val="24"/>
          <w:szCs w:val="24"/>
        </w:rPr>
        <w:t>今合為一方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桂枝二越婢一。</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三十一．</w:t>
      </w:r>
      <w:r w:rsidR="00896FA8" w:rsidRPr="003A204A">
        <w:rPr>
          <w:rFonts w:ascii="PMingLiU" w:eastAsia="PMingLiU" w:hAnsi="PMingLiU" w:hint="eastAsia"/>
          <w:sz w:val="24"/>
          <w:szCs w:val="24"/>
        </w:rPr>
        <w:t>服「桂枝湯」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仍頭項強痛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翕翕發熱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「桂枝去桂加茯苓白朮湯」主之。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服了桂枝湯後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或桂枝湯喝完後又攻下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病人仍頭項強痛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一陣一陣的發熱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桂枝去桂加茯苓白朮湯</w:t>
      </w:r>
      <w:r w:rsidR="005D097E" w:rsidRPr="003A204A">
        <w:rPr>
          <w:rFonts w:ascii="PMingLiU" w:eastAsia="PMingLiU" w:hAnsi="PMingLiU" w:hint="eastAsia"/>
          <w:sz w:val="24"/>
          <w:szCs w:val="24"/>
        </w:rPr>
        <w:t>。</w:t>
      </w:r>
      <w:r w:rsidRPr="003A204A">
        <w:rPr>
          <w:rFonts w:ascii="PMingLiU" w:eastAsia="PMingLiU" w:hAnsi="PMingLiU" w:hint="eastAsia"/>
          <w:sz w:val="24"/>
          <w:szCs w:val="24"/>
        </w:rPr>
        <w:t>張仲景講的心下滿和胸滿不一樣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胸滿就是胸部脹滿的時候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指的是整個胸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靜脈流回心臟的速度太快了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所以桂枝湯把芍藥拿掉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所以有胸滿要去芍藥。心下滿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張仲景講的是心的下方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感覺胃不舒服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胃裏面脹脹滿滿的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w:t>
      </w:r>
      <w:r w:rsidR="003E180C" w:rsidRPr="003A204A">
        <w:rPr>
          <w:rFonts w:ascii="PMingLiU" w:eastAsia="PMingLiU" w:hAnsi="PMingLiU" w:hint="eastAsia"/>
          <w:sz w:val="24"/>
          <w:szCs w:val="24"/>
        </w:rPr>
        <w:t>三十一</w:t>
      </w:r>
      <w:r w:rsidRPr="003A204A">
        <w:rPr>
          <w:rFonts w:ascii="PMingLiU" w:eastAsia="PMingLiU" w:hAnsi="PMingLiU" w:hint="eastAsia"/>
          <w:sz w:val="24"/>
          <w:szCs w:val="24"/>
        </w:rPr>
        <w:t>條就是桂枝湯的變證。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平常人吃桂枝湯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吃下去就好了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有一種人不會好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就是他本身有中濕的人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中焦的地方太濕了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脾在胃左側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脾整個都是濕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白白的津液都存在脾臟裏面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中濕太盛的時候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脾臟會沒有蠕動且撐大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胃一蠕動就頂到脾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所以病人就會心下滿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感覺到胃脹的現象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實際胃沒問題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是胃的蠕動過不去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被脾臟壓到了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這脾濕是素有的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平常舌苔又白又厚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或是肚子比較大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或是大便比較黏稠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就是中濕。正常的舌苔是薄白的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桂枝湯裏面沒有去濕的藥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張仲景對中濕的病人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一定是利小便。為什麼加白朮？白朮這藥就是中藥裏面專門去濕的藥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而且還專門去中濕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寫白朮是燥劑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所以白朮放著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一下就變成硬硬的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濕就是黏液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糖尿病的病人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四肢末梢如果有破洞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就不會收口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西藥都是用消炎的藥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中醫認為炎就是熱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石膏、黃芩、黃連都是消炎的藥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但是在消炎的同時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還加了去濕的藥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傷口流出來的膿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黏黏稠稠的體液一直往外流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臭臭的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就是壞掉的濕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如果把去濕的藥和消炎的藥併在一起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就是最好的外科敷劑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西藥只有去熱沒去濕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所以不會收口。身體的中濕在裏面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不能用發汗發掉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3E3BF6" w:rsidRPr="003A204A">
        <w:rPr>
          <w:rFonts w:ascii="PMingLiU" w:eastAsia="PMingLiU" w:hAnsi="PMingLiU" w:hint="eastAsia"/>
          <w:sz w:val="24"/>
          <w:szCs w:val="24"/>
        </w:rPr>
        <w:t>用</w:t>
      </w:r>
      <w:r w:rsidRPr="003A204A">
        <w:rPr>
          <w:rFonts w:ascii="PMingLiU" w:eastAsia="PMingLiU" w:hAnsi="PMingLiU" w:hint="eastAsia"/>
          <w:sz w:val="24"/>
          <w:szCs w:val="24"/>
        </w:rPr>
        <w:t>小便利掉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白朮是燥劑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但是濕不會憑空不見了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用白朮集中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然後加茯苓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茯苓就是利尿劑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茯苓專門健脾整胃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把中焦的水消導出來的藥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所以茯苓</w:t>
      </w:r>
      <w:r w:rsidR="005D097E" w:rsidRPr="003A204A">
        <w:rPr>
          <w:rFonts w:ascii="PMingLiU" w:eastAsia="PMingLiU" w:hAnsi="PMingLiU" w:hint="eastAsia"/>
          <w:sz w:val="24"/>
          <w:szCs w:val="24"/>
        </w:rPr>
        <w:t>、</w:t>
      </w:r>
      <w:r w:rsidRPr="003A204A">
        <w:rPr>
          <w:rFonts w:ascii="PMingLiU" w:eastAsia="PMingLiU" w:hAnsi="PMingLiU" w:hint="eastAsia"/>
          <w:sz w:val="24"/>
          <w:szCs w:val="24"/>
        </w:rPr>
        <w:t>白朮等量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胖子茯苓開六錢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白朮就開六錢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如果白朮開太多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就會太乾了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如果茯苓開太多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會把正常的津液利掉了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所以白朮</w:t>
      </w:r>
      <w:r w:rsidR="005D097E" w:rsidRPr="003A204A">
        <w:rPr>
          <w:rFonts w:ascii="PMingLiU" w:eastAsia="PMingLiU" w:hAnsi="PMingLiU" w:hint="eastAsia"/>
          <w:sz w:val="24"/>
          <w:szCs w:val="24"/>
        </w:rPr>
        <w:t>、</w:t>
      </w:r>
      <w:r w:rsidRPr="003A204A">
        <w:rPr>
          <w:rFonts w:ascii="PMingLiU" w:eastAsia="PMingLiU" w:hAnsi="PMingLiU" w:hint="eastAsia"/>
          <w:sz w:val="24"/>
          <w:szCs w:val="24"/>
        </w:rPr>
        <w:t>茯苓都是等量在用的藥。常常如果胃口不開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很可能是中濕太盛了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常常用茯苓</w:t>
      </w:r>
      <w:r w:rsidR="005D097E" w:rsidRPr="003A204A">
        <w:rPr>
          <w:rFonts w:ascii="PMingLiU" w:eastAsia="PMingLiU" w:hAnsi="PMingLiU" w:hint="eastAsia"/>
          <w:sz w:val="24"/>
          <w:szCs w:val="24"/>
        </w:rPr>
        <w:t>、</w:t>
      </w:r>
      <w:r w:rsidRPr="003A204A">
        <w:rPr>
          <w:rFonts w:ascii="PMingLiU" w:eastAsia="PMingLiU" w:hAnsi="PMingLiU" w:hint="eastAsia"/>
          <w:sz w:val="24"/>
          <w:szCs w:val="24"/>
        </w:rPr>
        <w:t>白朮把濕用小便利出來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此方如果是去芍藥留桂枝的話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若桂枝用太重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這濕就不是從小便排掉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而是從汗發掉的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結果會使濕往上走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臉會紅得跟桃子一樣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這就是為什麼去桂枝而不是去芍藥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因為此處方是要利小便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所以只要芍藥就好了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因為芍藥可以止腹痛。</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茯苓和茯神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都是長在松樹的正下面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只要樹根有被山豬咬過的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它的下方就有茯苓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附在松樹主根的是茯神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附在松樹支根的是茯苓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很大黑黑的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剝開來裏面白白的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好的茯苓切開來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裏面可以看得到筋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拿到燈光下看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可以看到筋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茯苓用在消導利尿健脾的。茯神常常用在失眠睡不著、定心劑、寧心用的。</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桂枝去桂加茯苓白朮湯方</w:t>
      </w:r>
      <w:r w:rsidR="005D097E"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5D097E"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以水八升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小便利則愈。</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反與「桂枝湯」以攻其表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此誤也</w:t>
      </w:r>
      <w:r w:rsidR="00881814" w:rsidRPr="003A204A">
        <w:rPr>
          <w:rFonts w:ascii="PMingLiU" w:eastAsia="PMingLiU" w:hAnsi="PMingLiU" w:hint="eastAsia"/>
          <w:sz w:val="24"/>
          <w:szCs w:val="24"/>
        </w:rPr>
        <w:t>。</w:t>
      </w:r>
      <w:r w:rsidR="00896FA8" w:rsidRPr="003A204A">
        <w:rPr>
          <w:rFonts w:ascii="PMingLiU" w:eastAsia="PMingLiU" w:hAnsi="PMingLiU" w:hint="eastAsia"/>
          <w:sz w:val="24"/>
          <w:szCs w:val="24"/>
        </w:rPr>
        <w:t>得之便厥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咽中乾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腳攣急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作「甘草乾薑湯」與之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以復其陽。若厥愈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足溫者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更作「芍藥甘草湯」與之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其腳得伸。若胃氣不和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少與「調胃承氣湯」。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就是太陽中風的現象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小便數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微惡寒</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照說流汗流多了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小便應該不多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只是中風證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不會有心煩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但是現在</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反與桂枝湯以攻其表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此誤也</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此條在說給病人桂枝湯時要小心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病人裏面已經陰虛了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汗流出去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小便又流出去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津液一直在喪失掉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代表裏虛已經很甚了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怎麼知道裏虛很甚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體能一直在喪失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體溫跟著在下降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病人會感覺到稍微怕冷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就好像失血一樣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血水同源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實際上這個冷是裏虛引起的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所以這微惡寒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病人感覺從裏面冷出來的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這時候再用桂枝湯攻表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津液會傷得更多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病人會更虛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得之便厥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所以如果給病人喝桂枝湯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會手腳冰冷的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原來這病人本來就是陰虛的人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就是津液原本就不夠的人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桂枝湯一發表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津液更不夠了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得之便厥</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咽中乾</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當然咽中乾了</w:t>
      </w:r>
      <w:r w:rsidR="00132603"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煩躁</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胸陽也沒了</w:t>
      </w:r>
      <w:r w:rsidR="00132603"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吐逆</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胃裏面的津液都沒了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會有反胃的現象</w:t>
      </w:r>
      <w:r w:rsidR="00132603"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腳攣急</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這時候知道裏陽不夠了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就以「甘草乾薑湯」與之。</w:t>
      </w:r>
    </w:p>
    <w:p w:rsidR="00896FA8" w:rsidRPr="003A204A" w:rsidRDefault="003E180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甘草乾薑湯</w:t>
      </w:r>
      <w:r w:rsidR="00896FA8" w:rsidRPr="003A204A">
        <w:rPr>
          <w:rFonts w:ascii="PMingLiU" w:eastAsia="PMingLiU" w:hAnsi="PMingLiU" w:hint="eastAsia"/>
          <w:sz w:val="24"/>
          <w:szCs w:val="24"/>
        </w:rPr>
        <w:t>就是誤飲桂枝湯的時候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救急的處方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甘草、乾薑這兩味藥專門是健脾陽的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馬上讓脾臟恢復功能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脾臟的陰虛掉了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陰就是臟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虛掉就是沒有力了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功能衰退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所以就是脾臟蠕動變緩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因為脾主四肢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這時候會手腳冰冷。腸的津液不足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利用炙甘草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甘草被蜂蜜炙過以後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就變成厚味帶著苦味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除了會把腸的津液補足以外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也能夠入心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甘草、乾薑這兩味藥非常的陽性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乾薑和生薑是一樣的東西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生薑的水去掉後就是乾薑了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甘草、乾薑的比例是二比一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平常乾薑開二錢就已經很重了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嚴重的時候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用到四五錢都可以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乾薑很熱是溫中的藥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可以強化</w:t>
      </w:r>
      <w:r w:rsidR="00132603" w:rsidRPr="003A204A">
        <w:rPr>
          <w:rFonts w:ascii="PMingLiU" w:eastAsia="PMingLiU" w:hAnsi="PMingLiU" w:hint="eastAsia"/>
          <w:sz w:val="24"/>
          <w:szCs w:val="24"/>
        </w:rPr>
        <w:t>脾</w:t>
      </w:r>
      <w:r w:rsidR="00896FA8" w:rsidRPr="003A204A">
        <w:rPr>
          <w:rFonts w:ascii="PMingLiU" w:eastAsia="PMingLiU" w:hAnsi="PMingLiU" w:hint="eastAsia"/>
          <w:sz w:val="24"/>
          <w:szCs w:val="24"/>
        </w:rPr>
        <w:t>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炙甘草用兩倍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是為了把腸的津液補足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炙甘草的蜂蜜的黏液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會把津液補足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肺就不會那麼燥熱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因此這兩味藥可以強心、強肺、健脾陽。</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若厥愈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足溫者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足溫而已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並不代表腳的功能回來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所以腳還會有攣急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這是因為桂枝湯津液發太多了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人的肌肉、筋都是要靠津液來供養的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甘草乾薑湯恢復脾陽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熱就會傳到肌肉上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可是津液還不足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所以肌肉還有攣急的現象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有點抽筋的現象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腳沒辦法踩在地上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這時候用芍藥甘草湯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當然這甘草也是用炙甘草。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炙甘草用一兩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芍藥用一兩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此芍藥甘草湯又名去杖湯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為什麼？老太太拄著拐杖走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喝了芍藥甘草湯拐杖就丟了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馬上會走路了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為什麼？因為芍藥可以讓陰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就是靜脈的血流回心臟的速度很快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炙甘草可以健心陽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因為炙甘草讓脾旺起來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就是進入肺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所以炙甘草可以壯胸陽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讓心肺功能加強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如果有靜脈瘤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可以大劑的吃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如果吃藥後有頭暈現象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是瞑眩反應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表示藥很對症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效果會很好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很嚴重的用二兩都可以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用湯劑比較好。</w:t>
      </w:r>
      <w:r w:rsidR="003E3BF6" w:rsidRPr="003A204A">
        <w:rPr>
          <w:rFonts w:ascii="PMingLiU" w:eastAsia="PMingLiU" w:hAnsi="PMingLiU" w:hint="eastAsia"/>
          <w:sz w:val="24"/>
          <w:szCs w:val="24"/>
        </w:rPr>
        <w:t>中</w:t>
      </w:r>
      <w:r w:rsidRPr="003A204A">
        <w:rPr>
          <w:rFonts w:ascii="PMingLiU" w:eastAsia="PMingLiU" w:hAnsi="PMingLiU" w:hint="eastAsia"/>
          <w:sz w:val="24"/>
          <w:szCs w:val="24"/>
        </w:rPr>
        <w:t>藥行有白芍</w:t>
      </w:r>
      <w:r w:rsidR="00132603" w:rsidRPr="003A204A">
        <w:rPr>
          <w:rFonts w:ascii="PMingLiU" w:eastAsia="PMingLiU" w:hAnsi="PMingLiU" w:hint="eastAsia"/>
          <w:sz w:val="24"/>
          <w:szCs w:val="24"/>
        </w:rPr>
        <w:t>、</w:t>
      </w:r>
      <w:r w:rsidRPr="003A204A">
        <w:rPr>
          <w:rFonts w:ascii="PMingLiU" w:eastAsia="PMingLiU" w:hAnsi="PMingLiU" w:hint="eastAsia"/>
          <w:sz w:val="24"/>
          <w:szCs w:val="24"/>
        </w:rPr>
        <w:t>赤芍兩種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嚴格講兩種的功能差不多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大多開白芍來用。雙腳離心臟最遠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如果腳是冰冷的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就是製造血管中瘀血塊的主因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因此我們看腳是熱的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心血管中瘀血塊就會被化掉。用芍藥甘草湯可以讓腳熱起來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也就是可以去除心血管中的瘀血塊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加上附子更好</w:t>
      </w:r>
      <w:r w:rsidR="00C008BD" w:rsidRPr="003A204A">
        <w:rPr>
          <w:rFonts w:ascii="PMingLiU" w:eastAsia="PMingLiU" w:hAnsi="PMingLiU" w:hint="eastAsia"/>
          <w:sz w:val="24"/>
          <w:szCs w:val="24"/>
        </w:rPr>
        <w:t>，</w:t>
      </w:r>
      <w:r w:rsidR="005B088C" w:rsidRPr="003A204A">
        <w:rPr>
          <w:rFonts w:ascii="PMingLiU" w:eastAsia="PMingLiU" w:hAnsi="PMingLiU" w:hint="eastAsia"/>
          <w:sz w:val="24"/>
          <w:szCs w:val="24"/>
        </w:rPr>
        <w:t>有時只要</w:t>
      </w:r>
      <w:r w:rsidRPr="003A204A">
        <w:rPr>
          <w:rFonts w:ascii="PMingLiU" w:eastAsia="PMingLiU" w:hAnsi="PMingLiU" w:hint="eastAsia"/>
          <w:sz w:val="24"/>
          <w:szCs w:val="24"/>
        </w:rPr>
        <w:t>靠熱藥就把瘀血去掉了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不一定都靠活血化瘀的藥。如果只有手腳末端冷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那麼瘀血塊不會製造得很快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所以有人手腳冰冷了很久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也還沒有發心臟病</w:t>
      </w:r>
      <w:r w:rsidR="00132603" w:rsidRPr="003A204A">
        <w:rPr>
          <w:rFonts w:ascii="PMingLiU" w:eastAsia="PMingLiU" w:hAnsi="PMingLiU" w:hint="eastAsia"/>
          <w:sz w:val="24"/>
          <w:szCs w:val="24"/>
        </w:rPr>
        <w:t>。</w:t>
      </w:r>
      <w:r w:rsidRPr="003A204A">
        <w:rPr>
          <w:rFonts w:ascii="PMingLiU" w:eastAsia="PMingLiU" w:hAnsi="PMingLiU" w:hint="eastAsia"/>
          <w:sz w:val="24"/>
          <w:szCs w:val="24"/>
        </w:rPr>
        <w:t>如果到了四逆的情形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也就是冷到手肘、膝蓋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那麼瘀血塊就製造得很快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就會造成心臟病。我們也可以由手腳冷的情況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來判斷病情的進步與否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如果每個人都曉得這種判斷的準則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就可以預防心臟病的發生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靠西醫的儀器是沒有用的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等到儀器檢查出來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病人已經死在儀器上面。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如果當初開桂枝湯加附子就沒有此後遺症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沒注意到而造成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w:t>
      </w:r>
      <w:r w:rsidR="00132603" w:rsidRPr="003A204A">
        <w:rPr>
          <w:rFonts w:ascii="PMingLiU" w:eastAsia="PMingLiU" w:hAnsi="PMingLiU" w:hint="eastAsia"/>
          <w:sz w:val="24"/>
          <w:szCs w:val="24"/>
        </w:rPr>
        <w:t>。</w:t>
      </w:r>
      <w:r w:rsidRPr="003A204A">
        <w:rPr>
          <w:rFonts w:ascii="PMingLiU" w:eastAsia="PMingLiU" w:hAnsi="PMingLiU" w:hint="eastAsia"/>
          <w:sz w:val="24"/>
          <w:szCs w:val="24"/>
        </w:rPr>
        <w:t>病人陽虛的時候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明明是桂枝湯證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這時候應開桂枝湯加附子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有陽虛時應固表讓津液不發掉。因為津液不夠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大便就乾在裏面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通常食物停在胃和十二指腸的地方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食物磨碎後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本來要順著津液下去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可是津液被桂枝湯發掉了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結果就和胃壁纏在一起了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胃壁沒有黏液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當胃裏面的水沒了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臭氣就往上跑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順著血液跑到腦裏</w:t>
      </w:r>
      <w:r w:rsidR="00C008BD" w:rsidRPr="003A204A">
        <w:rPr>
          <w:rFonts w:ascii="PMingLiU" w:eastAsia="PMingLiU" w:hAnsi="PMingLiU" w:hint="eastAsia"/>
          <w:sz w:val="24"/>
          <w:szCs w:val="24"/>
        </w:rPr>
        <w:t>，</w:t>
      </w:r>
      <w:r w:rsidR="009847DA" w:rsidRPr="003A204A">
        <w:rPr>
          <w:rFonts w:ascii="PMingLiU" w:eastAsia="PMingLiU" w:hAnsi="PMingLiU" w:hint="eastAsia"/>
          <w:sz w:val="24"/>
          <w:szCs w:val="24"/>
        </w:rPr>
        <w:t>「</w:t>
      </w:r>
      <w:r w:rsidRPr="003A204A">
        <w:rPr>
          <w:rFonts w:ascii="PMingLiU" w:eastAsia="PMingLiU" w:hAnsi="PMingLiU" w:hint="eastAsia"/>
          <w:sz w:val="24"/>
          <w:szCs w:val="24"/>
        </w:rPr>
        <w:t>譫語</w:t>
      </w:r>
      <w:r w:rsidR="009847D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就是胡說八道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就給他吃調胃承氣湯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為什麼叫「調胃承氣湯」</w:t>
      </w:r>
      <w:r w:rsidR="00132603" w:rsidRPr="003A204A">
        <w:rPr>
          <w:rFonts w:ascii="PMingLiU" w:eastAsia="PMingLiU" w:hAnsi="PMingLiU" w:hint="eastAsia"/>
          <w:sz w:val="24"/>
          <w:szCs w:val="24"/>
        </w:rPr>
        <w:t>？</w:t>
      </w:r>
      <w:r w:rsidRPr="003A204A">
        <w:rPr>
          <w:rFonts w:ascii="PMingLiU" w:eastAsia="PMingLiU" w:hAnsi="PMingLiU" w:hint="eastAsia"/>
          <w:sz w:val="24"/>
          <w:szCs w:val="24"/>
        </w:rPr>
        <w:t>胃把它當成腸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「調胃承氣湯」就是可以把小腸最上面的食物清出來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病人胸滿譫語的時候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壓病人胃的下方肚臍的上方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大約是「下脘」、「建里」的地方頂在這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壓會痛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這時候給他一點「調胃承氣湯」就好了。大黃在中藥裏是屬於通便劑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是「去實」用的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性味鹹而苦寒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是「攻堅」用的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如果光用大黃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會硬把它拉出來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會裏急後重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排得胃很難過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因為胃裏面沒有津液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所以先加些甘草下去和解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因為甘草解毒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把壞的排掉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好的留下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然後用大黃消導下來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食物有硬塊的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用芒硝打散掉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所以芒硝生用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芒硝放在碗裏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煮完後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湯沖下去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這樣最強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如果要稍微緩些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把芒硝倒到湯劑裏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和一和馬上關火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只有大黃</w:t>
      </w:r>
      <w:r w:rsidR="00132603" w:rsidRPr="003A204A">
        <w:rPr>
          <w:rFonts w:ascii="PMingLiU" w:eastAsia="PMingLiU" w:hAnsi="PMingLiU" w:hint="eastAsia"/>
          <w:sz w:val="24"/>
          <w:szCs w:val="24"/>
        </w:rPr>
        <w:t>、</w:t>
      </w:r>
      <w:r w:rsidRPr="003A204A">
        <w:rPr>
          <w:rFonts w:ascii="PMingLiU" w:eastAsia="PMingLiU" w:hAnsi="PMingLiU" w:hint="eastAsia"/>
          <w:sz w:val="24"/>
          <w:szCs w:val="24"/>
        </w:rPr>
        <w:t>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速度太快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藥還沒吃完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已經要跑廁所了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所以用甘草讓它慢一點。大小承氣湯沒有用甘草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就是取它的快速。臨床上看到皮膚紅疹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但是還有大便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摸胃下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就是食物堵在中焦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食物產生的濁氣上到肺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所以皮膚發斑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所以誤食桂枝湯的時候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第一個救逆的方子就是「甘草乾薑湯」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第二就是「芍藥甘草湯」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第三個是調整胃氣的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就是「調胃承氣湯」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調胃的意思就是把中焦清理乾淨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讓上下可以調和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讓病人重新再吃新的食物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再去治療。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仲景立法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凡表證兼有裏證之虛寒者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必先溫其裏而</w:t>
      </w:r>
      <w:r w:rsidR="000D4F03" w:rsidRPr="003A204A">
        <w:rPr>
          <w:rFonts w:ascii="PMingLiU" w:eastAsia="PMingLiU" w:hAnsi="PMingLiU" w:hint="eastAsia"/>
          <w:sz w:val="24"/>
          <w:szCs w:val="24"/>
        </w:rPr>
        <w:t>後</w:t>
      </w:r>
      <w:r w:rsidRPr="003A204A">
        <w:rPr>
          <w:rFonts w:ascii="PMingLiU" w:eastAsia="PMingLiU" w:hAnsi="PMingLiU" w:hint="eastAsia"/>
          <w:sz w:val="24"/>
          <w:szCs w:val="24"/>
        </w:rPr>
        <w:t>攻表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就是如果有表證兼有裏面虛寒的人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一定要先溫裏再攻表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如果裏證是實的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就可以先攻表再攻裏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如果裏證是虛的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先把裏寒溫起來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再去解表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如果病人身體素虛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體力津液不足的時候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不能用桂枝湯發表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這時候先把裏陽壯起來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再去解表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像炮附子就是壯裏陽的藥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溫裏陽的「四逆湯」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攻表的「桂枝湯」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表裏兩治的「桂枝湯加附子」。</w:t>
      </w:r>
      <w:bookmarkStart w:id="3" w:name="問題05"/>
      <w:r w:rsidRPr="003A204A">
        <w:rPr>
          <w:rFonts w:ascii="PMingLiU" w:eastAsia="PMingLiU" w:hAnsi="PMingLiU" w:hint="eastAsia"/>
          <w:sz w:val="24"/>
          <w:szCs w:val="24"/>
        </w:rPr>
        <w:t>陰虛還有很多望診可以看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舌頭伸出來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肥肥厚厚的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舌頭越肥越厚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身體就越虛。</w:t>
      </w:r>
      <w:bookmarkEnd w:id="3"/>
      <w:r w:rsidRPr="003A204A">
        <w:rPr>
          <w:rFonts w:ascii="PMingLiU" w:eastAsia="PMingLiU" w:hAnsi="PMingLiU" w:hint="eastAsia"/>
          <w:sz w:val="24"/>
          <w:szCs w:val="24"/>
        </w:rPr>
        <w:t>虛到命危時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舌頭會像氣泡一樣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遇到這種現象時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不要馬上開「桂枝湯」。</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三十三．</w:t>
      </w:r>
      <w:r w:rsidR="00896FA8" w:rsidRPr="003A204A">
        <w:rPr>
          <w:rFonts w:ascii="PMingLiU" w:eastAsia="PMingLiU" w:hAnsi="PMingLiU" w:hint="eastAsia"/>
          <w:sz w:val="24"/>
          <w:szCs w:val="24"/>
        </w:rPr>
        <w:t>若重發汗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復加燒針者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「四逆湯」主之。</w:t>
      </w:r>
    </w:p>
    <w:p w:rsidR="00896FA8" w:rsidRPr="003A204A" w:rsidRDefault="003E180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復加燒針者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就是重發汗後再加燒針的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燒針就是燔針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冰天雪地、凍瘡、關節的地方壞死掉的時候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把針燒的通紅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從「陽陵泉」對「陰陵泉」刺下去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可以把骨頭救回來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就是燔針術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所以燔針術刺完後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身上一個洞一個洞的。還有去膿瘍的時候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也會用到燒針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在針灸中已經教過。為什麼叫「四逆湯」</w:t>
      </w:r>
      <w:r w:rsidR="00132603" w:rsidRPr="003A204A">
        <w:rPr>
          <w:rFonts w:ascii="PMingLiU" w:eastAsia="PMingLiU" w:hAnsi="PMingLiU" w:hint="eastAsia"/>
          <w:sz w:val="24"/>
          <w:szCs w:val="24"/>
        </w:rPr>
        <w:t>？</w:t>
      </w:r>
      <w:r w:rsidR="00896FA8" w:rsidRPr="003A204A">
        <w:rPr>
          <w:rFonts w:ascii="PMingLiU" w:eastAsia="PMingLiU" w:hAnsi="PMingLiU" w:hint="eastAsia"/>
          <w:sz w:val="24"/>
          <w:szCs w:val="24"/>
        </w:rPr>
        <w:t>手腳都冰冷掉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到了手肘、膝蓋就是四逆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體溫急速下降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或失血過多的時候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會造成手腳都冰冷掉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所用到救逆的方子。</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四種用四逆湯的外證</w:t>
      </w:r>
      <w:r w:rsidR="0049194B" w:rsidRPr="003A204A">
        <w:rPr>
          <w:rFonts w:ascii="PMingLiU" w:eastAsia="PMingLiU" w:hAnsi="PMingLiU" w:hint="eastAsia"/>
          <w:sz w:val="24"/>
          <w:szCs w:val="24"/>
        </w:rPr>
        <w:t>：</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①</w:t>
      </w:r>
      <w:r w:rsidR="00896FA8" w:rsidRPr="003A204A">
        <w:rPr>
          <w:rFonts w:ascii="PMingLiU" w:eastAsia="PMingLiU" w:hAnsi="PMingLiU" w:hint="eastAsia"/>
          <w:sz w:val="24"/>
          <w:szCs w:val="24"/>
        </w:rPr>
        <w:t>骨節身體疼痛。</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②</w:t>
      </w:r>
      <w:r w:rsidR="00896FA8" w:rsidRPr="003A204A">
        <w:rPr>
          <w:rFonts w:ascii="PMingLiU" w:eastAsia="PMingLiU" w:hAnsi="PMingLiU" w:hint="eastAsia"/>
          <w:sz w:val="24"/>
          <w:szCs w:val="24"/>
        </w:rPr>
        <w:t>四肢厥逆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手腳冰冷。</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③</w:t>
      </w:r>
      <w:r w:rsidR="00896FA8" w:rsidRPr="003A204A">
        <w:rPr>
          <w:rFonts w:ascii="PMingLiU" w:eastAsia="PMingLiU" w:hAnsi="PMingLiU" w:hint="eastAsia"/>
          <w:sz w:val="24"/>
          <w:szCs w:val="24"/>
        </w:rPr>
        <w:t>小便清利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白白的沒有顏色溫度。</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④</w:t>
      </w:r>
      <w:r w:rsidR="00896FA8"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吃到什麼就拉什麼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腸胃完全不會吸收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沒有蠕動。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炙甘草、乾薑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針對脾陽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生附子對腎陽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所以四逆湯在用的時候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脾陽</w:t>
      </w:r>
      <w:r w:rsidR="00A640B0" w:rsidRPr="003A204A">
        <w:rPr>
          <w:rFonts w:ascii="PMingLiU" w:eastAsia="PMingLiU" w:hAnsi="PMingLiU" w:hint="eastAsia"/>
          <w:sz w:val="24"/>
          <w:szCs w:val="24"/>
        </w:rPr>
        <w:t>、</w:t>
      </w:r>
      <w:r w:rsidRPr="003A204A">
        <w:rPr>
          <w:rFonts w:ascii="PMingLiU" w:eastAsia="PMingLiU" w:hAnsi="PMingLiU" w:hint="eastAsia"/>
          <w:sz w:val="24"/>
          <w:szCs w:val="24"/>
        </w:rPr>
        <w:t>腎陽能夠恢復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先天之本再加上後天之本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就能恢復他的生機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所以腎陽不足的時候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精排出來很冷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生附子下去可以壯他的天癸水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使天癸水很熱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對婦科也很好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生附子在這裏用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完全在壯腎陽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實際上生附子下去的時候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心臟的力量就會跳起來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為什麼前條不加生附子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因為腎陽還很足。</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甘草乾薑湯方</w:t>
      </w:r>
      <w:r w:rsidR="00A640B0"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甘草四兩</w:t>
      </w:r>
      <w:r w:rsidR="00A640B0" w:rsidRPr="003A204A">
        <w:rPr>
          <w:rFonts w:ascii="PMingLiU" w:eastAsia="PMingLiU" w:hAnsi="PMingLiU" w:hint="eastAsia"/>
          <w:sz w:val="24"/>
          <w:szCs w:val="24"/>
        </w:rPr>
        <w:t>（</w:t>
      </w:r>
      <w:r w:rsidRPr="003A204A">
        <w:rPr>
          <w:rFonts w:ascii="PMingLiU" w:eastAsia="PMingLiU" w:hAnsi="PMingLiU" w:hint="eastAsia"/>
          <w:sz w:val="24"/>
          <w:szCs w:val="24"/>
        </w:rPr>
        <w:t>炙</w:t>
      </w:r>
      <w:r w:rsidR="00A640B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乾薑二兩</w:t>
      </w:r>
      <w:r w:rsidR="00A640B0" w:rsidRPr="003A204A">
        <w:rPr>
          <w:rFonts w:ascii="PMingLiU" w:eastAsia="PMingLiU" w:hAnsi="PMingLiU" w:hint="eastAsia"/>
          <w:sz w:val="24"/>
          <w:szCs w:val="24"/>
        </w:rPr>
        <w:t>（</w:t>
      </w:r>
      <w:r w:rsidRPr="003A204A">
        <w:rPr>
          <w:rFonts w:ascii="PMingLiU" w:eastAsia="PMingLiU" w:hAnsi="PMingLiU" w:hint="eastAsia"/>
          <w:sz w:val="24"/>
          <w:szCs w:val="24"/>
        </w:rPr>
        <w:t>炮</w:t>
      </w:r>
      <w:r w:rsidR="00A640B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A640B0"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煮取一升五合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乾薑就是生薑炒乾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或生薑晒乾後再炒過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炙甘草在這裡可以壯胸陽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胸陽包括肺和心臟都能壯起來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肺的功能一恢復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就能將津液運到四肢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「甘草乾薑湯」也是吐血的神劑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大量吐出血的時候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就開陽藥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就是很熱的藥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「甘草乾薑湯」又名「二神湯」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中醫的觀念</w:t>
      </w:r>
      <w:r w:rsidR="000520B0" w:rsidRPr="003A204A">
        <w:rPr>
          <w:rFonts w:ascii="PMingLiU" w:eastAsia="PMingLiU" w:hAnsi="PMingLiU" w:hint="eastAsia"/>
          <w:sz w:val="24"/>
          <w:szCs w:val="24"/>
        </w:rPr>
        <w:t>認為</w:t>
      </w:r>
      <w:r w:rsidRPr="003A204A">
        <w:rPr>
          <w:rFonts w:ascii="PMingLiU" w:eastAsia="PMingLiU" w:hAnsi="PMingLiU" w:hint="eastAsia"/>
          <w:sz w:val="24"/>
          <w:szCs w:val="24"/>
        </w:rPr>
        <w:t>脾胃的功能一恢復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血會回到經絡裏面來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現在外面的醫生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以為吐血是熱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犀角、生地、菊花下去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病人吐得更厲害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胃穿孔、胃潰瘍、會胃吐血的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都是胃家素有寒證的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所以用熱藥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就是「甘草乾薑湯」。</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《直指方》</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『「甘草乾薑湯」治男女諸虛出血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胃寒不能行氣歸元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無力收約其血。』</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芍藥甘草湯方</w:t>
      </w:r>
      <w:r w:rsidR="00A640B0"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白芍藥四兩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甘草四兩</w:t>
      </w:r>
      <w:r w:rsidR="00A640B0" w:rsidRPr="003A204A">
        <w:rPr>
          <w:rFonts w:ascii="PMingLiU" w:eastAsia="PMingLiU" w:hAnsi="PMingLiU" w:hint="eastAsia"/>
          <w:sz w:val="24"/>
          <w:szCs w:val="24"/>
        </w:rPr>
        <w:t>（</w:t>
      </w:r>
      <w:r w:rsidRPr="003A204A">
        <w:rPr>
          <w:rFonts w:ascii="PMingLiU" w:eastAsia="PMingLiU" w:hAnsi="PMingLiU" w:hint="eastAsia"/>
          <w:sz w:val="24"/>
          <w:szCs w:val="24"/>
        </w:rPr>
        <w:t>炙</w:t>
      </w:r>
      <w:r w:rsidR="00A640B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微火煮取一升半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分溫再服之。</w:t>
      </w:r>
    </w:p>
    <w:p w:rsidR="00896FA8" w:rsidRPr="003A204A" w:rsidRDefault="003E180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芍藥甘草湯</w:t>
      </w:r>
      <w:r w:rsidR="00896FA8" w:rsidRPr="003A204A">
        <w:rPr>
          <w:rFonts w:ascii="PMingLiU" w:eastAsia="PMingLiU" w:hAnsi="PMingLiU" w:hint="eastAsia"/>
          <w:sz w:val="24"/>
          <w:szCs w:val="24"/>
        </w:rPr>
        <w:t>又名「去杖湯」治腳弱無力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行步艱難</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「芍藥甘草湯」可以止腹痛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痛代表有東西堵到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例</w:t>
      </w:r>
      <w:r w:rsidRPr="003A204A">
        <w:rPr>
          <w:rFonts w:ascii="PMingLiU" w:eastAsia="PMingLiU" w:hAnsi="PMingLiU" w:hint="eastAsia"/>
          <w:sz w:val="24"/>
          <w:szCs w:val="24"/>
        </w:rPr>
        <w:t>如</w:t>
      </w:r>
      <w:r w:rsidR="00896FA8" w:rsidRPr="003A204A">
        <w:rPr>
          <w:rFonts w:ascii="PMingLiU" w:eastAsia="PMingLiU" w:hAnsi="PMingLiU" w:hint="eastAsia"/>
          <w:sz w:val="24"/>
          <w:szCs w:val="24"/>
        </w:rPr>
        <w:t>婦科的瘀血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還有腸子的表面有很多微血管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腸子的蠕動能源來自血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如果腸子上的血堵塞到了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腸子會套疊在一起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血液循環不好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病人會覺得絞痛。白芍破血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活血的力量很強。</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《古今醫統》</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『「芍藥甘草湯」治小兒熱腹痛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及痘疹之腹痛。所以小孩沒事會肚子痛的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可用芍藥甘草湯。』</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調胃承氣湯方</w:t>
      </w:r>
      <w:r w:rsidR="00A640B0"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大黃四兩</w:t>
      </w:r>
      <w:r w:rsidR="00A640B0" w:rsidRPr="003A204A">
        <w:rPr>
          <w:rFonts w:ascii="PMingLiU" w:eastAsia="PMingLiU" w:hAnsi="PMingLiU" w:hint="eastAsia"/>
          <w:sz w:val="24"/>
          <w:szCs w:val="24"/>
        </w:rPr>
        <w:t>（</w:t>
      </w:r>
      <w:r w:rsidRPr="003A204A">
        <w:rPr>
          <w:rFonts w:ascii="PMingLiU" w:eastAsia="PMingLiU" w:hAnsi="PMingLiU" w:hint="eastAsia"/>
          <w:sz w:val="24"/>
          <w:szCs w:val="24"/>
        </w:rPr>
        <w:t>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清酒洗</w:t>
      </w:r>
      <w:r w:rsidR="00A640B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A640B0" w:rsidRPr="003A204A">
        <w:rPr>
          <w:rFonts w:ascii="PMingLiU" w:eastAsia="PMingLiU" w:hAnsi="PMingLiU" w:hint="eastAsia"/>
          <w:sz w:val="24"/>
          <w:szCs w:val="24"/>
        </w:rPr>
        <w:t>（</w:t>
      </w:r>
      <w:r w:rsidRPr="003A204A">
        <w:rPr>
          <w:rFonts w:ascii="PMingLiU" w:eastAsia="PMingLiU" w:hAnsi="PMingLiU" w:hint="eastAsia"/>
          <w:sz w:val="24"/>
          <w:szCs w:val="24"/>
        </w:rPr>
        <w:t>炙</w:t>
      </w:r>
      <w:r w:rsidR="00A640B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芒硝半斤</w:t>
      </w:r>
      <w:r w:rsidR="00A640B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A640B0" w:rsidRPr="003A204A">
        <w:rPr>
          <w:rFonts w:ascii="PMingLiU" w:eastAsia="PMingLiU" w:hAnsi="PMingLiU" w:hint="eastAsia"/>
          <w:sz w:val="24"/>
          <w:szCs w:val="24"/>
        </w:rPr>
        <w:t>二</w:t>
      </w:r>
      <w:r w:rsidR="00896FA8" w:rsidRPr="003A204A">
        <w:rPr>
          <w:rFonts w:ascii="PMingLiU" w:eastAsia="PMingLiU" w:hAnsi="PMingLiU" w:hint="eastAsia"/>
          <w:sz w:val="24"/>
          <w:szCs w:val="24"/>
        </w:rPr>
        <w:t>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更上火微煮令沸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少少溫服之。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大黃和炙甘草的比例是二比一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炙甘草不可以用太重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大黃和芒硝會停在腸胃裏面不走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因為炙甘草把它固住了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芒硝是破瘀的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先把大黃和炙甘草煮過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再放芒硝</w:t>
      </w:r>
      <w:r w:rsidR="00C008BD"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更上火微煮令沸</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放在火上面滾一下就好了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芒硝化了就好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如果要藥再強一點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芒硝開少些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用沖服的。芒硝在市面上買的時候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像鹽巴。上牙是手陽明大腸經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下牙是足陽明胃經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所以上下牙都是陽明證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陽明講的是消化系統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所以消化系統堵到的話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牙齒開始牙周病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牙齦紅腫爛掉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如果牙齦紅腫爛掉就是腸胃太熱了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只是沒有大小承氣湯證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有調胃承氣湯證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所以用調胃承氣湯把上面的東西輕輕的清出來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一清出來就是消炎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所以大黃是消炎的藥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芒硝是攻堅的藥。大黃用酒洗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使其具有升提之性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就不會攻下得太快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把小腸大腸的東西都清光了就不好。</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《活人書》</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『大抵發斑不可用表藥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表虛裏實者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若發汗開泄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則更斑爛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宜用調胃承氣湯下之。』</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《證治準繩》</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『「破棺丹」治疔瘡之氣入腹而危者。有時候腸胃化膿了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梗在十二指腸的地方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調胃承氣湯下去可解。』</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《玉機微義》</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『「調胃丸」止齒痛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血出不止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用調胃承氣湯為末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作蜜丸服之。』</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『痘瘡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癰疽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疔毒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內攻沖心而大熱譫語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躁煩悶亂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舌上燥裂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或下利或大便綠色者宜此方。』為什麼大便綠色的</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因為人身上的膽汁是綠色的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有時候小孩受到驚嚇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腸胃就凍結住了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小腸不會蠕動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所以膽汁就往外流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這時候就用「調胃承氣湯」。</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四逆湯方</w:t>
      </w:r>
      <w:r w:rsidR="00A640B0"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甘草二兩</w:t>
      </w:r>
      <w:r w:rsidR="00A640B0" w:rsidRPr="003A204A">
        <w:rPr>
          <w:rFonts w:ascii="PMingLiU" w:eastAsia="PMingLiU" w:hAnsi="PMingLiU" w:hint="eastAsia"/>
          <w:sz w:val="24"/>
          <w:szCs w:val="24"/>
        </w:rPr>
        <w:t>（</w:t>
      </w:r>
      <w:r w:rsidRPr="003A204A">
        <w:rPr>
          <w:rFonts w:ascii="PMingLiU" w:eastAsia="PMingLiU" w:hAnsi="PMingLiU" w:hint="eastAsia"/>
          <w:sz w:val="24"/>
          <w:szCs w:val="24"/>
        </w:rPr>
        <w:t>炙</w:t>
      </w:r>
      <w:r w:rsidR="00A640B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A640B0" w:rsidRPr="003A204A">
        <w:rPr>
          <w:rFonts w:ascii="PMingLiU" w:eastAsia="PMingLiU" w:hAnsi="PMingLiU" w:hint="eastAsia"/>
          <w:sz w:val="24"/>
          <w:szCs w:val="24"/>
        </w:rPr>
        <w:t>（</w:t>
      </w:r>
      <w:r w:rsidRPr="003A204A">
        <w:rPr>
          <w:rFonts w:ascii="PMingLiU" w:eastAsia="PMingLiU" w:hAnsi="PMingLiU" w:hint="eastAsia"/>
          <w:sz w:val="24"/>
          <w:szCs w:val="24"/>
        </w:rPr>
        <w:t>生用去皮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破八片</w:t>
      </w:r>
      <w:r w:rsidR="00A640B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微火煮取一升二合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分溫再服。強人可大附子一枚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乾薑三兩。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真正在救逆的時候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是用生附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霍亂、瘧疾、上吐下泄都是四逆湯證。一顆生的附子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還沒有曬乾之前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曬乾或烘乾以後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大約三錢。生附子表面有纖維很多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必須用棉布包起來煮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纖維才不會刺激到喉嚨。生附子專門去裏寒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炮附子專治表虛。病人表虛而汗流不止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我們用炮附子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這時用生附子反而沒用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因為生附子不走表。如果是開刀或意外車禍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病人失血過多而且怕冷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有裏寒的時候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我們用生附子讓陽氣回頭。喝到生附子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嘴唇舌頭會麻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雖然是一種中毒現象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但是因為病人需要這個藥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所以病人覺得很舒服。四逆湯又稱為『回陽湯』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麻黃湯稱為『返魂湯』。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東洞翁曰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『本方治四肢厥逆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或小便清利者。』</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『於此方中加「烏梅」、「蜀椒」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名「溫中湯」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治蚘厥。』經方很多治療打蟲的藥</w:t>
      </w:r>
      <w:r w:rsidR="00914289" w:rsidRPr="003A204A">
        <w:rPr>
          <w:rFonts w:ascii="PMingLiU" w:eastAsia="PMingLiU" w:hAnsi="PMingLiU" w:hint="eastAsia"/>
          <w:sz w:val="24"/>
          <w:szCs w:val="24"/>
        </w:rPr>
        <w:t>，如</w:t>
      </w:r>
      <w:r w:rsidR="00896FA8" w:rsidRPr="003A204A">
        <w:rPr>
          <w:rFonts w:ascii="PMingLiU" w:eastAsia="PMingLiU" w:hAnsi="PMingLiU" w:hint="eastAsia"/>
          <w:sz w:val="24"/>
          <w:szCs w:val="24"/>
        </w:rPr>
        <w:t>烏梅、蜀椒都是</w:t>
      </w:r>
      <w:r w:rsidR="00914289" w:rsidRPr="003A204A">
        <w:rPr>
          <w:rFonts w:ascii="PMingLiU" w:eastAsia="PMingLiU" w:hAnsi="PMingLiU" w:hint="eastAsia"/>
          <w:sz w:val="24"/>
          <w:szCs w:val="24"/>
        </w:rPr>
        <w:t>。</w:t>
      </w:r>
      <w:r w:rsidR="00896FA8" w:rsidRPr="003A204A">
        <w:rPr>
          <w:rFonts w:ascii="PMingLiU" w:eastAsia="PMingLiU" w:hAnsi="PMingLiU" w:hint="eastAsia"/>
          <w:sz w:val="24"/>
          <w:szCs w:val="24"/>
        </w:rPr>
        <w:t>蜀椒就是花椒</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巴椒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蜀椒取開口的才沒有毒。</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《醫林集要》</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『「乾薑附子湯」治傷寒陰證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唇青面黑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身背強痛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四肢厥冷及諸虛沉寒</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這就是溺水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在水裏面昏迷了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救</w:t>
      </w:r>
      <w:r w:rsidR="00914289" w:rsidRPr="003A204A">
        <w:rPr>
          <w:rFonts w:ascii="PMingLiU" w:eastAsia="PMingLiU" w:hAnsi="PMingLiU" w:hint="eastAsia"/>
          <w:sz w:val="24"/>
          <w:szCs w:val="24"/>
        </w:rPr>
        <w:t>逆</w:t>
      </w:r>
      <w:r w:rsidR="00896FA8" w:rsidRPr="003A204A">
        <w:rPr>
          <w:rFonts w:ascii="PMingLiU" w:eastAsia="PMingLiU" w:hAnsi="PMingLiU" w:hint="eastAsia"/>
          <w:sz w:val="24"/>
          <w:szCs w:val="24"/>
        </w:rPr>
        <w:t>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扎「公孫」、「內關」、「中脘」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然後趴過來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扎「會陰」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讓心臟跳起來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水排出來了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可是體溫還是很冷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用四逆湯下去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讓體溫回復。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附註</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生附子如何泡？拿十比一的明礬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用冷水泡附子和明礬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泡一晚後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上面的鹽跑出來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水變成黑的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附子又黑又鹹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鹹入腎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黑也入腎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泡完一次後把殘渣沖掉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換水再泡第二次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明礬沒了再加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小心明礬會切手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泡三次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附子表皮的黑油都出來後再「晾乾」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晒到乾掉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約五天就可以了。這就是「生附」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生附去皮後切片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放在鐵鍋上乾炒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就是「炮附」。</w:t>
      </w:r>
    </w:p>
    <w:p w:rsidR="00DD7C15"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三十四．</w:t>
      </w:r>
      <w:r w:rsidR="00896FA8" w:rsidRPr="003A204A">
        <w:rPr>
          <w:rFonts w:ascii="PMingLiU" w:eastAsia="PMingLiU" w:hAnsi="PMingLiU" w:hint="eastAsia"/>
          <w:sz w:val="24"/>
          <w:szCs w:val="24"/>
        </w:rPr>
        <w:t>問曰</w:t>
      </w:r>
      <w:r w:rsidR="0049194B" w:rsidRPr="003A204A">
        <w:rPr>
          <w:rFonts w:ascii="PMingLiU" w:eastAsia="PMingLiU" w:hAnsi="PMingLiU" w:hint="eastAsia"/>
          <w:sz w:val="24"/>
          <w:szCs w:val="24"/>
        </w:rPr>
        <w:t>：</w:t>
      </w:r>
      <w:r w:rsidR="00DD7C15" w:rsidRPr="003A204A">
        <w:rPr>
          <w:rFonts w:ascii="PMingLiU" w:eastAsia="PMingLiU" w:hAnsi="PMingLiU" w:hint="eastAsia"/>
          <w:sz w:val="24"/>
          <w:szCs w:val="24"/>
        </w:rPr>
        <w:t>『</w:t>
      </w:r>
      <w:r w:rsidR="00896FA8" w:rsidRPr="003A204A">
        <w:rPr>
          <w:rFonts w:ascii="PMingLiU" w:eastAsia="PMingLiU" w:hAnsi="PMingLiU" w:hint="eastAsia"/>
          <w:sz w:val="24"/>
          <w:szCs w:val="24"/>
        </w:rPr>
        <w:t>證象「陽旦」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按法治之而增劇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咽中乾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項脛拘急而譫語。師言夜半手足當溫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兩腳當伸。後如師言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何以知此？</w:t>
      </w:r>
      <w:r w:rsidR="00DD7C15" w:rsidRPr="003A204A">
        <w:rPr>
          <w:rFonts w:ascii="PMingLiU" w:eastAsia="PMingLiU" w:hAnsi="PMingLiU" w:hint="eastAsia"/>
          <w:sz w:val="24"/>
          <w:szCs w:val="24"/>
        </w:rPr>
        <w:t>』</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答曰</w:t>
      </w:r>
      <w:r w:rsidR="0049194B" w:rsidRPr="003A204A">
        <w:rPr>
          <w:rFonts w:ascii="PMingLiU" w:eastAsia="PMingLiU" w:hAnsi="PMingLiU" w:hint="eastAsia"/>
          <w:sz w:val="24"/>
          <w:szCs w:val="24"/>
        </w:rPr>
        <w:t>：</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寸口脈浮而大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浮則為風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大則為虛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風則生溫熱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虛則兩脛攣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病證象「桂枝」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因未加「附子」參其間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增「桂」令汗出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亡陽故也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咽中乾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「陽明」內結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譫語煩亂</w:t>
      </w:r>
      <w:r w:rsidR="00DD7C15" w:rsidRPr="003A204A">
        <w:rPr>
          <w:rFonts w:ascii="PMingLiU" w:eastAsia="PMingLiU" w:hAnsi="PMingLiU" w:hint="eastAsia"/>
          <w:sz w:val="24"/>
          <w:szCs w:val="24"/>
        </w:rPr>
        <w:t>。</w:t>
      </w:r>
      <w:r w:rsidRPr="003A204A">
        <w:rPr>
          <w:rFonts w:ascii="PMingLiU" w:eastAsia="PMingLiU" w:hAnsi="PMingLiU" w:hint="eastAsia"/>
          <w:sz w:val="24"/>
          <w:szCs w:val="24"/>
        </w:rPr>
        <w:t>更飲「甘草乾薑湯」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夜半陽氣還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兩足當溫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脛尚微拘急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重與「芍藥甘草湯」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爾乃脛伸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以「承氣湯」微溏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則止其譫語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故病可愈。</w:t>
      </w:r>
      <w:r w:rsidR="00DD7C15"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問</w:t>
      </w:r>
      <w:r w:rsidR="0049194B" w:rsidRPr="003A204A">
        <w:rPr>
          <w:rFonts w:ascii="PMingLiU" w:eastAsia="PMingLiU" w:hAnsi="PMingLiU" w:hint="eastAsia"/>
          <w:sz w:val="24"/>
          <w:szCs w:val="24"/>
        </w:rPr>
        <w:t>：</w:t>
      </w:r>
      <w:r w:rsidR="00DD7C15" w:rsidRPr="003A204A">
        <w:rPr>
          <w:rFonts w:ascii="PMingLiU" w:eastAsia="PMingLiU" w:hAnsi="PMingLiU" w:hint="eastAsia"/>
          <w:sz w:val="24"/>
          <w:szCs w:val="24"/>
        </w:rPr>
        <w:t>『</w:t>
      </w:r>
      <w:r w:rsidRPr="003A204A">
        <w:rPr>
          <w:rFonts w:ascii="PMingLiU" w:eastAsia="PMingLiU" w:hAnsi="PMingLiU" w:hint="eastAsia"/>
          <w:sz w:val="24"/>
          <w:szCs w:val="24"/>
        </w:rPr>
        <w:t>看起來像桂枝湯證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按法治之而增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結果四肢冰冷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咽中乾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兩脛抽筋而譫語</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張仲景說</w:t>
      </w:r>
      <w:r w:rsidR="0049194B" w:rsidRPr="003A204A">
        <w:rPr>
          <w:rFonts w:ascii="PMingLiU" w:eastAsia="PMingLiU" w:hAnsi="PMingLiU" w:hint="eastAsia"/>
          <w:sz w:val="24"/>
          <w:szCs w:val="24"/>
        </w:rPr>
        <w:t>：</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夜半手足當溫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兩腳伸直</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後如師言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張仲景說</w:t>
      </w:r>
      <w:r w:rsidR="0049194B" w:rsidRPr="003A204A">
        <w:rPr>
          <w:rFonts w:ascii="PMingLiU" w:eastAsia="PMingLiU" w:hAnsi="PMingLiU" w:hint="eastAsia"/>
          <w:sz w:val="24"/>
          <w:szCs w:val="24"/>
        </w:rPr>
        <w:t>：</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寸口脈浮而大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浮則為風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浮在表面上代表風寒感冒進來了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大則為虛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脈應該是緩脈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結果脈卻很大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脈很細是虛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很大也是虛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脈形變的很粗大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風則生微熱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虛則兩脛攣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病證像桂枝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因為沒有加附子在桂枝湯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增加桂枝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結果汗出亡陽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咽中乾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「陽明」內結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譫語煩亂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更飲「甘草乾薑湯」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夜半陽氣還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兩足當溫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脛尚微拘急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重與「芍藥甘草湯」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爾乃脛伸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以「承氣湯」微溏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則止其譫語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故病可愈。</w:t>
      </w:r>
      <w:r w:rsidR="00DD7C15" w:rsidRPr="003A204A">
        <w:rPr>
          <w:rFonts w:ascii="PMingLiU" w:eastAsia="PMingLiU" w:hAnsi="PMingLiU" w:hint="eastAsia"/>
          <w:sz w:val="24"/>
          <w:szCs w:val="24"/>
        </w:rPr>
        <w:t>』</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三十五．</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項背強几几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「葛根湯」主之。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張仲景在太陽篇出了三個代表方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第一是桂枝湯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第二是葛根湯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第三是麻黃湯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為什麼會有葛根湯證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所謂的中風</w:t>
      </w:r>
      <w:r w:rsidR="00DD7C15" w:rsidRPr="003A204A">
        <w:rPr>
          <w:rFonts w:ascii="PMingLiU" w:eastAsia="PMingLiU" w:hAnsi="PMingLiU" w:hint="eastAsia"/>
          <w:sz w:val="24"/>
          <w:szCs w:val="24"/>
        </w:rPr>
        <w:t>、</w:t>
      </w:r>
      <w:r w:rsidRPr="003A204A">
        <w:rPr>
          <w:rFonts w:ascii="PMingLiU" w:eastAsia="PMingLiU" w:hAnsi="PMingLiU" w:hint="eastAsia"/>
          <w:sz w:val="24"/>
          <w:szCs w:val="24"/>
        </w:rPr>
        <w:t>中寒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平常中風的時候沒有什麼感覺的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中了風或許都不知道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摸脈才知道的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因為風吹的很舒服的。中寒的時候有感覺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有警戒心的時候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就是麻黃湯證了。當中風的時候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恰逢汗流很多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津液都傷掉了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就變成葛根湯證了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所以葛根湯可以說是溫病的方子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因為只有南方比較熱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才會大量流汗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津液才會傷到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這時候感冒的話</w:t>
      </w:r>
      <w:r w:rsidR="00C008BD"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項背強几几</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人背後是太陽經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几几像鳥羽毛豎起來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背後太陽經整個冰冷的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可以刮痧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或葛根湯就可以了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葛根湯的症狀就是無汗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所以風吹的很難過。或是用桂枝湯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桂枝湯加一些麻黃再加葛根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稱之為葛根湯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這時候重用葛根。</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葛根湯方</w:t>
      </w:r>
      <w:r w:rsidR="00DD7C15"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葛根四兩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桂枝二兩</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去皮</w:t>
      </w:r>
      <w:r w:rsidR="00DD7C1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DD7C15" w:rsidRPr="003A204A">
        <w:rPr>
          <w:rFonts w:ascii="PMingLiU" w:eastAsia="PMingLiU" w:hAnsi="PMingLiU" w:hint="eastAsia"/>
          <w:sz w:val="24"/>
          <w:szCs w:val="24"/>
        </w:rPr>
        <w:t>（</w:t>
      </w:r>
      <w:r w:rsidRPr="003A204A">
        <w:rPr>
          <w:rFonts w:ascii="PMingLiU" w:eastAsia="PMingLiU" w:hAnsi="PMingLiU" w:hint="eastAsia"/>
          <w:sz w:val="24"/>
          <w:szCs w:val="24"/>
        </w:rPr>
        <w:t>炙</w:t>
      </w:r>
      <w:r w:rsidR="00DD7C1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劈</w:t>
      </w:r>
      <w:r w:rsidR="00DD7C15"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先煮麻黃、葛根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覆取微似汗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不須啜粥。餘如桂枝湯法將息及禁忌。</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葛根是桂枝的兩倍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處方的時候葛根用四錢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以下是桂枝湯的方子。為什麼用葛根湯？因為桂枝湯的時候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本身沒有失掉很多津液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體能很好</w:t>
      </w:r>
      <w:r w:rsidR="00DD7C15" w:rsidRPr="003A204A">
        <w:rPr>
          <w:rFonts w:ascii="PMingLiU" w:eastAsia="PMingLiU" w:hAnsi="PMingLiU" w:hint="eastAsia"/>
          <w:sz w:val="24"/>
          <w:szCs w:val="24"/>
        </w:rPr>
        <w:t>。</w:t>
      </w:r>
      <w:r w:rsidRPr="003A204A">
        <w:rPr>
          <w:rFonts w:ascii="PMingLiU" w:eastAsia="PMingLiU" w:hAnsi="PMingLiU" w:hint="eastAsia"/>
          <w:sz w:val="24"/>
          <w:szCs w:val="24"/>
        </w:rPr>
        <w:t>葛根湯的時候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表就很虛了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尤其是小孩子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常常跑來跑去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汗流很多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風一吹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就得了葛根湯證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因為他在運動的時候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毛孔開著的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汗就流出去了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流汗的同時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一進來就很深了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剛開始從背後進來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造成部份的水已離開汗腺但又不出毛孔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所以項強</w:t>
      </w:r>
      <w:r w:rsidR="00DD7C15" w:rsidRPr="003A204A">
        <w:rPr>
          <w:rFonts w:ascii="PMingLiU" w:eastAsia="PMingLiU" w:hAnsi="PMingLiU" w:hint="eastAsia"/>
          <w:sz w:val="24"/>
          <w:szCs w:val="24"/>
        </w:rPr>
        <w:t>。</w:t>
      </w:r>
      <w:r w:rsidRPr="003A204A">
        <w:rPr>
          <w:rFonts w:ascii="PMingLiU" w:eastAsia="PMingLiU" w:hAnsi="PMingLiU" w:hint="eastAsia"/>
          <w:sz w:val="24"/>
          <w:szCs w:val="24"/>
        </w:rPr>
        <w:t>水滲在肌肉裏面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所以背部強硬。原本津液就不夠了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如果光靠桂枝湯把腸的津液發表發出來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力量會不夠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這時候重用葛根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葛根原本就是提升津液的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把水份發散到皮膚表面上來</w:t>
      </w:r>
      <w:r w:rsidR="00DD7C15" w:rsidRPr="003A204A">
        <w:rPr>
          <w:rFonts w:ascii="PMingLiU" w:eastAsia="PMingLiU" w:hAnsi="PMingLiU" w:hint="eastAsia"/>
          <w:sz w:val="24"/>
          <w:szCs w:val="24"/>
        </w:rPr>
        <w:t>。</w:t>
      </w:r>
      <w:r w:rsidRPr="003A204A">
        <w:rPr>
          <w:rFonts w:ascii="PMingLiU" w:eastAsia="PMingLiU" w:hAnsi="PMingLiU" w:hint="eastAsia"/>
          <w:sz w:val="24"/>
          <w:szCs w:val="24"/>
        </w:rPr>
        <w:t>為什麼加麻黃？麻黃用的比葛根少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皮膚表面沒有汗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代表有中寒的現象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光是桂枝加葛根就可以了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就是被表寒束到了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要發表發出來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但是光靠桂枝沒力量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這時候加麻黃在桂枝上面。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張仲景在寫處方的時候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先寫葛根</w:t>
      </w:r>
      <w:r w:rsidR="003E180C" w:rsidRPr="003A204A">
        <w:rPr>
          <w:rFonts w:ascii="PMingLiU" w:eastAsia="PMingLiU" w:hAnsi="PMingLiU" w:hint="eastAsia"/>
          <w:sz w:val="24"/>
          <w:szCs w:val="24"/>
        </w:rPr>
        <w:t>、</w:t>
      </w:r>
      <w:r w:rsidRPr="003A204A">
        <w:rPr>
          <w:rFonts w:ascii="PMingLiU" w:eastAsia="PMingLiU" w:hAnsi="PMingLiU" w:hint="eastAsia"/>
          <w:sz w:val="24"/>
          <w:szCs w:val="24"/>
        </w:rPr>
        <w:t>麻黃</w:t>
      </w:r>
      <w:r w:rsidR="003E180C" w:rsidRPr="003A204A">
        <w:rPr>
          <w:rFonts w:ascii="PMingLiU" w:eastAsia="PMingLiU" w:hAnsi="PMingLiU" w:hint="eastAsia"/>
          <w:sz w:val="24"/>
          <w:szCs w:val="24"/>
        </w:rPr>
        <w:t>、</w:t>
      </w:r>
      <w:r w:rsidRPr="003A204A">
        <w:rPr>
          <w:rFonts w:ascii="PMingLiU" w:eastAsia="PMingLiU" w:hAnsi="PMingLiU" w:hint="eastAsia"/>
          <w:sz w:val="24"/>
          <w:szCs w:val="24"/>
        </w:rPr>
        <w:t>桂枝</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麻黃走表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張仲景在用麻黃的時候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一定先把麻黃煮一下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白沫拿掉再用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如果不先煮一下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麻黃的性輕而且性往上升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它一下子就進入腦部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就是安非他命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所以先煮一下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把它的「輕」去掉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讓它不要走太快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光吃麻黃不會走到皮膚表面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所以單味吃麻黃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不會流汗的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要靠桂枝把它推到肌肉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然後麻黃再到皮膚表面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把病毒排出體外。葛根是升水的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感冒喉嚨痛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葛根是生津止渴的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所以重用葛根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葛根可以用到四錢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不需要喝粥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光靠葛根的力量就夠了。腸胃因為有炙甘草、大棗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所以津液很足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葛根直接把津液從腸胃帶到皮膚表面去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到頭上、喉嚨去了。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葛根發散的力量很強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譬如小孩發「水痘」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水痘就是胎毒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小孩在媽媽的肚子裏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喝了羊水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到大的時候會發水痘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發起來是一顆小小的一粒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表面上是一粒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結果小孩發高燒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小孩的腸胃的壁表面全部是一片水痘在上面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這就是胎毒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服葛根湯</w:t>
      </w:r>
      <w:r w:rsidR="00DD7C15" w:rsidRPr="003A204A">
        <w:rPr>
          <w:rFonts w:ascii="PMingLiU" w:eastAsia="PMingLiU" w:hAnsi="PMingLiU" w:hint="eastAsia"/>
          <w:sz w:val="24"/>
          <w:szCs w:val="24"/>
        </w:rPr>
        <w:t>。</w:t>
      </w:r>
      <w:r w:rsidRPr="003A204A">
        <w:rPr>
          <w:rFonts w:ascii="PMingLiU" w:eastAsia="PMingLiU" w:hAnsi="PMingLiU" w:hint="eastAsia"/>
          <w:sz w:val="24"/>
          <w:szCs w:val="24"/>
        </w:rPr>
        <w:t>葛根湯能把所有髒的水排到皮膚表面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喝了葛根湯後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小孩早上起來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會發的滿臉全身都是水痘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但是小孩很有精神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不要刺破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讓它慢慢消掉就好了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一劑就夠了。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朮附湯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附子等量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能夠發癰膿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在身體裏面的瘤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在很深的地方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在子宮或淋巴結裏面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一直無法發到表面上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如果能發到皮膚表面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變成大的膿瘡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像青春痘、癤子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把膿頭去掉就好了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但是在很深的地方或在骨邊出不來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就靠白朮</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附子。為什麼加附子</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因為深的地方一定接近骨邊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附子壯裏陽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把裏面的膿瘡往外推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白朮有乾燥的作用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所以把葛根湯裏面加這兩味藥下去的時候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可以發全身性的膿瘡。須知如果身上的硬塊表面上是平滑的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粗糙的是癌。赤小豆當歸散也稱為排膿湯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那是排痔瘡的膿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用法不一樣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在《金匱》中會介紹。</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舉例來說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如果遇到一個</w:t>
      </w:r>
      <w:r w:rsidR="00DD7C15" w:rsidRPr="003A204A">
        <w:rPr>
          <w:rFonts w:ascii="PMingLiU" w:eastAsia="PMingLiU" w:hAnsi="PMingLiU" w:hint="eastAsia"/>
          <w:sz w:val="24"/>
          <w:szCs w:val="24"/>
        </w:rPr>
        <w:t>糖尿病</w:t>
      </w:r>
      <w:r w:rsidRPr="003A204A">
        <w:rPr>
          <w:rFonts w:ascii="PMingLiU" w:eastAsia="PMingLiU" w:hAnsi="PMingLiU" w:hint="eastAsia"/>
          <w:sz w:val="24"/>
          <w:szCs w:val="24"/>
        </w:rPr>
        <w:t>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足、腳上有傷口化膿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偏偏又得到葛根湯證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我們就要靈活運用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可以用葛根湯加上白朮</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附子排膿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因為在腳上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所以加重白芍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把腳的血液循環加速。經方是絕對處方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比例是黃金比例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運用之妙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存乎一心。</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《方機》</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『鼻淵、腦漏、鼻癰、鼻中瘜肉等之臭膿滴瀝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或濁涕不止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不聞香臭等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皆由同中鬱毒之所致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腦漏尤為惡證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若不早治之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則或至不起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俱宜本方加「朮附湯」。』癰疽初起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壯熱僧寒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以「葛根湯」發汗後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轉以加「朮附湯」而促其釀膿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膿成者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速可刺破。腦漏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腎主腦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鼻子不好的頭頂痛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這時候加強腎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讓排膿的力量加強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所以加附子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加白朮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這樣鼻黏膜就會越來越乾。鼻涕如果說是黃、黏稠的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這是濕熱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就改成加些黃芩等去熱的藥在裡面。</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三十六．</w:t>
      </w:r>
      <w:r w:rsidR="00896FA8" w:rsidRPr="003A204A">
        <w:rPr>
          <w:rFonts w:ascii="PMingLiU" w:eastAsia="PMingLiU" w:hAnsi="PMingLiU" w:hint="eastAsia"/>
          <w:sz w:val="24"/>
          <w:szCs w:val="24"/>
        </w:rPr>
        <w:t>「太陽」與「陽明」合病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「葛根湯」主之。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無汗、惡風、項背強、喉嚨痛、咽乾、口渴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就是葛根湯證。「太陽與陽明合病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必自下利</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葛根湯也可以治療下利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為什麼叫太陽與陽明合病者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太陽代表「表」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陽明代表「裏」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表被寒束到了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水到表面出不去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就回流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水出去再回來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溫度就不夠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水就到小腸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小腸是火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小腸本身不是受水的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水一到小腸就聽到咕嚕咕嚕的拉出來了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中醫叫作「熱利」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病人的大便濃稠、散的、很臭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如果有表證又兼有下利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這時候也是葛根湯證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就是「太陽」、「陽明」並病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靠葛根把腸胃中的水拉上來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下利就止掉了</w:t>
      </w:r>
      <w:r w:rsidR="00DD7C15" w:rsidRPr="003A204A">
        <w:rPr>
          <w:rFonts w:ascii="PMingLiU" w:eastAsia="PMingLiU" w:hAnsi="PMingLiU" w:hint="eastAsia"/>
          <w:sz w:val="24"/>
          <w:szCs w:val="24"/>
        </w:rPr>
        <w:t>。</w:t>
      </w:r>
      <w:r w:rsidRPr="003A204A">
        <w:rPr>
          <w:rFonts w:ascii="PMingLiU" w:eastAsia="PMingLiU" w:hAnsi="PMingLiU" w:hint="eastAsia"/>
          <w:sz w:val="24"/>
          <w:szCs w:val="24"/>
        </w:rPr>
        <w:t>「葛根湯」為下利初起兼有表證之特效良方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這是一種治痢的方法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以後還會教到其他方式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例如和解的方法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還有利尿的方法等等。用葛根湯治療表證兼有下利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有一種情況要注意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遇到中焦很濕熱的人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舌苔黃而濕膩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用了葛根湯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結果臉都紅起來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濕熱都被升提上來了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所以素有中濕之人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喜歡吃油膩的東西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比較胖的人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應該加茯苓下去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讓濕熱從小便排出來。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治小兒驚風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角弓反張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屬於剛痙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就是小孩腦膜炎、昏迷、抽筋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這時候葛根湯重用到六七錢的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大劑的下去。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凡表裏兩病皆實者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當先解表而後治其裏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如果表實裏虛的時候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先解表再治裏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有的時候一起用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有的時候病人已經三四天不大便了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又得到葛根湯證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一起攻出來沒有關係。後面我們會學到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太陽與少陽合病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就是用小柴胡湯</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少陽與陽明合病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就是用大柴胡湯。</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三十七．</w:t>
      </w:r>
      <w:r w:rsidR="00896FA8" w:rsidRPr="003A204A">
        <w:rPr>
          <w:rFonts w:ascii="PMingLiU" w:eastAsia="PMingLiU" w:hAnsi="PMingLiU" w:hint="eastAsia"/>
          <w:sz w:val="24"/>
          <w:szCs w:val="24"/>
        </w:rPr>
        <w:t>「太陽」與「陽明」合病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不但下利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「葛根加半夏湯」主之。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太陽與陽明合病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有下利的現象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有嘔吐的現象</w:t>
      </w:r>
      <w:r w:rsidR="003E180C" w:rsidRPr="003A204A">
        <w:rPr>
          <w:rFonts w:ascii="PMingLiU" w:eastAsia="PMingLiU" w:hAnsi="PMingLiU" w:hint="eastAsia"/>
          <w:sz w:val="24"/>
          <w:szCs w:val="24"/>
        </w:rPr>
        <w:t>。</w:t>
      </w:r>
      <w:r w:rsidRPr="003A204A">
        <w:rPr>
          <w:rFonts w:ascii="PMingLiU" w:eastAsia="PMingLiU" w:hAnsi="PMingLiU" w:hint="eastAsia"/>
          <w:sz w:val="24"/>
          <w:szCs w:val="24"/>
        </w:rPr>
        <w:t>有嘔吐的現象要加半夏。</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寫半夏止嘔去水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所以半夏也是一種利尿劑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茯苓不能止嘔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所以往往有水飲的時候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用半夏</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嘔吐的時候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半夏是很好的止嘔的藥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所以婦女妊娠嘔吐的時候會用到半夏。臨床上看狀況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如果是葛根加半夏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是婦人懷孕得到這症狀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半夏就要用到八錢</w:t>
      </w:r>
      <w:r w:rsidR="00DD7C15" w:rsidRPr="003A204A">
        <w:rPr>
          <w:rFonts w:ascii="PMingLiU" w:eastAsia="PMingLiU" w:hAnsi="PMingLiU" w:hint="eastAsia"/>
          <w:sz w:val="24"/>
          <w:szCs w:val="24"/>
        </w:rPr>
        <w:t>、</w:t>
      </w:r>
      <w:r w:rsidRPr="003A204A">
        <w:rPr>
          <w:rFonts w:ascii="PMingLiU" w:eastAsia="PMingLiU" w:hAnsi="PMingLiU" w:hint="eastAsia"/>
          <w:sz w:val="24"/>
          <w:szCs w:val="24"/>
        </w:rPr>
        <w:t>一兩的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順便把害喜的噁心止掉。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張仲景在《傷寒論》裡面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所用的半夏是「生半夏」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因為半夏生用有毒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所以現在在藥行買的都是「薑半夏」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所以如果開半夏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生薑就不用加了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生薑是解半夏毒的。生薑和半夏煮過後再晒乾性就不一樣了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生半夏在用的時候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可以治「至高」的水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水最高到腦積水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如果用薑半夏就沒效了。因為醫聖張仲景用的是生半夏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沒有曬乾的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我們買到的半夏是曬乾的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所以我們不能參考他的劑量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用乾的生半夏三錢。</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葛根加半夏湯方</w:t>
      </w:r>
      <w:r w:rsidR="00DD7C15"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葛根四兩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麻黃三兩</w:t>
      </w:r>
      <w:r w:rsidR="00DD7C15" w:rsidRPr="003A204A">
        <w:rPr>
          <w:rFonts w:ascii="PMingLiU" w:eastAsia="PMingLiU" w:hAnsi="PMingLiU" w:hint="eastAsia"/>
          <w:sz w:val="24"/>
          <w:szCs w:val="24"/>
        </w:rPr>
        <w:t>（</w:t>
      </w:r>
      <w:r w:rsidRPr="003A204A">
        <w:rPr>
          <w:rFonts w:ascii="PMingLiU" w:eastAsia="PMingLiU" w:hAnsi="PMingLiU" w:hint="eastAsia"/>
          <w:sz w:val="24"/>
          <w:szCs w:val="24"/>
        </w:rPr>
        <w:t>湯泡去黃汁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焙乾秤</w:t>
      </w:r>
      <w:r w:rsidR="00DD7C1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DD7C15" w:rsidRPr="003A204A">
        <w:rPr>
          <w:rFonts w:ascii="PMingLiU" w:eastAsia="PMingLiU" w:hAnsi="PMingLiU" w:hint="eastAsia"/>
          <w:sz w:val="24"/>
          <w:szCs w:val="24"/>
        </w:rPr>
        <w:t>（</w:t>
      </w:r>
      <w:r w:rsidRPr="003A204A">
        <w:rPr>
          <w:rFonts w:ascii="PMingLiU" w:eastAsia="PMingLiU" w:hAnsi="PMingLiU" w:hint="eastAsia"/>
          <w:sz w:val="24"/>
          <w:szCs w:val="24"/>
        </w:rPr>
        <w:t>炙</w:t>
      </w:r>
      <w:r w:rsidR="00DD7C1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劈</w:t>
      </w:r>
      <w:r w:rsidR="00DD7C1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生半夏半</w:t>
      </w:r>
      <w:r w:rsidR="00D931C3" w:rsidRPr="003A204A">
        <w:rPr>
          <w:rFonts w:ascii="PMingLiU" w:eastAsia="PMingLiU" w:hAnsi="PMingLiU" w:hint="eastAsia"/>
          <w:sz w:val="24"/>
          <w:szCs w:val="24"/>
        </w:rPr>
        <w:t>升</w:t>
      </w:r>
      <w:r w:rsidR="00DD7C15" w:rsidRPr="003A204A">
        <w:rPr>
          <w:rFonts w:ascii="PMingLiU" w:eastAsia="PMingLiU" w:hAnsi="PMingLiU" w:hint="eastAsia"/>
          <w:sz w:val="24"/>
          <w:szCs w:val="24"/>
        </w:rPr>
        <w:t>（</w:t>
      </w:r>
      <w:r w:rsidRPr="003A204A">
        <w:rPr>
          <w:rFonts w:ascii="PMingLiU" w:eastAsia="PMingLiU" w:hAnsi="PMingLiU" w:hint="eastAsia"/>
          <w:sz w:val="24"/>
          <w:szCs w:val="24"/>
        </w:rPr>
        <w:t>洗</w:t>
      </w:r>
      <w:r w:rsidR="00DD7C15"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八味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w:t>
      </w:r>
      <w:r w:rsidR="006326B4" w:rsidRPr="003A204A">
        <w:rPr>
          <w:rFonts w:ascii="PMingLiU" w:eastAsia="PMingLiU" w:hAnsi="PMingLiU" w:hint="eastAsia"/>
          <w:sz w:val="24"/>
          <w:szCs w:val="24"/>
        </w:rPr>
        <w:t>、</w:t>
      </w:r>
      <w:r w:rsidR="00896FA8" w:rsidRPr="003A204A">
        <w:rPr>
          <w:rFonts w:ascii="PMingLiU" w:eastAsia="PMingLiU" w:hAnsi="PMingLiU" w:hint="eastAsia"/>
          <w:sz w:val="24"/>
          <w:szCs w:val="24"/>
        </w:rPr>
        <w:t>葛根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去白沬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覆取微似汗。</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『此方不僅治合病之嘔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平素有停飲（胃內停水也）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服本方。』為什麼有停飲？平常運動後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很口渴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拿水灌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一次兩次沒關係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多次後就會造成停飲</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水灌太快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因為胃火來不及燒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水就停在胃中間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在胃胸中間的橫膈膜上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就像海綿充滿了水。又云</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『「葛根湯」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動則害胃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往往食機不振致噁心、嘔吐等。』故若胃不健全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有噁心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嘔吐之傾向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或認為有胃內停水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則不宜單用「葛根湯」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而用「葛根湯」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「小半夏湯」合方之本方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可預防服「葛根湯」之弊。實際上葛根對胃沒有影響的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有影響的</w:t>
      </w:r>
      <w:r w:rsidR="00896FA8" w:rsidRPr="003A204A">
        <w:rPr>
          <w:rFonts w:ascii="PMingLiU" w:eastAsia="PMingLiU" w:hAnsi="PMingLiU" w:hint="eastAsia"/>
          <w:sz w:val="24"/>
          <w:szCs w:val="24"/>
        </w:rPr>
        <w:t>是桂枝。</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三十八．</w:t>
      </w:r>
      <w:r w:rsidR="00896FA8" w:rsidRPr="003A204A">
        <w:rPr>
          <w:rFonts w:ascii="PMingLiU" w:eastAsia="PMingLiU" w:hAnsi="PMingLiU" w:hint="eastAsia"/>
          <w:sz w:val="24"/>
          <w:szCs w:val="24"/>
        </w:rPr>
        <w:t>「太陽病」「桂枝證」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利遂不止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喘而汗出者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「葛根黃芩黃連湯」主之。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原本有桂枝表證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被醫生攻下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或不小心吃壞肚子造成下利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利下不止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喘而汗出者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表未解也</w:t>
      </w:r>
      <w:r w:rsidR="00DD7C15" w:rsidRPr="003A204A">
        <w:rPr>
          <w:rFonts w:ascii="PMingLiU" w:eastAsia="PMingLiU" w:hAnsi="PMingLiU" w:hint="eastAsia"/>
          <w:sz w:val="24"/>
          <w:szCs w:val="24"/>
        </w:rPr>
        <w:t>。</w:t>
      </w:r>
      <w:r w:rsidR="003E180C" w:rsidRPr="003A204A">
        <w:rPr>
          <w:rFonts w:ascii="PMingLiU" w:eastAsia="PMingLiU" w:hAnsi="PMingLiU" w:hint="eastAsia"/>
          <w:sz w:val="24"/>
          <w:szCs w:val="24"/>
        </w:rPr>
        <w:t>」</w:t>
      </w:r>
      <w:r w:rsidRPr="003A204A">
        <w:rPr>
          <w:rFonts w:ascii="PMingLiU" w:eastAsia="PMingLiU" w:hAnsi="PMingLiU" w:hint="eastAsia"/>
          <w:sz w:val="24"/>
          <w:szCs w:val="24"/>
        </w:rPr>
        <w:t>也就是病人被攻下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血都往下跑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血往下力量很強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脈會跳得很快稍微停一下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這時葛根湯沒用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要用「葛根黃芩黃連湯」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有表證誤下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造成表邪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就是表面的病毒滲透到汗腺裏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進入腸子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病毒跟著下來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像阿米巴痢疾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可以用「葛根黃芩黃連湯」。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黃芩、黃連是非常寒涼的藥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所以它能去熱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所以也是消炎的藥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黃連不僅可以內服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還可以外敷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如果皮膚破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可用黃芩</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黃連。如果化膿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可以加去濕的藥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黃芩殺菌的力量很強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阿米巴痢疾的時候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大腸的壁都破洞了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下利都是血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下利久了人會脫水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所以用葛根升水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用炙甘草把腸子的津液補足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用黃芩、黃連解毒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黃芩、黃連等量</w:t>
      </w:r>
      <w:r w:rsidR="00C008BD" w:rsidRPr="003A204A">
        <w:rPr>
          <w:rFonts w:ascii="PMingLiU" w:eastAsia="PMingLiU" w:hAnsi="PMingLiU" w:hint="eastAsia"/>
          <w:sz w:val="24"/>
          <w:szCs w:val="24"/>
        </w:rPr>
        <w:t>，</w:t>
      </w:r>
      <w:r w:rsidR="006326B4" w:rsidRPr="003A204A">
        <w:rPr>
          <w:rFonts w:ascii="PMingLiU" w:eastAsia="PMingLiU" w:hAnsi="PMingLiU" w:hint="eastAsia"/>
          <w:sz w:val="24"/>
          <w:szCs w:val="24"/>
        </w:rPr>
        <w:t>針對</w:t>
      </w:r>
      <w:r w:rsidRPr="003A204A">
        <w:rPr>
          <w:rFonts w:ascii="PMingLiU" w:eastAsia="PMingLiU" w:hAnsi="PMingLiU" w:hint="eastAsia"/>
          <w:sz w:val="24"/>
          <w:szCs w:val="24"/>
        </w:rPr>
        <w:t>小兒之痢疾熾熱難用下劑之證多效。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表邪未陷者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重於解表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已陷而成為裏熱者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重於清裏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這時候要重於清裏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改成「葛芩連湯」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虛寒者為脈微無力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實熱者為脈數有力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為什麼摸到脈數？就是裏面有東西堵到了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病人會發燒。虛寒者舌苔淡白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實熱者為舌紅苔黃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實熱者為舌苔黃的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黃的再進就紅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再進就黑了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就是壯熱了。虛寒者</w:t>
      </w:r>
      <w:r w:rsidR="003E180C" w:rsidRPr="003A204A">
        <w:rPr>
          <w:rFonts w:ascii="PMingLiU" w:eastAsia="PMingLiU" w:hAnsi="PMingLiU" w:hint="eastAsia"/>
          <w:sz w:val="24"/>
          <w:szCs w:val="24"/>
        </w:rPr>
        <w:t>，</w:t>
      </w:r>
      <w:r w:rsidRPr="003A204A">
        <w:rPr>
          <w:rFonts w:ascii="PMingLiU" w:eastAsia="PMingLiU" w:hAnsi="PMingLiU" w:hint="eastAsia"/>
          <w:sz w:val="24"/>
          <w:szCs w:val="24"/>
        </w:rPr>
        <w:t>為下利不熱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色黃淡</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實熱者</w:t>
      </w:r>
      <w:r w:rsidR="003E180C" w:rsidRPr="003A204A">
        <w:rPr>
          <w:rFonts w:ascii="PMingLiU" w:eastAsia="PMingLiU" w:hAnsi="PMingLiU" w:hint="eastAsia"/>
          <w:sz w:val="24"/>
          <w:szCs w:val="24"/>
        </w:rPr>
        <w:t>，</w:t>
      </w:r>
      <w:r w:rsidRPr="003A204A">
        <w:rPr>
          <w:rFonts w:ascii="PMingLiU" w:eastAsia="PMingLiU" w:hAnsi="PMingLiU" w:hint="eastAsia"/>
          <w:sz w:val="24"/>
          <w:szCs w:val="24"/>
        </w:rPr>
        <w:t>下利熱灼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色黃赤而臭熱</w:t>
      </w:r>
      <w:r w:rsidR="00DD7C15" w:rsidRPr="003A204A">
        <w:rPr>
          <w:rFonts w:ascii="PMingLiU" w:eastAsia="PMingLiU" w:hAnsi="PMingLiU" w:hint="eastAsia"/>
          <w:sz w:val="24"/>
          <w:szCs w:val="24"/>
        </w:rPr>
        <w:t>。</w:t>
      </w:r>
      <w:r w:rsidRPr="003A204A">
        <w:rPr>
          <w:rFonts w:ascii="PMingLiU" w:eastAsia="PMingLiU" w:hAnsi="PMingLiU" w:hint="eastAsia"/>
          <w:sz w:val="24"/>
          <w:szCs w:val="24"/>
        </w:rPr>
        <w:t>肛門沒有灼熱的感覺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就是不熱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實熱的大便很臭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而且肛門有灼熱的感覺。</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葛根黃芩黃連湯方</w:t>
      </w:r>
      <w:r w:rsidR="00DD7C15"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葛根半斤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DD7C15" w:rsidRPr="003A204A">
        <w:rPr>
          <w:rFonts w:ascii="PMingLiU" w:eastAsia="PMingLiU" w:hAnsi="PMingLiU" w:hint="eastAsia"/>
          <w:sz w:val="24"/>
          <w:szCs w:val="24"/>
        </w:rPr>
        <w:t>（</w:t>
      </w:r>
      <w:r w:rsidRPr="003A204A">
        <w:rPr>
          <w:rFonts w:ascii="PMingLiU" w:eastAsia="PMingLiU" w:hAnsi="PMingLiU" w:hint="eastAsia"/>
          <w:sz w:val="24"/>
          <w:szCs w:val="24"/>
        </w:rPr>
        <w:t>炙</w:t>
      </w:r>
      <w:r w:rsidR="00DD7C1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黃連三兩</w:t>
      </w:r>
      <w:r w:rsidR="00DD7C15"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以水八升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先煮葛根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阿米巴痢疾的時候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大劑的用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葛根可以用到六七錢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如果不大量的用葛根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病人下利不止會脫水</w:t>
      </w:r>
      <w:r w:rsidR="00CC4C8C" w:rsidRPr="003A204A">
        <w:rPr>
          <w:rFonts w:ascii="PMingLiU" w:eastAsia="PMingLiU" w:hAnsi="PMingLiU" w:hint="eastAsia"/>
          <w:sz w:val="24"/>
          <w:szCs w:val="24"/>
        </w:rPr>
        <w:t>。熱利的時候，</w:t>
      </w:r>
      <w:r w:rsidRPr="003A204A">
        <w:rPr>
          <w:rFonts w:ascii="PMingLiU" w:eastAsia="PMingLiU" w:hAnsi="PMingLiU" w:hint="eastAsia"/>
          <w:sz w:val="24"/>
          <w:szCs w:val="24"/>
        </w:rPr>
        <w:t>如果沒有「葛根黃芩黃連湯」</w:t>
      </w:r>
      <w:r w:rsidR="00C008BD" w:rsidRPr="003A204A">
        <w:rPr>
          <w:rFonts w:ascii="PMingLiU" w:eastAsia="PMingLiU" w:hAnsi="PMingLiU" w:hint="eastAsia"/>
          <w:sz w:val="24"/>
          <w:szCs w:val="24"/>
        </w:rPr>
        <w:t>，</w:t>
      </w:r>
      <w:r w:rsidR="00CC4C8C" w:rsidRPr="003A204A">
        <w:rPr>
          <w:rFonts w:ascii="PMingLiU" w:eastAsia="PMingLiU" w:hAnsi="PMingLiU" w:hint="eastAsia"/>
          <w:sz w:val="24"/>
          <w:szCs w:val="24"/>
        </w:rPr>
        <w:t>可以針</w:t>
      </w:r>
      <w:r w:rsidRPr="003A204A">
        <w:rPr>
          <w:rFonts w:ascii="PMingLiU" w:eastAsia="PMingLiU" w:hAnsi="PMingLiU" w:hint="eastAsia"/>
          <w:sz w:val="24"/>
          <w:szCs w:val="24"/>
        </w:rPr>
        <w:t>「曲池」、「合谷」、「天樞」、「關元」、「三陰交」</w:t>
      </w:r>
      <w:r w:rsidR="00CC4C8C" w:rsidRPr="003A204A">
        <w:rPr>
          <w:rFonts w:ascii="PMingLiU" w:eastAsia="PMingLiU" w:hAnsi="PMingLiU" w:hint="eastAsia"/>
          <w:sz w:val="24"/>
          <w:szCs w:val="24"/>
        </w:rPr>
        <w:t>，此外若是兼有表症的寒利則可以用</w:t>
      </w:r>
      <w:r w:rsidR="00155F54" w:rsidRPr="003A204A">
        <w:rPr>
          <w:rFonts w:ascii="PMingLiU" w:eastAsia="PMingLiU" w:hAnsi="PMingLiU" w:hint="eastAsia"/>
          <w:sz w:val="24"/>
          <w:szCs w:val="24"/>
        </w:rPr>
        <w:t>「</w:t>
      </w:r>
      <w:r w:rsidR="00CC4C8C" w:rsidRPr="003A204A">
        <w:rPr>
          <w:rFonts w:ascii="PMingLiU" w:eastAsia="PMingLiU" w:hAnsi="PMingLiU" w:hint="eastAsia"/>
          <w:sz w:val="24"/>
          <w:szCs w:val="24"/>
        </w:rPr>
        <w:t>桂枝加人參湯</w:t>
      </w:r>
      <w:r w:rsidR="00155F54" w:rsidRPr="003A204A">
        <w:rPr>
          <w:rFonts w:ascii="PMingLiU" w:eastAsia="PMingLiU" w:hAnsi="PMingLiU" w:hint="eastAsia"/>
          <w:sz w:val="24"/>
          <w:szCs w:val="24"/>
        </w:rPr>
        <w:t>」</w:t>
      </w:r>
      <w:r w:rsidR="00CC4C8C" w:rsidRPr="003A204A">
        <w:rPr>
          <w:rFonts w:ascii="PMingLiU" w:eastAsia="PMingLiU" w:hAnsi="PMingLiU" w:hint="eastAsia"/>
          <w:sz w:val="24"/>
          <w:szCs w:val="24"/>
        </w:rPr>
        <w:t>，或是灸肚臍</w:t>
      </w:r>
      <w:r w:rsidRPr="003A204A">
        <w:rPr>
          <w:rFonts w:ascii="PMingLiU" w:eastAsia="PMingLiU" w:hAnsi="PMingLiU" w:hint="eastAsia"/>
          <w:sz w:val="24"/>
          <w:szCs w:val="24"/>
        </w:rPr>
        <w:t>。有臨床上的案例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西醫所謂的腸病毒的案例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其實就是表邪下陷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到了腸子變成熱利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所以有葛芩連湯證的時候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結果病人喝到葛芩連湯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病人覺得不苦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反而覺得很甜很好喝。</w:t>
      </w:r>
    </w:p>
    <w:p w:rsidR="00896FA8" w:rsidRPr="003A204A" w:rsidRDefault="003E180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三十九．</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腰痛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骨節疼痛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無汗而喘者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講到「傷於寒」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就是「麻黃湯」證</w:t>
      </w:r>
      <w:r w:rsidR="00C008BD" w:rsidRPr="003A204A">
        <w:rPr>
          <w:rFonts w:ascii="PMingLiU" w:eastAsia="PMingLiU" w:hAnsi="PMingLiU" w:hint="eastAsia"/>
          <w:sz w:val="24"/>
          <w:szCs w:val="24"/>
        </w:rPr>
        <w:t>，</w:t>
      </w:r>
      <w:r w:rsidR="00DD7C15" w:rsidRPr="003A204A">
        <w:rPr>
          <w:rFonts w:ascii="PMingLiU" w:eastAsia="PMingLiU" w:hAnsi="PMingLiU" w:hint="eastAsia"/>
          <w:sz w:val="24"/>
          <w:szCs w:val="24"/>
        </w:rPr>
        <w:t>麻黃湯</w:t>
      </w:r>
      <w:r w:rsidRPr="003A204A">
        <w:rPr>
          <w:rFonts w:ascii="PMingLiU" w:eastAsia="PMingLiU" w:hAnsi="PMingLiU" w:hint="eastAsia"/>
          <w:sz w:val="24"/>
          <w:szCs w:val="24"/>
        </w:rPr>
        <w:t>又名「還魂湯」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為什麼？就是人死了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下「回陽九針」後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再灌「麻黃湯」下去</w:t>
      </w:r>
      <w:r w:rsidR="00C008BD" w:rsidRPr="003A204A">
        <w:rPr>
          <w:rFonts w:ascii="PMingLiU" w:eastAsia="PMingLiU" w:hAnsi="PMingLiU" w:hint="eastAsia"/>
          <w:sz w:val="24"/>
          <w:szCs w:val="24"/>
        </w:rPr>
        <w:t>，</w:t>
      </w:r>
      <w:r w:rsidR="00DD7C15" w:rsidRPr="003A204A">
        <w:rPr>
          <w:rFonts w:ascii="PMingLiU" w:eastAsia="PMingLiU" w:hAnsi="PMingLiU" w:hint="eastAsia"/>
          <w:sz w:val="24"/>
          <w:szCs w:val="24"/>
        </w:rPr>
        <w:t>就救回來了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所以「麻黃湯」可以從陰間回到陽間</w:t>
      </w:r>
      <w:r w:rsidR="00DD7C15" w:rsidRPr="003A204A">
        <w:rPr>
          <w:rFonts w:ascii="PMingLiU" w:eastAsia="PMingLiU" w:hAnsi="PMingLiU" w:hint="eastAsia"/>
          <w:sz w:val="24"/>
          <w:szCs w:val="24"/>
        </w:rPr>
        <w:t>。</w:t>
      </w:r>
      <w:r w:rsidRPr="003A204A">
        <w:rPr>
          <w:rFonts w:ascii="PMingLiU" w:eastAsia="PMingLiU" w:hAnsi="PMingLiU" w:hint="eastAsia"/>
          <w:sz w:val="24"/>
          <w:szCs w:val="24"/>
        </w:rPr>
        <w:t>過去有很多傷寒重症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就救回來了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不需要用到大劑四逆湯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有些中醫師用炮附子幾百克去回陽救逆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實際上不需要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用麻黃湯就好。</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張仲景這條辨沒寫脈證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傷寒病在表</w:t>
      </w:r>
      <w:r w:rsidR="00C008BD" w:rsidRPr="003A204A">
        <w:rPr>
          <w:rFonts w:ascii="PMingLiU" w:eastAsia="PMingLiU" w:hAnsi="PMingLiU" w:hint="eastAsia"/>
          <w:sz w:val="24"/>
          <w:szCs w:val="24"/>
        </w:rPr>
        <w:t>，</w:t>
      </w:r>
      <w:r w:rsidR="00DD7C15" w:rsidRPr="003A204A">
        <w:rPr>
          <w:rFonts w:ascii="PMingLiU" w:eastAsia="PMingLiU" w:hAnsi="PMingLiU" w:hint="eastAsia"/>
          <w:sz w:val="24"/>
          <w:szCs w:val="24"/>
        </w:rPr>
        <w:t>正氣</w:t>
      </w:r>
      <w:r w:rsidRPr="003A204A">
        <w:rPr>
          <w:rFonts w:ascii="PMingLiU" w:eastAsia="PMingLiU" w:hAnsi="PMingLiU" w:hint="eastAsia"/>
          <w:sz w:val="24"/>
          <w:szCs w:val="24"/>
        </w:rPr>
        <w:t>出來和病毒相抗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脈浮且緊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浮代表「表」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緊代表「寒」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所以麻黃湯證需解表發汗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如果只有脈浮緊才用麻黃湯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張仲景早就寫在裏面了</w:t>
      </w:r>
      <w:r w:rsidR="00DD7C15" w:rsidRPr="003A204A">
        <w:rPr>
          <w:rFonts w:ascii="PMingLiU" w:eastAsia="PMingLiU" w:hAnsi="PMingLiU" w:hint="eastAsia"/>
          <w:sz w:val="24"/>
          <w:szCs w:val="24"/>
        </w:rPr>
        <w:t>。</w:t>
      </w:r>
      <w:r w:rsidRPr="003A204A">
        <w:rPr>
          <w:rFonts w:ascii="PMingLiU" w:eastAsia="PMingLiU" w:hAnsi="PMingLiU" w:hint="eastAsia"/>
          <w:sz w:val="24"/>
          <w:szCs w:val="24"/>
        </w:rPr>
        <w:t>葛根湯、桂枝湯都有寫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為什麼麻黃湯沒寫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就是當遇到危急的時候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病人氣息都快沒了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照樣可以用到麻黃湯。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病毒趁人身體改變的時候進來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人身上的熱度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一直都在調節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汗發不出來的時候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就會發熱</w:t>
      </w:r>
      <w:r w:rsidR="00DD7C15" w:rsidRPr="003A204A">
        <w:rPr>
          <w:rFonts w:ascii="PMingLiU" w:eastAsia="PMingLiU" w:hAnsi="PMingLiU" w:hint="eastAsia"/>
          <w:sz w:val="24"/>
          <w:szCs w:val="24"/>
        </w:rPr>
        <w:t>。</w:t>
      </w:r>
      <w:r w:rsidRPr="003A204A">
        <w:rPr>
          <w:rFonts w:ascii="PMingLiU" w:eastAsia="PMingLiU" w:hAnsi="PMingLiU" w:hint="eastAsia"/>
          <w:sz w:val="24"/>
          <w:szCs w:val="24"/>
        </w:rPr>
        <w:t>為什麼</w:t>
      </w:r>
      <w:r w:rsidR="003E180C" w:rsidRPr="003A204A">
        <w:rPr>
          <w:rFonts w:ascii="PMingLiU" w:eastAsia="PMingLiU" w:hAnsi="PMingLiU" w:hint="eastAsia"/>
          <w:sz w:val="24"/>
          <w:szCs w:val="24"/>
        </w:rPr>
        <w:t>「</w:t>
      </w:r>
      <w:r w:rsidRPr="003A204A">
        <w:rPr>
          <w:rFonts w:ascii="PMingLiU" w:eastAsia="PMingLiU" w:hAnsi="PMingLiU" w:hint="eastAsia"/>
          <w:sz w:val="24"/>
          <w:szCs w:val="24"/>
        </w:rPr>
        <w:t>頭痛</w:t>
      </w:r>
      <w:r w:rsidR="003E180C" w:rsidRPr="003A204A">
        <w:rPr>
          <w:rFonts w:ascii="PMingLiU" w:eastAsia="PMingLiU" w:hAnsi="PMingLiU" w:hint="eastAsia"/>
          <w:sz w:val="24"/>
          <w:szCs w:val="24"/>
        </w:rPr>
        <w:t>」</w:t>
      </w:r>
      <w:r w:rsidR="00DD7C15" w:rsidRPr="003A204A">
        <w:rPr>
          <w:rFonts w:ascii="PMingLiU" w:eastAsia="PMingLiU" w:hAnsi="PMingLiU" w:hint="eastAsia"/>
          <w:sz w:val="24"/>
          <w:szCs w:val="24"/>
        </w:rPr>
        <w:t>？</w:t>
      </w:r>
      <w:r w:rsidRPr="003A204A">
        <w:rPr>
          <w:rFonts w:ascii="PMingLiU" w:eastAsia="PMingLiU" w:hAnsi="PMingLiU" w:hint="eastAsia"/>
          <w:sz w:val="24"/>
          <w:szCs w:val="24"/>
        </w:rPr>
        <w:t>免疫系統就是陽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陽會往上衝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而頭是諸陽之會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所以會頭痛。水到皮膚表面排不出去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這水就滲到肌肉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就感覺</w:t>
      </w:r>
      <w:r w:rsidR="003E180C" w:rsidRPr="003A204A">
        <w:rPr>
          <w:rFonts w:ascii="PMingLiU" w:eastAsia="PMingLiU" w:hAnsi="PMingLiU" w:hint="eastAsia"/>
          <w:sz w:val="24"/>
          <w:szCs w:val="24"/>
        </w:rPr>
        <w:t>「</w:t>
      </w:r>
      <w:r w:rsidRPr="003A204A">
        <w:rPr>
          <w:rFonts w:ascii="PMingLiU" w:eastAsia="PMingLiU" w:hAnsi="PMingLiU" w:hint="eastAsia"/>
          <w:sz w:val="24"/>
          <w:szCs w:val="24"/>
        </w:rPr>
        <w:t>身疼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腰痛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骨節疼痛</w:t>
      </w:r>
      <w:r w:rsidR="003E180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全身關節都會痛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有時嚴重到像是被鞭打一樣。為什麼</w:t>
      </w:r>
      <w:r w:rsidR="003E180C" w:rsidRPr="003A204A">
        <w:rPr>
          <w:rFonts w:ascii="PMingLiU" w:eastAsia="PMingLiU" w:hAnsi="PMingLiU" w:hint="eastAsia"/>
          <w:sz w:val="24"/>
          <w:szCs w:val="24"/>
        </w:rPr>
        <w:t>「</w:t>
      </w:r>
      <w:r w:rsidRPr="003A204A">
        <w:rPr>
          <w:rFonts w:ascii="PMingLiU" w:eastAsia="PMingLiU" w:hAnsi="PMingLiU" w:hint="eastAsia"/>
          <w:sz w:val="24"/>
          <w:szCs w:val="24"/>
        </w:rPr>
        <w:t>惡風</w:t>
      </w:r>
      <w:r w:rsidR="003E180C" w:rsidRPr="003A204A">
        <w:rPr>
          <w:rFonts w:ascii="PMingLiU" w:eastAsia="PMingLiU" w:hAnsi="PMingLiU" w:hint="eastAsia"/>
          <w:sz w:val="24"/>
          <w:szCs w:val="24"/>
        </w:rPr>
        <w:t>」</w:t>
      </w:r>
      <w:r w:rsidRPr="003A204A">
        <w:rPr>
          <w:rFonts w:ascii="PMingLiU" w:eastAsia="PMingLiU" w:hAnsi="PMingLiU" w:hint="eastAsia"/>
          <w:sz w:val="24"/>
          <w:szCs w:val="24"/>
        </w:rPr>
        <w:t>？就是表寒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這種怕冷的程度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可以在夏天的車子裡面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不開冷氣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關上窗戶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穿著大衣躲在裡面。為什麼</w:t>
      </w:r>
      <w:r w:rsidR="003E180C" w:rsidRPr="003A204A">
        <w:rPr>
          <w:rFonts w:ascii="PMingLiU" w:eastAsia="PMingLiU" w:hAnsi="PMingLiU" w:hint="eastAsia"/>
          <w:sz w:val="24"/>
          <w:szCs w:val="24"/>
        </w:rPr>
        <w:t>「</w:t>
      </w:r>
      <w:r w:rsidRPr="003A204A">
        <w:rPr>
          <w:rFonts w:ascii="PMingLiU" w:eastAsia="PMingLiU" w:hAnsi="PMingLiU" w:hint="eastAsia"/>
          <w:sz w:val="24"/>
          <w:szCs w:val="24"/>
        </w:rPr>
        <w:t>無汗而喘</w:t>
      </w:r>
      <w:r w:rsidR="003E180C" w:rsidRPr="003A204A">
        <w:rPr>
          <w:rFonts w:ascii="PMingLiU" w:eastAsia="PMingLiU" w:hAnsi="PMingLiU" w:hint="eastAsia"/>
          <w:sz w:val="24"/>
          <w:szCs w:val="24"/>
        </w:rPr>
        <w:t>」</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皮膚毛孔肺在管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現在皮膚毛孔被寒束到了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就是肺也受寒了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肺在身上的功能是佈施津液到五臟六腑及全身上下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現在肺一受到寒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肺的津液散不出去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肺也被束到了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肺的呼吸自然受到影響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而有喘氣的外證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所以得到麻黃湯證的人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可以說皮毛和肺俱閉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不能宣泄了。我們在問診的十問裡問到汗出情形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就是要知道他的腸胃系統、心臟功能、腎臟功能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心臟功能好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才能正常出汗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如果心臟功能不好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有兩種情形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一種是出不了汗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一種是沒事盜汗很多。腎臟有問題的人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也不會出汗。水腫的病人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治療以後只要有汗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就不會有水腫。麻黃湯證不是疫病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不會傳染的。一般來說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麻黃湯證是被冬天的寒氣所傷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冬天的正氣是寒氣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但是現在的人可能吹冷氣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或者是突然跳到游泳池中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只要傷於寒就可能出現麻黃湯證。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麻黃湯方</w:t>
      </w:r>
      <w:r w:rsidR="00A21A2C" w:rsidRPr="003A204A">
        <w:rPr>
          <w:rFonts w:ascii="PMingLiU" w:eastAsia="PMingLiU" w:hAnsi="PMingLiU" w:hint="eastAsia"/>
          <w:sz w:val="24"/>
          <w:szCs w:val="24"/>
        </w:rPr>
        <w:t>：</w:t>
      </w:r>
    </w:p>
    <w:p w:rsidR="003E180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去皮</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炙</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杏仁七十個</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A21A2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以水九升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溫服八合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覆取微似汗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不需啜粥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餘如桂枝法將息。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杏仁等量用三錢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桂枝少些</w:t>
      </w:r>
      <w:r w:rsidR="00A21A2C" w:rsidRPr="003A204A">
        <w:rPr>
          <w:rFonts w:ascii="PMingLiU" w:eastAsia="PMingLiU" w:hAnsi="PMingLiU" w:hint="eastAsia"/>
          <w:sz w:val="24"/>
          <w:szCs w:val="24"/>
        </w:rPr>
        <w:t>用</w:t>
      </w:r>
      <w:r w:rsidRPr="003A204A">
        <w:rPr>
          <w:rFonts w:ascii="PMingLiU" w:eastAsia="PMingLiU" w:hAnsi="PMingLiU" w:hint="eastAsia"/>
          <w:sz w:val="24"/>
          <w:szCs w:val="24"/>
        </w:rPr>
        <w:t>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炙甘草再少些</w:t>
      </w:r>
      <w:r w:rsidR="00A21A2C" w:rsidRPr="003A204A">
        <w:rPr>
          <w:rFonts w:ascii="PMingLiU" w:eastAsia="PMingLiU" w:hAnsi="PMingLiU" w:hint="eastAsia"/>
          <w:sz w:val="24"/>
          <w:szCs w:val="24"/>
        </w:rPr>
        <w:t>用</w:t>
      </w:r>
      <w:r w:rsidRPr="003A204A">
        <w:rPr>
          <w:rFonts w:ascii="PMingLiU" w:eastAsia="PMingLiU" w:hAnsi="PMingLiU" w:hint="eastAsia"/>
          <w:sz w:val="24"/>
          <w:szCs w:val="24"/>
        </w:rPr>
        <w:t>一錢。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《傷寒論》裏面還有在少陰證的時候用到麻黃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就是「麻黃附子細辛湯」。一般人認為吃了麻黃就會發汗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所以不能亂吃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所有的藥典都講麻黃會解表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而實際上在用的時候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麻黃是發陽的藥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把陽氣發出來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壯裏陽用的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所以不只是太陽證可能用到麻黃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在少陰證與厥陰證都可能用到麻黃。經方的觀念是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w:t>
      </w:r>
      <w:r w:rsidR="00507400" w:rsidRPr="003A204A">
        <w:rPr>
          <w:rFonts w:ascii="PMingLiU" w:eastAsia="PMingLiU" w:hAnsi="PMingLiU" w:hint="eastAsia"/>
          <w:sz w:val="24"/>
          <w:szCs w:val="24"/>
        </w:rPr>
        <w:t>「陽」</w:t>
      </w:r>
      <w:r w:rsidRPr="003A204A">
        <w:rPr>
          <w:rFonts w:ascii="PMingLiU" w:eastAsia="PMingLiU" w:hAnsi="PMingLiU" w:hint="eastAsia"/>
          <w:sz w:val="24"/>
          <w:szCs w:val="24"/>
        </w:rPr>
        <w:t>強起來以後</w:t>
      </w:r>
      <w:r w:rsidR="00C008BD" w:rsidRPr="003A204A">
        <w:rPr>
          <w:rFonts w:ascii="PMingLiU" w:eastAsia="PMingLiU" w:hAnsi="PMingLiU" w:hint="eastAsia"/>
          <w:sz w:val="24"/>
          <w:szCs w:val="24"/>
        </w:rPr>
        <w:t>，</w:t>
      </w:r>
      <w:r w:rsidR="00507400" w:rsidRPr="003A204A">
        <w:rPr>
          <w:rFonts w:ascii="PMingLiU" w:eastAsia="PMingLiU" w:hAnsi="PMingLiU" w:hint="eastAsia"/>
          <w:sz w:val="24"/>
          <w:szCs w:val="24"/>
        </w:rPr>
        <w:t>「陰」</w:t>
      </w:r>
      <w:r w:rsidRPr="003A204A">
        <w:rPr>
          <w:rFonts w:ascii="PMingLiU" w:eastAsia="PMingLiU" w:hAnsi="PMingLiU" w:hint="eastAsia"/>
          <w:sz w:val="24"/>
          <w:szCs w:val="24"/>
        </w:rPr>
        <w:t>就會自己回頭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因此張仲景的觀念是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當病人很虛弱的時候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我們用陽藥恢復病人的胃氣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病人自己會從食物中攝取營養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然後自己痊癒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這才是真正恢復健康。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張仲景在用麻黃湯的時候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要讓病人流汗並把病毒排出去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桂枝湯能解肌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所以桂枝湯是入脾臟的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而麻黃湯入肺的</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入</w:t>
      </w:r>
      <w:r w:rsidRPr="003A204A">
        <w:rPr>
          <w:rFonts w:ascii="PMingLiU" w:eastAsia="PMingLiU" w:hAnsi="PMingLiU" w:hint="eastAsia"/>
          <w:sz w:val="24"/>
          <w:szCs w:val="24"/>
        </w:rPr>
        <w:t>肺解表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所以如果麻黃湯的病人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開成桂枝湯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結果發汗發在肌肉上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還是發不到皮膚表面上的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結果病人會更增</w:t>
      </w:r>
      <w:r w:rsidR="00035365" w:rsidRPr="003A204A">
        <w:rPr>
          <w:rFonts w:ascii="PMingLiU" w:eastAsia="PMingLiU" w:hAnsi="PMingLiU" w:hint="eastAsia"/>
          <w:sz w:val="24"/>
          <w:szCs w:val="24"/>
        </w:rPr>
        <w:t>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所以麻黃湯裏面為什麼要有桂枝、甘草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就是利用桂枝、甘草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把麻黃先推到皮膚表面上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後面桂枝沒力了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就靠麻黃了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用麻黃來解表發汗。如果沒桂枝、甘草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麻黃就待在裏面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所以少陰篇的第一方「麻黃附子細辛湯」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就看不到桂枝、甘草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其因就是怕麻黃在皮膚表面發散太過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這時候用了麻黃不會發汗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這裡麻黃是發陽的效果。加杏仁在裏面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杏仁和麻黃是表裏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如果只有麻黃、桂枝、甘草也會發汗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但是發完汗後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病人會大渴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杏仁潤肺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把肺的津液補足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杏仁就像是麻黃的後備部隊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所以麻黃湯用來解表解肺的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因為桂枝湯是利用腸胃的津液輸送到表面去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而生薑、紅棗是生腸的津液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所以桂枝湯用生薑、紅棗。如果麻黃用生薑、紅棗不用杏仁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結果腸的津液很足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肺乾掉了。如果肺的病、氣喘、咳嗽不會用麻黃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就治不好的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所以張仲景治療肺的時候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一定用麻黃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至於肺發炎、肺積水</w:t>
      </w:r>
      <w:r w:rsidR="00035365" w:rsidRPr="003A204A">
        <w:rPr>
          <w:rFonts w:ascii="PMingLiU" w:eastAsia="PMingLiU" w:hAnsi="PMingLiU" w:hint="eastAsia"/>
          <w:sz w:val="24"/>
          <w:szCs w:val="24"/>
        </w:rPr>
        <w:t>就</w:t>
      </w:r>
      <w:r w:rsidRPr="003A204A">
        <w:rPr>
          <w:rFonts w:ascii="PMingLiU" w:eastAsia="PMingLiU" w:hAnsi="PMingLiU" w:hint="eastAsia"/>
          <w:sz w:val="24"/>
          <w:szCs w:val="24"/>
        </w:rPr>
        <w:t>另外再開了。</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w:t>
      </w:r>
      <w:r w:rsidR="00896FA8" w:rsidRPr="003A204A">
        <w:rPr>
          <w:rFonts w:ascii="PMingLiU" w:eastAsia="PMingLiU" w:hAnsi="PMingLiU" w:hint="eastAsia"/>
          <w:sz w:val="24"/>
          <w:szCs w:val="24"/>
        </w:rPr>
        <w:t>「太陽」與「陽明」合病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喘而胸滿者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宜「麻黃湯」。</w:t>
      </w:r>
    </w:p>
    <w:p w:rsidR="00896FA8" w:rsidRPr="003A204A" w:rsidRDefault="00A21A2C"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①</w:t>
      </w:r>
      <w:r w:rsidR="00896FA8" w:rsidRPr="003A204A">
        <w:rPr>
          <w:rFonts w:ascii="PMingLiU" w:eastAsia="PMingLiU" w:hAnsi="PMingLiU" w:hint="eastAsia"/>
          <w:sz w:val="24"/>
          <w:szCs w:val="24"/>
        </w:rPr>
        <w:t>太陽證的時候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寒水在背後是冰的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如果滲入腸間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引起下利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處方就是「葛芩連湯」。</w:t>
      </w:r>
    </w:p>
    <w:p w:rsidR="00896FA8" w:rsidRPr="003A204A" w:rsidRDefault="00A21A2C"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②</w:t>
      </w:r>
      <w:r w:rsidR="00896FA8" w:rsidRPr="003A204A">
        <w:rPr>
          <w:rFonts w:ascii="PMingLiU" w:eastAsia="PMingLiU" w:hAnsi="PMingLiU" w:hint="eastAsia"/>
          <w:sz w:val="24"/>
          <w:szCs w:val="24"/>
        </w:rPr>
        <w:t>水氣侵入心下</w:t>
      </w:r>
      <w:r w:rsidR="00035365" w:rsidRPr="003A204A">
        <w:rPr>
          <w:rFonts w:ascii="PMingLiU" w:eastAsia="PMingLiU" w:hAnsi="PMingLiU" w:hint="eastAsia"/>
          <w:sz w:val="24"/>
          <w:szCs w:val="24"/>
        </w:rPr>
        <w:t>（心下</w:t>
      </w:r>
      <w:r w:rsidR="00896FA8" w:rsidRPr="003A204A">
        <w:rPr>
          <w:rFonts w:ascii="PMingLiU" w:eastAsia="PMingLiU" w:hAnsi="PMingLiU" w:hint="eastAsia"/>
          <w:sz w:val="24"/>
          <w:szCs w:val="24"/>
        </w:rPr>
        <w:t>就是胃</w:t>
      </w:r>
      <w:r w:rsidR="0003536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035365" w:rsidRPr="003A204A">
        <w:rPr>
          <w:rFonts w:ascii="PMingLiU" w:eastAsia="PMingLiU" w:hAnsi="PMingLiU" w:hint="eastAsia"/>
          <w:sz w:val="24"/>
          <w:szCs w:val="24"/>
        </w:rPr>
        <w:t>而</w:t>
      </w:r>
      <w:r w:rsidR="00896FA8" w:rsidRPr="003A204A">
        <w:rPr>
          <w:rFonts w:ascii="PMingLiU" w:eastAsia="PMingLiU" w:hAnsi="PMingLiU" w:hint="eastAsia"/>
          <w:sz w:val="24"/>
          <w:szCs w:val="24"/>
        </w:rPr>
        <w:t>在胃外面的淋巴上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病人會嘔逆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處方「葛根加半夏湯」。</w:t>
      </w:r>
    </w:p>
    <w:p w:rsidR="00896FA8" w:rsidRPr="003A204A" w:rsidRDefault="00A21A2C"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③</w:t>
      </w:r>
      <w:r w:rsidR="00896FA8" w:rsidRPr="003A204A">
        <w:rPr>
          <w:rFonts w:ascii="PMingLiU" w:eastAsia="PMingLiU" w:hAnsi="PMingLiU" w:hint="eastAsia"/>
          <w:sz w:val="24"/>
          <w:szCs w:val="24"/>
        </w:rPr>
        <w:t>太陽與陽明合病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喘而胸滿者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處方「麻黃湯」。太陽有病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有寒束在身上。陽明有病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就是熱發散不出來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集中在胸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衝到肺上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而肺又被束到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所以喘而胸滿者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絕對不可以攻裏。如果「麻黃湯證」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表寒很厲害、怕冷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病人陳述很冷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全身骨節痠痛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如果攻下就會結胸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要確定病人沒表證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才可以攻裏。如果感冒、有汗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往「桂枝湯」、「葛根湯」去想。如果感冒、無汗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就要想到「麻黃湯」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怕冷、關節痠痛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就是「麻黃湯」了。因為「麻黃湯」很強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所以特別要注意病人可不可以開「麻黃湯」。</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四十一．</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十日已去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脈浮細而嗜臥者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外已解也。設胸滿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脈但浮者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與「麻黃湯」。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一段時間過了以後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脈浮細而嗜臥者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浮代表病還有一點點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但脈已經細下來了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就是沒有那麼強了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一般病人病情剛恢復的時候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會想睡一下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所以外已解也。如果胸滿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脅痛者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與「小柴胡湯」</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胸滿脅痛為「少陽病」主證之一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此為「太陽」轉入「少陽」之候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故用「少陽」主</w:t>
      </w:r>
      <w:r w:rsidR="00507400" w:rsidRPr="003A204A">
        <w:rPr>
          <w:rFonts w:ascii="PMingLiU" w:eastAsia="PMingLiU" w:hAnsi="PMingLiU" w:hint="eastAsia"/>
          <w:sz w:val="24"/>
          <w:szCs w:val="24"/>
        </w:rPr>
        <w:t>方</w:t>
      </w:r>
      <w:r w:rsidRPr="003A204A">
        <w:rPr>
          <w:rFonts w:ascii="PMingLiU" w:eastAsia="PMingLiU" w:hAnsi="PMingLiU" w:hint="eastAsia"/>
          <w:sz w:val="24"/>
          <w:szCs w:val="24"/>
        </w:rPr>
        <w:t>「小柴胡湯」治之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如果脈還在表面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而且有胸滿的現象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因為肺要舒張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可是還是被寒束到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所以再給「麻黃湯」。</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四十二．</w:t>
      </w:r>
      <w:r w:rsidR="00896FA8" w:rsidRPr="003A204A">
        <w:rPr>
          <w:rFonts w:ascii="PMingLiU" w:eastAsia="PMingLiU" w:hAnsi="PMingLiU" w:hint="eastAsia"/>
          <w:sz w:val="24"/>
          <w:szCs w:val="24"/>
        </w:rPr>
        <w:t>「太陽傷寒」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不汗出而煩躁者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「大青龍湯」主之。</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四十三．</w:t>
      </w:r>
      <w:r w:rsidR="00896FA8" w:rsidRPr="003A204A">
        <w:rPr>
          <w:rFonts w:ascii="PMingLiU" w:eastAsia="PMingLiU" w:hAnsi="PMingLiU" w:hint="eastAsia"/>
          <w:sz w:val="24"/>
          <w:szCs w:val="24"/>
        </w:rPr>
        <w:t>若脈微弱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不可服之；服之則厥逆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筋惕肉</w:t>
      </w:r>
      <w:r w:rsidR="00A671B1" w:rsidRPr="003A204A">
        <w:rPr>
          <w:rFonts w:ascii="PMingLiU" w:eastAsia="PMingLiU" w:hAnsi="PMingLiU" w:cs="華康隸書體W5"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此為逆也。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麻黃又名「青龍」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大青龍湯</w:t>
      </w:r>
      <w:r w:rsidR="00C008BD" w:rsidRPr="003A204A">
        <w:rPr>
          <w:rFonts w:ascii="PMingLiU" w:eastAsia="PMingLiU" w:hAnsi="PMingLiU" w:hint="eastAsia"/>
          <w:sz w:val="24"/>
          <w:szCs w:val="24"/>
        </w:rPr>
        <w:t>，</w:t>
      </w:r>
      <w:r w:rsidR="00507400" w:rsidRPr="003A204A">
        <w:rPr>
          <w:rFonts w:ascii="PMingLiU" w:eastAsia="PMingLiU" w:hAnsi="PMingLiU" w:hint="eastAsia"/>
          <w:sz w:val="24"/>
          <w:szCs w:val="24"/>
        </w:rPr>
        <w:t>實</w:t>
      </w:r>
      <w:r w:rsidRPr="003A204A">
        <w:rPr>
          <w:rFonts w:ascii="PMingLiU" w:eastAsia="PMingLiU" w:hAnsi="PMingLiU" w:hint="eastAsia"/>
          <w:sz w:val="24"/>
          <w:szCs w:val="24"/>
        </w:rPr>
        <w:t>際就是麻黃湯的變</w:t>
      </w:r>
      <w:r w:rsidR="00502A95" w:rsidRPr="003A204A">
        <w:rPr>
          <w:rFonts w:ascii="PMingLiU" w:eastAsia="PMingLiU" w:hAnsi="PMingLiU" w:hint="eastAsia"/>
          <w:sz w:val="24"/>
          <w:szCs w:val="24"/>
        </w:rPr>
        <w:t>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這些都是「麻黃湯證」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就改成「大青龍湯」了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就是麻黃湯裏面加了生薑、大棗、石膏。感冒的時候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身體會痛的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馬上要想到麻黃湯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而多了生薑、大棗、石膏就是為了「煩躁」</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煩躁的症狀就是代表「邪」已經化熱了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如果剛開始是麻黃湯證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病人不會煩躁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病人會很冷發抖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等到得了「麻黃湯」一兩星期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他可能證就變掉了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變到比「麻黃湯」還要深的地方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肺的津液喪失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已經轉成肺炎了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所以用石膏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石膏性甘寒清涼潤肺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能去肺熱、降逆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把肺熱往下導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因為病人本身體能已經很虛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加生薑、大棗把腸胃的津液補一下。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「麻黃湯」裏面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肺熱高的時候</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「大青龍湯」的</w:t>
      </w:r>
      <w:r w:rsidRPr="003A204A">
        <w:rPr>
          <w:rFonts w:ascii="PMingLiU" w:eastAsia="PMingLiU" w:hAnsi="PMingLiU" w:hint="eastAsia"/>
          <w:sz w:val="24"/>
          <w:szCs w:val="24"/>
        </w:rPr>
        <w:t>麻黃用到六錢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因為有石膏在裏面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所以麻黃可以用到六錢</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雖是</w:t>
      </w:r>
      <w:r w:rsidRPr="003A204A">
        <w:rPr>
          <w:rFonts w:ascii="PMingLiU" w:eastAsia="PMingLiU" w:hAnsi="PMingLiU" w:hint="eastAsia"/>
          <w:sz w:val="24"/>
          <w:szCs w:val="24"/>
        </w:rPr>
        <w:t>六錢</w:t>
      </w:r>
      <w:r w:rsidR="00A21A2C" w:rsidRPr="003A204A">
        <w:rPr>
          <w:rFonts w:ascii="PMingLiU" w:eastAsia="PMingLiU" w:hAnsi="PMingLiU" w:hint="eastAsia"/>
          <w:sz w:val="24"/>
          <w:szCs w:val="24"/>
        </w:rPr>
        <w:t>但</w:t>
      </w:r>
      <w:r w:rsidRPr="003A204A">
        <w:rPr>
          <w:rFonts w:ascii="PMingLiU" w:eastAsia="PMingLiU" w:hAnsi="PMingLiU" w:hint="eastAsia"/>
          <w:sz w:val="24"/>
          <w:szCs w:val="24"/>
        </w:rPr>
        <w:t>因為是分三次服用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每次只用到兩錢。麻黃和石膏組在一起的時候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石膏會收斂麻黃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不讓麻黃發汗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會把熱往下導。為什麼吃麻黃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有的小便出來？張仲景的意思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「大青龍湯」裡面一半的麻黃和杏仁走表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如果沒有增加麻黃的重量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麻黃和石膏走裏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杏仁不能發表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表就解不掉了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所以麻黃一半和石膏往下走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一半和杏仁走表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肺裏面的病毒從小便排出去。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像「越婢湯」裏面用麻黃</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石膏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吃了「越婢湯」小便一大堆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A21A2C" w:rsidRPr="003A204A">
        <w:rPr>
          <w:rFonts w:ascii="PMingLiU" w:eastAsia="PMingLiU" w:hAnsi="PMingLiU" w:hint="eastAsia"/>
          <w:sz w:val="24"/>
          <w:szCs w:val="24"/>
        </w:rPr>
        <w:t>用</w:t>
      </w:r>
      <w:r w:rsidRPr="003A204A">
        <w:rPr>
          <w:rFonts w:ascii="PMingLiU" w:eastAsia="PMingLiU" w:hAnsi="PMingLiU" w:hint="eastAsia"/>
          <w:sz w:val="24"/>
          <w:szCs w:val="24"/>
        </w:rPr>
        <w:t>「桂枝二越婢一湯」的時候</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是</w:t>
      </w:r>
      <w:r w:rsidRPr="003A204A">
        <w:rPr>
          <w:rFonts w:ascii="PMingLiU" w:eastAsia="PMingLiU" w:hAnsi="PMingLiU" w:hint="eastAsia"/>
          <w:sz w:val="24"/>
          <w:szCs w:val="24"/>
        </w:rPr>
        <w:t>取小便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因此「越婢湯」是《傷寒論》裏面第一個水腫的方子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所以最初的水腫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用的是「桂枝二越婢一湯」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而「麻黃桂枝各半湯」的時候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是要讓病人微微發汗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而不要發太多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所以病人平常一定有身癢。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凡是看到病人表寒裏熱的時候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病人曰喉嚨癢癢的</w:t>
      </w:r>
      <w:r w:rsidR="00C008BD" w:rsidRPr="003A204A">
        <w:rPr>
          <w:rFonts w:ascii="PMingLiU" w:eastAsia="PMingLiU" w:hAnsi="PMingLiU" w:hint="eastAsia"/>
          <w:sz w:val="24"/>
          <w:szCs w:val="24"/>
        </w:rPr>
        <w:t>，</w:t>
      </w:r>
      <w:r w:rsidR="00502A95" w:rsidRPr="003A204A">
        <w:rPr>
          <w:rFonts w:ascii="PMingLiU" w:eastAsia="PMingLiU" w:hAnsi="PMingLiU" w:hint="eastAsia"/>
          <w:sz w:val="24"/>
          <w:szCs w:val="24"/>
        </w:rPr>
        <w:t>問</w:t>
      </w:r>
      <w:r w:rsidRPr="003A204A">
        <w:rPr>
          <w:rFonts w:ascii="PMingLiU" w:eastAsia="PMingLiU" w:hAnsi="PMingLiU" w:hint="eastAsia"/>
          <w:sz w:val="24"/>
          <w:szCs w:val="24"/>
        </w:rPr>
        <w:t>病人有沒有咳嗽？有咳嗽</w:t>
      </w:r>
      <w:r w:rsidR="006346CD" w:rsidRPr="003A204A">
        <w:rPr>
          <w:rFonts w:ascii="PMingLiU" w:eastAsia="PMingLiU" w:hAnsi="PMingLiU" w:hint="eastAsia"/>
          <w:sz w:val="24"/>
          <w:szCs w:val="24"/>
        </w:rPr>
        <w:t>。</w:t>
      </w:r>
      <w:r w:rsidRPr="003A204A">
        <w:rPr>
          <w:rFonts w:ascii="PMingLiU" w:eastAsia="PMingLiU" w:hAnsi="PMingLiU" w:hint="eastAsia"/>
          <w:sz w:val="24"/>
          <w:szCs w:val="24"/>
        </w:rPr>
        <w:t>問口有沒有渴？答有渴</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問有沒有痰</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答有痰且痰黃黃濃濃的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黃濃就代表病人裏面熱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問會不會怕冷？答有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且有鼻塞的現象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所以這病人表是寒的裏是熱的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這熱是肺熱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所以用「大青龍湯」。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為什麼喉嚨會癢癢的</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因為水喝到胃裏面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正常的管道是水從胃的津液發散到肺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再到皮膚毛孔流汗流出去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有一天皮膚毛孔被寒束到了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這個水要回頭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可是水不會回到胃中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水順著三焦淋巴系統到胃的下方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這水氣已經離開汗腺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但又不在胃中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也不在消化系統中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水在橫膈膜中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一呼吸水氣就往上衝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就癢癢的。肺裏面太熱了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舌苔會黃的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所以開石膏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把水往下導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小便排出去。「麻杏甘石湯」和「大青龍湯」的分辨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胃口好不好？如果胃口很好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開「麻杏甘石湯」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咳嗽咳得都沒胃口了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所以大青龍湯就是病人的腸胃已經傷到了。所以平常腸胃很好的人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得到咳嗽的時候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「麻杏甘石湯證」。平常腸胃不好的人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得到咳嗽的時候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「大青龍湯證」。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科學中藥的藥粉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在真正危險的時候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整罐吃下去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也沒用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因為湯者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蕩也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熬湯劑的時候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可能一劑下去就好了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所以經方說</w:t>
      </w:r>
      <w:r w:rsidR="00A21A2C" w:rsidRPr="003A204A">
        <w:rPr>
          <w:rFonts w:ascii="PMingLiU" w:eastAsia="PMingLiU" w:hAnsi="PMingLiU" w:hint="eastAsia"/>
          <w:sz w:val="24"/>
          <w:szCs w:val="24"/>
        </w:rPr>
        <w:t>：</w:t>
      </w:r>
      <w:r w:rsidRPr="003A204A">
        <w:rPr>
          <w:rFonts w:ascii="PMingLiU" w:eastAsia="PMingLiU" w:hAnsi="PMingLiU" w:hint="eastAsia"/>
          <w:sz w:val="24"/>
          <w:szCs w:val="24"/>
        </w:rPr>
        <w:t>「一劑知</w:t>
      </w:r>
      <w:r w:rsidR="00507400" w:rsidRPr="003A204A">
        <w:rPr>
          <w:rFonts w:ascii="PMingLiU" w:eastAsia="PMingLiU" w:hAnsi="PMingLiU" w:hint="eastAsia"/>
          <w:sz w:val="24"/>
          <w:szCs w:val="24"/>
        </w:rPr>
        <w:t>，</w:t>
      </w:r>
      <w:r w:rsidRPr="003A204A">
        <w:rPr>
          <w:rFonts w:ascii="PMingLiU" w:eastAsia="PMingLiU" w:hAnsi="PMingLiU" w:hint="eastAsia"/>
          <w:sz w:val="24"/>
          <w:szCs w:val="24"/>
        </w:rPr>
        <w:t>二劑已</w:t>
      </w:r>
      <w:r w:rsidR="00A21A2C" w:rsidRPr="003A204A">
        <w:rPr>
          <w:rFonts w:ascii="PMingLiU" w:eastAsia="PMingLiU" w:hAnsi="PMingLiU" w:hint="eastAsia"/>
          <w:sz w:val="24"/>
          <w:szCs w:val="24"/>
        </w:rPr>
        <w:t>。</w:t>
      </w:r>
      <w:r w:rsidRPr="003A204A">
        <w:rPr>
          <w:rFonts w:ascii="PMingLiU" w:eastAsia="PMingLiU" w:hAnsi="PMingLiU" w:hint="eastAsia"/>
          <w:sz w:val="24"/>
          <w:szCs w:val="24"/>
        </w:rPr>
        <w:t>」指的是湯劑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因為湯的</w:t>
      </w:r>
      <w:r w:rsidR="006346CD" w:rsidRPr="003A204A">
        <w:rPr>
          <w:rFonts w:ascii="PMingLiU" w:eastAsia="PMingLiU" w:hAnsi="PMingLiU" w:hint="eastAsia"/>
          <w:sz w:val="24"/>
          <w:szCs w:val="24"/>
        </w:rPr>
        <w:t>藥</w:t>
      </w:r>
      <w:r w:rsidRPr="003A204A">
        <w:rPr>
          <w:rFonts w:ascii="PMingLiU" w:eastAsia="PMingLiU" w:hAnsi="PMingLiU" w:hint="eastAsia"/>
          <w:sz w:val="24"/>
          <w:szCs w:val="24"/>
        </w:rPr>
        <w:t>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所以下去的力量很強。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有一種狀況不可以吃「大青龍湯」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就是脈微弱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惡風者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不可服之</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先不管什麼症狀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如果他的脈很微弱就是裏虛了</w:t>
      </w:r>
      <w:r w:rsidR="00A21A2C" w:rsidRPr="003A204A">
        <w:rPr>
          <w:rFonts w:ascii="PMingLiU" w:eastAsia="PMingLiU" w:hAnsi="PMingLiU" w:hint="eastAsia"/>
          <w:sz w:val="24"/>
          <w:szCs w:val="24"/>
        </w:rPr>
        <w:t>。</w:t>
      </w:r>
      <w:r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就是津液不夠了</w:t>
      </w:r>
      <w:r w:rsidR="00A21A2C" w:rsidRPr="003A204A">
        <w:rPr>
          <w:rFonts w:ascii="PMingLiU" w:eastAsia="PMingLiU" w:hAnsi="PMingLiU" w:hint="eastAsia"/>
          <w:sz w:val="24"/>
          <w:szCs w:val="24"/>
        </w:rPr>
        <w:t>。</w:t>
      </w:r>
      <w:r w:rsidRPr="003A204A">
        <w:rPr>
          <w:rFonts w:ascii="PMingLiU" w:eastAsia="PMingLiU" w:hAnsi="PMingLiU" w:hint="eastAsia"/>
          <w:sz w:val="24"/>
          <w:szCs w:val="24"/>
        </w:rPr>
        <w:t>風吹得很難過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表示這人裏面已經很冷了</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石膏一下去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就更冷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本來津液就已經不夠了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w:t>
      </w:r>
      <w:r w:rsidR="00A21A2C" w:rsidRPr="003A204A">
        <w:rPr>
          <w:rFonts w:ascii="PMingLiU" w:eastAsia="PMingLiU" w:hAnsi="PMingLiU" w:hint="eastAsia"/>
          <w:sz w:val="24"/>
          <w:szCs w:val="24"/>
        </w:rPr>
        <w:t>、</w:t>
      </w:r>
      <w:r w:rsidRPr="003A204A">
        <w:rPr>
          <w:rFonts w:ascii="PMingLiU" w:eastAsia="PMingLiU" w:hAnsi="PMingLiU" w:hint="eastAsia"/>
          <w:sz w:val="24"/>
          <w:szCs w:val="24"/>
        </w:rPr>
        <w:t>杏仁一發汗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這樣津液就會傷的更多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這時會造成病人貧血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因為血水同源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結果病人的手腳會冰冷掉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所以如果很虛的人絕不可給「大青龍湯」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w:t>
      </w:r>
      <w:r w:rsidR="00507400" w:rsidRPr="003A204A">
        <w:rPr>
          <w:rFonts w:ascii="PMingLiU" w:eastAsia="PMingLiU" w:hAnsi="PMingLiU" w:hint="eastAsia"/>
          <w:sz w:val="24"/>
          <w:szCs w:val="24"/>
        </w:rPr>
        <w:t>「</w:t>
      </w:r>
      <w:r w:rsidRPr="003A204A">
        <w:rPr>
          <w:rFonts w:ascii="PMingLiU" w:eastAsia="PMingLiU" w:hAnsi="PMingLiU" w:hint="eastAsia"/>
          <w:sz w:val="24"/>
          <w:szCs w:val="24"/>
        </w:rPr>
        <w:t>脈微弱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惡風者</w:t>
      </w:r>
      <w:r w:rsidR="0050740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又因表虛裏寒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所以應是「桂枝湯加附子」。</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大青龍湯方</w:t>
      </w:r>
      <w:r w:rsidR="00A21A2C" w:rsidRPr="003A204A">
        <w:rPr>
          <w:rFonts w:ascii="PMingLiU" w:eastAsia="PMingLiU" w:hAnsi="PMingLiU" w:hint="eastAsia"/>
          <w:sz w:val="24"/>
          <w:szCs w:val="24"/>
        </w:rPr>
        <w:t>：</w:t>
      </w:r>
    </w:p>
    <w:p w:rsidR="00507400"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去皮</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炙</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杏仁五十個</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生薑二兩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切</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劈</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石膏如雞子大</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碎</w:t>
      </w:r>
      <w:r w:rsidR="00A21A2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以水九升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溫服八合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取微似汗。汗出多者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溫粉撲之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一服汗者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停後服。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石膏一般四到五錢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杏仁一般二錢多到五錢都沒關係。標準的黃金比例是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麻黃用六錢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那麼杏仁加石膏等於麻黃的六錢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這樣子就不會傷到津液。當然臨床上要看病人的症狀作加減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如果病人高燒與煩躁明顯的時候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我們石膏可以用到一兩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如果咳嗽頻繁或痰多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就多加杏仁。</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如果喝完「大青龍湯」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藥開太過了或運動流汗太多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用「溫粉」擦擦。如何預防發汗太過</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就是慢慢喝大青龍湯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喝第一碗的時候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可以讓病人先喝兩口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看看如果沒有什麼感覺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再繼績喝兩口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慢慢地把第一碗喝完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感覺到快要發汗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就不要再喝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然後保暖幫助發汗。</w:t>
      </w:r>
    </w:p>
    <w:p w:rsidR="00A21A2C" w:rsidRPr="003A204A" w:rsidRDefault="00896FA8" w:rsidP="009B4C41">
      <w:pPr>
        <w:pStyle w:val="a4"/>
        <w:spacing w:afterLines="0" w:after="0" w:line="480" w:lineRule="atLeast"/>
        <w:ind w:firstLine="560"/>
        <w:rPr>
          <w:rStyle w:val="ac"/>
          <w:rFonts w:ascii="PMingLiU" w:eastAsia="PMingLiU" w:hAnsi="PMingLiU" w:hint="eastAsia"/>
          <w:sz w:val="24"/>
          <w:szCs w:val="24"/>
        </w:rPr>
      </w:pPr>
      <w:r w:rsidRPr="003A204A">
        <w:rPr>
          <w:rStyle w:val="ac"/>
          <w:rFonts w:ascii="PMingLiU" w:eastAsia="PMingLiU" w:hAnsi="PMingLiU" w:hint="eastAsia"/>
          <w:sz w:val="24"/>
          <w:szCs w:val="24"/>
        </w:rPr>
        <w:t>溫粉</w:t>
      </w:r>
      <w:r w:rsidR="0049194B" w:rsidRPr="003A204A">
        <w:rPr>
          <w:rStyle w:val="ac"/>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牡蠣、龍骨（馬骨）、糯米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三味磨粉等量。</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氣喘的病人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冬天喘</w:t>
      </w:r>
      <w:r w:rsidR="00507400" w:rsidRPr="003A204A">
        <w:rPr>
          <w:rFonts w:ascii="PMingLiU" w:eastAsia="PMingLiU" w:hAnsi="PMingLiU" w:hint="eastAsia"/>
          <w:sz w:val="24"/>
          <w:szCs w:val="24"/>
        </w:rPr>
        <w:t>，</w:t>
      </w:r>
      <w:r w:rsidRPr="003A204A">
        <w:rPr>
          <w:rFonts w:ascii="PMingLiU" w:eastAsia="PMingLiU" w:hAnsi="PMingLiU" w:hint="eastAsia"/>
          <w:sz w:val="24"/>
          <w:szCs w:val="24"/>
        </w:rPr>
        <w:t>夏天不喘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也就是寒喘</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天氣熱才開始喘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天氣冷就不喘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表寒裏熱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裏熱想出去出不去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外面的熱進不來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被寒束到了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就是熱喘。</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大青龍湯是治療疫病的藥方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疫病就是氣候不正常的情況下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例如春行冬令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所發生的流行傳染病。現代的</w:t>
      </w:r>
      <w:r w:rsidRPr="003A204A">
        <w:rPr>
          <w:rFonts w:ascii="PMingLiU" w:eastAsia="PMingLiU" w:hAnsi="PMingLiU" w:hint="eastAsia"/>
          <w:caps/>
          <w:sz w:val="24"/>
          <w:szCs w:val="24"/>
        </w:rPr>
        <w:t>sARs</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只要是症狀與大青龍湯證相同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因為中醫是同證同治。如果是四季分明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節氣交替正常的時候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就不會用到大青龍湯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只會用到麻黃湯、桂枝湯、葛根湯等等。</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四十四．</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身不疼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乍有輕時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無「少陰證」者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「大青龍湯」主之。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少陰證的人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也會脈浮緩身重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少陰證有一點最重要的就是但欲寐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脈浮緩就是外有表證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為什麼但重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就是病人素有濕在中焦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肌肉關節都會感到重重的</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身重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就是四肢很重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如果濕只在脾胃裏面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用白朮</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白朮是乾燥劑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茯苓利尿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把濕從小便小掉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如果這濕除了在脾胃中間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還有在關節上面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也可以用「大青龍湯」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如果光開「桂枝湯」、「麻黃湯」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解表的力量太快了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這濕去不掉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用「大青龍湯」來發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就是得汗解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用汗解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把這濕導到小便太遠了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直接皮膚出去比較快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所以大青龍湯除了治療疫病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也治療全身水腫沈重。如果單是中焦脾胃的濕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舌苔很白很稠很厚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用白朮</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得小便解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平常白朮</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茯苓開等量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如果水比較多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就茯苓加重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就白朮加重。</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心下有水氣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發熱而咳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「小青龍湯」主之。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「小青龍湯」是由麻黃、芍藥、乾薑、細辛、桂枝、半夏、甘草、五味子組成的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細辛是一味非常熱的藥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細辛是有毒的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細辛只開一錢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細辛長得細細的一根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下面有很多根莖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用它的根部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細辛一根獨陽往上走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所以很熱。因為裏寒很盛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所以開細辛和乾薑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把裏寒去掉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讓裏面溫熱起來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把水氣去掉</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心下有水氣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往上冒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所以會喉嚨癢。五味子</w:t>
      </w:r>
      <w:r w:rsidR="00507400" w:rsidRPr="003A204A">
        <w:rPr>
          <w:rFonts w:ascii="PMingLiU" w:eastAsia="PMingLiU" w:hAnsi="PMingLiU" w:hint="eastAsia"/>
          <w:sz w:val="24"/>
          <w:szCs w:val="24"/>
        </w:rPr>
        <w:t>這味</w:t>
      </w:r>
      <w:r w:rsidRPr="003A204A">
        <w:rPr>
          <w:rFonts w:ascii="PMingLiU" w:eastAsia="PMingLiU" w:hAnsi="PMingLiU" w:hint="eastAsia"/>
          <w:sz w:val="24"/>
          <w:szCs w:val="24"/>
        </w:rPr>
        <w:t>藥沒有寒熱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五味子是止咳的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寫五味子潤肺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有時咳得很厲害的時候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氣管都會咳破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用五味子。有時候咳得太厲害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半夏會降逆也可以去水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所以胸腔的水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半夏也可以去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半夏還可以化痰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所以半夏與五味子合起來就能化痰止咳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張仲景的半夏是生半夏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半夏洗完就入藥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生半夏有毒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也就是靠這毒把水排掉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能解半夏的毒就靠生薑和乾薑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所以乾薑與半夏並用在裏面。生薑是散胃中之寒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乾薑是溫中去肺中之寒。桂枝、芍藥、甘草此三味藥是從桂枝湯來的。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「小青龍湯」的用法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就是表寒裏寒的時候用的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開「小青龍湯」的時候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表裏雙解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所以表面上可以看到「麻黃湯」證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「大小青龍湯」都可以看到咳嗽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而且都有癢咳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都有水氣在裏面。「小青龍湯」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一種是本身素體虛寒的人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得到「麻黃湯」證的時候用的</w:t>
      </w:r>
      <w:r w:rsidR="00A21A2C" w:rsidRPr="003A204A">
        <w:rPr>
          <w:rFonts w:ascii="PMingLiU" w:eastAsia="PMingLiU" w:hAnsi="PMingLiU" w:hint="eastAsia"/>
          <w:sz w:val="24"/>
          <w:szCs w:val="24"/>
        </w:rPr>
        <w:t>。</w:t>
      </w:r>
      <w:r w:rsidRPr="003A204A">
        <w:rPr>
          <w:rFonts w:ascii="PMingLiU" w:eastAsia="PMingLiU" w:hAnsi="PMingLiU" w:hint="eastAsia"/>
          <w:sz w:val="24"/>
          <w:szCs w:val="24"/>
        </w:rPr>
        <w:t>還有一種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本來是「麻黃湯」證的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沒服用「麻黃湯」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而從「麻黃湯」證轉成「小青龍湯」證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所以是「麻黃湯」證失治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而變成「大小青龍湯」證的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大或小則視病人身體的症狀而變。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本來身體就是裏寒的人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舌苔伸出來白白的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平常不會口渴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想喝熱水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就代表水很多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水發散不掉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停在裏面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自然不會口渴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小便白白的</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裏寒很盛的人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一得到「麻黃湯」證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就表寒</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裏寒了</w:t>
      </w:r>
      <w:r w:rsidR="00A21A2C" w:rsidRPr="003A204A">
        <w:rPr>
          <w:rFonts w:ascii="PMingLiU" w:eastAsia="PMingLiU" w:hAnsi="PMingLiU" w:hint="eastAsia"/>
          <w:sz w:val="24"/>
          <w:szCs w:val="24"/>
        </w:rPr>
        <w:t>。</w:t>
      </w:r>
      <w:r w:rsidRPr="003A204A">
        <w:rPr>
          <w:rFonts w:ascii="PMingLiU" w:eastAsia="PMingLiU" w:hAnsi="PMingLiU" w:hint="eastAsia"/>
          <w:sz w:val="24"/>
          <w:szCs w:val="24"/>
        </w:rPr>
        <w:t>水停在裏面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呼吸的時候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橫膈膜會上下移動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水氣跟著一陣一陣往上衝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往上衝就會癢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所以咳一咳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會比較舒服。「小青龍湯」吐出來的痰是白色的泡沫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「大青龍湯」吐出來的是黃色的濃稠的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所以服「小青龍湯」會使裏寒和水從表及小便解掉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所以「小青龍湯」下去的時候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會發汗發很多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用炙甘草把汗回逆回來</w:t>
      </w:r>
      <w:r w:rsidR="00A21A2C" w:rsidRPr="003A204A">
        <w:rPr>
          <w:rFonts w:ascii="PMingLiU" w:eastAsia="PMingLiU" w:hAnsi="PMingLiU" w:hint="eastAsia"/>
          <w:sz w:val="24"/>
          <w:szCs w:val="24"/>
        </w:rPr>
        <w:t>。</w:t>
      </w:r>
      <w:r w:rsidRPr="003A204A">
        <w:rPr>
          <w:rFonts w:ascii="PMingLiU" w:eastAsia="PMingLiU" w:hAnsi="PMingLiU" w:hint="eastAsia"/>
          <w:sz w:val="24"/>
          <w:szCs w:val="24"/>
        </w:rPr>
        <w:t>腸胃功能的恢復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就靠細辛和乾薑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所以病人吃了「小青龍湯」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好了以後會很餓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因為腸胃功能恢復了。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小青龍湯方</w:t>
      </w:r>
      <w:r w:rsidR="00A21A2C" w:rsidRPr="003A204A">
        <w:rPr>
          <w:rFonts w:ascii="PMingLiU" w:eastAsia="PMingLiU" w:hAnsi="PMingLiU" w:hint="eastAsia"/>
          <w:sz w:val="24"/>
          <w:szCs w:val="24"/>
        </w:rPr>
        <w:t>：</w:t>
      </w:r>
    </w:p>
    <w:p w:rsidR="00507400"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麻黃三兩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去節</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甘草三兩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炙</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五味子半斤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半夏半升</w:t>
      </w:r>
      <w:r w:rsidR="00A21A2C" w:rsidRPr="003A204A">
        <w:rPr>
          <w:rFonts w:ascii="PMingLiU" w:eastAsia="PMingLiU" w:hAnsi="PMingLiU" w:hint="eastAsia"/>
          <w:sz w:val="24"/>
          <w:szCs w:val="24"/>
        </w:rPr>
        <w:t>（</w:t>
      </w:r>
      <w:r w:rsidRPr="003A204A">
        <w:rPr>
          <w:rFonts w:ascii="PMingLiU" w:eastAsia="PMingLiU" w:hAnsi="PMingLiU" w:hint="eastAsia"/>
          <w:sz w:val="24"/>
          <w:szCs w:val="24"/>
        </w:rPr>
        <w:t>洗</w:t>
      </w:r>
      <w:r w:rsidR="00A21A2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八味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溫服一升。若渴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去半夏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加栝蔞根三兩。若微利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加芫花如雞子大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熬令赤色。若噫者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加附子一枚</w:t>
      </w:r>
      <w:r w:rsidR="00A21A2C" w:rsidRPr="003A204A">
        <w:rPr>
          <w:rFonts w:ascii="PMingLiU" w:eastAsia="PMingLiU" w:hAnsi="PMingLiU" w:hint="eastAsia"/>
          <w:sz w:val="24"/>
          <w:szCs w:val="24"/>
        </w:rPr>
        <w:t>（</w:t>
      </w:r>
      <w:r w:rsidR="00896FA8" w:rsidRPr="003A204A">
        <w:rPr>
          <w:rFonts w:ascii="PMingLiU" w:eastAsia="PMingLiU" w:hAnsi="PMingLiU" w:hint="eastAsia"/>
          <w:sz w:val="24"/>
          <w:szCs w:val="24"/>
        </w:rPr>
        <w:t>炮</w:t>
      </w:r>
      <w:r w:rsidR="00A21A2C" w:rsidRPr="003A204A">
        <w:rPr>
          <w:rFonts w:ascii="PMingLiU" w:eastAsia="PMingLiU" w:hAnsi="PMingLiU" w:hint="eastAsia"/>
          <w:sz w:val="24"/>
          <w:szCs w:val="24"/>
        </w:rPr>
        <w:t>）</w:t>
      </w:r>
      <w:r w:rsidR="00507400" w:rsidRPr="003A204A">
        <w:rPr>
          <w:rFonts w:ascii="PMingLiU" w:eastAsia="PMingLiU" w:hAnsi="PMingLiU" w:hint="eastAsia"/>
          <w:sz w:val="24"/>
          <w:szCs w:val="24"/>
        </w:rPr>
        <w:t>。</w:t>
      </w:r>
      <w:r w:rsidR="00896FA8" w:rsidRPr="003A204A">
        <w:rPr>
          <w:rFonts w:ascii="PMingLiU" w:eastAsia="PMingLiU" w:hAnsi="PMingLiU" w:hint="eastAsia"/>
          <w:sz w:val="24"/>
          <w:szCs w:val="24"/>
        </w:rPr>
        <w:t>若小便不利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加茯苓四兩。若喘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加杏仁半升</w:t>
      </w:r>
      <w:r w:rsidR="00A21A2C" w:rsidRPr="003A204A">
        <w:rPr>
          <w:rFonts w:ascii="PMingLiU" w:eastAsia="PMingLiU" w:hAnsi="PMingLiU" w:hint="eastAsia"/>
          <w:sz w:val="24"/>
          <w:szCs w:val="24"/>
        </w:rPr>
        <w:t>（去皮尖）</w:t>
      </w:r>
      <w:r w:rsidR="00896FA8" w:rsidRPr="003A204A">
        <w:rPr>
          <w:rFonts w:ascii="PMingLiU" w:eastAsia="PMingLiU" w:hAnsi="PMingLiU" w:hint="eastAsia"/>
          <w:sz w:val="24"/>
          <w:szCs w:val="24"/>
        </w:rPr>
        <w:t>。</w:t>
      </w:r>
    </w:p>
    <w:p w:rsidR="00896FA8" w:rsidRPr="003A204A" w:rsidRDefault="0050740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去半夏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加栝蔞根三兩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半夏本身去水的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所以有渴的時候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不會用半夏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因為病人的水飲不是很重是表寒水多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裡水比較少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這時候半夏就拿掉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這裡的半夏半升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大約是三錢。栝蔞根和天花粉是不一樣的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但是現在</w:t>
      </w:r>
      <w:r w:rsidR="006346CD" w:rsidRPr="003A204A">
        <w:rPr>
          <w:rFonts w:ascii="PMingLiU" w:eastAsia="PMingLiU" w:hAnsi="PMingLiU" w:hint="eastAsia"/>
          <w:sz w:val="24"/>
          <w:szCs w:val="24"/>
        </w:rPr>
        <w:t>中</w:t>
      </w:r>
      <w:r w:rsidR="00896FA8" w:rsidRPr="003A204A">
        <w:rPr>
          <w:rFonts w:ascii="PMingLiU" w:eastAsia="PMingLiU" w:hAnsi="PMingLiU" w:hint="eastAsia"/>
          <w:sz w:val="24"/>
          <w:szCs w:val="24"/>
        </w:rPr>
        <w:t>藥行賣栝蔞根和天花粉是一樣的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而實際天花粉是黃瓜的粉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真正的栝蔞根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就是栝蔞的根莖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栝蔞根能生津止渴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中藥裏面所有能夠止渴的藥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都是西醫所為謂降血糖的藥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因為糖尿病的人會口渴。</w:t>
      </w:r>
    </w:p>
    <w:p w:rsidR="00896FA8" w:rsidRPr="003A204A" w:rsidRDefault="0050740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若微利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如果稍微下利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就是水跑到小腸裏面去了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把麻黃拿掉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真正在用的是加芫花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就是十棗湯裏面的芫花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用大約一克到二克。</w:t>
      </w:r>
    </w:p>
    <w:p w:rsidR="00896FA8" w:rsidRPr="003A204A" w:rsidRDefault="0050740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若噫者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就是打嗝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人身上的水如果沒排掉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就會停積在胸膈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停久了就變成飲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飲日久就變成痰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痰在胸膈就會噁心想打嗝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加附子一枚炮。</w:t>
      </w:r>
    </w:p>
    <w:p w:rsidR="00896FA8" w:rsidRPr="003A204A" w:rsidRDefault="0050740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加茯苓四兩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把水利掉。</w:t>
      </w:r>
    </w:p>
    <w:p w:rsidR="00896FA8" w:rsidRPr="003A204A" w:rsidRDefault="0050740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加杏仁半升</w:t>
      </w:r>
      <w:r w:rsidR="00A21A2C" w:rsidRPr="003A204A">
        <w:rPr>
          <w:rFonts w:ascii="PMingLiU" w:eastAsia="PMingLiU" w:hAnsi="PMingLiU" w:hint="eastAsia"/>
          <w:sz w:val="24"/>
          <w:szCs w:val="24"/>
        </w:rPr>
        <w:t>（去皮尖）</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這是後人寫的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實際喘的時候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不會把麻黃拿掉的。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了解方劑後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再看</w:t>
      </w:r>
      <w:r w:rsidR="00507400" w:rsidRPr="003A204A">
        <w:rPr>
          <w:rFonts w:ascii="PMingLiU" w:eastAsia="PMingLiU" w:hAnsi="PMingLiU" w:hint="eastAsia"/>
          <w:sz w:val="24"/>
          <w:szCs w:val="24"/>
        </w:rPr>
        <w:t>四十五</w:t>
      </w:r>
      <w:r w:rsidRPr="003A204A">
        <w:rPr>
          <w:rFonts w:ascii="PMingLiU" w:eastAsia="PMingLiU" w:hAnsi="PMingLiU" w:hint="eastAsia"/>
          <w:sz w:val="24"/>
          <w:szCs w:val="24"/>
        </w:rPr>
        <w:t>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代表還有表證</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心下有水氣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心下就是胃脘的地方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因為有水氣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所以水氣往上的時候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會有咳嗽的現象。為什麼乾嘔？因為本身胃沒問題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但是水飲隔在這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產生的反嘔。發熱而咳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咳的很癢</w:t>
      </w:r>
      <w:r w:rsidR="00C008BD" w:rsidRPr="003A204A">
        <w:rPr>
          <w:rFonts w:ascii="PMingLiU" w:eastAsia="PMingLiU" w:hAnsi="PMingLiU" w:hint="eastAsia"/>
          <w:sz w:val="24"/>
          <w:szCs w:val="24"/>
        </w:rPr>
        <w:t>，</w:t>
      </w:r>
      <w:r w:rsidR="00507400" w:rsidRPr="003A204A">
        <w:rPr>
          <w:rFonts w:ascii="PMingLiU" w:eastAsia="PMingLiU" w:hAnsi="PMingLiU" w:hint="eastAsia"/>
          <w:sz w:val="24"/>
          <w:szCs w:val="24"/>
        </w:rPr>
        <w:t>「</w:t>
      </w:r>
      <w:r w:rsidRPr="003A204A">
        <w:rPr>
          <w:rFonts w:ascii="PMingLiU" w:eastAsia="PMingLiU" w:hAnsi="PMingLiU" w:hint="eastAsia"/>
          <w:sz w:val="24"/>
          <w:szCs w:val="24"/>
        </w:rPr>
        <w:t>或渴</w:t>
      </w:r>
      <w:r w:rsidR="00507400" w:rsidRPr="003A204A">
        <w:rPr>
          <w:rFonts w:ascii="PMingLiU" w:eastAsia="PMingLiU" w:hAnsi="PMingLiU" w:hint="eastAsia"/>
          <w:sz w:val="24"/>
          <w:szCs w:val="24"/>
        </w:rPr>
        <w:t>，</w:t>
      </w:r>
      <w:r w:rsidRPr="003A204A">
        <w:rPr>
          <w:rFonts w:ascii="PMingLiU" w:eastAsia="PMingLiU" w:hAnsi="PMingLiU" w:hint="eastAsia"/>
          <w:sz w:val="24"/>
          <w:szCs w:val="24"/>
        </w:rPr>
        <w:t>或利</w:t>
      </w:r>
      <w:r w:rsidR="00507400" w:rsidRPr="003A204A">
        <w:rPr>
          <w:rFonts w:ascii="PMingLiU" w:eastAsia="PMingLiU" w:hAnsi="PMingLiU" w:hint="eastAsia"/>
          <w:sz w:val="24"/>
          <w:szCs w:val="24"/>
        </w:rPr>
        <w:t>，</w:t>
      </w:r>
      <w:r w:rsidRPr="003A204A">
        <w:rPr>
          <w:rFonts w:ascii="PMingLiU" w:eastAsia="PMingLiU" w:hAnsi="PMingLiU" w:hint="eastAsia"/>
          <w:sz w:val="24"/>
          <w:szCs w:val="24"/>
        </w:rPr>
        <w:t>或噎</w:t>
      </w:r>
      <w:r w:rsidR="00507400" w:rsidRPr="003A204A">
        <w:rPr>
          <w:rFonts w:ascii="PMingLiU" w:eastAsia="PMingLiU" w:hAnsi="PMingLiU" w:hint="eastAsia"/>
          <w:sz w:val="24"/>
          <w:szCs w:val="24"/>
        </w:rPr>
        <w:t>，</w:t>
      </w:r>
      <w:r w:rsidRPr="003A204A">
        <w:rPr>
          <w:rFonts w:ascii="PMingLiU" w:eastAsia="PMingLiU" w:hAnsi="PMingLiU" w:hint="eastAsia"/>
          <w:sz w:val="24"/>
          <w:szCs w:val="24"/>
        </w:rPr>
        <w:t>或小便不利</w:t>
      </w:r>
      <w:r w:rsidR="00507400" w:rsidRPr="003A204A">
        <w:rPr>
          <w:rFonts w:ascii="PMingLiU" w:eastAsia="PMingLiU" w:hAnsi="PMingLiU" w:hint="eastAsia"/>
          <w:sz w:val="24"/>
          <w:szCs w:val="24"/>
        </w:rPr>
        <w:t>，</w:t>
      </w:r>
      <w:r w:rsidRPr="003A204A">
        <w:rPr>
          <w:rFonts w:ascii="PMingLiU" w:eastAsia="PMingLiU" w:hAnsi="PMingLiU" w:hint="eastAsia"/>
          <w:sz w:val="24"/>
          <w:szCs w:val="24"/>
        </w:rPr>
        <w:t>少腹滿</w:t>
      </w:r>
      <w:r w:rsidR="00507400" w:rsidRPr="003A204A">
        <w:rPr>
          <w:rFonts w:ascii="PMingLiU" w:eastAsia="PMingLiU" w:hAnsi="PMingLiU" w:hint="eastAsia"/>
          <w:sz w:val="24"/>
          <w:szCs w:val="24"/>
        </w:rPr>
        <w:t>，</w:t>
      </w:r>
      <w:r w:rsidRPr="003A204A">
        <w:rPr>
          <w:rFonts w:ascii="PMingLiU" w:eastAsia="PMingLiU" w:hAnsi="PMingLiU" w:hint="eastAsia"/>
          <w:sz w:val="24"/>
          <w:szCs w:val="24"/>
        </w:rPr>
        <w:t>或喘者</w:t>
      </w:r>
      <w:r w:rsidR="0050740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有沒有這些或都無所謂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只要有傷寒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心下有水氣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發熱而咳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這些現象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「小青龍湯」都可以用。初期的肺積水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當水氣還沒有盛的時候有三個湯方</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剛開始積在皮膚表面的時候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肚臍以上積水用發汗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用「麻黃湯」下去把汗發掉。如果來不及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已經跑到裏面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剛開始肺裏面有一點積水的時候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咳得很厲害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到水積得很嚴重的時候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「小青龍湯」都來不及了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水已經積滿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病人但坐不得臥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一躺下就咳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此即「十棗湯」證。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凡有咳嗽喘急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每逢寒暑輒發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吐痰沫而不得臥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喉中如結者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即為因心下有「水飲」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氣喘的時候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天氣冷就開始喘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這就是標準的「小青龍湯」證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因為人身上的溫度和節氣是搭配的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就開始喘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這就是「小青龍湯」證。吐出來的痰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清清白白的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如果吐出來的是濃濃稠稠的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或黏稠膠痰狀的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就是「大青龍湯」證。</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四十六．</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心下有水氣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咳而微喘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發熱不渴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「小青龍湯」主之。服湯已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此寒去欲解也。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所以小青龍湯證的病人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這時候有發熱的現象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但是不會口渴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表示裏面水很多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肺裏面有積水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水飲很多。小青龍湯用發汗的把水去掉後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服湯已渴者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此寒去欲解也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喝了小青龍湯會口渴的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就是水去掉了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常常病人嘔吐或有什麼病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病人吐掉或發汗發掉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病人開始口渴了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口渴就代表胃氣回來了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自己會痊癒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病自己會好。這個觀念我們也可以延伸到腎臟病的病人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腎臟病的病人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不流汗也不口渴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如果吃了藥以後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結果會發汗也會口渴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就是裏寒去掉了。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以上講的是太陽證上篇。</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初者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病邪初起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正氣尚強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邪氣尚淺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則宜速攻。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受病較久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邪氣漸深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正氣漸弱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宜攻兼扶。</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病已經久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邪氣侵凌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正氣消殘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宜扶正氣。</w:t>
      </w:r>
    </w:p>
    <w:p w:rsidR="00896FA8" w:rsidRPr="003A204A" w:rsidRDefault="00507400"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00896FA8" w:rsidRPr="003A204A">
        <w:rPr>
          <w:rFonts w:ascii="PMingLiU" w:eastAsia="PMingLiU" w:hAnsi="PMingLiU" w:hint="eastAsia"/>
          <w:sz w:val="24"/>
          <w:szCs w:val="24"/>
        </w:rPr>
        <w:t>辨太陽病脈證並治法中篇</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四十七．</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外證未解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當以汗解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這條辨的意思在說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治病是以脈證為重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時間再久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如果還是「桂枝湯」證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照樣開「桂枝湯」</w:t>
      </w:r>
      <w:r w:rsidR="00A21A2C" w:rsidRPr="003A204A">
        <w:rPr>
          <w:rFonts w:ascii="PMingLiU" w:eastAsia="PMingLiU" w:hAnsi="PMingLiU" w:hint="eastAsia"/>
          <w:sz w:val="24"/>
          <w:szCs w:val="24"/>
        </w:rPr>
        <w:t>。</w:t>
      </w:r>
      <w:r w:rsidRPr="003A204A">
        <w:rPr>
          <w:rFonts w:ascii="PMingLiU" w:eastAsia="PMingLiU" w:hAnsi="PMingLiU" w:hint="eastAsia"/>
          <w:sz w:val="24"/>
          <w:szCs w:val="24"/>
        </w:rPr>
        <w:t>不是只有七天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病情不一樣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所以北極的人和非洲的黑人得到感冒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開的藥不一樣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中醫用症狀來區分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來開藥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像登革熱剛開始時開「葛根湯」就好了。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可見本條側重</w:t>
      </w:r>
      <w:r w:rsidR="00024120" w:rsidRPr="003A204A">
        <w:rPr>
          <w:rFonts w:ascii="PMingLiU" w:eastAsia="PMingLiU" w:hAnsi="PMingLiU" w:hint="eastAsia"/>
          <w:sz w:val="24"/>
          <w:szCs w:val="24"/>
        </w:rPr>
        <w:t>在「</w:t>
      </w:r>
      <w:r w:rsidRPr="003A204A">
        <w:rPr>
          <w:rFonts w:ascii="PMingLiU" w:eastAsia="PMingLiU" w:hAnsi="PMingLiU" w:hint="eastAsia"/>
          <w:sz w:val="24"/>
          <w:szCs w:val="24"/>
        </w:rPr>
        <w:t>外證未解</w:t>
      </w:r>
      <w:r w:rsidR="00024120" w:rsidRPr="003A204A">
        <w:rPr>
          <w:rFonts w:ascii="PMingLiU" w:eastAsia="PMingLiU" w:hAnsi="PMingLiU" w:hint="eastAsia"/>
          <w:sz w:val="24"/>
          <w:szCs w:val="24"/>
        </w:rPr>
        <w:t>」</w:t>
      </w:r>
      <w:r w:rsidRPr="003A204A">
        <w:rPr>
          <w:rFonts w:ascii="PMingLiU" w:eastAsia="PMingLiU" w:hAnsi="PMingLiU" w:hint="eastAsia"/>
          <w:sz w:val="24"/>
          <w:szCs w:val="24"/>
        </w:rPr>
        <w:t>這句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不論病之時日多少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苟無「裏有虛寒」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概與汗解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即裏有實證</w:t>
      </w:r>
      <w:r w:rsidR="00024120" w:rsidRPr="003A204A">
        <w:rPr>
          <w:rFonts w:ascii="PMingLiU" w:eastAsia="PMingLiU" w:hAnsi="PMingLiU" w:hint="eastAsia"/>
          <w:sz w:val="24"/>
          <w:szCs w:val="24"/>
        </w:rPr>
        <w:t>、</w:t>
      </w:r>
      <w:r w:rsidRPr="003A204A">
        <w:rPr>
          <w:rFonts w:ascii="PMingLiU" w:eastAsia="PMingLiU" w:hAnsi="PMingLiU" w:hint="eastAsia"/>
          <w:sz w:val="24"/>
          <w:szCs w:val="24"/>
        </w:rPr>
        <w:t>熱證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亦以汗解為先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此為仲師之心法。</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四十八．</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下之微喘者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表未解故也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「桂枝加厚朴杏</w:t>
      </w:r>
      <w:r w:rsidRPr="003A204A">
        <w:rPr>
          <w:rFonts w:ascii="PMingLiU" w:eastAsia="PMingLiU" w:hAnsi="PMingLiU" w:hint="eastAsia"/>
          <w:sz w:val="24"/>
          <w:szCs w:val="24"/>
        </w:rPr>
        <w:t>子</w:t>
      </w:r>
      <w:r w:rsidR="00896FA8" w:rsidRPr="003A204A">
        <w:rPr>
          <w:rFonts w:ascii="PMingLiU" w:eastAsia="PMingLiU" w:hAnsi="PMingLiU" w:hint="eastAsia"/>
          <w:sz w:val="24"/>
          <w:szCs w:val="24"/>
        </w:rPr>
        <w:t>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平常太陽證的時候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一定是解表發汗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如果醫生開錯藥攻下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攻下的藥一吃了以後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w:t>
      </w:r>
      <w:r w:rsidR="00700EB1" w:rsidRPr="003A204A">
        <w:rPr>
          <w:rFonts w:ascii="PMingLiU" w:eastAsia="PMingLiU" w:hAnsi="PMingLiU" w:hint="eastAsia"/>
          <w:sz w:val="24"/>
          <w:szCs w:val="24"/>
        </w:rPr>
        <w:t>很明顯</w:t>
      </w:r>
      <w:r w:rsidRPr="003A204A">
        <w:rPr>
          <w:rFonts w:ascii="PMingLiU" w:eastAsia="PMingLiU" w:hAnsi="PMingLiU" w:hint="eastAsia"/>
          <w:sz w:val="24"/>
          <w:szCs w:val="24"/>
        </w:rPr>
        <w:t>的感覺血整個往下走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如果是體力比較好的人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下去以後又會回來一下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結果病人感覺微喘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病人沒有結胸</w:t>
      </w:r>
      <w:r w:rsidR="00815389" w:rsidRPr="003A204A">
        <w:rPr>
          <w:rFonts w:ascii="PMingLiU" w:eastAsia="PMingLiU" w:hAnsi="PMingLiU" w:hint="eastAsia"/>
          <w:sz w:val="24"/>
          <w:szCs w:val="24"/>
        </w:rPr>
        <w:t>。</w:t>
      </w:r>
      <w:r w:rsidRPr="003A204A">
        <w:rPr>
          <w:rFonts w:ascii="PMingLiU" w:eastAsia="PMingLiU" w:hAnsi="PMingLiU" w:hint="eastAsia"/>
          <w:sz w:val="24"/>
          <w:szCs w:val="24"/>
        </w:rPr>
        <w:t>如有微喘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代表病還在表還沒有解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攻下攻錯了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就是「桂枝加厚朴杏仁」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前面的酒客也是用厚朴來燥脾的濕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w:t>
      </w:r>
      <w:r w:rsidR="00815389" w:rsidRPr="003A204A">
        <w:rPr>
          <w:rFonts w:ascii="PMingLiU" w:eastAsia="PMingLiU" w:hAnsi="PMingLiU" w:hint="eastAsia"/>
          <w:sz w:val="24"/>
          <w:szCs w:val="24"/>
        </w:rPr>
        <w:t>來</w:t>
      </w:r>
      <w:r w:rsidRPr="003A204A">
        <w:rPr>
          <w:rFonts w:ascii="PMingLiU" w:eastAsia="PMingLiU" w:hAnsi="PMingLiU" w:hint="eastAsia"/>
          <w:sz w:val="24"/>
          <w:szCs w:val="24"/>
        </w:rPr>
        <w:t>潤肺氣。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如果傷寒感冒裏寒表寒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又咳很久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檢查沒有「小青龍湯證」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也沒有「大青龍湯證」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問怕不怕冷？不怕冷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也不怕熱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風吹得很難過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有一點流汗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有咳嗽</w:t>
      </w:r>
      <w:r w:rsidR="00507400" w:rsidRPr="003A204A">
        <w:rPr>
          <w:rFonts w:ascii="PMingLiU" w:eastAsia="PMingLiU" w:hAnsi="PMingLiU" w:hint="eastAsia"/>
          <w:sz w:val="24"/>
          <w:szCs w:val="24"/>
        </w:rPr>
        <w:t>。</w:t>
      </w:r>
      <w:r w:rsidRPr="003A204A">
        <w:rPr>
          <w:rFonts w:ascii="PMingLiU" w:eastAsia="PMingLiU" w:hAnsi="PMingLiU" w:hint="eastAsia"/>
          <w:sz w:val="24"/>
          <w:szCs w:val="24"/>
        </w:rPr>
        <w:t>「桂枝湯」</w:t>
      </w:r>
      <w:r w:rsidR="00507400" w:rsidRPr="003A204A">
        <w:rPr>
          <w:rFonts w:ascii="PMingLiU" w:eastAsia="PMingLiU" w:hAnsi="PMingLiU" w:hint="eastAsia"/>
          <w:sz w:val="24"/>
          <w:szCs w:val="24"/>
        </w:rPr>
        <w:t>有</w:t>
      </w:r>
      <w:r w:rsidRPr="003A204A">
        <w:rPr>
          <w:rFonts w:ascii="PMingLiU" w:eastAsia="PMingLiU" w:hAnsi="PMingLiU" w:hint="eastAsia"/>
          <w:sz w:val="24"/>
          <w:szCs w:val="24"/>
        </w:rPr>
        <w:t>沒有講咳嗽？有</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就是「桂枝加厚朴杏仁湯」。所以常常「小青龍」、「大青龍」還沒有好的時候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就是「桂枝加厚朴杏仁湯」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所以久咳不愈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小孩百日咳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「桂枝加厚朴杏仁湯」就好了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本身又帶有咳嗽的加「厚朴、杏仁」就好了。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桂枝加厚朴杏子湯方</w:t>
      </w:r>
      <w:r w:rsidR="00A21A2C" w:rsidRPr="003A204A">
        <w:rPr>
          <w:rFonts w:ascii="PMingLiU" w:eastAsia="PMingLiU" w:hAnsi="PMingLiU" w:hint="eastAsia"/>
          <w:sz w:val="24"/>
          <w:szCs w:val="24"/>
        </w:rPr>
        <w:t>：</w:t>
      </w:r>
    </w:p>
    <w:p w:rsidR="00507400"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w:t>
      </w:r>
      <w:r w:rsidR="00507400" w:rsidRPr="003A204A">
        <w:rPr>
          <w:rFonts w:ascii="PMingLiU" w:eastAsia="PMingLiU" w:hAnsi="PMingLiU" w:hint="eastAsia"/>
          <w:sz w:val="24"/>
          <w:szCs w:val="24"/>
        </w:rPr>
        <w:t>二</w:t>
      </w:r>
      <w:r w:rsidRPr="003A204A">
        <w:rPr>
          <w:rFonts w:ascii="PMingLiU" w:eastAsia="PMingLiU" w:hAnsi="PMingLiU" w:hint="eastAsia"/>
          <w:sz w:val="24"/>
          <w:szCs w:val="24"/>
        </w:rPr>
        <w:t>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劈</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厚朴二兩</w:t>
      </w:r>
      <w:r w:rsidR="00A21A2C" w:rsidRPr="003A204A">
        <w:rPr>
          <w:rFonts w:ascii="PMingLiU" w:eastAsia="PMingLiU" w:hAnsi="PMingLiU" w:hint="eastAsia"/>
          <w:sz w:val="24"/>
          <w:szCs w:val="24"/>
        </w:rPr>
        <w:t>（</w:t>
      </w:r>
      <w:r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w:t>
      </w:r>
      <w:r w:rsidR="00A21A2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杏仁五十枚</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A21A2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微火煮取三升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覆取微似汗。</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五十九．</w:t>
      </w:r>
      <w:r w:rsidR="00896FA8" w:rsidRPr="003A204A">
        <w:rPr>
          <w:rFonts w:ascii="PMingLiU" w:eastAsia="PMingLiU" w:hAnsi="PMingLiU" w:hint="eastAsia"/>
          <w:sz w:val="24"/>
          <w:szCs w:val="24"/>
        </w:rPr>
        <w:t>「太陽病」外證未解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下之為逆。欲解外者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宜「桂枝湯」主之。</w:t>
      </w:r>
    </w:p>
    <w:p w:rsidR="00896FA8" w:rsidRPr="003A204A" w:rsidRDefault="0050740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外證未解</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就是還有表證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千萬不可攻下</w:t>
      </w:r>
      <w:r w:rsidR="00A21A2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下之為逆</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這是</w:t>
      </w:r>
      <w:r w:rsidR="00896FA8" w:rsidRPr="003A204A">
        <w:rPr>
          <w:rFonts w:ascii="PMingLiU" w:eastAsia="PMingLiU" w:hAnsi="PMingLiU" w:hint="eastAsia"/>
          <w:sz w:val="24"/>
          <w:szCs w:val="24"/>
        </w:rPr>
        <w:t>醫生的過失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欲解外者</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宜</w:t>
      </w:r>
      <w:r w:rsidR="00896FA8" w:rsidRPr="003A204A">
        <w:rPr>
          <w:rFonts w:ascii="PMingLiU" w:eastAsia="PMingLiU" w:hAnsi="PMingLiU" w:hint="eastAsia"/>
          <w:sz w:val="24"/>
          <w:szCs w:val="24"/>
        </w:rPr>
        <w:t>桂枝湯」</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當醫生在決定攻下的時候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就是知道病人肚子裏面有乾大便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才會攻下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攻下之前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看還有「桂枝湯」證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先不要攻下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怕下陷入胸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所以要先去解表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再去攻裏。</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w:t>
      </w:r>
      <w:r w:rsidR="00896FA8" w:rsidRPr="003A204A">
        <w:rPr>
          <w:rFonts w:ascii="PMingLiU" w:eastAsia="PMingLiU" w:hAnsi="PMingLiU" w:hint="eastAsia"/>
          <w:sz w:val="24"/>
          <w:szCs w:val="24"/>
        </w:rPr>
        <w:t>「太陽病」先發汗不解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而復下之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不愈</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浮為在外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故令不愈。今脈浮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故知在外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須當解外則愈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如果剛開始「桂枝湯」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給病人發汗沒有好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又誤攻下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病人脈還是浮的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代表「表證」還在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沒有好。浮為在外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而反下之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故令不愈。病在表如果攻裏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走錯方向了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故知在外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須當解外則愈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宜「桂枝湯」主之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所以「桂枝湯」非常的好用。</w:t>
      </w:r>
    </w:p>
    <w:p w:rsidR="00896FA8" w:rsidRPr="003A204A" w:rsidRDefault="00507400"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五十一．</w:t>
      </w:r>
      <w:bookmarkStart w:id="4" w:name="日期960201"/>
      <w:bookmarkEnd w:id="4"/>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八九日不解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表證仍在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此當發其汗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「麻黃湯」主之。服藥已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其人發煩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目暝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劇者必衄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衄乃解。所以然者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陽氣重故也。</w:t>
      </w:r>
    </w:p>
    <w:p w:rsidR="00896FA8" w:rsidRPr="003A204A" w:rsidRDefault="00D35E5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這代表傷寒</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無汗發熱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身疼痛</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這就是太陽病的麻黃湯證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如果八九日後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表證還在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還是冷得要死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必要發病人的汗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開「麻黃湯」給他吃了以後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微除</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病</w:t>
      </w:r>
      <w:r w:rsidR="00896FA8" w:rsidRPr="003A204A">
        <w:rPr>
          <w:rFonts w:ascii="PMingLiU" w:eastAsia="PMingLiU" w:hAnsi="PMingLiU" w:hint="eastAsia"/>
          <w:sz w:val="24"/>
          <w:szCs w:val="24"/>
        </w:rPr>
        <w:t>稍微</w:t>
      </w:r>
      <w:r w:rsidR="00A21A2C" w:rsidRPr="003A204A">
        <w:rPr>
          <w:rFonts w:ascii="PMingLiU" w:eastAsia="PMingLiU" w:hAnsi="PMingLiU" w:hint="eastAsia"/>
          <w:sz w:val="24"/>
          <w:szCs w:val="24"/>
        </w:rPr>
        <w:t>好</w:t>
      </w:r>
      <w:r w:rsidR="00896FA8" w:rsidRPr="003A204A">
        <w:rPr>
          <w:rFonts w:ascii="PMingLiU" w:eastAsia="PMingLiU" w:hAnsi="PMingLiU" w:hint="eastAsia"/>
          <w:sz w:val="24"/>
          <w:szCs w:val="24"/>
        </w:rPr>
        <w:t>了一點</w:t>
      </w:r>
      <w:r w:rsidR="00A21A2C" w:rsidRPr="003A204A">
        <w:rPr>
          <w:rFonts w:ascii="PMingLiU" w:eastAsia="PMingLiU" w:hAnsi="PMingLiU" w:hint="eastAsia"/>
          <w:sz w:val="24"/>
          <w:szCs w:val="24"/>
        </w:rPr>
        <w:t>。</w:t>
      </w:r>
      <w:r w:rsidR="00896FA8" w:rsidRPr="003A204A">
        <w:rPr>
          <w:rFonts w:ascii="PMingLiU" w:eastAsia="PMingLiU" w:hAnsi="PMingLiU" w:hint="eastAsia"/>
          <w:sz w:val="24"/>
          <w:szCs w:val="24"/>
        </w:rPr>
        <w:t>開麻黃湯給病人有兩種情形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一種是醫師的過失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一種是病人的過失</w:t>
      </w:r>
      <w:r w:rsidR="00A21A2C" w:rsidRPr="003A204A">
        <w:rPr>
          <w:rFonts w:ascii="PMingLiU" w:eastAsia="PMingLiU" w:hAnsi="PMingLiU" w:hint="eastAsia"/>
          <w:sz w:val="24"/>
          <w:szCs w:val="24"/>
        </w:rPr>
        <w:t>。</w:t>
      </w:r>
      <w:r w:rsidR="00896FA8" w:rsidRPr="003A204A">
        <w:rPr>
          <w:rFonts w:ascii="PMingLiU" w:eastAsia="PMingLiU" w:hAnsi="PMingLiU" w:hint="eastAsia"/>
          <w:sz w:val="24"/>
          <w:szCs w:val="24"/>
        </w:rPr>
        <w:t>什麼是醫師的過失？前面講了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方子的劑量很重要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是麻黃湯證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開麻黃湯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病人吃下去發汗了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如果開太輕了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發汗的力量不夠</w:t>
      </w:r>
      <w:r w:rsidR="00C008BD" w:rsidRPr="003A204A">
        <w:rPr>
          <w:rFonts w:ascii="PMingLiU" w:eastAsia="PMingLiU" w:hAnsi="PMingLiU" w:hint="eastAsia"/>
          <w:sz w:val="24"/>
          <w:szCs w:val="24"/>
        </w:rPr>
        <w:t>，</w:t>
      </w:r>
      <w:r w:rsidR="00052C13" w:rsidRPr="003A204A">
        <w:rPr>
          <w:rFonts w:ascii="PMingLiU" w:eastAsia="PMingLiU" w:hAnsi="PMingLiU" w:hint="eastAsia"/>
          <w:sz w:val="24"/>
          <w:szCs w:val="24"/>
        </w:rPr>
        <w:t>「</w:t>
      </w:r>
      <w:r w:rsidR="00896FA8" w:rsidRPr="003A204A">
        <w:rPr>
          <w:rFonts w:ascii="PMingLiU" w:eastAsia="PMingLiU" w:hAnsi="PMingLiU" w:hint="eastAsia"/>
          <w:sz w:val="24"/>
          <w:szCs w:val="24"/>
        </w:rPr>
        <w:t>微除</w:t>
      </w:r>
      <w:r w:rsidR="00052C13"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就是一點點除掉了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還有症狀在裏面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這是一種情形。還有就是醫生的劑量開得很足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病人喝得不夠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只喝了第一碗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這一種是病人的過失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就是劑量吃得不夠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造成病人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發煩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目暝</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突然感到情緒暴躁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頭有點昏花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劇者必衄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衄乃解。所以然者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陽氣重故也。</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有這種狀況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是這病人本身體能很強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體能很強的人得到麻黃湯證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喝麻黃湯的劑量不夠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但麻黃湯已經帶動血的奔騰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已經把免疫系統帶出一部份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結果陽氣整個往上衝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衝到頭部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結果昏眩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嚴重的血叛離經脈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造成流鼻血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汗和血是同源的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有的時候給病人發汗的藥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一發汗燒就退掉了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還有時給病人發汗的藥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結果病人流鼻血燒就退掉了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所以小孩子發燒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流鼻血燒就退了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小孩子陽氣很重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有時候感冒</w:t>
      </w:r>
      <w:r w:rsidR="00C008BD" w:rsidRPr="003A204A">
        <w:rPr>
          <w:rFonts w:ascii="PMingLiU" w:eastAsia="PMingLiU" w:hAnsi="PMingLiU" w:hint="eastAsia"/>
          <w:sz w:val="24"/>
          <w:szCs w:val="24"/>
        </w:rPr>
        <w:t>，</w:t>
      </w:r>
      <w:r w:rsidR="00815389" w:rsidRPr="003A204A">
        <w:rPr>
          <w:rFonts w:ascii="PMingLiU" w:eastAsia="PMingLiU" w:hAnsi="PMingLiU" w:hint="eastAsia"/>
          <w:sz w:val="24"/>
          <w:szCs w:val="24"/>
        </w:rPr>
        <w:t>一</w:t>
      </w:r>
      <w:r w:rsidR="00896FA8" w:rsidRPr="003A204A">
        <w:rPr>
          <w:rFonts w:ascii="PMingLiU" w:eastAsia="PMingLiU" w:hAnsi="PMingLiU" w:hint="eastAsia"/>
          <w:sz w:val="24"/>
          <w:szCs w:val="24"/>
        </w:rPr>
        <w:t>流鼻血燒就退了。這時候看到鼻血已經流出來了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表示病人已好了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再開麻黃湯就太過了。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臨床上有一個案例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兩個木工的兄弟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大熱天把父親用棉被包起來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帶到診所來看病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說已經中風一個禮拜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結果我一看</w:t>
      </w:r>
      <w:r w:rsidR="00A21A2C" w:rsidRPr="003A204A">
        <w:rPr>
          <w:rFonts w:ascii="PMingLiU" w:eastAsia="PMingLiU" w:hAnsi="PMingLiU" w:hint="eastAsia"/>
          <w:sz w:val="24"/>
          <w:szCs w:val="24"/>
        </w:rPr>
        <w:t>是</w:t>
      </w:r>
      <w:r w:rsidRPr="003A204A">
        <w:rPr>
          <w:rFonts w:ascii="PMingLiU" w:eastAsia="PMingLiU" w:hAnsi="PMingLiU" w:hint="eastAsia"/>
          <w:sz w:val="24"/>
          <w:szCs w:val="24"/>
        </w:rPr>
        <w:t>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照樣用麻黃湯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心想仲景必不我欺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為了小心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隔天打電話去求證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結果家人說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不在</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原來是不在家裡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出門去玩了</w:t>
      </w:r>
      <w:r w:rsidR="00A21A2C" w:rsidRPr="003A204A">
        <w:rPr>
          <w:rFonts w:ascii="PMingLiU" w:eastAsia="PMingLiU" w:hAnsi="PMingLiU" w:hint="eastAsia"/>
          <w:sz w:val="24"/>
          <w:szCs w:val="24"/>
        </w:rPr>
        <w:t>。</w:t>
      </w:r>
      <w:r w:rsidRPr="003A204A">
        <w:rPr>
          <w:rFonts w:ascii="PMingLiU" w:eastAsia="PMingLiU" w:hAnsi="PMingLiU" w:hint="eastAsia"/>
          <w:sz w:val="24"/>
          <w:szCs w:val="24"/>
        </w:rPr>
        <w:t>問家人說麻黃湯喝了幾碗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回答說只喝了一碗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藥效就是這麼快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而且吃了麻黃湯還是睡的很好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不因為麻黃而有失眠現象。雖然八九日不解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不管病名是中風還是感冒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只要還是麻黃湯證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這就是辨症論治。</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五十二．</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自衄者愈。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這因本身的體能比剛剛的更強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剛才的陽氣還只是中級強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還需要麻黃湯來把寒發出來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這個不用麻黃湯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常見的是小孩子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而且是男孩子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跑來跑去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媽媽還在煮麻黃湯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小孩流鼻血好了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所以不用太緊張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血會自已停掉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一般容易發生在十四歲以下的孩童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因為是純陽之體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所以在針灸課程中講過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十四歲以下的孩童如果流鼻血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不需要治療。</w:t>
      </w:r>
    </w:p>
    <w:p w:rsidR="00896FA8" w:rsidRPr="003A204A" w:rsidRDefault="0081538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人體</w:t>
      </w:r>
      <w:r w:rsidR="00896FA8" w:rsidRPr="003A204A">
        <w:rPr>
          <w:rFonts w:ascii="PMingLiU" w:eastAsia="PMingLiU" w:hAnsi="PMingLiU" w:hint="eastAsia"/>
          <w:sz w:val="24"/>
          <w:szCs w:val="24"/>
        </w:rPr>
        <w:t>溫度</w:t>
      </w:r>
      <w:r w:rsidRPr="003A204A">
        <w:rPr>
          <w:rFonts w:ascii="PMingLiU" w:eastAsia="PMingLiU" w:hAnsi="PMingLiU" w:hint="eastAsia"/>
          <w:sz w:val="24"/>
          <w:szCs w:val="24"/>
        </w:rPr>
        <w:t>會</w:t>
      </w:r>
      <w:r w:rsidR="00896FA8" w:rsidRPr="003A204A">
        <w:rPr>
          <w:rFonts w:ascii="PMingLiU" w:eastAsia="PMingLiU" w:hAnsi="PMingLiU" w:hint="eastAsia"/>
          <w:sz w:val="24"/>
          <w:szCs w:val="24"/>
        </w:rPr>
        <w:t>因衄血而降低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故中醫謂之紅汗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故多血家之有腦充血象徵者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不但無害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反而有益。</w:t>
      </w:r>
      <w:r w:rsidR="007E14A3" w:rsidRPr="003A204A">
        <w:rPr>
          <w:rFonts w:ascii="PMingLiU" w:eastAsia="PMingLiU" w:hAnsi="PMingLiU" w:hint="eastAsia"/>
          <w:sz w:val="24"/>
          <w:szCs w:val="24"/>
        </w:rPr>
        <w:t>《內經》</w:t>
      </w:r>
      <w:r w:rsidR="0049194B" w:rsidRPr="003A204A">
        <w:rPr>
          <w:rFonts w:ascii="PMingLiU" w:eastAsia="PMingLiU" w:hAnsi="PMingLiU" w:hint="eastAsia"/>
          <w:sz w:val="24"/>
          <w:szCs w:val="24"/>
        </w:rPr>
        <w:t>：</w:t>
      </w:r>
      <w:r w:rsidR="00A21A2C" w:rsidRPr="003A204A">
        <w:rPr>
          <w:rFonts w:ascii="PMingLiU" w:eastAsia="PMingLiU" w:hAnsi="PMingLiU" w:hint="eastAsia"/>
          <w:sz w:val="24"/>
          <w:szCs w:val="24"/>
        </w:rPr>
        <w:t>『</w:t>
      </w:r>
      <w:r w:rsidR="00896FA8" w:rsidRPr="003A204A">
        <w:rPr>
          <w:rFonts w:ascii="PMingLiU" w:eastAsia="PMingLiU" w:hAnsi="PMingLiU" w:hint="eastAsia"/>
          <w:sz w:val="24"/>
          <w:szCs w:val="24"/>
        </w:rPr>
        <w:t>奪血者無汗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奪汗者無血。</w:t>
      </w:r>
      <w:r w:rsidR="00A21A2C" w:rsidRPr="003A204A">
        <w:rPr>
          <w:rFonts w:ascii="PMingLiU" w:eastAsia="PMingLiU" w:hAnsi="PMingLiU" w:hint="eastAsia"/>
          <w:sz w:val="24"/>
          <w:szCs w:val="24"/>
        </w:rPr>
        <w:t>』</w:t>
      </w:r>
      <w:r w:rsidR="00896FA8" w:rsidRPr="003A204A">
        <w:rPr>
          <w:rFonts w:ascii="PMingLiU" w:eastAsia="PMingLiU" w:hAnsi="PMingLiU" w:hint="eastAsia"/>
          <w:sz w:val="24"/>
          <w:szCs w:val="24"/>
        </w:rPr>
        <w:t>就是平常容易流鼻血的都不會有汗的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還有平常流汗很多的人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就不會流鼻血。</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五十三．</w:t>
      </w:r>
      <w:r w:rsidR="00896FA8" w:rsidRPr="003A204A">
        <w:rPr>
          <w:rFonts w:ascii="PMingLiU" w:eastAsia="PMingLiU" w:hAnsi="PMingLiU" w:hint="eastAsia"/>
          <w:sz w:val="24"/>
          <w:szCs w:val="24"/>
        </w:rPr>
        <w:t>二陽併病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「太陽」初得病時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發其汗</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汗先出不澈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因轉屬「陽明」</w:t>
      </w:r>
      <w:r w:rsidR="00047D48" w:rsidRPr="003A204A">
        <w:rPr>
          <w:rFonts w:ascii="PMingLiU" w:eastAsia="PMingLiU" w:hAnsi="PMingLiU" w:hint="eastAsia"/>
          <w:sz w:val="24"/>
          <w:szCs w:val="24"/>
        </w:rPr>
        <w:t>，</w:t>
      </w:r>
      <w:r w:rsidR="00896FA8" w:rsidRPr="003A204A">
        <w:rPr>
          <w:rFonts w:ascii="PMingLiU" w:eastAsia="PMingLiU" w:hAnsi="PMingLiU" w:hint="eastAsia"/>
          <w:sz w:val="24"/>
          <w:szCs w:val="24"/>
        </w:rPr>
        <w:t>續自微汗出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047D48" w:rsidRPr="003A204A">
        <w:rPr>
          <w:rFonts w:ascii="PMingLiU" w:eastAsia="PMingLiU" w:hAnsi="PMingLiU" w:hint="eastAsia"/>
          <w:sz w:val="24"/>
          <w:szCs w:val="24"/>
        </w:rPr>
        <w:t>。</w:t>
      </w:r>
      <w:r w:rsidR="00896FA8" w:rsidRPr="003A204A">
        <w:rPr>
          <w:rFonts w:ascii="PMingLiU" w:eastAsia="PMingLiU" w:hAnsi="PMingLiU" w:hint="eastAsia"/>
          <w:sz w:val="24"/>
          <w:szCs w:val="24"/>
        </w:rPr>
        <w:t>若「太陽」病證不罷者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下之為逆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如此可小發汗。設面色緣緣正赤者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陽氣怫鬱在表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當解之薰之。若發汗不澈不足言</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陽氣怫鬱不得越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當汗不汗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不知痛處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乍在腹中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乍在四肢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按之不可得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以汗出不澈故也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更發汗則愈。何以知汗出不澈</w:t>
      </w:r>
      <w:r w:rsidR="00A21A2C" w:rsidRPr="003A204A">
        <w:rPr>
          <w:rFonts w:ascii="PMingLiU" w:eastAsia="PMingLiU" w:hAnsi="PMingLiU" w:hint="eastAsia"/>
          <w:sz w:val="24"/>
          <w:szCs w:val="24"/>
        </w:rPr>
        <w:t>？</w:t>
      </w:r>
      <w:r w:rsidR="00896FA8" w:rsidRPr="003A204A">
        <w:rPr>
          <w:rFonts w:ascii="PMingLiU" w:eastAsia="PMingLiU" w:hAnsi="PMingLiU" w:hint="eastAsia"/>
          <w:sz w:val="24"/>
          <w:szCs w:val="24"/>
        </w:rPr>
        <w:t>脈濇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故知也。</w:t>
      </w:r>
    </w:p>
    <w:p w:rsidR="00896FA8" w:rsidRPr="003A204A" w:rsidRDefault="00D35E5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二陽並病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就是太陽</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陽明並病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太陽初得病時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發其汗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太陽病剛得到的時候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發病人的汗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如果發透了就好了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如果發得沒有透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汗先出不澈</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開處方的時候心軟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藥劑開得太少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病邪沒有去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慢慢的太陽證的時間過了以後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病的熱邪轉到陽明去了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續自微汗出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還會流汗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因為腸的津液還會往外走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但是陽明證沒有寒</w:t>
      </w:r>
      <w:r w:rsidR="00A21A2C" w:rsidRPr="003A204A">
        <w:rPr>
          <w:rFonts w:ascii="PMingLiU" w:eastAsia="PMingLiU" w:hAnsi="PMingLiU" w:hint="eastAsia"/>
          <w:sz w:val="24"/>
          <w:szCs w:val="24"/>
        </w:rPr>
        <w:t>證</w:t>
      </w:r>
      <w:r w:rsidR="00896FA8" w:rsidRPr="003A204A">
        <w:rPr>
          <w:rFonts w:ascii="PMingLiU" w:eastAsia="PMingLiU" w:hAnsi="PMingLiU" w:hint="eastAsia"/>
          <w:sz w:val="24"/>
          <w:szCs w:val="24"/>
        </w:rPr>
        <w:t>都是熱證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表證已經沒有了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入到裏去了</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在</w:t>
      </w:r>
      <w:r w:rsidR="00896FA8" w:rsidRPr="003A204A">
        <w:rPr>
          <w:rFonts w:ascii="PMingLiU" w:eastAsia="PMingLiU" w:hAnsi="PMingLiU" w:hint="eastAsia"/>
          <w:sz w:val="24"/>
          <w:szCs w:val="24"/>
        </w:rPr>
        <w:t>這種情形</w:t>
      </w:r>
      <w:r w:rsidR="00A21A2C" w:rsidRPr="003A204A">
        <w:rPr>
          <w:rFonts w:ascii="PMingLiU" w:eastAsia="PMingLiU" w:hAnsi="PMingLiU" w:hint="eastAsia"/>
          <w:sz w:val="24"/>
          <w:szCs w:val="24"/>
        </w:rPr>
        <w:t>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若太陽病證不罷者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要先看病人到底在陽明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還是在太陽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問病人還有沒有怕風？答有。有沒有怕冷？答有。沒有流汗？答有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就是表證還沒有去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甚而摸他的脈很浮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有表證的時候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絕對不要攻下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下之為逆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這種狀況的時候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給他小發汗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就是「桂枝湯加葛根」就可以了。用葛根把津液補一補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前面已然發過汗了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後面怕發汗發太多了。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設面色緣緣正赤者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陽氣怫鬱在表</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臉色紅赤的時候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代表胃的熱氣往上衝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陽氣浮在皮膚表面上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發又發不出來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當解之薰之</w:t>
      </w:r>
      <w:r w:rsidRPr="003A204A">
        <w:rPr>
          <w:rFonts w:ascii="PMingLiU" w:eastAsia="PMingLiU" w:hAnsi="PMingLiU" w:hint="eastAsia"/>
          <w:sz w:val="24"/>
          <w:szCs w:val="24"/>
        </w:rPr>
        <w:t>」</w:t>
      </w:r>
      <w:r w:rsidR="00047D48" w:rsidRPr="003A204A">
        <w:rPr>
          <w:rFonts w:ascii="PMingLiU" w:eastAsia="PMingLiU" w:hAnsi="PMingLiU" w:hint="eastAsia"/>
          <w:sz w:val="24"/>
          <w:szCs w:val="24"/>
        </w:rPr>
        <w:t>，</w:t>
      </w:r>
      <w:r w:rsidR="00896FA8" w:rsidRPr="003A204A">
        <w:rPr>
          <w:rFonts w:ascii="PMingLiU" w:eastAsia="PMingLiU" w:hAnsi="PMingLiU" w:hint="eastAsia"/>
          <w:sz w:val="24"/>
          <w:szCs w:val="24"/>
        </w:rPr>
        <w:t>薰為古人用一種藥草熬水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蒸其水氣以取汗之法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就是用煮藥草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病人坐在旁邊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薰病人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讓病人流一點汗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因為怕喝藥喝太多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而病人津液已經不夠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因為有陽明證表示津液不夠了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腸胃的津液再傷到的話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大便一旦堵到了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就變成承氣湯證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如果是血裏面的水不夠的話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就變成白虎湯證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怕吃藥吃太多不好控制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所以用藥去薰他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用外在的方法使病人流一點汗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這是比較淺的方法。</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若發汗不澈不足言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陽氣怫鬱不得越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當汗不汗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不知痛處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乍在腹中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乍在四肢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按之不可得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以汗出不澈故也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這條辨講的是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如果病剛好介在陽明和太陽之間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無法分辨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就問病人大便正不正常？如果還很正常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就不用管陽明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先解表再攻裏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解表的同時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如果怕太重傷到津液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可以同時採用增加津液的藥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吃稀飯或杏仁多加一點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或吃完麻黃湯以後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多吃些水梨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把肺的津液補回去。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剛剛講的就是汗發得不夠透澈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所以在太陽證的時候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給病人多一點發汗不會有事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因為桂枝湯裏面有甘草、大棗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麻黃湯裏面有杏仁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張仲景設計的方子不會傷到津液的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所以麻黃湯裏面麻黃開到五錢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杏仁也要開到五錢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如果吃了麻黃湯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因發汗發太過造成貧血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就是杏仁用太少了。所有的症狀都是汗出不澈故也</w:t>
      </w:r>
      <w:r w:rsidR="00D35E56" w:rsidRPr="003A204A">
        <w:rPr>
          <w:rFonts w:ascii="PMingLiU" w:eastAsia="PMingLiU" w:hAnsi="PMingLiU" w:hint="eastAsia"/>
          <w:sz w:val="24"/>
          <w:szCs w:val="24"/>
        </w:rPr>
        <w:t>。「</w:t>
      </w:r>
      <w:r w:rsidRPr="003A204A">
        <w:rPr>
          <w:rFonts w:ascii="PMingLiU" w:eastAsia="PMingLiU" w:hAnsi="PMingLiU" w:hint="eastAsia"/>
          <w:sz w:val="24"/>
          <w:szCs w:val="24"/>
        </w:rPr>
        <w:t>更發汗則愈</w:t>
      </w:r>
      <w:r w:rsidR="00D35E56" w:rsidRPr="003A204A">
        <w:rPr>
          <w:rFonts w:ascii="PMingLiU" w:eastAsia="PMingLiU" w:hAnsi="PMingLiU" w:hint="eastAsia"/>
          <w:sz w:val="24"/>
          <w:szCs w:val="24"/>
        </w:rPr>
        <w:t>」，</w:t>
      </w:r>
      <w:r w:rsidRPr="003A204A">
        <w:rPr>
          <w:rFonts w:ascii="PMingLiU" w:eastAsia="PMingLiU" w:hAnsi="PMingLiU" w:hint="eastAsia"/>
          <w:sz w:val="24"/>
          <w:szCs w:val="24"/>
        </w:rPr>
        <w:t>為什麼知道汗出不澈呢？</w:t>
      </w:r>
      <w:r w:rsidR="00D35E56" w:rsidRPr="003A204A">
        <w:rPr>
          <w:rFonts w:ascii="PMingLiU" w:eastAsia="PMingLiU" w:hAnsi="PMingLiU" w:hint="eastAsia"/>
          <w:sz w:val="24"/>
          <w:szCs w:val="24"/>
        </w:rPr>
        <w:t>「</w:t>
      </w:r>
      <w:r w:rsidRPr="003A204A">
        <w:rPr>
          <w:rFonts w:ascii="PMingLiU" w:eastAsia="PMingLiU" w:hAnsi="PMingLiU" w:hint="eastAsia"/>
          <w:sz w:val="24"/>
          <w:szCs w:val="24"/>
        </w:rPr>
        <w:t>脈濇</w:t>
      </w:r>
      <w:r w:rsidR="00D35E56" w:rsidRPr="003A204A">
        <w:rPr>
          <w:rFonts w:ascii="PMingLiU" w:eastAsia="PMingLiU" w:hAnsi="PMingLiU" w:hint="eastAsia"/>
          <w:sz w:val="24"/>
          <w:szCs w:val="24"/>
        </w:rPr>
        <w:t>」</w:t>
      </w:r>
      <w:r w:rsidR="00A21A2C" w:rsidRPr="003A204A">
        <w:rPr>
          <w:rFonts w:ascii="PMingLiU" w:eastAsia="PMingLiU" w:hAnsi="PMingLiU" w:hint="eastAsia"/>
          <w:sz w:val="24"/>
          <w:szCs w:val="24"/>
        </w:rPr>
        <w:t>。</w:t>
      </w:r>
      <w:r w:rsidRPr="003A204A">
        <w:rPr>
          <w:rFonts w:ascii="PMingLiU" w:eastAsia="PMingLiU" w:hAnsi="PMingLiU" w:hint="eastAsia"/>
          <w:sz w:val="24"/>
          <w:szCs w:val="24"/>
        </w:rPr>
        <w:t>濇脈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摸到的脈是扁的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所以脈遲而細就是濇脈。汗出不澈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從脈可以看得出來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還有病人的陳述也可以看得出來</w:t>
      </w:r>
      <w:r w:rsidR="00C008BD" w:rsidRPr="003A204A">
        <w:rPr>
          <w:rFonts w:ascii="PMingLiU" w:eastAsia="PMingLiU" w:hAnsi="PMingLiU" w:hint="eastAsia"/>
          <w:sz w:val="24"/>
          <w:szCs w:val="24"/>
        </w:rPr>
        <w:t>，</w:t>
      </w:r>
      <w:r w:rsidR="00A21A2C" w:rsidRPr="003A204A">
        <w:rPr>
          <w:rFonts w:ascii="PMingLiU" w:eastAsia="PMingLiU" w:hAnsi="PMingLiU" w:hint="eastAsia"/>
          <w:sz w:val="24"/>
          <w:szCs w:val="24"/>
        </w:rPr>
        <w:t>如</w:t>
      </w:r>
      <w:r w:rsidRPr="003A204A">
        <w:rPr>
          <w:rFonts w:ascii="PMingLiU" w:eastAsia="PMingLiU" w:hAnsi="PMingLiU" w:hint="eastAsia"/>
          <w:sz w:val="24"/>
          <w:szCs w:val="24"/>
        </w:rPr>
        <w:t>皮膚癢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癢就是汗出不澈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最明顯就是皮膚癢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風吹得很難過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這也是汗出不澈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汗發不透的時候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有時候是皮膚癢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有時候是皮膚有很緊的感覺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整個臉色是紅潤的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眼睛兩邊紅紅赤赤的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因為汗是從胃裏面的津液出來的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要發發不出來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胃氣一直往上跑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整個衝在臉上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所以臉就會紅紅的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可是又流不出汗來。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如果要很重的透發太陽證的時候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就桂枝湯加重一些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如果表束到了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加「麻黃湯」進去。如果病人全部是熱證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脈洪大、燥渴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用白虎湯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病人吃石膏的時候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也是得汗則解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因此不單單只有桂枝湯、麻黃湯、葛根湯才有流汗的現象。</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五十四．</w:t>
      </w:r>
      <w:r w:rsidR="00896FA8" w:rsidRPr="003A204A">
        <w:rPr>
          <w:rFonts w:ascii="PMingLiU" w:eastAsia="PMingLiU" w:hAnsi="PMingLiU" w:hint="eastAsia"/>
          <w:sz w:val="24"/>
          <w:szCs w:val="24"/>
        </w:rPr>
        <w:t>脈浮數者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法當汗出而愈。若下之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身重心悸者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當自汗出乃解。所以然者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尺中脈微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此裏虛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須表裏實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津液自和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便自汗出而愈。</w:t>
      </w:r>
    </w:p>
    <w:p w:rsidR="00896FA8" w:rsidRPr="003A204A" w:rsidRDefault="00D35E5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脈浮數者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浮就是表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一息跳六七下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數代表熱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發燒了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法當汗出而愈</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看到表熱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汗一出就解掉了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若下之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應該發表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這病人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身重心悸</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因為攻下得太厲害了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造成病人氣血兩虛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為什麼身重？因為所有好的食物營養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本來是血的源頭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通通攻掉了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造成血不夠了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所以到四肢肌肉關節的營養不足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就會有身重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心臟缺血就會有心悸的現象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這時候病人已經血虛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就不要再發汗了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當自汗出乃解</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讓他慢慢的自己恢復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自己流汗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胃氣慢慢恢復就好了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尺中脈微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此裏虛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須表裏實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津液自和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便自汗出而愈。</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尺脈的地方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講男人的精宮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女人的子宮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也就是胞中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胞中是下焦陽聚的地方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也就是精的來源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摸到尺脈很虛很弱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重按就沒有了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就是下焦虛掉了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血化成熱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到下焦後成為精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就是我們的體力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所以精血是同源的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因此要確定病人裏面津液很足的時候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才可以發表。遇到這種情形的時候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讓他腸胃功能慢慢恢復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自己會流汗就好了。有的人身體很虛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回來得比較慢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這樣等不是辦法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過去經方家在裏虛很盛的時候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用小建中湯加黃耆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為什麼用小建中湯？小建中湯就是桂枝湯加飴糖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這飴糖就是麥芽糖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如果飴糖太麻煩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用普通的方糖也可以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這是專門治療腸比較冷的狀況</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有的小孩喜歡吃冰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吃冰後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飯就不吃了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因為吃冰後腸胃都冷掉了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腸胃都不蠕動了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當然不喜歡吃飯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吃了小建中湯以後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看到冰就沒興趣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小建中湯在經方是拿來作補藥的</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小建中湯加黃耆讓它固表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黃耆這藥是固表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屬於氣藥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氣不足的時候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用來補氣的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例</w:t>
      </w:r>
      <w:r w:rsidR="00487185" w:rsidRPr="003A204A">
        <w:rPr>
          <w:rFonts w:ascii="PMingLiU" w:eastAsia="PMingLiU" w:hAnsi="PMingLiU" w:hint="eastAsia"/>
          <w:sz w:val="24"/>
          <w:szCs w:val="24"/>
        </w:rPr>
        <w:t>如</w:t>
      </w:r>
      <w:r w:rsidR="00896FA8" w:rsidRPr="003A204A">
        <w:rPr>
          <w:rFonts w:ascii="PMingLiU" w:eastAsia="PMingLiU" w:hAnsi="PMingLiU" w:hint="eastAsia"/>
          <w:sz w:val="24"/>
          <w:szCs w:val="24"/>
        </w:rPr>
        <w:t>孕婦</w:t>
      </w:r>
      <w:r w:rsidR="00487185" w:rsidRPr="003A204A">
        <w:rPr>
          <w:rFonts w:ascii="PMingLiU" w:eastAsia="PMingLiU" w:hAnsi="PMingLiU" w:hint="eastAsia"/>
          <w:sz w:val="24"/>
          <w:szCs w:val="24"/>
        </w:rPr>
        <w:t>在</w:t>
      </w:r>
      <w:r w:rsidR="00896FA8" w:rsidRPr="003A204A">
        <w:rPr>
          <w:rFonts w:ascii="PMingLiU" w:eastAsia="PMingLiU" w:hAnsi="PMingLiU" w:hint="eastAsia"/>
          <w:sz w:val="24"/>
          <w:szCs w:val="24"/>
        </w:rPr>
        <w:t>懷孕正常的狀況是血旺氣衰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如果流產的時候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就是氣旺血衰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所以懷孕的人不可能開黃耆給她吃的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但是如果要下胎就要把黃耆加重。黃耆本身是走表的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走皮膚表面上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所以皮膚病的藥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都要加黃耆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所以遇到這種情形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看他有表證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又不可以發表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因為裏虛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所以先去把裏扶正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再讓他發一點表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所以用小建中湯加黃耆。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如果是有脈浮有汗的桂枝湯證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而且尺脈微、舌苔白而厚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我們知道裏虛而且中濕很盛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我們可以在發表的藥中加些茯苓</w:t>
      </w:r>
      <w:r w:rsidR="00487185" w:rsidRPr="003A204A">
        <w:rPr>
          <w:rFonts w:ascii="PMingLiU" w:eastAsia="PMingLiU" w:hAnsi="PMingLiU" w:hint="eastAsia"/>
          <w:sz w:val="24"/>
          <w:szCs w:val="24"/>
        </w:rPr>
        <w:t>、</w:t>
      </w:r>
      <w:r w:rsidRPr="003A204A">
        <w:rPr>
          <w:rFonts w:ascii="PMingLiU" w:eastAsia="PMingLiU" w:hAnsi="PMingLiU" w:hint="eastAsia"/>
          <w:sz w:val="24"/>
          <w:szCs w:val="24"/>
        </w:rPr>
        <w:t>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就可以避免這種現象。</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五十五．</w:t>
      </w:r>
      <w:r w:rsidR="00896FA8" w:rsidRPr="003A204A">
        <w:rPr>
          <w:rFonts w:ascii="PMingLiU" w:eastAsia="PMingLiU" w:hAnsi="PMingLiU" w:hint="eastAsia"/>
          <w:sz w:val="24"/>
          <w:szCs w:val="24"/>
        </w:rPr>
        <w:t>脈浮緊者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法當身疼痛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宜以汗解之。假令尺中遲者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不可發汗。何以知其然？以營氣不足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血少故也。</w:t>
      </w:r>
    </w:p>
    <w:p w:rsidR="00896FA8" w:rsidRPr="003A204A" w:rsidRDefault="00D35E5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就是寒</w:t>
      </w:r>
      <w:r w:rsidR="00047D48" w:rsidRPr="003A204A">
        <w:rPr>
          <w:rFonts w:ascii="PMingLiU" w:eastAsia="PMingLiU" w:hAnsi="PMingLiU" w:hint="eastAsia"/>
          <w:sz w:val="24"/>
          <w:szCs w:val="24"/>
        </w:rPr>
        <w:t>。「</w:t>
      </w:r>
      <w:r w:rsidR="00896FA8" w:rsidRPr="003A204A">
        <w:rPr>
          <w:rFonts w:ascii="PMingLiU" w:eastAsia="PMingLiU" w:hAnsi="PMingLiU" w:hint="eastAsia"/>
          <w:sz w:val="24"/>
          <w:szCs w:val="24"/>
        </w:rPr>
        <w:t>法當身疼痛</w:t>
      </w:r>
      <w:r w:rsidR="00047D4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他應該感覺到全身痛</w:t>
      </w:r>
      <w:r w:rsidR="00047D48" w:rsidRPr="003A204A">
        <w:rPr>
          <w:rFonts w:ascii="PMingLiU" w:eastAsia="PMingLiU" w:hAnsi="PMingLiU" w:hint="eastAsia"/>
          <w:sz w:val="24"/>
          <w:szCs w:val="24"/>
        </w:rPr>
        <w:t>。「</w:t>
      </w:r>
      <w:r w:rsidR="00896FA8" w:rsidRPr="003A204A">
        <w:rPr>
          <w:rFonts w:ascii="PMingLiU" w:eastAsia="PMingLiU" w:hAnsi="PMingLiU" w:hint="eastAsia"/>
          <w:sz w:val="24"/>
          <w:szCs w:val="24"/>
        </w:rPr>
        <w:t>宜以汗解之</w:t>
      </w:r>
      <w:r w:rsidR="00047D4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要用汗來解他</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假令尺中遲者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尺中脈很遲的時候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就是血不足了</w:t>
      </w:r>
      <w:r w:rsidR="00047D48" w:rsidRPr="003A204A">
        <w:rPr>
          <w:rFonts w:ascii="PMingLiU" w:eastAsia="PMingLiU" w:hAnsi="PMingLiU" w:hint="eastAsia"/>
          <w:sz w:val="24"/>
          <w:szCs w:val="24"/>
        </w:rPr>
        <w:t>。</w:t>
      </w:r>
      <w:r w:rsidR="00896FA8" w:rsidRPr="003A204A">
        <w:rPr>
          <w:rFonts w:ascii="PMingLiU" w:eastAsia="PMingLiU" w:hAnsi="PMingLiU" w:hint="eastAsia"/>
          <w:sz w:val="24"/>
          <w:szCs w:val="24"/>
        </w:rPr>
        <w:t>血裏面有百分之六十的水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血不夠代表血裏面的津液不足了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這時候不可以發汗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所以在開麻黃湯之前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要確定病人有沒有足夠的津液來發汗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張仲景提供一個方法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就是摸一摸尺脈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平常開麻黃湯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病人的尺脈都很大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又浮又緊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摸寸脈是陽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也就是胸、肺、皮膚表面、上焦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摸關脈就是肝、膽、脾、胃、中焦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尺脈是陰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就是腎、膀胱、下焦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平常開麻黃湯給病人發汗的時候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一定是寸、關、尺三脈都浮在上面的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才用麻黃湯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這是用脈證來確定病人的身體虛不虛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如果吃了麻黃湯會手腳厥逆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就是病人變成甘草乾薑湯證了。一般來說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如果吃了麻黃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不會感覺到心悸的人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都是心臟比較好的。</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五十六．</w:t>
      </w:r>
      <w:r w:rsidR="00896FA8" w:rsidRPr="003A204A">
        <w:rPr>
          <w:rFonts w:ascii="PMingLiU" w:eastAsia="PMingLiU" w:hAnsi="PMingLiU" w:hint="eastAsia"/>
          <w:sz w:val="24"/>
          <w:szCs w:val="24"/>
        </w:rPr>
        <w:t>脈浮者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宜「麻黃湯」。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這條是在尺脈很壯盛的時候會用得到。如果是下針給病人發汗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就下「合谷」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「合谷」下針的時候要「飛針引氣」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起針的時候轉針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一邊起針一邊轉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下去的時候直直的下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引到第三次的時候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病人就冒汗了。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頭痛、印堂痛用「承氣湯」</w:t>
      </w:r>
      <w:r w:rsidR="00D35E56" w:rsidRPr="003A204A">
        <w:rPr>
          <w:rFonts w:ascii="PMingLiU" w:eastAsia="PMingLiU" w:hAnsi="PMingLiU" w:hint="eastAsia"/>
          <w:sz w:val="24"/>
          <w:szCs w:val="24"/>
        </w:rPr>
        <w:t>；</w:t>
      </w:r>
      <w:r w:rsidRPr="003A204A">
        <w:rPr>
          <w:rFonts w:ascii="PMingLiU" w:eastAsia="PMingLiU" w:hAnsi="PMingLiU" w:hint="eastAsia"/>
          <w:sz w:val="24"/>
          <w:szCs w:val="24"/>
        </w:rPr>
        <w:t>偏頭痛就是「小柴胡湯」；整個頭痛、頭頂最痛用「葛根湯」。</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五十七．</w:t>
      </w:r>
      <w:r w:rsidR="00896FA8" w:rsidRPr="003A204A">
        <w:rPr>
          <w:rFonts w:ascii="PMingLiU" w:eastAsia="PMingLiU" w:hAnsi="PMingLiU" w:hint="eastAsia"/>
          <w:sz w:val="24"/>
          <w:szCs w:val="24"/>
        </w:rPr>
        <w:t>脈浮數者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宜「麻黃湯」。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有它必要的條件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如果說病人已經在發汗了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不會開麻黃湯的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因為病人的表已經開了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病人的症狀除了脈浮數以外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一定兼有惡寒和無汗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所以麻黃湯和桂枝湯最簡單的區分就是一個無汗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一個有汗。麻黃湯證一般發燒溫度比較高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怕冷比較嚴重。</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五十八．</w:t>
      </w:r>
      <w:r w:rsidR="00896FA8" w:rsidRPr="003A204A">
        <w:rPr>
          <w:rFonts w:ascii="PMingLiU" w:eastAsia="PMingLiU" w:hAnsi="PMingLiU" w:hint="eastAsia"/>
          <w:sz w:val="24"/>
          <w:szCs w:val="24"/>
        </w:rPr>
        <w:t>病常自汗出者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此為營氣和。營氣和者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外不諧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以衛氣不共營氣和諧故爾。以營行脈中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衛行脈外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營衛和則愈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中醫對營衛的觀念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營就是血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衛就是氣</w:t>
      </w:r>
      <w:r w:rsidR="00487185" w:rsidRPr="003A204A">
        <w:rPr>
          <w:rFonts w:ascii="PMingLiU" w:eastAsia="PMingLiU" w:hAnsi="PMingLiU" w:hint="eastAsia"/>
          <w:sz w:val="24"/>
          <w:szCs w:val="24"/>
        </w:rPr>
        <w:t>。</w:t>
      </w:r>
      <w:r w:rsidRPr="003A204A">
        <w:rPr>
          <w:rFonts w:ascii="PMingLiU" w:eastAsia="PMingLiU" w:hAnsi="PMingLiU" w:hint="eastAsia"/>
          <w:sz w:val="24"/>
          <w:szCs w:val="24"/>
        </w:rPr>
        <w:t>營在肌肉裏面</w:t>
      </w:r>
      <w:r w:rsidR="00C008BD" w:rsidRPr="003A204A">
        <w:rPr>
          <w:rFonts w:ascii="PMingLiU" w:eastAsia="PMingLiU" w:hAnsi="PMingLiU" w:hint="eastAsia"/>
          <w:sz w:val="24"/>
          <w:szCs w:val="24"/>
        </w:rPr>
        <w:t>，</w:t>
      </w:r>
      <w:r w:rsidR="00487185" w:rsidRPr="003A204A">
        <w:rPr>
          <w:rFonts w:ascii="PMingLiU" w:eastAsia="PMingLiU" w:hAnsi="PMingLiU" w:hint="eastAsia"/>
          <w:sz w:val="24"/>
          <w:szCs w:val="24"/>
        </w:rPr>
        <w:t>它所</w:t>
      </w:r>
      <w:r w:rsidRPr="003A204A">
        <w:rPr>
          <w:rFonts w:ascii="PMingLiU" w:eastAsia="PMingLiU" w:hAnsi="PMingLiU" w:hint="eastAsia"/>
          <w:sz w:val="24"/>
          <w:szCs w:val="24"/>
        </w:rPr>
        <w:t>管的路線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從動脈血管到小血管到孫絡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中醫講的孫絡就是微血管的部份</w:t>
      </w:r>
      <w:r w:rsidR="00487185" w:rsidRPr="003A204A">
        <w:rPr>
          <w:rFonts w:ascii="PMingLiU" w:eastAsia="PMingLiU" w:hAnsi="PMingLiU" w:hint="eastAsia"/>
          <w:sz w:val="24"/>
          <w:szCs w:val="24"/>
        </w:rPr>
        <w:t>。</w:t>
      </w:r>
      <w:r w:rsidRPr="003A204A">
        <w:rPr>
          <w:rFonts w:ascii="PMingLiU" w:eastAsia="PMingLiU" w:hAnsi="PMingLiU" w:hint="eastAsia"/>
          <w:sz w:val="24"/>
          <w:szCs w:val="24"/>
        </w:rPr>
        <w:t>氣就是我們的動能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所以氣虛掉的時候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就沒有什麼力氣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講話都懶得講</w:t>
      </w:r>
      <w:r w:rsidR="00487185" w:rsidRPr="003A204A">
        <w:rPr>
          <w:rFonts w:ascii="PMingLiU" w:eastAsia="PMingLiU" w:hAnsi="PMingLiU" w:hint="eastAsia"/>
          <w:sz w:val="24"/>
          <w:szCs w:val="24"/>
        </w:rPr>
        <w:t>。</w:t>
      </w:r>
      <w:r w:rsidRPr="003A204A">
        <w:rPr>
          <w:rFonts w:ascii="PMingLiU" w:eastAsia="PMingLiU" w:hAnsi="PMingLiU" w:hint="eastAsia"/>
          <w:sz w:val="24"/>
          <w:szCs w:val="24"/>
        </w:rPr>
        <w:t>衛氣的路線就從腑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往往這個氣從腸胃吸收營養後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從淋巴系統一直走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走在皮膚毛孔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所以有流汗和流血兩種</w:t>
      </w:r>
      <w:r w:rsidR="00487185" w:rsidRPr="003A204A">
        <w:rPr>
          <w:rFonts w:ascii="PMingLiU" w:eastAsia="PMingLiU" w:hAnsi="PMingLiU" w:hint="eastAsia"/>
          <w:sz w:val="24"/>
          <w:szCs w:val="24"/>
        </w:rPr>
        <w:t>。</w:t>
      </w:r>
      <w:r w:rsidRPr="003A204A">
        <w:rPr>
          <w:rFonts w:ascii="PMingLiU" w:eastAsia="PMingLiU" w:hAnsi="PMingLiU" w:hint="eastAsia"/>
          <w:sz w:val="24"/>
          <w:szCs w:val="24"/>
        </w:rPr>
        <w:t>在血管裏面看到的是血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血管的外面有一層薄膜圈到了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這層網膜就是中醫講的氣的走向</w:t>
      </w:r>
      <w:r w:rsidR="00487185" w:rsidRPr="003A204A">
        <w:rPr>
          <w:rFonts w:ascii="PMingLiU" w:eastAsia="PMingLiU" w:hAnsi="PMingLiU" w:hint="eastAsia"/>
          <w:sz w:val="24"/>
          <w:szCs w:val="24"/>
        </w:rPr>
        <w:t>。</w:t>
      </w:r>
      <w:r w:rsidRPr="003A204A">
        <w:rPr>
          <w:rFonts w:ascii="PMingLiU" w:eastAsia="PMingLiU" w:hAnsi="PMingLiU" w:hint="eastAsia"/>
          <w:sz w:val="24"/>
          <w:szCs w:val="24"/>
        </w:rPr>
        <w:t>網膜的力量很強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常見心臟的動脈血管破掉的時候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網膜會把它包到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在沒有完全破裂之前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還有一段時間可以急救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而且在破掉之前會有症狀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病人的症狀就是心痛徹背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背痛徹心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或心口絞痛、刺痛。五</w:t>
      </w:r>
      <w:r w:rsidR="00487185" w:rsidRPr="003A204A">
        <w:rPr>
          <w:rFonts w:ascii="PMingLiU" w:eastAsia="PMingLiU" w:hAnsi="PMingLiU" w:hint="eastAsia"/>
          <w:sz w:val="24"/>
          <w:szCs w:val="24"/>
        </w:rPr>
        <w:t>、</w:t>
      </w:r>
      <w:r w:rsidRPr="003A204A">
        <w:rPr>
          <w:rFonts w:ascii="PMingLiU" w:eastAsia="PMingLiU" w:hAnsi="PMingLiU" w:hint="eastAsia"/>
          <w:sz w:val="24"/>
          <w:szCs w:val="24"/>
        </w:rPr>
        <w:t>六十歲的人常常在副主動脈上面破裂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在心臟的上方有一副主動脈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血出來很多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往往有網膜包到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就是被氣包到了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病人不會馬上死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可是很危險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病人不能動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一動就噴出來了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中醫的方法是讓血急速的流回去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加強網膜的力量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讓血管癒合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西醫的方法就是把這一段割掉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接個血管上去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把動脈導到維生機上面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很快的接完血管再導回來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接個人工血管這樣沒有網膜了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就沒有第二次機</w:t>
      </w:r>
      <w:r w:rsidR="00487185" w:rsidRPr="003A204A">
        <w:rPr>
          <w:rFonts w:ascii="PMingLiU" w:eastAsia="PMingLiU" w:hAnsi="PMingLiU" w:hint="eastAsia"/>
          <w:sz w:val="24"/>
          <w:szCs w:val="24"/>
        </w:rPr>
        <w:t>會</w:t>
      </w:r>
      <w:r w:rsidRPr="003A204A">
        <w:rPr>
          <w:rFonts w:ascii="PMingLiU" w:eastAsia="PMingLiU" w:hAnsi="PMingLiU" w:hint="eastAsia"/>
          <w:sz w:val="24"/>
          <w:szCs w:val="24"/>
        </w:rPr>
        <w:t>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往往再發病的時候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血已經噴出來了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所以中醫講的氣血同源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講的就是血管外面的網膜。</w:t>
      </w:r>
    </w:p>
    <w:p w:rsidR="00896FA8" w:rsidRPr="003A204A" w:rsidRDefault="00D35E5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病人常常自汗出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病人本身平常就在流汗。營行脈中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衛行脈外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營衛和則愈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人的氣血要兩和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血管的網膜和淋巴系統的氣是相通的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如果血管裏面的水少了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它會自動供應水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如果血管裏面的水太多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水自然會出來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給淋巴系統傳到皮膚毛孔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發汗發掉了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互相有協調作用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所以兩者的管路是通的</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當氣和血不協調的時候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桂枝湯最大的功能就是調和營衛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湯劑下去後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本來不協調的變得協調了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本來淋巴系統裏面的水份要進入血管裏面的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如果氣太旺了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水太過了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發到皮膚表面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這水原本應進入血的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結果跑出去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就代表營衛不協調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所以平常沒事流汗的人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氣候又沒變化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突然流虛汗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就是代表營衛不協調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這時候沒有病無所謂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有症狀就可以吃桂枝湯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讓它協調。中風證是傷到衛分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只需要用到桂枝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而傷寒是營衛兩傷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因此麻黃與桂枝必須並用。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新藥物學知道麻黃素有刺激中樞神經的效能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是作用於交感神經興奮藥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我們用作發汗藥。麻黃素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西醫用在急救、興奮上面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也知道麻黃會發汗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但是西醫只用單味的麻黃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用麻黃素發汗和</w:t>
      </w:r>
      <w:r w:rsidR="00487185" w:rsidRPr="003A204A">
        <w:rPr>
          <w:rFonts w:ascii="PMingLiU" w:eastAsia="PMingLiU" w:hAnsi="PMingLiU" w:hint="eastAsia"/>
          <w:sz w:val="24"/>
          <w:szCs w:val="24"/>
        </w:rPr>
        <w:t>做</w:t>
      </w:r>
      <w:r w:rsidRPr="003A204A">
        <w:rPr>
          <w:rFonts w:ascii="PMingLiU" w:eastAsia="PMingLiU" w:hAnsi="PMingLiU" w:hint="eastAsia"/>
          <w:sz w:val="24"/>
          <w:szCs w:val="24"/>
        </w:rPr>
        <w:t>安非他命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造成很多的問題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吃單味的麻黃素並不能發汗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如果麻黃素沒有桂枝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只是個宣肺的藥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不能得到真正的汗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因為麻黃素是陽藥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能把氣管打開來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性輕而且升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一下就跑到腦部去了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頭部陽氣很盛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當然會睡不著覺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所以張仲景在湯劑用麻黃的時候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一定把麻黃素先煮掉。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中藥講「氣」和「味」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49194B" w:rsidRPr="003A204A">
        <w:rPr>
          <w:rFonts w:ascii="PMingLiU" w:eastAsia="PMingLiU" w:hAnsi="PMingLiU" w:hint="eastAsia"/>
          <w:sz w:val="24"/>
          <w:szCs w:val="24"/>
        </w:rPr>
        <w:t>《神農本草經》</w:t>
      </w:r>
      <w:r w:rsidRPr="003A204A">
        <w:rPr>
          <w:rFonts w:ascii="PMingLiU" w:eastAsia="PMingLiU" w:hAnsi="PMingLiU" w:hint="eastAsia"/>
          <w:sz w:val="24"/>
          <w:szCs w:val="24"/>
        </w:rPr>
        <w:t>上面一定講「氣」和「味」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藥有的時候要取藥的「氣」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有的時候要取藥的「味」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w:t>
      </w:r>
      <w:r w:rsidR="00487185" w:rsidRPr="003A204A">
        <w:rPr>
          <w:rFonts w:ascii="PMingLiU" w:eastAsia="PMingLiU" w:hAnsi="PMingLiU" w:hint="eastAsia"/>
          <w:sz w:val="24"/>
          <w:szCs w:val="24"/>
        </w:rPr>
        <w:t>如</w:t>
      </w:r>
      <w:r w:rsidRPr="003A204A">
        <w:rPr>
          <w:rFonts w:ascii="PMingLiU" w:eastAsia="PMingLiU" w:hAnsi="PMingLiU" w:hint="eastAsia"/>
          <w:sz w:val="24"/>
          <w:szCs w:val="24"/>
        </w:rPr>
        <w:t>大黃用來瀉頭面五官的熱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大黃是寒涼的藥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是消炎的藥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如果牙齒痛、頭上的病、眼睛紅腫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取大黃的性就要用開水燙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所以麻沸湯就是用滾水燙下去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這消炎的藥就走上面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就是取它的氣。如果把大黃煮兩個小時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藥味都煮出來了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這是取它的味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這時候大黃是往下走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而不是走到頭上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所以大承氣湯就一定是取它的味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因為要攻下。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所以麻黃煮過以後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就不取它的氣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取它的味了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麻黃直接進入肺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用麻黃發表流汗的時候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一定加桂枝在裏面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麻黃不會流汗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麻黃進入肺讓氣管打開來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不論寒證</w:t>
      </w:r>
      <w:r w:rsidR="00487185" w:rsidRPr="003A204A">
        <w:rPr>
          <w:rFonts w:ascii="PMingLiU" w:eastAsia="PMingLiU" w:hAnsi="PMingLiU" w:hint="eastAsia"/>
          <w:sz w:val="24"/>
          <w:szCs w:val="24"/>
        </w:rPr>
        <w:t>、</w:t>
      </w:r>
      <w:r w:rsidRPr="003A204A">
        <w:rPr>
          <w:rFonts w:ascii="PMingLiU" w:eastAsia="PMingLiU" w:hAnsi="PMingLiU" w:hint="eastAsia"/>
          <w:sz w:val="24"/>
          <w:szCs w:val="24"/>
        </w:rPr>
        <w:t>熱證都用得到麻黃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所以小青龍</w:t>
      </w:r>
      <w:r w:rsidR="00487185" w:rsidRPr="003A204A">
        <w:rPr>
          <w:rFonts w:ascii="PMingLiU" w:eastAsia="PMingLiU" w:hAnsi="PMingLiU" w:hint="eastAsia"/>
          <w:sz w:val="24"/>
          <w:szCs w:val="24"/>
        </w:rPr>
        <w:t>、</w:t>
      </w:r>
      <w:r w:rsidRPr="003A204A">
        <w:rPr>
          <w:rFonts w:ascii="PMingLiU" w:eastAsia="PMingLiU" w:hAnsi="PMingLiU" w:hint="eastAsia"/>
          <w:sz w:val="24"/>
          <w:szCs w:val="24"/>
        </w:rPr>
        <w:t>大青龍都有麻黃。</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五十九．</w:t>
      </w:r>
      <w:r w:rsidR="00896FA8" w:rsidRPr="003A204A">
        <w:rPr>
          <w:rFonts w:ascii="PMingLiU" w:eastAsia="PMingLiU" w:hAnsi="PMingLiU" w:hint="eastAsia"/>
          <w:sz w:val="24"/>
          <w:szCs w:val="24"/>
        </w:rPr>
        <w:t>病人臟無他病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時發熱自汗出而不愈者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此衛氣不和也。先其時發汗則愈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這就是說平常沒有桂枝湯證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如果營衛氣血不和的時候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都可以吃桂枝湯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像這種時發熱自汗出的人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常常會覺得一陣一陣的熱汗流出來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就是衛氣不調和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衛氣不調和的時候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血管外面的膜會乾會破掉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東西缺水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扳一下就破了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例如塑膠水管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常常有水就不容易壞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放在太陽下沒水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很快就乾掉破了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所以容易沒事發發熱流一點汗的人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就吃桂枝湯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把桂枝湯當作補藥來吃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北派的補藥不是注重滋補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而是注重調理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調整得很好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吃下去的食物才是真正的營養。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桂枝湯名為發汗之劑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實為補氣益血之劑。所以對氣血很有幫助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非常的好</w:t>
      </w:r>
      <w:r w:rsidR="00C008BD" w:rsidRPr="003A204A">
        <w:rPr>
          <w:rFonts w:ascii="PMingLiU" w:eastAsia="PMingLiU" w:hAnsi="PMingLiU" w:hint="eastAsia"/>
          <w:sz w:val="24"/>
          <w:szCs w:val="24"/>
        </w:rPr>
        <w:t>，</w:t>
      </w:r>
      <w:r w:rsidR="00D35E56" w:rsidRPr="003A204A">
        <w:rPr>
          <w:rFonts w:ascii="PMingLiU" w:eastAsia="PMingLiU" w:hAnsi="PMingLiU" w:hint="eastAsia"/>
          <w:sz w:val="24"/>
          <w:szCs w:val="24"/>
        </w:rPr>
        <w:t>甘</w:t>
      </w:r>
      <w:r w:rsidRPr="003A204A">
        <w:rPr>
          <w:rFonts w:ascii="PMingLiU" w:eastAsia="PMingLiU" w:hAnsi="PMingLiU" w:hint="eastAsia"/>
          <w:sz w:val="24"/>
          <w:szCs w:val="24"/>
        </w:rPr>
        <w:t>草</w:t>
      </w:r>
      <w:r w:rsidR="00D35E56" w:rsidRPr="003A204A">
        <w:rPr>
          <w:rFonts w:ascii="PMingLiU" w:eastAsia="PMingLiU" w:hAnsi="PMingLiU" w:hint="eastAsia"/>
          <w:sz w:val="24"/>
          <w:szCs w:val="24"/>
        </w:rPr>
        <w:t>、紅</w:t>
      </w:r>
      <w:r w:rsidRPr="003A204A">
        <w:rPr>
          <w:rFonts w:ascii="PMingLiU" w:eastAsia="PMingLiU" w:hAnsi="PMingLiU" w:hint="eastAsia"/>
          <w:sz w:val="24"/>
          <w:szCs w:val="24"/>
        </w:rPr>
        <w:t>棗亦為補養之品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加以</w:t>
      </w:r>
      <w:r w:rsidR="00047D48" w:rsidRPr="003A204A">
        <w:rPr>
          <w:rFonts w:ascii="PMingLiU" w:eastAsia="PMingLiU" w:hAnsi="PMingLiU" w:hint="eastAsia"/>
          <w:sz w:val="24"/>
          <w:szCs w:val="24"/>
        </w:rPr>
        <w:t>啜</w:t>
      </w:r>
      <w:r w:rsidRPr="003A204A">
        <w:rPr>
          <w:rFonts w:ascii="PMingLiU" w:eastAsia="PMingLiU" w:hAnsi="PMingLiU" w:hint="eastAsia"/>
          <w:sz w:val="24"/>
          <w:szCs w:val="24"/>
        </w:rPr>
        <w:t>粥補養津液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所以在早餐之前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先吃個幾勺桂枝湯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再吃稀飯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可以讓氣血調得很好。</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因致衄者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「麻黃湯」主之。</w:t>
      </w:r>
    </w:p>
    <w:p w:rsidR="00896FA8" w:rsidRPr="003A204A" w:rsidRDefault="00D35E5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不發汗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就知道是麻黃湯證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表寒很盛了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因致衄者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如果得到了流鼻血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鼻血流出來之後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症狀就沒有了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熱就退掉了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為什麼？因為肺開竅在鼻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所以肺的血管直接進入鼻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因為麻黃入肺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肺被寒束到了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肺的熱沒辦法宣洩就往上走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所以就會流鼻血了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這條辨講的是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如果得衄還是沒解的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可再用麻黃湯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所以如果小孩感冒流鼻血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這是因為小孩</w:t>
      </w:r>
      <w:r w:rsidRPr="003A204A">
        <w:rPr>
          <w:rFonts w:ascii="PMingLiU" w:eastAsia="PMingLiU" w:hAnsi="PMingLiU" w:hint="eastAsia"/>
          <w:sz w:val="24"/>
          <w:szCs w:val="24"/>
        </w:rPr>
        <w:t>的</w:t>
      </w:r>
      <w:r w:rsidR="00896FA8" w:rsidRPr="003A204A">
        <w:rPr>
          <w:rFonts w:ascii="PMingLiU" w:eastAsia="PMingLiU" w:hAnsi="PMingLiU" w:hint="eastAsia"/>
          <w:sz w:val="24"/>
          <w:szCs w:val="24"/>
        </w:rPr>
        <w:t>「陽」比較亢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才流得出來。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周禹載曰</w:t>
      </w:r>
      <w:r w:rsidR="00487185" w:rsidRPr="003A204A">
        <w:rPr>
          <w:rFonts w:ascii="PMingLiU" w:eastAsia="PMingLiU" w:hAnsi="PMingLiU" w:hint="eastAsia"/>
          <w:sz w:val="24"/>
          <w:szCs w:val="24"/>
        </w:rPr>
        <w:t>：</w:t>
      </w:r>
      <w:r w:rsidR="00D35E56" w:rsidRPr="003A204A">
        <w:rPr>
          <w:rFonts w:ascii="PMingLiU" w:eastAsia="PMingLiU" w:hAnsi="PMingLiU" w:hint="eastAsia"/>
          <w:sz w:val="24"/>
          <w:szCs w:val="24"/>
        </w:rPr>
        <w:t>『</w:t>
      </w:r>
      <w:r w:rsidRPr="003A204A">
        <w:rPr>
          <w:rFonts w:ascii="PMingLiU" w:eastAsia="PMingLiU" w:hAnsi="PMingLiU" w:hint="eastAsia"/>
          <w:sz w:val="24"/>
          <w:szCs w:val="24"/>
        </w:rPr>
        <w:t>奪汗無血也</w:t>
      </w:r>
      <w:r w:rsidR="00487185" w:rsidRPr="003A204A">
        <w:rPr>
          <w:rFonts w:ascii="PMingLiU" w:eastAsia="PMingLiU" w:hAnsi="PMingLiU" w:hint="eastAsia"/>
          <w:sz w:val="24"/>
          <w:szCs w:val="24"/>
        </w:rPr>
        <w:t>。</w:t>
      </w:r>
      <w:r w:rsidR="00D35E56" w:rsidRPr="003A204A">
        <w:rPr>
          <w:rFonts w:ascii="PMingLiU" w:eastAsia="PMingLiU" w:hAnsi="PMingLiU" w:hint="eastAsia"/>
          <w:sz w:val="24"/>
          <w:szCs w:val="24"/>
        </w:rPr>
        <w:t>』</w:t>
      </w:r>
      <w:r w:rsidRPr="003A204A">
        <w:rPr>
          <w:rFonts w:ascii="PMingLiU" w:eastAsia="PMingLiU" w:hAnsi="PMingLiU" w:hint="eastAsia"/>
          <w:sz w:val="24"/>
          <w:szCs w:val="24"/>
        </w:rPr>
        <w:t>病人流鼻血的時候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鼻血就停掉了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為什麼？血本來就在血管裏面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表沒被束到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血液循環就會很流暢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血管裏面有瓣膜不讓血往回流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而且血管都有一定的彈性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血過不去的時候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血管就會破裂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在鼻子上就是流鼻血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在腦裏面就是腦中風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所以平常有不和的時候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常常吃桂枝湯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讓營衛和就不會出血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所以北派預防腦中風的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除了灸「足三里」以外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就是吃「桂枝湯」了。桂枝、白芍讓血管的彈性很好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遇到寒血管會收縮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遇到熱血管會擴張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所以補血管的藥都是用熱藥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因為西醫沒有分寒熱的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西醫治療頭痛的時候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開止痛藥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就是血管舒張劑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舒張血管就是硬把血管撐開來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一撐開來血就流通了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當時</w:t>
      </w:r>
      <w:r w:rsidR="00306C58" w:rsidRPr="003A204A">
        <w:rPr>
          <w:rFonts w:ascii="PMingLiU" w:eastAsia="PMingLiU" w:hAnsi="PMingLiU" w:hint="eastAsia"/>
          <w:sz w:val="24"/>
          <w:szCs w:val="24"/>
        </w:rPr>
        <w:t>舒</w:t>
      </w:r>
      <w:r w:rsidRPr="003A204A">
        <w:rPr>
          <w:rFonts w:ascii="PMingLiU" w:eastAsia="PMingLiU" w:hAnsi="PMingLiU" w:hint="eastAsia"/>
          <w:sz w:val="24"/>
          <w:szCs w:val="24"/>
        </w:rPr>
        <w:t>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但是藥效十二小時過了以後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痛回來了以後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血管會繃得更緊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頭會更痛。</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六十一．</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頭痛有熱者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與「承氣湯」。其小便清者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知不在裏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仍在表也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當須發汗。若頭痛者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如果人得到傷寒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這病人已經六七天沒大便了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氣色已經黑了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看他的臉色像有一層灰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整個人很躁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這時候病人頭痛有熱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這頭痛已經不是感冒的頭痛了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大便不出來的頭痛和感冒的頭痛不一樣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兩眉的中間這一塊是「闕上」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頭痛的時候剛好在印堂這一塊痛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就是「闕上痛」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就是有便秘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所以頭痛痛在這個位置上的時候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就是標準的陽明痛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手陽明大腸經、足陽明胃經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陽明經就是在腑的系統裏面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大便堵到的時候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腸氣衝到頭上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就是大便的濁氣一直上衝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剛好衝到「闕上」這個地方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所以在「印堂」上面有看到紅絲就是有痔瘡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就給承氣湯。</w:t>
      </w:r>
    </w:p>
    <w:p w:rsidR="00896FA8" w:rsidRPr="003A204A" w:rsidRDefault="00D35E5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小便清者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知不在裏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仍在表也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如果大便燥屎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堵在裏面的時候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病人的小便一定是黃濁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因為下焦非常的熱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所以張仲景在提醒攻大便的時候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要問病人小便是什麼顏色？如果小便很清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代表下焦不熱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病不在裏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就代表這頭痛在表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並不是「闕上痛」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發表用桂枝湯來發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熱上來的時候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一樣會造成鼻衄。如果臨床上遇到病人有表證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又五六天沒大便了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先不考慮裏證</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承氣湯的症狀是熱實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有熱也有實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所以承氣湯裏面有去熱的藥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也有去實的藥。如何知道是寒還是熱</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看小便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小便白就是寒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小便黃就是熱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我們用承氣湯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怎麼知道什麼時候停止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就是看小便顏色。「大黃」張仲景並沒有真正去分寒熱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去實一定要加大黃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把去熱的藥加上大黃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就可以去熱實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所以承氣湯裡面的大黃是去實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黃芩</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黃連都是去熱的藥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如果病人是寒實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也是實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也是有東西堵到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但是這個堵到的乃因為腸子不蠕動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所以如果是寒讓大便堵到不通的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要開去寒的藥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讓腸胃蠕動恢復功能才行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把去寒的藥加上大黃就可以去寒實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譬如細辛、附子都是熱的藥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這樣大便就清出來了。所以處方的時候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要確定到底是寒實還是熱實。</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已解</w:t>
      </w:r>
      <w:r w:rsidR="00306C58" w:rsidRPr="003A204A">
        <w:rPr>
          <w:rFonts w:ascii="PMingLiU" w:eastAsia="PMingLiU" w:hAnsi="PMingLiU" w:hint="eastAsia"/>
          <w:sz w:val="24"/>
          <w:szCs w:val="24"/>
        </w:rPr>
        <w:t>。</w:t>
      </w:r>
      <w:r w:rsidR="00896FA8" w:rsidRPr="003A204A">
        <w:rPr>
          <w:rFonts w:ascii="PMingLiU" w:eastAsia="PMingLiU" w:hAnsi="PMingLiU" w:hint="eastAsia"/>
          <w:sz w:val="24"/>
          <w:szCs w:val="24"/>
        </w:rPr>
        <w:t>半日許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復煩</w:t>
      </w:r>
      <w:r w:rsidR="00306C58" w:rsidRPr="003A204A">
        <w:rPr>
          <w:rFonts w:ascii="PMingLiU" w:eastAsia="PMingLiU" w:hAnsi="PMingLiU" w:hint="eastAsia"/>
          <w:sz w:val="24"/>
          <w:szCs w:val="24"/>
        </w:rPr>
        <w:t>，</w:t>
      </w:r>
      <w:r w:rsidR="00896FA8" w:rsidRPr="003A204A">
        <w:rPr>
          <w:rFonts w:ascii="PMingLiU" w:eastAsia="PMingLiU" w:hAnsi="PMingLiU" w:hint="eastAsia"/>
          <w:sz w:val="24"/>
          <w:szCs w:val="24"/>
        </w:rPr>
        <w:t>脈浮數者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可更發汗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給病人麻黃湯發汗後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半天以後煩起來了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這時候脈浮數者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脈很浮數就代表前面的麻黃湯開太輕了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麻黃湯一下去發了一些表寒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結果還有一些表寒在裏面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但已十二小時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麻黃湯藥力沒有了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藥力差不多也是十二小時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病現在又回頭了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病人有點煩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就代表血液還是很熱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沒有全發出來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但是前面已經被發表了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毛孔已經開了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就不需要再用麻黃了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因為脈浮數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就代表還是有表證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用桂枝湯來去它。</w:t>
      </w:r>
    </w:p>
    <w:p w:rsidR="00896FA8" w:rsidRPr="003A204A" w:rsidRDefault="00D35E5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六十三．</w:t>
      </w:r>
      <w:r w:rsidR="00896FA8" w:rsidRPr="003A204A">
        <w:rPr>
          <w:rFonts w:ascii="PMingLiU" w:eastAsia="PMingLiU" w:hAnsi="PMingLiU" w:hint="eastAsia"/>
          <w:sz w:val="24"/>
          <w:szCs w:val="24"/>
        </w:rPr>
        <w:t>凡病若發汗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若亡津液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陰陽自和者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吐法的應用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可以用在病人中風的時候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痰涎塞住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被西醫在「天突」的地方開洞抽痰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無法下針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只能用藥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湯熬得很濃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一邊喝一邊痰就噴出來了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把藥也噴出來了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再灌再噴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再噴再灌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噴到後來沒有痰了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藥就進去了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這就是用藥去急救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這就是吐法。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陰陽自和者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就是胃氣自己回復回來了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所以小孩感冒發燒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都沒胃口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大青龍、小青龍</w:t>
      </w:r>
      <w:r w:rsidR="00306C58" w:rsidRPr="003A204A">
        <w:rPr>
          <w:rFonts w:ascii="PMingLiU" w:eastAsia="PMingLiU" w:hAnsi="PMingLiU" w:hint="eastAsia"/>
          <w:sz w:val="24"/>
          <w:szCs w:val="24"/>
        </w:rPr>
        <w:t>湯</w:t>
      </w:r>
      <w:r w:rsidRPr="003A204A">
        <w:rPr>
          <w:rFonts w:ascii="PMingLiU" w:eastAsia="PMingLiU" w:hAnsi="PMingLiU" w:hint="eastAsia"/>
          <w:sz w:val="24"/>
          <w:szCs w:val="24"/>
        </w:rPr>
        <w:t>用了後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一旦小孩說肚子餓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也可以從寸脈與尺脈都有胃氣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來看病人陰陽自和與否。這個時候雖然亡津液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但是張仲景的觀念是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讓病人自己痊癒之後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不開滋補的藥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等到病人健康的時候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才可以吃補藥調養。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被汗、被吐、被下的時候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津液就很少了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如何知道脾胃功能恢復了？第一摸脈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一息四至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就是有胃脈</w:t>
      </w:r>
      <w:r w:rsidR="00487185" w:rsidRPr="003A204A">
        <w:rPr>
          <w:rFonts w:ascii="PMingLiU" w:eastAsia="PMingLiU" w:hAnsi="PMingLiU" w:hint="eastAsia"/>
          <w:sz w:val="24"/>
          <w:szCs w:val="24"/>
        </w:rPr>
        <w:t>。</w:t>
      </w:r>
      <w:r w:rsidRPr="003A204A">
        <w:rPr>
          <w:rFonts w:ascii="PMingLiU" w:eastAsia="PMingLiU" w:hAnsi="PMingLiU" w:hint="eastAsia"/>
          <w:sz w:val="24"/>
          <w:szCs w:val="24"/>
        </w:rPr>
        <w:t>第二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病人會微微的發汗</w:t>
      </w:r>
      <w:r w:rsidR="00487185" w:rsidRPr="003A204A">
        <w:rPr>
          <w:rFonts w:ascii="PMingLiU" w:eastAsia="PMingLiU" w:hAnsi="PMingLiU" w:hint="eastAsia"/>
          <w:sz w:val="24"/>
          <w:szCs w:val="24"/>
        </w:rPr>
        <w:t>。</w:t>
      </w:r>
      <w:r w:rsidRPr="003A204A">
        <w:rPr>
          <w:rFonts w:ascii="PMingLiU" w:eastAsia="PMingLiU" w:hAnsi="PMingLiU" w:hint="eastAsia"/>
          <w:sz w:val="24"/>
          <w:szCs w:val="24"/>
        </w:rPr>
        <w:t>第三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病人感覺到餓</w:t>
      </w:r>
      <w:r w:rsidR="00487185" w:rsidRPr="003A204A">
        <w:rPr>
          <w:rFonts w:ascii="PMingLiU" w:eastAsia="PMingLiU" w:hAnsi="PMingLiU" w:hint="eastAsia"/>
          <w:sz w:val="24"/>
          <w:szCs w:val="24"/>
        </w:rPr>
        <w:t>。</w:t>
      </w:r>
      <w:r w:rsidRPr="003A204A">
        <w:rPr>
          <w:rFonts w:ascii="PMingLiU" w:eastAsia="PMingLiU" w:hAnsi="PMingLiU" w:hint="eastAsia"/>
          <w:sz w:val="24"/>
          <w:szCs w:val="24"/>
        </w:rPr>
        <w:t>第四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舌苔變的比較薄白的現象。</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六十四．</w:t>
      </w:r>
      <w:r w:rsidR="00896FA8" w:rsidRPr="003A204A">
        <w:rPr>
          <w:rFonts w:ascii="PMingLiU" w:eastAsia="PMingLiU" w:hAnsi="PMingLiU" w:hint="eastAsia"/>
          <w:sz w:val="24"/>
          <w:szCs w:val="24"/>
        </w:rPr>
        <w:t>大下之後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亡津液故也。勿治之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攻下再發汗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大下了之後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會造成裏虛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所以開承氣湯不能開太重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要恰當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如果發表太過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造成病人裏虛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裏面就是陰虛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表就是陽虛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這時候津液亡了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腸裏面都沒有津液了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怎知病人沒有津液了？因為病人小便減少了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小便只有一點點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如果病人精神好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就不用開藥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讓病人自己好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等到小便正常了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就好了。如果病人精神不好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才開藥去治療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如果很危險了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如人已昏厥了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開「四逆湯」去救他。</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用了吐法與下法之後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怎麼知道病邪去掉了沒有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就是看病人口渴與否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就是病邪已經去了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不再給藥了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才考慮再攻。所以像是開十棗湯這種藥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一般都只開一劑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一劑吃完之後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問病人口渴不渴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口渴就不再給藥。</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六十五．</w:t>
      </w:r>
      <w:r w:rsidR="00896FA8" w:rsidRPr="003A204A">
        <w:rPr>
          <w:rFonts w:ascii="PMingLiU" w:eastAsia="PMingLiU" w:hAnsi="PMingLiU" w:hint="eastAsia"/>
          <w:sz w:val="24"/>
          <w:szCs w:val="24"/>
        </w:rPr>
        <w:t>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必振寒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脈微細。所以然者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以內外俱虛故也。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攻下了以後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裏面陰就虛掉了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然後又復發汗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陽也虛掉了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如果病人有振寒的現象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發冷、手腳冰冷的現象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這時候摸病人的脈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可能一息二三至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脈跳得很慢又很微弱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就知道內外俱虛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內外都虛掉了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這時候常常用到四逆湯。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內外俱虛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即陰陽兩虛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輕則「四逆湯」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重則「四逆加人參湯」。人參在這是補氣的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在張仲景的觀念</w:t>
      </w:r>
      <w:r w:rsidR="009C7409" w:rsidRPr="003A204A">
        <w:rPr>
          <w:rFonts w:ascii="PMingLiU" w:eastAsia="PMingLiU" w:hAnsi="PMingLiU" w:hint="eastAsia"/>
          <w:sz w:val="24"/>
          <w:szCs w:val="24"/>
        </w:rPr>
        <w:t>裡，</w:t>
      </w:r>
      <w:r w:rsidRPr="003A204A">
        <w:rPr>
          <w:rFonts w:ascii="PMingLiU" w:eastAsia="PMingLiU" w:hAnsi="PMingLiU" w:hint="eastAsia"/>
          <w:sz w:val="24"/>
          <w:szCs w:val="24"/>
        </w:rPr>
        <w:t>人參是專門</w:t>
      </w:r>
      <w:r w:rsidR="009C7409" w:rsidRPr="003A204A">
        <w:rPr>
          <w:rFonts w:ascii="PMingLiU" w:eastAsia="PMingLiU" w:hAnsi="PMingLiU" w:hint="eastAsia"/>
          <w:sz w:val="24"/>
          <w:szCs w:val="24"/>
        </w:rPr>
        <w:t>針</w:t>
      </w:r>
      <w:r w:rsidRPr="003A204A">
        <w:rPr>
          <w:rFonts w:ascii="PMingLiU" w:eastAsia="PMingLiU" w:hAnsi="PMingLiU" w:hint="eastAsia"/>
          <w:sz w:val="24"/>
          <w:szCs w:val="24"/>
        </w:rPr>
        <w:t>對腸胃功能的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所以心下痞的時候常常用人參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w:t>
      </w:r>
      <w:r w:rsidR="00487185" w:rsidRPr="003A204A">
        <w:rPr>
          <w:rFonts w:ascii="PMingLiU" w:eastAsia="PMingLiU" w:hAnsi="PMingLiU" w:hint="eastAsia"/>
          <w:sz w:val="24"/>
          <w:szCs w:val="24"/>
        </w:rPr>
        <w:t>、</w:t>
      </w:r>
      <w:r w:rsidRPr="003A204A">
        <w:rPr>
          <w:rFonts w:ascii="PMingLiU" w:eastAsia="PMingLiU" w:hAnsi="PMingLiU" w:hint="eastAsia"/>
          <w:sz w:val="24"/>
          <w:szCs w:val="24"/>
        </w:rPr>
        <w:t>乾薑是對脾陽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附子是對腎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讓脾陽和腎陽恢復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因為胃功能不好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所以再加人參下去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讓胃也好。</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六十六．</w:t>
      </w:r>
      <w:r w:rsidR="00896FA8" w:rsidRPr="003A204A">
        <w:rPr>
          <w:rFonts w:ascii="PMingLiU" w:eastAsia="PMingLiU" w:hAnsi="PMingLiU" w:hint="eastAsia"/>
          <w:sz w:val="24"/>
          <w:szCs w:val="24"/>
        </w:rPr>
        <w:t>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晝日煩躁不得眠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夜而安靜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身無大熱者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「乾薑附子湯」主之。</w:t>
      </w:r>
    </w:p>
    <w:p w:rsidR="00896FA8" w:rsidRPr="003A204A" w:rsidRDefault="007E14A3"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《內經》</w:t>
      </w:r>
      <w:r w:rsidR="0049194B" w:rsidRPr="003A204A">
        <w:rPr>
          <w:rFonts w:ascii="PMingLiU" w:eastAsia="PMingLiU" w:hAnsi="PMingLiU" w:hint="eastAsia"/>
          <w:sz w:val="24"/>
          <w:szCs w:val="24"/>
        </w:rPr>
        <w:t>：</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晝是氣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夜是血</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晝是陽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夜是陰。</w:t>
      </w:r>
      <w:r w:rsidR="00487185" w:rsidRPr="003A204A">
        <w:rPr>
          <w:rFonts w:ascii="PMingLiU" w:eastAsia="PMingLiU" w:hAnsi="PMingLiU" w:hint="eastAsia"/>
          <w:sz w:val="24"/>
          <w:szCs w:val="24"/>
        </w:rPr>
        <w:t>』</w:t>
      </w:r>
      <w:r w:rsidR="00896FA8" w:rsidRPr="003A204A">
        <w:rPr>
          <w:rFonts w:ascii="PMingLiU" w:eastAsia="PMingLiU" w:hAnsi="PMingLiU" w:hint="eastAsia"/>
          <w:sz w:val="24"/>
          <w:szCs w:val="24"/>
        </w:rPr>
        <w:t>如果一個人晚上很好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白天有問題的時候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一定是陽不足。如果一個人白天很好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晚上有問題的時候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一定是陰不足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所以利用病人的晝夜好壞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來斷他是陽不足還是陰不足。</w:t>
      </w:r>
    </w:p>
    <w:p w:rsidR="00896FA8" w:rsidRPr="003A204A" w:rsidRDefault="009C740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這病人被攻下了後又發表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造成病人晝日煩躁不得眠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就是陽虛了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陽虛了以後虛熱就往上跑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往上衝衝到頭部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衝到胸部</w:t>
      </w:r>
      <w:r w:rsidR="00306C58" w:rsidRPr="003A204A">
        <w:rPr>
          <w:rFonts w:ascii="PMingLiU" w:eastAsia="PMingLiU" w:hAnsi="PMingLiU" w:hint="eastAsia"/>
          <w:sz w:val="24"/>
          <w:szCs w:val="24"/>
        </w:rPr>
        <w:t>。</w:t>
      </w:r>
      <w:r w:rsidR="00896FA8" w:rsidRPr="003A204A">
        <w:rPr>
          <w:rFonts w:ascii="PMingLiU" w:eastAsia="PMingLiU" w:hAnsi="PMingLiU" w:hint="eastAsia"/>
          <w:sz w:val="24"/>
          <w:szCs w:val="24"/>
        </w:rPr>
        <w:t>衝到頭部就是不能睡覺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衝到胸部就煩躁</w:t>
      </w:r>
      <w:r w:rsidR="00487185"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夜而安靜</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到了晚上又很好</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不嘔</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代表腸胃沒有問題</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不渴</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津液也沒有喪失掉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無表證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身無大熱者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就是陽虛掉了而已</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乾薑附子湯主之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乾薑是壯脾陽的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附子是壯腎陽與心陽的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陽不足補陽就好了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不需要用炙甘草來補津液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所以這條辨是完全的陽虛證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陰完全正常沒有問題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所以藥不必多用。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陰虛者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當救陰。陰陽兩虛者當陰陽兩救之。祇有陽虛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則當救其陽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救陽宜急不宜緩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以陽主生化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無陽則不化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各組織機能有立絕之危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故本條以「四逆湯」去「甘草」之緩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但取「薑附」之迅烈以救之。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尤在涇曰</w:t>
      </w:r>
      <w:r w:rsidR="0049194B" w:rsidRPr="003A204A">
        <w:rPr>
          <w:rFonts w:ascii="PMingLiU" w:eastAsia="PMingLiU" w:hAnsi="PMingLiU" w:hint="eastAsia"/>
          <w:sz w:val="24"/>
          <w:szCs w:val="24"/>
        </w:rPr>
        <w:t>：</w:t>
      </w:r>
      <w:r w:rsidR="009C7409" w:rsidRPr="003A204A">
        <w:rPr>
          <w:rFonts w:ascii="PMingLiU" w:eastAsia="PMingLiU" w:hAnsi="PMingLiU" w:hint="eastAsia"/>
          <w:sz w:val="24"/>
          <w:szCs w:val="24"/>
        </w:rPr>
        <w:t>『</w:t>
      </w:r>
      <w:r w:rsidRPr="003A204A">
        <w:rPr>
          <w:rFonts w:ascii="PMingLiU" w:eastAsia="PMingLiU" w:hAnsi="PMingLiU" w:hint="eastAsia"/>
          <w:sz w:val="24"/>
          <w:szCs w:val="24"/>
        </w:rPr>
        <w:t>大法晝靜夜劇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病在腎陰；夜靜晝劇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病在胃陽。</w:t>
      </w:r>
      <w:r w:rsidR="009C7409" w:rsidRPr="003A204A">
        <w:rPr>
          <w:rFonts w:ascii="PMingLiU" w:eastAsia="PMingLiU" w:hAnsi="PMingLiU" w:hint="eastAsia"/>
          <w:sz w:val="24"/>
          <w:szCs w:val="24"/>
        </w:rPr>
        <w:t>』</w:t>
      </w:r>
      <w:r w:rsidRPr="003A204A">
        <w:rPr>
          <w:rFonts w:ascii="PMingLiU" w:eastAsia="PMingLiU" w:hAnsi="PMingLiU" w:hint="eastAsia"/>
          <w:sz w:val="24"/>
          <w:szCs w:val="24"/>
        </w:rPr>
        <w:t>所以氣喘病人如果白天很好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晚上發病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就是陰不足。</w:t>
      </w:r>
    </w:p>
    <w:p w:rsidR="00896FA8" w:rsidRPr="003A204A" w:rsidRDefault="0048718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《三因方》</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「乾薑附子湯」治中寒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卒然昏倒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或吐逆涎沫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狀如中風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手攣搐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四肢厥逆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或腹燥熱。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這時候牙關繃得很緊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用灌的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所以用在急救救逆的時候。</w:t>
      </w:r>
    </w:p>
    <w:p w:rsidR="00896FA8" w:rsidRPr="003A204A" w:rsidRDefault="0048718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《聖濟總錄》</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「附子散」治小兒凍足爛瘡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以「附子」二枚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「乾薑」二兩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擣羅為散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入綿中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如裝襪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若有瘡腰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即以臘月豬脂塗之。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就是用乾薑和附子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把它磨成粉以後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把它敷在小孩的腳瘡旁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用外敷的。內服用的是當歸四逆湯。</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乾薑附子湯方</w:t>
      </w:r>
      <w:r w:rsidR="00487185" w:rsidRPr="003A204A">
        <w:rPr>
          <w:rFonts w:ascii="PMingLiU" w:eastAsia="PMingLiU" w:hAnsi="PMingLiU" w:hint="eastAsia"/>
          <w:sz w:val="24"/>
          <w:szCs w:val="24"/>
        </w:rPr>
        <w:t>：</w:t>
      </w:r>
    </w:p>
    <w:p w:rsidR="009C7409"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乾薑一兩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487185" w:rsidRPr="003A204A">
        <w:rPr>
          <w:rFonts w:ascii="PMingLiU" w:eastAsia="PMingLiU" w:hAnsi="PMingLiU" w:hint="eastAsia"/>
          <w:sz w:val="24"/>
          <w:szCs w:val="24"/>
        </w:rPr>
        <w:t>（生用</w:t>
      </w:r>
      <w:r w:rsidR="00C008BD" w:rsidRPr="003A204A">
        <w:rPr>
          <w:rFonts w:ascii="PMingLiU" w:eastAsia="PMingLiU" w:hAnsi="PMingLiU" w:hint="eastAsia"/>
          <w:sz w:val="24"/>
          <w:szCs w:val="24"/>
        </w:rPr>
        <w:t>，</w:t>
      </w:r>
      <w:r w:rsidR="00487185" w:rsidRPr="003A204A">
        <w:rPr>
          <w:rFonts w:ascii="PMingLiU" w:eastAsia="PMingLiU" w:hAnsi="PMingLiU" w:hint="eastAsia"/>
          <w:sz w:val="24"/>
          <w:szCs w:val="24"/>
        </w:rPr>
        <w:t>去皮破八片）。</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頓服。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真正在救逆的時候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乾薑真正用到一兩都沒關係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陽沒有虛到那程度的時候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像胖子的體格用三錢就可以了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中等的用二錢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小孩用一錢。在救逆的時候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人昏迷過去的時候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大劑的煮濃一點下去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病人只吃了一點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可能就三錢了。生附子用兩錢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生附子如果沒有去皮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必須用棉布包起來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以免纖維刺激到喉嚨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如果已經去皮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就不用棉布包裹。生附子是溫心陽、補命門火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腎臟的陽不夠用炮附子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用了生附子溫心陽之後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心跳不會加快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但心臟搏動的力量會加強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與麻黃發陽不一樣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麻黃會使心臟搏動的速度加快。</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六十七．</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脈沉遲者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「桂枝」加「芍藥」、「生薑」各一兩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「人參」三兩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「新加湯」主之。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發了汗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身體還在痛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照理說傷寒的時候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因為寒束在表上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所以身體會痛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發了汗身體還在痛為什麼？就是因為處方開太過了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發汗的藥開太強了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這個疼痛是因為津液傷到了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孫絡沒有津液乾掉了造成的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w:t>
      </w:r>
      <w:r w:rsidR="009C7409" w:rsidRPr="003A204A">
        <w:rPr>
          <w:rFonts w:ascii="PMingLiU" w:eastAsia="PMingLiU" w:hAnsi="PMingLiU" w:hint="eastAsia"/>
          <w:sz w:val="24"/>
          <w:szCs w:val="24"/>
        </w:rPr>
        <w:t>「</w:t>
      </w:r>
      <w:r w:rsidRPr="003A204A">
        <w:rPr>
          <w:rFonts w:ascii="PMingLiU" w:eastAsia="PMingLiU" w:hAnsi="PMingLiU" w:hint="eastAsia"/>
          <w:sz w:val="24"/>
          <w:szCs w:val="24"/>
        </w:rPr>
        <w:t>脈沉遲</w:t>
      </w:r>
      <w:r w:rsidR="009C740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沉代表病在裏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遲代表寒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這時候如何把發太過的津液補回來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就是用新加湯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還是桂枝湯的加減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桂枝是</w:t>
      </w:r>
      <w:r w:rsidR="000B5D4B" w:rsidRPr="003A204A">
        <w:rPr>
          <w:rFonts w:ascii="PMingLiU" w:eastAsia="PMingLiU" w:hAnsi="PMingLiU" w:hint="eastAsia"/>
          <w:sz w:val="24"/>
          <w:szCs w:val="24"/>
        </w:rPr>
        <w:t>調</w:t>
      </w:r>
      <w:r w:rsidRPr="003A204A">
        <w:rPr>
          <w:rFonts w:ascii="PMingLiU" w:eastAsia="PMingLiU" w:hAnsi="PMingLiU" w:hint="eastAsia"/>
          <w:sz w:val="24"/>
          <w:szCs w:val="24"/>
        </w:rPr>
        <w:t>和營衛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它是非常好補氣血的藥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因為身體的四肢末稍都在疼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所以加重芍藥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讓靜脈流回心臟的力量加強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為什麼用生薑？藥吃到胃裏面的時候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生薑的功能就是讓胃一吸收到以後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散開來進入到肺裏面去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生薑的功能就是能夠散寒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把藥力發得更強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能夠透到肌表去</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為什麼加人參？津液因為發汗散失太多了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用人參把津液補足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這時候用大棗、甘草來補津液都來不及了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桂枝湯裏面重用芍藥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再加人參就是新加湯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專門用在發汗發太過了以後吃的處方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但是如果發汗發太過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汗流不止的時候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就不是這個方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是用桂枝湯加附子。</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桂枝加芍藥生薑人參新加湯方</w:t>
      </w:r>
      <w:r w:rsidR="000B5D4B" w:rsidRPr="003A204A">
        <w:rPr>
          <w:rFonts w:ascii="PMingLiU" w:eastAsia="PMingLiU" w:hAnsi="PMingLiU" w:hint="eastAsia"/>
          <w:sz w:val="24"/>
          <w:szCs w:val="24"/>
        </w:rPr>
        <w:t>：</w:t>
      </w:r>
    </w:p>
    <w:p w:rsidR="009C7409"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去皮</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炙</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生薑四兩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切</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劈</w:t>
      </w:r>
      <w:r w:rsidR="000B5D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餘依桂枝湯法。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原本桂枝</w:t>
      </w:r>
      <w:r w:rsidR="009C7409" w:rsidRPr="003A204A">
        <w:rPr>
          <w:rFonts w:ascii="PMingLiU" w:eastAsia="PMingLiU" w:hAnsi="PMingLiU" w:hint="eastAsia"/>
          <w:sz w:val="24"/>
          <w:szCs w:val="24"/>
        </w:rPr>
        <w:t>、</w:t>
      </w:r>
      <w:r w:rsidRPr="003A204A">
        <w:rPr>
          <w:rFonts w:ascii="PMingLiU" w:eastAsia="PMingLiU" w:hAnsi="PMingLiU" w:hint="eastAsia"/>
          <w:sz w:val="24"/>
          <w:szCs w:val="24"/>
        </w:rPr>
        <w:t>芍藥等量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這時候重用芍藥所以用四錢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人參的量可以多加一些以補氣。</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六十八．</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不可更行「桂枝湯」。汗出而喘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無大熱者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可與「麻黃杏仁甘草石膏湯」主之。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這條是講發汗以後的</w:t>
      </w:r>
      <w:r w:rsidR="000B5D4B" w:rsidRPr="003A204A">
        <w:rPr>
          <w:rFonts w:ascii="PMingLiU" w:eastAsia="PMingLiU" w:hAnsi="PMingLiU" w:hint="eastAsia"/>
          <w:sz w:val="24"/>
          <w:szCs w:val="24"/>
        </w:rPr>
        <w:t>變</w:t>
      </w:r>
      <w:r w:rsidRPr="003A204A">
        <w:rPr>
          <w:rFonts w:ascii="PMingLiU" w:eastAsia="PMingLiU" w:hAnsi="PMingLiU" w:hint="eastAsia"/>
          <w:sz w:val="24"/>
          <w:szCs w:val="24"/>
        </w:rPr>
        <w:t>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如果病人已經發汗了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為什麼不能再給桂枝湯？</w:t>
      </w:r>
      <w:r w:rsidR="009C7409" w:rsidRPr="003A204A">
        <w:rPr>
          <w:rFonts w:ascii="PMingLiU" w:eastAsia="PMingLiU" w:hAnsi="PMingLiU" w:hint="eastAsia"/>
          <w:sz w:val="24"/>
          <w:szCs w:val="24"/>
        </w:rPr>
        <w:t>「</w:t>
      </w:r>
      <w:r w:rsidRPr="003A204A">
        <w:rPr>
          <w:rFonts w:ascii="PMingLiU" w:eastAsia="PMingLiU" w:hAnsi="PMingLiU" w:hint="eastAsia"/>
          <w:sz w:val="24"/>
          <w:szCs w:val="24"/>
        </w:rPr>
        <w:t>汗出而喘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無大熱者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可與「麻黃杏仁甘草石膏湯」主之</w:t>
      </w:r>
      <w:r w:rsidR="009C740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就是麻杏甘石湯。平常在臨床看的時候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如果一個人得病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桂枝湯證或麻黃湯證或葛根湯證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病人星期三得病的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本來只是感冒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星期六才來醫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病的表邪已經進入肺了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就是西醫講的濾過性病毒已經進入肺了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結果桂枝湯下去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表證沒了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病人開始胸腔有問題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西醫就說是病人得了肺炎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太陽證來不及治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一發完就會有這個現象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因為病在肺上面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所以病人汗出而喘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肺主皮毛主表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所以這時候用麻黃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麻黃入肺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可是已經表虛了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不可以再發汗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所以不可能用桂枝</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為什麼用石膏？石膏的性非常的寒涼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石膏就是白虎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白色很寒涼的藥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石膏和麻黃碰在一起的時候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麻黃把石膏帶到肺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本來有肺炎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就是肺有壯熱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石膏能夠去熱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麻黃和石膏並用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病人不會流汗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是小便解掉的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因為痰很多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所以加了杏仁去痰。這三味藥下去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怕麻黃還來不及發散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胃還來不及吸收藥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藥就到大腸</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小腸去了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甘草有兩個功能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一是停在胃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讓藥能停在胃上直接到肺上面去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一就是為了沒消化的食物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所以張仲景常常在感冒藥裏面加甘草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就是讓胃裏面還沒消化的食物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不好的分解掉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好的留下來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因為甘草可以解百毒的。故以麻黃擴張肺管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使肺中之鬱熱得以排泄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用石膏消肺中發炎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杏仁下平氣喘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甘草緩肺急迫。</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麻黃杏仁甘草石膏湯方</w:t>
      </w:r>
      <w:r w:rsidR="000B5D4B" w:rsidRPr="003A204A">
        <w:rPr>
          <w:rFonts w:ascii="PMingLiU" w:eastAsia="PMingLiU" w:hAnsi="PMingLiU" w:hint="eastAsia"/>
          <w:sz w:val="24"/>
          <w:szCs w:val="24"/>
        </w:rPr>
        <w:t>：</w:t>
      </w:r>
    </w:p>
    <w:p w:rsidR="009C7409"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麻黃四兩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去節</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杏仁五十個</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石膏半斤</w:t>
      </w:r>
      <w:r w:rsidR="000B5D4B" w:rsidRPr="003A204A">
        <w:rPr>
          <w:rFonts w:ascii="PMingLiU" w:eastAsia="PMingLiU" w:hAnsi="PMingLiU" w:hint="eastAsia"/>
          <w:sz w:val="24"/>
          <w:szCs w:val="24"/>
        </w:rPr>
        <w:t>（</w:t>
      </w:r>
      <w:r w:rsidRPr="003A204A">
        <w:rPr>
          <w:rFonts w:ascii="PMingLiU" w:eastAsia="PMingLiU" w:hAnsi="PMingLiU" w:hint="eastAsia"/>
          <w:sz w:val="24"/>
          <w:szCs w:val="24"/>
        </w:rPr>
        <w:t>打碎綿囊</w:t>
      </w:r>
      <w:r w:rsidR="000B5D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開麻黃的時候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如果有石膏在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不用擔心太重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要讓石膏達到肺的每一個血管裏面。麻黃去節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麻黃的節能夠止汗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所以要剪掉</w:t>
      </w:r>
      <w:r w:rsidR="000B5D4B" w:rsidRPr="003A204A">
        <w:rPr>
          <w:rFonts w:ascii="PMingLiU" w:eastAsia="PMingLiU" w:hAnsi="PMingLiU" w:hint="eastAsia"/>
          <w:sz w:val="24"/>
          <w:szCs w:val="24"/>
        </w:rPr>
        <w:t>。</w:t>
      </w:r>
      <w:r w:rsidRPr="003A204A">
        <w:rPr>
          <w:rFonts w:ascii="PMingLiU" w:eastAsia="PMingLiU" w:hAnsi="PMingLiU" w:hint="eastAsia"/>
          <w:sz w:val="24"/>
          <w:szCs w:val="24"/>
        </w:rPr>
        <w:t>麻黃用三錢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杏仁差不多用兩錢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最多可以到五錢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石膏也是四錢到六錢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和麻黃量相等就可以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甘草二錢或少一點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石膏一般用棉布包起來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先煮麻黃減二升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就是先去掉麻黃的氣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留麻黃的味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不要麻黃跑到頭部去了。開大青龍湯的時候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麻黃開六錢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杏仁開兩錢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石膏開四錢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如此一來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杏仁加石膏與麻黃的六錢相等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就不會傷到津液。石膏的目的是去熱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杏仁是去痰、潤肺。因為麻杏甘石湯的病人沒有大熱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沒有發高燒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所以麻黃的劑量不用很多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麻杏甘石湯不是用來退燒的。</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哮喘</w:t>
      </w:r>
      <w:r w:rsidR="009C7409" w:rsidRPr="003A204A">
        <w:rPr>
          <w:rFonts w:ascii="PMingLiU" w:eastAsia="PMingLiU" w:hAnsi="PMingLiU" w:hint="eastAsia"/>
          <w:sz w:val="24"/>
          <w:szCs w:val="24"/>
        </w:rPr>
        <w:t>，</w:t>
      </w:r>
      <w:r w:rsidR="00896FA8" w:rsidRPr="003A204A">
        <w:rPr>
          <w:rFonts w:ascii="PMingLiU" w:eastAsia="PMingLiU" w:hAnsi="PMingLiU" w:hint="eastAsia"/>
          <w:sz w:val="24"/>
          <w:szCs w:val="24"/>
        </w:rPr>
        <w:t>胸中如火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氣逆涎潮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太息呻吟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聲如拽鋸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鼻流清涕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「虛里」動如奔馬者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宜此方。</w:t>
      </w:r>
      <w:r w:rsidR="000B5D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大青龍湯就是麻杏甘石湯加三味藥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就是麻杏甘石湯加</w:t>
      </w:r>
      <w:r w:rsidR="009C7409" w:rsidRPr="003A204A">
        <w:rPr>
          <w:rFonts w:ascii="PMingLiU" w:eastAsia="PMingLiU" w:hAnsi="PMingLiU" w:hint="eastAsia"/>
          <w:sz w:val="24"/>
          <w:szCs w:val="24"/>
        </w:rPr>
        <w:t>桂</w:t>
      </w:r>
      <w:r w:rsidRPr="003A204A">
        <w:rPr>
          <w:rFonts w:ascii="PMingLiU" w:eastAsia="PMingLiU" w:hAnsi="PMingLiU" w:hint="eastAsia"/>
          <w:sz w:val="24"/>
          <w:szCs w:val="24"/>
        </w:rPr>
        <w:t>、薑、棗就變成大青龍湯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所以大青龍湯有表證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用桂枝和麻黃把它發表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所以麻黃用到六錢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除了清裏熱還要解表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麻杏甘石湯和大青龍湯的分辨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同樣是氣喘也是熱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問病人胃口好不好？胃口好就吃麻杏甘石湯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胃口不好的吃大青龍湯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因為甘薑棗就是開胃的藥</w:t>
      </w:r>
      <w:r w:rsidR="000B5D4B" w:rsidRPr="003A204A">
        <w:rPr>
          <w:rFonts w:ascii="PMingLiU" w:eastAsia="PMingLiU" w:hAnsi="PMingLiU" w:hint="eastAsia"/>
          <w:sz w:val="24"/>
          <w:szCs w:val="24"/>
        </w:rPr>
        <w:t>。</w:t>
      </w:r>
      <w:r w:rsidRPr="003A204A">
        <w:rPr>
          <w:rFonts w:ascii="PMingLiU" w:eastAsia="PMingLiU" w:hAnsi="PMingLiU" w:hint="eastAsia"/>
          <w:sz w:val="24"/>
          <w:szCs w:val="24"/>
        </w:rPr>
        <w:t>藥吃下去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為什麼會流汗？就是靠腸胃的津液去流汗的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胃功能沒有了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那還有津液流汗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就是這樣分類的。</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氣喘的治療</w:t>
      </w:r>
      <w:r w:rsidR="0049194B" w:rsidRPr="003A204A">
        <w:rPr>
          <w:rFonts w:ascii="PMingLiU" w:eastAsia="PMingLiU" w:hAnsi="PMingLiU" w:hint="eastAsia"/>
          <w:sz w:val="24"/>
          <w:szCs w:val="24"/>
        </w:rPr>
        <w:t>：</w:t>
      </w:r>
    </w:p>
    <w:p w:rsidR="00896FA8" w:rsidRPr="003A204A" w:rsidRDefault="000B5D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①</w:t>
      </w:r>
      <w:r w:rsidR="00896FA8" w:rsidRPr="003A204A">
        <w:rPr>
          <w:rFonts w:ascii="PMingLiU" w:eastAsia="PMingLiU" w:hAnsi="PMingLiU" w:hint="eastAsia"/>
          <w:sz w:val="24"/>
          <w:szCs w:val="24"/>
        </w:rPr>
        <w:t>熱喘</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就是病人虛汗很多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舌苔黃黃的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氣喘到你的手上的時候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大都是虛證了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一定喘很久了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小孩用單刺不留針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呼吸</w:t>
      </w:r>
      <w:r w:rsidRPr="003A204A">
        <w:rPr>
          <w:rFonts w:ascii="PMingLiU" w:eastAsia="PMingLiU" w:hAnsi="PMingLiU" w:hint="eastAsia"/>
          <w:sz w:val="24"/>
          <w:szCs w:val="24"/>
        </w:rPr>
        <w:t>時</w:t>
      </w:r>
      <w:r w:rsidR="00896FA8" w:rsidRPr="003A204A">
        <w:rPr>
          <w:rFonts w:ascii="PMingLiU" w:eastAsia="PMingLiU" w:hAnsi="PMingLiU" w:hint="eastAsia"/>
          <w:sz w:val="24"/>
          <w:szCs w:val="24"/>
        </w:rPr>
        <w:t>痰的聲音很大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只針不灸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下「公孫」「內關」（胃心胸）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「三里」「太白」（土生金）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「臨泣」「太白」（甲己合化土）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正面的「雲門」背後的「肺俞」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一般來說氣喘的病人胃口一定不好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再加「中脘」。處方用大青龍湯和麻杏甘石湯的變方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視胃口好不好而定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如果病人喜歡喝酒就用桂枝湯加厚朴杏仁。</w:t>
      </w:r>
    </w:p>
    <w:p w:rsidR="00896FA8" w:rsidRPr="003A204A" w:rsidRDefault="000B5D4B" w:rsidP="009B4C41">
      <w:pPr>
        <w:pStyle w:val="a4"/>
        <w:spacing w:afterLines="0" w:after="0" w:line="480" w:lineRule="atLeast"/>
        <w:ind w:firstLine="480"/>
        <w:rPr>
          <w:rFonts w:ascii="PMingLiU" w:eastAsia="PMingLiU" w:hAnsi="PMingLiU" w:hint="eastAsia"/>
          <w:sz w:val="24"/>
          <w:szCs w:val="24"/>
        </w:rPr>
      </w:pPr>
      <w:r w:rsidRPr="003A204A">
        <w:rPr>
          <w:rFonts w:ascii="PMingLiU" w:eastAsia="AR PGothic Medium JP" w:hAnsi="PMingLiU" w:hint="eastAsia"/>
          <w:sz w:val="24"/>
          <w:szCs w:val="24"/>
        </w:rPr>
        <w:t>②</w:t>
      </w:r>
      <w:r w:rsidR="00896FA8" w:rsidRPr="003A204A">
        <w:rPr>
          <w:rFonts w:ascii="PMingLiU" w:eastAsia="PMingLiU" w:hAnsi="PMingLiU" w:hint="eastAsia"/>
          <w:sz w:val="24"/>
          <w:szCs w:val="24"/>
        </w:rPr>
        <w:t>寒喘</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看到最多的就是寒喘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每到冬天的時候都不能睡覺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都要坐著睡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吐出來的是白痰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肺寅大卯胃辰宮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每天晚上三點到五點的時候就開始喘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很準時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確定病人是寒喘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除了針之外還可以灸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針灸的穴道還是一樣的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也是虛證的治療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背後的「肺俞」、「脾俞」、「胃俞」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其他的穴道一樣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用土生金的方法來治療。寒喘的時候一定要加灸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灸的效果很快的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處方用小青龍湯來加減。</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六十九．</w:t>
      </w:r>
      <w:r w:rsidR="00896FA8" w:rsidRPr="003A204A">
        <w:rPr>
          <w:rFonts w:ascii="PMingLiU" w:eastAsia="PMingLiU" w:hAnsi="PMingLiU" w:hint="eastAsia"/>
          <w:sz w:val="24"/>
          <w:szCs w:val="24"/>
        </w:rPr>
        <w:t>發汗過多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其人叉手自冒心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心下悸欲得按者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「桂枝甘草湯」主之。</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其人臍下悸者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欲作「奔豚」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「茯苓桂枝甘草大棗湯」主之。</w:t>
      </w:r>
    </w:p>
    <w:p w:rsidR="00896FA8" w:rsidRPr="003A204A" w:rsidRDefault="009C740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六十九</w:t>
      </w:r>
      <w:r w:rsidR="00896FA8" w:rsidRPr="003A204A">
        <w:rPr>
          <w:rFonts w:ascii="PMingLiU" w:eastAsia="PMingLiU" w:hAnsi="PMingLiU" w:hint="eastAsia"/>
          <w:sz w:val="24"/>
          <w:szCs w:val="24"/>
        </w:rPr>
        <w:t>條的發汗發太多的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一定是麻黃湯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麻黃湯把胸腔的水都發汗發掉了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並使肚臍下面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下焦的水往上衝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衝上來的力量太大的時候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病人就感覺到心下悸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叉手自冒心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？就是很難過想壓下去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所以就是</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心下悸</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按著就比較舒服。</w:t>
      </w:r>
    </w:p>
    <w:p w:rsidR="00896FA8" w:rsidRPr="003A204A" w:rsidRDefault="009C740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六十九</w:t>
      </w:r>
      <w:r w:rsidR="00896FA8" w:rsidRPr="003A204A">
        <w:rPr>
          <w:rFonts w:ascii="PMingLiU" w:eastAsia="PMingLiU" w:hAnsi="PMingLiU" w:hint="eastAsia"/>
          <w:sz w:val="24"/>
          <w:szCs w:val="24"/>
        </w:rPr>
        <w:t>條和</w:t>
      </w:r>
      <w:r w:rsidRPr="003A204A">
        <w:rPr>
          <w:rFonts w:ascii="PMingLiU" w:eastAsia="PMingLiU" w:hAnsi="PMingLiU" w:hint="eastAsia"/>
          <w:sz w:val="24"/>
          <w:szCs w:val="24"/>
        </w:rPr>
        <w:t>七十</w:t>
      </w:r>
      <w:r w:rsidR="00896FA8" w:rsidRPr="003A204A">
        <w:rPr>
          <w:rFonts w:ascii="PMingLiU" w:eastAsia="PMingLiU" w:hAnsi="PMingLiU" w:hint="eastAsia"/>
          <w:sz w:val="24"/>
          <w:szCs w:val="24"/>
        </w:rPr>
        <w:t>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這兩條都是發汗以後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但是發汗的力量不一樣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六十九</w:t>
      </w:r>
      <w:r w:rsidR="00896FA8" w:rsidRPr="003A204A">
        <w:rPr>
          <w:rFonts w:ascii="PMingLiU" w:eastAsia="PMingLiU" w:hAnsi="PMingLiU" w:hint="eastAsia"/>
          <w:sz w:val="24"/>
          <w:szCs w:val="24"/>
        </w:rPr>
        <w:t>條是麻黃湯發汗以後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胸陽沒了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所以感覺到心下悸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七十</w:t>
      </w:r>
      <w:r w:rsidR="00896FA8" w:rsidRPr="003A204A">
        <w:rPr>
          <w:rFonts w:ascii="PMingLiU" w:eastAsia="PMingLiU" w:hAnsi="PMingLiU" w:hint="eastAsia"/>
          <w:sz w:val="24"/>
          <w:szCs w:val="24"/>
        </w:rPr>
        <w:t>條是桂枝湯發汗發太多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腸胃的津液沒了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肚臍的地方就開始跳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就準備發奔豚了。中醫的心下悸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並不是臨床上看到的心臟在慌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而是「中脘」的地方在跳動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因為天陽在上面乾掉了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把水硬往上吸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所以梗在「中脘」的地方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w:t>
      </w:r>
      <w:r w:rsidR="000B5D4B" w:rsidRPr="003A204A">
        <w:rPr>
          <w:rFonts w:ascii="PMingLiU" w:eastAsia="PMingLiU" w:hAnsi="PMingLiU" w:hint="eastAsia"/>
          <w:sz w:val="24"/>
          <w:szCs w:val="24"/>
        </w:rPr>
        <w:t>就用</w:t>
      </w:r>
      <w:r w:rsidR="00896FA8" w:rsidRPr="003A204A">
        <w:rPr>
          <w:rFonts w:ascii="PMingLiU" w:eastAsia="PMingLiU" w:hAnsi="PMingLiU" w:hint="eastAsia"/>
          <w:sz w:val="24"/>
          <w:szCs w:val="24"/>
        </w:rPr>
        <w:t>「桂枝甘草湯」。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諸位要有一個概念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肚臍中間屬脾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肚臍上方屬腎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肚臍以下屬心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肚臍左邊屬肝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肚臍右邊屬肺</w:t>
      </w:r>
      <w:r w:rsidR="000B5D4B" w:rsidRPr="003A204A">
        <w:rPr>
          <w:rFonts w:ascii="PMingLiU" w:eastAsia="PMingLiU" w:hAnsi="PMingLiU" w:hint="eastAsia"/>
          <w:sz w:val="24"/>
          <w:szCs w:val="24"/>
        </w:rPr>
        <w:t>。</w:t>
      </w:r>
      <w:r w:rsidRPr="003A204A">
        <w:rPr>
          <w:rFonts w:ascii="PMingLiU" w:eastAsia="PMingLiU" w:hAnsi="PMingLiU" w:hint="eastAsia"/>
          <w:sz w:val="24"/>
          <w:szCs w:val="24"/>
        </w:rPr>
        <w:t>舉例來說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如果肚臍上方有動悸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就要從腎臟下手去治療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其他依此類推。</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桂枝甘草湯方</w:t>
      </w:r>
      <w:r w:rsidR="000B5D4B" w:rsidRPr="003A204A">
        <w:rPr>
          <w:rFonts w:ascii="PMingLiU" w:eastAsia="PMingLiU" w:hAnsi="PMingLiU" w:hint="eastAsia"/>
          <w:sz w:val="24"/>
          <w:szCs w:val="24"/>
        </w:rPr>
        <w:t>：</w:t>
      </w:r>
    </w:p>
    <w:p w:rsidR="009C7409"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桂枝四兩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去皮</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炙</w:t>
      </w:r>
      <w:r w:rsidR="000B5D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頓服。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桂枝如果四錢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甘草就用二錢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桂枝是甘草的兩倍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因為發汗發太過了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甘草到胃裏面去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把胃的津液補足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為什麼只用桂枝不用白芍？為什麼會動悸？平常喝水下去的時候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水到胃裏面的時候是氣化上來的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是成蒸氣不是水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今水停在「中脘」這裏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桂枝下去會蒸發水往上走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心臟的外膜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有很多神經血脈在縱膈膜、橫膈膜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在血管裏面的是「血」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在神經淋巴系統的是「水」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桂枝下去讓心臟噴射的力量很強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把停在心下的「水」很快的就氣化了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會動悸就是因為原本應該是「水氣」上來就好了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結果是「水」上來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這個水是冷水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所以會動悸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這時候桂枝</w:t>
      </w:r>
      <w:r w:rsidR="009C7409" w:rsidRPr="003A204A">
        <w:rPr>
          <w:rFonts w:ascii="PMingLiU" w:eastAsia="PMingLiU" w:hAnsi="PMingLiU" w:hint="eastAsia"/>
          <w:sz w:val="24"/>
          <w:szCs w:val="24"/>
        </w:rPr>
        <w:t>、</w:t>
      </w:r>
      <w:r w:rsidRPr="003A204A">
        <w:rPr>
          <w:rFonts w:ascii="PMingLiU" w:eastAsia="PMingLiU" w:hAnsi="PMingLiU" w:hint="eastAsia"/>
          <w:sz w:val="24"/>
          <w:szCs w:val="24"/>
        </w:rPr>
        <w:t>甘草下去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馬上就把水氣化</w:t>
      </w:r>
      <w:r w:rsidR="00C008BD" w:rsidRPr="003A204A">
        <w:rPr>
          <w:rFonts w:ascii="PMingLiU" w:eastAsia="PMingLiU" w:hAnsi="PMingLiU" w:hint="eastAsia"/>
          <w:sz w:val="24"/>
          <w:szCs w:val="24"/>
        </w:rPr>
        <w:t>，</w:t>
      </w:r>
      <w:r w:rsidR="000B5D4B" w:rsidRPr="003A204A">
        <w:rPr>
          <w:rFonts w:ascii="PMingLiU" w:eastAsia="PMingLiU" w:hAnsi="PMingLiU" w:hint="eastAsia"/>
          <w:sz w:val="24"/>
          <w:szCs w:val="24"/>
        </w:rPr>
        <w:t>並</w:t>
      </w:r>
      <w:r w:rsidRPr="003A204A">
        <w:rPr>
          <w:rFonts w:ascii="PMingLiU" w:eastAsia="PMingLiU" w:hAnsi="PMingLiU" w:hint="eastAsia"/>
          <w:sz w:val="24"/>
          <w:szCs w:val="24"/>
        </w:rPr>
        <w:t>打到四肢上去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症狀就會去掉。這和小青龍湯證的心下悸很像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小青龍湯證的心下有水氣一定有咳喘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今這湯劑沒有咳症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所以桂枝甘草湯是心下動悸的時候用的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因為發陽發太多了是陽虛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所以陽虛產生的心悸就是桂枝甘草湯。桂枝可以降衝逆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所以這裡會重用桂枝。後面會用到桂枝加桂湯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也是利用桂枝降衝逆的效果。</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桂枝和甘草如果再加上了茯苓和大棗就是更進一層了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汗透發的時候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把腸胃津液都發出去了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下焦的水又往上衝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結果就是「臍下悸」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奔豚的力量很強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都是水的問題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水在下焦的時候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要靠茯苓把水排出去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再靠大棗把腸胃的津液補回去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9C7409" w:rsidRPr="003A204A">
        <w:rPr>
          <w:rFonts w:ascii="PMingLiU" w:eastAsia="PMingLiU" w:hAnsi="PMingLiU" w:hint="eastAsia"/>
          <w:sz w:val="24"/>
          <w:szCs w:val="24"/>
        </w:rPr>
        <w:t>七十</w:t>
      </w:r>
      <w:r w:rsidRPr="003A204A">
        <w:rPr>
          <w:rFonts w:ascii="PMingLiU" w:eastAsia="PMingLiU" w:hAnsi="PMingLiU" w:hint="eastAsia"/>
          <w:sz w:val="24"/>
          <w:szCs w:val="24"/>
        </w:rPr>
        <w:t>條是桂枝湯吃太多了</w:t>
      </w:r>
      <w:r w:rsidR="00306C58" w:rsidRPr="003A204A">
        <w:rPr>
          <w:rFonts w:ascii="PMingLiU" w:eastAsia="PMingLiU" w:hAnsi="PMingLiU" w:hint="eastAsia"/>
          <w:sz w:val="24"/>
          <w:szCs w:val="24"/>
        </w:rPr>
        <w:t>，</w:t>
      </w:r>
      <w:r w:rsidRPr="003A204A">
        <w:rPr>
          <w:rFonts w:ascii="PMingLiU" w:eastAsia="PMingLiU" w:hAnsi="PMingLiU" w:hint="eastAsia"/>
          <w:sz w:val="24"/>
          <w:szCs w:val="24"/>
        </w:rPr>
        <w:t>平常不會有這種現象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大部份是下焦有停飲的人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水氣比較重停在下焦的人才會有。</w:t>
      </w:r>
    </w:p>
    <w:p w:rsidR="00896FA8" w:rsidRPr="003A204A" w:rsidRDefault="009C740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六十九</w:t>
      </w:r>
      <w:r w:rsidR="00896FA8" w:rsidRPr="003A204A">
        <w:rPr>
          <w:rFonts w:ascii="PMingLiU" w:eastAsia="PMingLiU" w:hAnsi="PMingLiU" w:hint="eastAsia"/>
          <w:sz w:val="24"/>
          <w:szCs w:val="24"/>
        </w:rPr>
        <w:t>條的情形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曾發生在如果吃麻黃湯太過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把肺中的津液傷到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就會產生心下悸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w:t>
      </w:r>
      <w:r w:rsidRPr="003A204A">
        <w:rPr>
          <w:rFonts w:ascii="PMingLiU" w:eastAsia="PMingLiU" w:hAnsi="PMingLiU" w:hint="eastAsia"/>
          <w:sz w:val="24"/>
          <w:szCs w:val="24"/>
        </w:rPr>
        <w:t>七十</w:t>
      </w:r>
      <w:r w:rsidR="00896FA8" w:rsidRPr="003A204A">
        <w:rPr>
          <w:rFonts w:ascii="PMingLiU" w:eastAsia="PMingLiU" w:hAnsi="PMingLiU" w:hint="eastAsia"/>
          <w:sz w:val="24"/>
          <w:szCs w:val="24"/>
        </w:rPr>
        <w:t>條的情形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會發生在如果吃桂枝湯太過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把腸胃的津液傷到了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就會有臍下悸的現象。</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桂枝甘草茯苓大棗湯方</w:t>
      </w:r>
      <w:r w:rsidR="000B5D4B" w:rsidRPr="003A204A">
        <w:rPr>
          <w:rFonts w:ascii="PMingLiU" w:eastAsia="PMingLiU" w:hAnsi="PMingLiU" w:hint="eastAsia"/>
          <w:sz w:val="24"/>
          <w:szCs w:val="24"/>
        </w:rPr>
        <w:t>：</w:t>
      </w:r>
    </w:p>
    <w:p w:rsidR="009C7409"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炙</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大棗十五枚</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劈</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去皮</w:t>
      </w:r>
      <w:r w:rsidR="000B5D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以甘瀾水一斗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先煮茯苓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日三服。作甘瀾水法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取水二斗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置大盆內以杓揚之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水上有珠子五六千顆相逐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取用之。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甘瀾水就是把水弄出水泡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把水泡拿來用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實際上不用如此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水直接拿來用就可以了。為什麼用甘瀾水？因為取水的性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最輕飄飄的在上面的水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因為怕桂枝下去的時候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病人會再發汗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因為汗發太過了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希望這津液剛好發在皮膚表面上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不要再發出去了。</w:t>
      </w:r>
    </w:p>
    <w:p w:rsidR="00896FA8" w:rsidRPr="003A204A" w:rsidRDefault="009C740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七十一．</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腹脹滿者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「厚朴生薑半夏甘草人參湯」主之。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有兩種情形腹脹滿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一種是虛脹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一種是實脹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虛脹的病人感覺是喜按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實脹是拒按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我們可以按天樞穴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實脹就是大便堵到了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虛脹是腸子的瓦斯氣在裏面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就是腸氣很多在裏面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所以厚朴生薑半夏甘草人參湯病人吃下去以後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病人會一直在嗝氣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一直在放屁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然後肚子就消掉了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所以虛脹的時候是厚朴生薑半夏甘草人參湯證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如果是實脹的時候就是承氣湯證。有一種人是平常大便就不太好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發汗發太過的時候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肚子裏的大便乾掉了就是實脹</w:t>
      </w:r>
      <w:r w:rsidR="00306C58" w:rsidRPr="003A204A">
        <w:rPr>
          <w:rFonts w:ascii="PMingLiU" w:eastAsia="PMingLiU" w:hAnsi="PMingLiU" w:hint="eastAsia"/>
          <w:sz w:val="24"/>
          <w:szCs w:val="24"/>
        </w:rPr>
        <w:t>。</w:t>
      </w:r>
      <w:r w:rsidRPr="003A204A">
        <w:rPr>
          <w:rFonts w:ascii="PMingLiU" w:eastAsia="PMingLiU" w:hAnsi="PMingLiU" w:hint="eastAsia"/>
          <w:sz w:val="24"/>
          <w:szCs w:val="24"/>
        </w:rPr>
        <w:t>還有一種就是腸胃虛弱的人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平常就不愛吃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腸胃都空掉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都是腸氣在裏面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就是虛脹。我們也可以問小便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小便淡白是虛脹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小便很黃是實脹。大便為什麼加厚朴？厚朴能夠寬腸降逆除氣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所以病人會放屁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實脹一放屁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虛脹就不會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虛脹會一直在放屁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讓噯氣從放屁排出來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因為病人本來就太虛了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脾的功能就弱掉了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厚朴入脾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能健脾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能去脾的濕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但是厚朴去脾濕沒有白朮強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厚朴去脾濕的時候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能利用脾濕來潤腸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不像白朮讓脾臟的濕乾掉了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所以腸如果乾掉了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厚朴可以潤腸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可以增加腸裏的黏液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讓腸子蠕動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生薑能讓胃很快的恢復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為什麼</w:t>
      </w:r>
      <w:r w:rsidR="000B5D4B" w:rsidRPr="003A204A">
        <w:rPr>
          <w:rFonts w:ascii="PMingLiU" w:eastAsia="PMingLiU" w:hAnsi="PMingLiU" w:hint="eastAsia"/>
          <w:sz w:val="24"/>
          <w:szCs w:val="24"/>
        </w:rPr>
        <w:t>用</w:t>
      </w:r>
      <w:r w:rsidRPr="003A204A">
        <w:rPr>
          <w:rFonts w:ascii="PMingLiU" w:eastAsia="PMingLiU" w:hAnsi="PMingLiU" w:hint="eastAsia"/>
          <w:sz w:val="24"/>
          <w:szCs w:val="24"/>
        </w:rPr>
        <w:t>人參</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甘草？因為病人的腸胃都虛掉了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把腸胃的津液補回去</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為什麼加半夏？降逆用的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不加半夏的話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氣衝不出來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後面全部都是降逆、開胃、健脾的藥</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常常老太太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是虛脹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腸子總是有問題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放屁很多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可以用這湯方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如果是實脹就用承氣湯攻出來。承氣湯證還有兩種特別情形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一種是大便如鞭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因為大腸的內壁被燥屎遮蔽住了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所以大腸不吸收水分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但是這種病人天樞穴會拒按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而且下利臭穢。另一種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大便如鞭狀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那是因為大腸的通道被燥屎給堵住了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只剩下一個很小的通道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因此大便從很小的通道擠出來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所以像一條長長的鞭子一樣。這些在後面講承氣湯的時候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還會有更詳細的說明。</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厚朴生薑半夏甘草人參湯方</w:t>
      </w:r>
      <w:r w:rsidR="000B5D4B" w:rsidRPr="003A204A">
        <w:rPr>
          <w:rFonts w:ascii="PMingLiU" w:eastAsia="PMingLiU" w:hAnsi="PMingLiU" w:hint="eastAsia"/>
          <w:sz w:val="24"/>
          <w:szCs w:val="24"/>
        </w:rPr>
        <w:t>：</w:t>
      </w:r>
    </w:p>
    <w:p w:rsidR="00052C13"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厚朴半斤</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生薑半斤</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切</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半夏半斤</w:t>
      </w:r>
      <w:r w:rsidR="000B5D4B" w:rsidRPr="003A204A">
        <w:rPr>
          <w:rFonts w:ascii="PMingLiU" w:eastAsia="PMingLiU" w:hAnsi="PMingLiU" w:hint="eastAsia"/>
          <w:sz w:val="24"/>
          <w:szCs w:val="24"/>
        </w:rPr>
        <w:t>（</w:t>
      </w:r>
      <w:r w:rsidRPr="003A204A">
        <w:rPr>
          <w:rFonts w:ascii="PMingLiU" w:eastAsia="PMingLiU" w:hAnsi="PMingLiU" w:hint="eastAsia"/>
          <w:sz w:val="24"/>
          <w:szCs w:val="24"/>
        </w:rPr>
        <w:t>洗</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炙</w:t>
      </w:r>
      <w:r w:rsidR="000B5D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厚朴用三四錢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就不得了了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生薑開三片就好了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生半夏胖</w:t>
      </w:r>
      <w:r w:rsidR="000B5D4B" w:rsidRPr="003A204A">
        <w:rPr>
          <w:rFonts w:ascii="PMingLiU" w:eastAsia="PMingLiU" w:hAnsi="PMingLiU" w:hint="eastAsia"/>
          <w:sz w:val="24"/>
          <w:szCs w:val="24"/>
        </w:rPr>
        <w:t>子</w:t>
      </w:r>
      <w:r w:rsidRPr="003A204A">
        <w:rPr>
          <w:rFonts w:ascii="PMingLiU" w:eastAsia="PMingLiU" w:hAnsi="PMingLiU" w:hint="eastAsia"/>
          <w:sz w:val="24"/>
          <w:szCs w:val="24"/>
        </w:rPr>
        <w:t>開三錢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普通</w:t>
      </w:r>
      <w:r w:rsidR="000B5D4B" w:rsidRPr="003A204A">
        <w:rPr>
          <w:rFonts w:ascii="PMingLiU" w:eastAsia="PMingLiU" w:hAnsi="PMingLiU" w:hint="eastAsia"/>
          <w:sz w:val="24"/>
          <w:szCs w:val="24"/>
        </w:rPr>
        <w:t>人</w:t>
      </w:r>
      <w:r w:rsidRPr="003A204A">
        <w:rPr>
          <w:rFonts w:ascii="PMingLiU" w:eastAsia="PMingLiU" w:hAnsi="PMingLiU" w:hint="eastAsia"/>
          <w:sz w:val="24"/>
          <w:szCs w:val="24"/>
        </w:rPr>
        <w:t>開二錢</w:t>
      </w:r>
      <w:r w:rsidR="00C008BD" w:rsidRPr="003A204A">
        <w:rPr>
          <w:rFonts w:ascii="PMingLiU" w:eastAsia="PMingLiU" w:hAnsi="PMingLiU" w:hint="eastAsia"/>
          <w:sz w:val="24"/>
          <w:szCs w:val="24"/>
        </w:rPr>
        <w:t>，</w:t>
      </w:r>
      <w:r w:rsidR="000B5D4B" w:rsidRPr="003A204A">
        <w:rPr>
          <w:rFonts w:ascii="PMingLiU" w:eastAsia="PMingLiU" w:hAnsi="PMingLiU" w:hint="eastAsia"/>
          <w:sz w:val="24"/>
          <w:szCs w:val="24"/>
        </w:rPr>
        <w:t>要</w:t>
      </w:r>
      <w:r w:rsidRPr="003A204A">
        <w:rPr>
          <w:rFonts w:ascii="PMingLiU" w:eastAsia="PMingLiU" w:hAnsi="PMingLiU" w:hint="eastAsia"/>
          <w:sz w:val="24"/>
          <w:szCs w:val="24"/>
        </w:rPr>
        <w:t>害他的話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半夏拿掉</w:t>
      </w:r>
      <w:r w:rsidR="000B5D4B" w:rsidRPr="003A204A">
        <w:rPr>
          <w:rFonts w:ascii="PMingLiU" w:eastAsia="PMingLiU" w:hAnsi="PMingLiU" w:hint="eastAsia"/>
          <w:sz w:val="24"/>
          <w:szCs w:val="24"/>
        </w:rPr>
        <w:t>。</w:t>
      </w:r>
      <w:r w:rsidRPr="003A204A">
        <w:rPr>
          <w:rFonts w:ascii="PMingLiU" w:eastAsia="PMingLiU" w:hAnsi="PMingLiU" w:hint="eastAsia"/>
          <w:sz w:val="24"/>
          <w:szCs w:val="24"/>
        </w:rPr>
        <w:t>人參一錢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平常炙甘草不開多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一二錢就夠了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後面的炙甘草湯開到五錢</w:t>
      </w:r>
      <w:r w:rsidR="000B5D4B" w:rsidRPr="003A204A">
        <w:rPr>
          <w:rFonts w:ascii="PMingLiU" w:eastAsia="PMingLiU" w:hAnsi="PMingLiU" w:hint="eastAsia"/>
          <w:sz w:val="24"/>
          <w:szCs w:val="24"/>
        </w:rPr>
        <w:t>、</w:t>
      </w:r>
      <w:r w:rsidRPr="003A204A">
        <w:rPr>
          <w:rFonts w:ascii="PMingLiU" w:eastAsia="PMingLiU" w:hAnsi="PMingLiU" w:hint="eastAsia"/>
          <w:sz w:val="24"/>
          <w:szCs w:val="24"/>
        </w:rPr>
        <w:t>一兩都有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那是需要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這裏不用開太重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因為炙甘草很甜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會增膩。</w:t>
      </w:r>
    </w:p>
    <w:p w:rsidR="00896FA8" w:rsidRPr="003A204A" w:rsidRDefault="00052C13"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若吐若下後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心下逆滿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氣上衝胸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起則頭眩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發汗則動經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身為振振搖者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「茯苓桂枝白朮甘草湯」主之。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如果吐了又大下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腸胃就傷到了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結果心下逆滿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就是胃的地方感覺到脹滿</w:t>
      </w:r>
      <w:r w:rsidR="00C008BD" w:rsidRPr="003A204A">
        <w:rPr>
          <w:rFonts w:ascii="PMingLiU" w:eastAsia="PMingLiU" w:hAnsi="PMingLiU" w:hint="eastAsia"/>
          <w:sz w:val="24"/>
          <w:szCs w:val="24"/>
        </w:rPr>
        <w:t>，</w:t>
      </w:r>
      <w:r w:rsidR="00052C13" w:rsidRPr="003A204A">
        <w:rPr>
          <w:rFonts w:ascii="PMingLiU" w:eastAsia="PMingLiU" w:hAnsi="PMingLiU" w:hint="eastAsia"/>
          <w:sz w:val="24"/>
          <w:szCs w:val="24"/>
        </w:rPr>
        <w:t>「</w:t>
      </w:r>
      <w:r w:rsidRPr="003A204A">
        <w:rPr>
          <w:rFonts w:ascii="PMingLiU" w:eastAsia="PMingLiU" w:hAnsi="PMingLiU" w:hint="eastAsia"/>
          <w:sz w:val="24"/>
          <w:szCs w:val="24"/>
        </w:rPr>
        <w:t>氣上衝胸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起則頭眩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發汗則動經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身為振振搖者。</w:t>
      </w:r>
      <w:r w:rsidR="00052C13" w:rsidRPr="003A204A">
        <w:rPr>
          <w:rFonts w:ascii="PMingLiU" w:eastAsia="PMingLiU" w:hAnsi="PMingLiU" w:hint="eastAsia"/>
          <w:sz w:val="24"/>
          <w:szCs w:val="24"/>
        </w:rPr>
        <w:t>」</w:t>
      </w:r>
      <w:r w:rsidRPr="003A204A">
        <w:rPr>
          <w:rFonts w:ascii="PMingLiU" w:eastAsia="PMingLiU" w:hAnsi="PMingLiU" w:hint="eastAsia"/>
          <w:sz w:val="24"/>
          <w:szCs w:val="24"/>
        </w:rPr>
        <w:t>為什麼會這樣子？這人平素就有水飲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水停在橫膈膜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一種是平常喝水喝太快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慢慢累積在這裏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還有一種是「思」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「思」能傷脾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造成脾的運化不好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結果水的運化也不好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土生金的時候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一部份會氣化上來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一部份會停在這橫膈膜上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橫膈膜像海綿一樣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裏面都</w:t>
      </w:r>
      <w:r w:rsidR="003D2FF3" w:rsidRPr="003A204A">
        <w:rPr>
          <w:rFonts w:ascii="PMingLiU" w:eastAsia="PMingLiU" w:hAnsi="PMingLiU" w:hint="eastAsia"/>
          <w:sz w:val="24"/>
          <w:szCs w:val="24"/>
        </w:rPr>
        <w:t>是</w:t>
      </w:r>
      <w:r w:rsidRPr="003A204A">
        <w:rPr>
          <w:rFonts w:ascii="PMingLiU" w:eastAsia="PMingLiU" w:hAnsi="PMingLiU" w:hint="eastAsia"/>
          <w:sz w:val="24"/>
          <w:szCs w:val="24"/>
        </w:rPr>
        <w:t>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被吐、被下了以後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上下的水都沒有了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w:t>
      </w:r>
      <w:r w:rsidR="000B5D4B" w:rsidRPr="003A204A">
        <w:rPr>
          <w:rFonts w:ascii="PMingLiU" w:eastAsia="PMingLiU" w:hAnsi="PMingLiU" w:hint="eastAsia"/>
          <w:sz w:val="24"/>
          <w:szCs w:val="24"/>
        </w:rPr>
        <w:t>裡的</w:t>
      </w:r>
      <w:r w:rsidRPr="003A204A">
        <w:rPr>
          <w:rFonts w:ascii="PMingLiU" w:eastAsia="PMingLiU" w:hAnsi="PMingLiU" w:hint="eastAsia"/>
          <w:sz w:val="24"/>
          <w:szCs w:val="24"/>
        </w:rPr>
        <w:t>水就開始要動起來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這水不在胃的裏面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如果在胃的裏面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胃就會把它氣化掉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這水停在胃的旁邊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這水就開始晃了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頭就昏了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西醫說這是中耳不平衡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因為頭在暈眩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和貧血不一樣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貧血是眼前發黑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他是天旋地轉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苓桂朮甘湯下去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把這水排掉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就好了。所以起則頭眩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移動或站起來的時候會暈眩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就是苓桂朮甘湯證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如果是躺在床上不動會暈眩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就不是苓桂朮甘湯證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後面會提到真武湯的時候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再說明。</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白朮就是因為濕太盛了而用的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健脾整胃最好的藥就是茯苓、白朮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白朮能去濕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茯苓能把水利掉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甘草在中膈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如果在臍下就加茯苓</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所以這是桂枝</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甘草湯演變出來的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先是桂枝甘草湯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再來是桂枝甘草加茯苓大棗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再來是苓桂朮甘湯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所以苓桂朮甘湯專門去中膈的水。</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若吐若下後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被吐被下後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水飲就跑出來了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平常不會的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結果心下逆滿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胃裏面脹滿得很難過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因為這水沒能氣化上來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是水停在這裏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當然感覺氣下不去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呼吸的時候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氣會往回逆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橫膈膜會下降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氣才會充滿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橫膈膜會上升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結果橫膈膜都是水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它根本不下降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一吸它就滿了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滿了就會有氣逆的現象</w:t>
      </w:r>
      <w:r w:rsidR="00C008BD" w:rsidRPr="003A204A">
        <w:rPr>
          <w:rFonts w:ascii="PMingLiU" w:eastAsia="PMingLiU" w:hAnsi="PMingLiU" w:hint="eastAsia"/>
          <w:sz w:val="24"/>
          <w:szCs w:val="24"/>
        </w:rPr>
        <w:t>，</w:t>
      </w:r>
      <w:r w:rsidR="00052C13" w:rsidRPr="003A204A">
        <w:rPr>
          <w:rFonts w:ascii="PMingLiU" w:eastAsia="PMingLiU" w:hAnsi="PMingLiU" w:hint="eastAsia"/>
          <w:sz w:val="24"/>
          <w:szCs w:val="24"/>
        </w:rPr>
        <w:t>「</w:t>
      </w:r>
      <w:r w:rsidRPr="003A204A">
        <w:rPr>
          <w:rFonts w:ascii="PMingLiU" w:eastAsia="PMingLiU" w:hAnsi="PMingLiU" w:hint="eastAsia"/>
          <w:sz w:val="24"/>
          <w:szCs w:val="24"/>
        </w:rPr>
        <w:t>起則頭眩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脈沉緊</w:t>
      </w:r>
      <w:r w:rsidR="00052C13"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沉代表病在裏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緊就是寒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水就是寒的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因為水在中膈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一發汗會動經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因為身體的血脈經絡肌肉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都要靠我們的水份來滋養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一發汗就沒有水份了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他就抽筋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所以身為振振搖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就是晃來晃去的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就是中膈的水在晃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就用苓桂朮甘湯。臨床上看到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暈眩得很厲害的時候會吐的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就可用苓桂朮甘湯裏面再加半夏。</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茯苓桂枝甘草白朮湯方</w:t>
      </w:r>
      <w:r w:rsidR="000B5D4B" w:rsidRPr="003A204A">
        <w:rPr>
          <w:rFonts w:ascii="PMingLiU" w:eastAsia="PMingLiU" w:hAnsi="PMingLiU" w:hint="eastAsia"/>
          <w:sz w:val="24"/>
          <w:szCs w:val="24"/>
        </w:rPr>
        <w:t>：</w:t>
      </w:r>
    </w:p>
    <w:p w:rsidR="00052C13"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去皮</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B5D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苓桂朮甘湯是治療水飲的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因為水已經太多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造成水患了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所以一定重用茯苓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再來是桂枝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再來是白朮。</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足或腰仍動劇者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臥時則脊骨仍</w:t>
      </w:r>
      <w:r w:rsidR="00052C13" w:rsidRPr="003A204A">
        <w:rPr>
          <w:rFonts w:ascii="PMingLiU" w:eastAsia="PMingLiU" w:hAnsi="PMingLiU" w:hint="eastAsia"/>
          <w:sz w:val="24"/>
          <w:szCs w:val="24"/>
        </w:rPr>
        <w:t>顫</w:t>
      </w:r>
      <w:r w:rsidR="00896FA8" w:rsidRPr="003A204A">
        <w:rPr>
          <w:rFonts w:ascii="PMingLiU" w:eastAsia="PMingLiU" w:hAnsi="PMingLiU" w:hint="eastAsia"/>
          <w:sz w:val="24"/>
          <w:szCs w:val="24"/>
        </w:rPr>
        <w:t>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或一身體中經脈跳動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有耳鳴逆上之候者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都可以用此方。</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平常感覺肌肉跳兩下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面皮在跳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這是因為水飲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這時候就可以用苓桂朮甘湯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因為脾主肌肉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也主四肢。</w:t>
      </w:r>
    </w:p>
    <w:p w:rsidR="00896FA8" w:rsidRPr="003A204A" w:rsidRDefault="00052C13"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七十三．</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虛故也。「芍藥甘草附子湯」主之。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芍藥甘草附子湯方</w:t>
      </w:r>
      <w:r w:rsidR="000B5D4B" w:rsidRPr="003A204A">
        <w:rPr>
          <w:rFonts w:ascii="PMingLiU" w:eastAsia="PMingLiU" w:hAnsi="PMingLiU" w:hint="eastAsia"/>
          <w:sz w:val="24"/>
          <w:szCs w:val="24"/>
        </w:rPr>
        <w:t>：</w:t>
      </w:r>
    </w:p>
    <w:p w:rsidR="00052C13"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芍藥二兩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炙</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附子二枚</w:t>
      </w:r>
      <w:r w:rsidR="000B5D4B" w:rsidRPr="003A204A">
        <w:rPr>
          <w:rFonts w:ascii="PMingLiU" w:eastAsia="PMingLiU" w:hAnsi="PMingLiU" w:hint="eastAsia"/>
          <w:sz w:val="24"/>
          <w:szCs w:val="24"/>
        </w:rPr>
        <w:t>（炮去皮</w:t>
      </w:r>
      <w:r w:rsidR="00C008BD" w:rsidRPr="003A204A">
        <w:rPr>
          <w:rFonts w:ascii="PMingLiU" w:eastAsia="PMingLiU" w:hAnsi="PMingLiU" w:hint="eastAsia"/>
          <w:sz w:val="24"/>
          <w:szCs w:val="24"/>
        </w:rPr>
        <w:t>，</w:t>
      </w:r>
      <w:r w:rsidR="000B5D4B" w:rsidRPr="003A204A">
        <w:rPr>
          <w:rFonts w:ascii="PMingLiU" w:eastAsia="PMingLiU" w:hAnsi="PMingLiU" w:hint="eastAsia"/>
          <w:sz w:val="24"/>
          <w:szCs w:val="24"/>
        </w:rPr>
        <w:t>破八片）。</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煮取一升五合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芍藥甘草附子湯大多用在素虛的人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平常身體虛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缺血的人會用到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平常用白芍兩錢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炮附子四錢。臨床在用來治療靜脈瘤的時候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芍藥用一兩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炙甘草也是一兩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如果靜脈瘤有改善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但還不夠快的時候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繼續加重白芍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但炙甘草保持一兩就好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如果腳是冷的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就加重炮附子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如此同時可以預防心臟病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如果是單純的腳沒有力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原來的芍藥甘草附子湯就好了。</w:t>
      </w:r>
      <w:r w:rsidR="006E724A" w:rsidRPr="003A204A">
        <w:rPr>
          <w:rFonts w:ascii="PMingLiU" w:eastAsia="PMingLiU" w:hAnsi="PMingLiU" w:hint="eastAsia"/>
          <w:sz w:val="24"/>
          <w:szCs w:val="24"/>
        </w:rPr>
        <w:t>「</w:t>
      </w:r>
      <w:r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反惡寒</w:t>
      </w:r>
      <w:r w:rsidR="006E724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這惡寒的現象和麻黃湯的現象不一樣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麻黃湯是摸病人的身體很燙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但是病人感覺冷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這個惡寒是摸病人身體冷的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人在很虛的時候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血不足的時候都會怕冷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這時候用附子去壯陽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因為他陽虛</w:t>
      </w:r>
      <w:r w:rsidR="000B5D4B" w:rsidRPr="003A204A">
        <w:rPr>
          <w:rFonts w:ascii="PMingLiU" w:eastAsia="PMingLiU" w:hAnsi="PMingLiU" w:hint="eastAsia"/>
          <w:sz w:val="24"/>
          <w:szCs w:val="24"/>
        </w:rPr>
        <w:t>。</w:t>
      </w:r>
      <w:r w:rsidRPr="003A204A">
        <w:rPr>
          <w:rFonts w:ascii="PMingLiU" w:eastAsia="PMingLiU" w:hAnsi="PMingLiU" w:hint="eastAsia"/>
          <w:sz w:val="24"/>
          <w:szCs w:val="24"/>
        </w:rPr>
        <w:t>人在陽虛的時候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陽就是人身上的津液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陰就是血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陽佔了百分之六十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陰佔了百分之四十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所以發汗發太多的時候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水不夠了血量也就少了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所以用附子去壯腎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因為腎主水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芍藥讓血流回心臟的力量加速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炙甘草把腸胃的津液補足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臨床上用在腳無力的時候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年紀大的人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常常把附子加在裏面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胖子用三錢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除非寒很盛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三錢</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四錢加重上去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如果是膝蓋的問題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就可用芍藥甘草附子湯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此湯亦名「去杖湯」。</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此方不僅治發汗後之惡寒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且治芍藥甘草湯證而屬於陰位者。又以「附子」代「草烏頭」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善治蟲積痛。有活用於治疝或痛風、鶴膝風等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自痛風以至鶴膝等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有所謂以綿包足之冷者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皆有效。凡下部之冷專在腰者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用「苓薑朮甘」治之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其專在腳者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用此方治之。</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腰部和腳的不一樣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濕在中焦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腰部用茯苓</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白朮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所以帶脈證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就是帶脈腰痠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下針下「臨泣」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處方就是「茯苓白朮甘草生薑」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一般性的用生薑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寒比較盛的用乾薑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中焦的濕堵在腰間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就用利水的利掉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如果腰好了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膝蓋腳踝還有痛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就用芍藥甘草附子湯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所以單在腳部的用芍藥甘草附子湯就可以了。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湯本氏曰</w:t>
      </w:r>
      <w:r w:rsidR="0049194B" w:rsidRPr="003A204A">
        <w:rPr>
          <w:rFonts w:ascii="PMingLiU" w:eastAsia="PMingLiU" w:hAnsi="PMingLiU" w:hint="eastAsia"/>
          <w:sz w:val="24"/>
          <w:szCs w:val="24"/>
        </w:rPr>
        <w:t>：</w:t>
      </w:r>
      <w:r w:rsidR="000B5D4B" w:rsidRPr="003A204A">
        <w:rPr>
          <w:rFonts w:ascii="PMingLiU" w:eastAsia="PMingLiU" w:hAnsi="PMingLiU" w:hint="eastAsia"/>
          <w:sz w:val="24"/>
          <w:szCs w:val="24"/>
        </w:rPr>
        <w:t>『</w:t>
      </w:r>
      <w:r w:rsidRPr="003A204A">
        <w:rPr>
          <w:rFonts w:ascii="PMingLiU" w:eastAsia="PMingLiU" w:hAnsi="PMingLiU" w:hint="eastAsia"/>
          <w:sz w:val="24"/>
          <w:szCs w:val="24"/>
        </w:rPr>
        <w:t>本方可治腰部神經痛、坐骨神經痛、關節強直等。</w:t>
      </w:r>
      <w:r w:rsidR="000B5D4B" w:rsidRPr="003A204A">
        <w:rPr>
          <w:rFonts w:ascii="PMingLiU" w:eastAsia="PMingLiU" w:hAnsi="PMingLiU" w:hint="eastAsia"/>
          <w:sz w:val="24"/>
          <w:szCs w:val="24"/>
        </w:rPr>
        <w:t>』</w:t>
      </w:r>
      <w:r w:rsidRPr="003A204A">
        <w:rPr>
          <w:rFonts w:ascii="PMingLiU" w:eastAsia="PMingLiU" w:hAnsi="PMingLiU" w:hint="eastAsia"/>
          <w:sz w:val="24"/>
          <w:szCs w:val="24"/>
        </w:rPr>
        <w:t>所以此方也可以用在腰椎上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要注意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在腰部上要加茯苓</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在腿部要重用芍藥和炙甘草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此方不是用在痛風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是腳冰冷的、血液循環不是很好</w:t>
      </w:r>
      <w:r w:rsidR="000B5D4B" w:rsidRPr="003A204A">
        <w:rPr>
          <w:rFonts w:ascii="PMingLiU" w:eastAsia="PMingLiU" w:hAnsi="PMingLiU" w:hint="eastAsia"/>
          <w:sz w:val="24"/>
          <w:szCs w:val="24"/>
        </w:rPr>
        <w:t>的</w:t>
      </w:r>
      <w:r w:rsidRPr="003A204A">
        <w:rPr>
          <w:rFonts w:ascii="PMingLiU" w:eastAsia="PMingLiU" w:hAnsi="PMingLiU" w:hint="eastAsia"/>
          <w:sz w:val="24"/>
          <w:szCs w:val="24"/>
        </w:rPr>
        <w:t>婦人病</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平常女孩冬天腳冰冷的很多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月經來的時候肚子痛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就是標準的芍藥甘草附子湯證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芍藥甘草附子湯下去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重用芍藥不但止她的腹痛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還讓她血從腳底下熱起來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再加附子更好。</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案例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心臟動脈血管堵塞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作心導管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就是氣球擴張術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扎三次針好了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氣球擴張術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比開刀受傷的程度來的大。兩人扎第一次針後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眼翳就都退掉了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所以要靠針。五六十歲以上的人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年齡大的人血管容易破裂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如果破在心臟上方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血會被心臟外面的網膜包住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這很危險的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西醫碰到的時候要病人不要動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五十歲以下的人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遇到血管破裂大多在腹腔裏面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防己就可以把血管的膜加強起來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用芍藥把血導回去。</w:t>
      </w:r>
    </w:p>
    <w:p w:rsidR="00896FA8" w:rsidRPr="003A204A" w:rsidRDefault="006E724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七十四．</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病仍不解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茯苓四逆湯主之。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茯苓四逆湯方</w:t>
      </w:r>
      <w:r w:rsidR="000B5D4B" w:rsidRPr="003A204A">
        <w:rPr>
          <w:rFonts w:ascii="PMingLiU" w:eastAsia="PMingLiU" w:hAnsi="PMingLiU" w:hint="eastAsia"/>
          <w:sz w:val="24"/>
          <w:szCs w:val="24"/>
        </w:rPr>
        <w:t>：</w:t>
      </w:r>
    </w:p>
    <w:p w:rsidR="006E724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生用去皮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破八片</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炙</w:t>
      </w:r>
      <w:r w:rsidR="000B5D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乾薑一兩半</w:t>
      </w:r>
      <w:r w:rsidR="000B5D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附子、炙甘草、乾薑這三味是四逆湯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四逆湯加茯苓人參就是「茯苓四逆湯」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什麼時候用到茯苓四逆湯？發汗或</w:t>
      </w:r>
      <w:r w:rsidR="000B5D4B" w:rsidRPr="003A204A">
        <w:rPr>
          <w:rFonts w:ascii="PMingLiU" w:eastAsia="PMingLiU" w:hAnsi="PMingLiU" w:hint="eastAsia"/>
          <w:sz w:val="24"/>
          <w:szCs w:val="24"/>
        </w:rPr>
        <w:t>攻</w:t>
      </w:r>
      <w:r w:rsidRPr="003A204A">
        <w:rPr>
          <w:rFonts w:ascii="PMingLiU" w:eastAsia="PMingLiU" w:hAnsi="PMingLiU" w:hint="eastAsia"/>
          <w:sz w:val="24"/>
          <w:szCs w:val="24"/>
        </w:rPr>
        <w:t>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有使其陰虛者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有使其陽虛者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有使其陰陽兩虛者。陰虛者可任其自復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陽虛者用「乾薑附子湯」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陰陽兩虛者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用人參四逆湯。發汗以後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表陽很足而裏面津液不足的時候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就慢慢等他恢復</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傷寒家開的是陽藥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很少用補陰的藥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如果陰虛陽足的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就是腸胃功能很好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就慢慢等它恢復就好了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如果是陽虛了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用乾薑附子湯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如果是陰陽兩虛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手腳冰冷脈微弱的就用四逆湯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如果病人有煩躁的現象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煩躁為什麼？就是水氣往上衝了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人身體虛了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虛熱在上面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下焦的水往上冒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身體又不受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所以就用人參四逆湯加茯苓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把水往下消導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小便排掉就可以了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經方中用藥常常補瀉兼施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例如《金匱》腎氣丸也是如此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所以張仲景在用四逆湯救逆的時候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病人只要陽在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就不會有事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陽足代表身體腸胃功能還好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吃一吃就補回來了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陽虛了就很危險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陽不足就代表臟腑的吸收功能不行了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這時候就要用藥去控制他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陰陽兩虛的時候也需要用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陰陽兩虛開四逆湯加人參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也是壯裏陽的藥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陰的部份用人參去補。</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上寫茯苓可以能夠利水除煩健脾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常常吃茯苓的話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壽過百歲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用到茯苓四逆湯的時候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病人的手腳都是冰冷的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手冰冷的部位從手指到手肘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腳冰冷的部位從腳指到膝蓋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這才叫「四逆」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如果只冷到手腕與腳踝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只能算是『手足冷』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還不算「四逆」；脈都快要斷掉了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吐出來的氣都是冷的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就是標準的四逆湯證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看嘴巴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嘴巴津液還很足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四逆湯就好了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很煩躁才是茯苓四逆湯。</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此方以「茯苓」為君藥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以煩躁為目的也。</w:t>
      </w:r>
      <w:r w:rsidR="000B5D4B" w:rsidRPr="003A204A">
        <w:rPr>
          <w:rFonts w:ascii="PMingLiU" w:eastAsia="PMingLiU" w:hAnsi="PMingLiU" w:hint="eastAsia"/>
          <w:sz w:val="24"/>
          <w:szCs w:val="24"/>
        </w:rPr>
        <w:t>』</w:t>
      </w:r>
      <w:r w:rsidR="0049194B" w:rsidRPr="003A204A">
        <w:rPr>
          <w:rFonts w:ascii="PMingLiU" w:eastAsia="PMingLiU" w:hAnsi="PMingLiU" w:hint="eastAsia"/>
          <w:sz w:val="24"/>
          <w:szCs w:val="24"/>
        </w:rPr>
        <w:t>《本草》</w:t>
      </w:r>
      <w:r w:rsidR="00896FA8" w:rsidRPr="003A204A">
        <w:rPr>
          <w:rFonts w:ascii="PMingLiU" w:eastAsia="PMingLiU" w:hAnsi="PMingLiU" w:hint="eastAsia"/>
          <w:sz w:val="24"/>
          <w:szCs w:val="24"/>
        </w:rPr>
        <w:t>云</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「茯苓主治煩躁</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」可謂古義。四逆湯證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汗出而煩躁不止者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非此</w:t>
      </w:r>
      <w:r w:rsidR="000B5D4B" w:rsidRPr="003A204A">
        <w:rPr>
          <w:rFonts w:ascii="PMingLiU" w:eastAsia="PMingLiU" w:hAnsi="PMingLiU" w:hint="eastAsia"/>
          <w:sz w:val="24"/>
          <w:szCs w:val="24"/>
        </w:rPr>
        <w:t>方</w:t>
      </w:r>
      <w:r w:rsidR="00896FA8" w:rsidRPr="003A204A">
        <w:rPr>
          <w:rFonts w:ascii="PMingLiU" w:eastAsia="PMingLiU" w:hAnsi="PMingLiU" w:hint="eastAsia"/>
          <w:sz w:val="24"/>
          <w:szCs w:val="24"/>
        </w:rPr>
        <w:t>不能救。如果沒有煩躁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就是「人參四逆湯證」。</w:t>
      </w:r>
    </w:p>
    <w:p w:rsidR="00896FA8" w:rsidRPr="003A204A" w:rsidRDefault="006E724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七十五．</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虛故也。不惡寒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當和胃氣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與「調胃承氣湯」。</w:t>
      </w:r>
    </w:p>
    <w:p w:rsidR="00896FA8" w:rsidRPr="003A204A" w:rsidRDefault="006E724A"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虛故也。</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汗發太多後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這惡寒是表的惡寒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人身體虛掉了就有怕冷的現象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這種人用溫藥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桂枝加附子都可以</w:t>
      </w:r>
      <w:r w:rsidR="000B5D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實也</w:t>
      </w:r>
      <w:r w:rsidR="000B5D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發汗了以後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這是實證</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所以如果發了汗以後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身體怕冷</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代表是虛證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發了汗以後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寒還在的有兩種情形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一種是寒沒有發透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一種是人虛掉了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人虛掉時看得出來的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人會沒有力氣講話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就不可以再發汗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還有一種是身體素壯的人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發了汗以後津液沒了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但熱不寒的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就進入了陽明證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陽明證是看不到寒證的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看到病人兩眼很亮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因為陽氣很旺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這就是實證</w:t>
      </w:r>
      <w:r w:rsidR="000B5D4B" w:rsidRPr="003A204A">
        <w:rPr>
          <w:rFonts w:ascii="PMingLiU" w:eastAsia="PMingLiU" w:hAnsi="PMingLiU" w:hint="eastAsia"/>
          <w:sz w:val="24"/>
          <w:szCs w:val="24"/>
        </w:rPr>
        <w:t>。</w:t>
      </w:r>
      <w:r w:rsidR="00896FA8" w:rsidRPr="003A204A">
        <w:rPr>
          <w:rFonts w:ascii="PMingLiU" w:eastAsia="PMingLiU" w:hAnsi="PMingLiU" w:hint="eastAsia"/>
          <w:sz w:val="24"/>
          <w:szCs w:val="24"/>
        </w:rPr>
        <w:t>實就是東西堵到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因為桂枝湯發汗了以後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胃的津液沒了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堵在胃裏面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所以當和胃氣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這時候用調胃承氣湯。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只熱不惡寒者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產熱機能亢進也。見煩渴者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為「白虎證」</w:t>
      </w:r>
      <w:r w:rsidR="000B5D4B" w:rsidRPr="003A204A">
        <w:rPr>
          <w:rFonts w:ascii="PMingLiU" w:eastAsia="PMingLiU" w:hAnsi="PMingLiU" w:hint="eastAsia"/>
          <w:sz w:val="24"/>
          <w:szCs w:val="24"/>
        </w:rPr>
        <w:t>。</w:t>
      </w:r>
      <w:r w:rsidRPr="003A204A">
        <w:rPr>
          <w:rFonts w:ascii="PMingLiU" w:eastAsia="PMingLiU" w:hAnsi="PMingLiU" w:hint="eastAsia"/>
          <w:sz w:val="24"/>
          <w:szCs w:val="24"/>
        </w:rPr>
        <w:t>見腹滿者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為「小承氣湯證」</w:t>
      </w:r>
      <w:r w:rsidR="000B5D4B" w:rsidRPr="003A204A">
        <w:rPr>
          <w:rFonts w:ascii="PMingLiU" w:eastAsia="PMingLiU" w:hAnsi="PMingLiU" w:hint="eastAsia"/>
          <w:sz w:val="24"/>
          <w:szCs w:val="24"/>
        </w:rPr>
        <w:t>。</w:t>
      </w:r>
      <w:r w:rsidRPr="003A204A">
        <w:rPr>
          <w:rFonts w:ascii="PMingLiU" w:eastAsia="PMingLiU" w:hAnsi="PMingLiU" w:hint="eastAsia"/>
          <w:sz w:val="24"/>
          <w:szCs w:val="24"/>
        </w:rPr>
        <w:t>見腹滿而譫語者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為「大承氣湯」</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祇見熱而不煩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為本方證。以病雖在「陽明」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尚不為重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故不曰下而曰和。「陽明」指腸胃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仲師言胃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腸亦包括在內。人的胃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平常都有囤積食物在裏面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在胃和十二指腸這一段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在下脘穴與建里穴有壓痛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這就是所謂的調胃承氣湯</w:t>
      </w:r>
      <w:r w:rsidR="000B5D4B" w:rsidRPr="003A204A">
        <w:rPr>
          <w:rFonts w:ascii="PMingLiU" w:eastAsia="PMingLiU" w:hAnsi="PMingLiU" w:hint="eastAsia"/>
          <w:sz w:val="24"/>
          <w:szCs w:val="24"/>
        </w:rPr>
        <w:t>。</w:t>
      </w:r>
      <w:r w:rsidRPr="003A204A">
        <w:rPr>
          <w:rFonts w:ascii="PMingLiU" w:eastAsia="PMingLiU" w:hAnsi="PMingLiU" w:hint="eastAsia"/>
          <w:sz w:val="24"/>
          <w:szCs w:val="24"/>
        </w:rPr>
        <w:t>調胃承氣湯是「承氣湯」裏面最輕的一種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如果食物堵在小腸裏面的時候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會少腹滿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壓壓小腸募穴「關元」會很痛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平常大便很少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屁放得很多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就是堵在小腸裏面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就是「小承氣湯證」。小腸是經九轉後出來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大腸很寬的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從升結腸到橫結腸到降結腸到直腸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如果堵在大腸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就不會放屁了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天樞穴會有壓痛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這時候就用「大承氣湯」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臨床上看到所謂的愛滋病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在西藥治療之前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陽明無死證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是很好治療的。西藥治療了之後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就會出現厥陰證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所以我們可以判斷病人是死在西藥的副作用上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不是死在</w:t>
      </w:r>
      <w:r w:rsidRPr="003A204A">
        <w:rPr>
          <w:rFonts w:ascii="PMingLiU" w:eastAsia="PMingLiU" w:hAnsi="PMingLiU" w:hint="eastAsia"/>
          <w:caps/>
          <w:sz w:val="24"/>
          <w:szCs w:val="24"/>
        </w:rPr>
        <w:t>HIv</w:t>
      </w:r>
      <w:r w:rsidRPr="003A204A">
        <w:rPr>
          <w:rFonts w:ascii="PMingLiU" w:eastAsia="PMingLiU" w:hAnsi="PMingLiU" w:hint="eastAsia"/>
          <w:sz w:val="24"/>
          <w:szCs w:val="24"/>
        </w:rPr>
        <w:t>病毒上。</w:t>
      </w:r>
    </w:p>
    <w:p w:rsidR="00896FA8" w:rsidRPr="003A204A" w:rsidRDefault="006E724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七十六．</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煩躁不得眠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欲得水飲水者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少少與飲之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令胃氣和則愈。</w:t>
      </w:r>
    </w:p>
    <w:p w:rsidR="00896FA8" w:rsidRPr="003A204A" w:rsidRDefault="006E724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七十七．</w:t>
      </w:r>
      <w:r w:rsidR="00896FA8" w:rsidRPr="003A204A">
        <w:rPr>
          <w:rFonts w:ascii="PMingLiU" w:eastAsia="PMingLiU" w:hAnsi="PMingLiU" w:hint="eastAsia"/>
          <w:sz w:val="24"/>
          <w:szCs w:val="24"/>
        </w:rPr>
        <w:t>若脈浮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消渴者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張仲景的胃就是腸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汗的來源就是腸胃的津液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為什麼煩躁不得眠？因為胃中乾只是胃裏面比較乾燥而已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並沒有大便結實到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喝一點點水就好了</w:t>
      </w:r>
      <w:r w:rsidR="000B5D4B" w:rsidRPr="003A204A">
        <w:rPr>
          <w:rFonts w:ascii="PMingLiU" w:eastAsia="PMingLiU" w:hAnsi="PMingLiU" w:hint="eastAsia"/>
          <w:sz w:val="24"/>
          <w:szCs w:val="24"/>
        </w:rPr>
        <w:t>。</w:t>
      </w:r>
      <w:r w:rsidRPr="003A204A">
        <w:rPr>
          <w:rFonts w:ascii="PMingLiU" w:eastAsia="PMingLiU" w:hAnsi="PMingLiU" w:hint="eastAsia"/>
          <w:sz w:val="24"/>
          <w:szCs w:val="24"/>
        </w:rPr>
        <w:t>欲得飲水者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少少與飲之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如過大量灌下去就成水飲了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腸胃的力量沒有那麼大了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如果只喝一點點剛好蒸發掉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如果大量的水下去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在腸胃的功能很衰弱的時候熱力不夠把水化掉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會梗在中間就變成水飲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就變成「苓桂朮甘湯證」了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頭會昏眩。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平常針灸在治療便秘的時候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下「支溝」、「照海」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「支溝」、「照海」是通便的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奇穴用「腸關」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「腸關」不管是大便不通或下利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如果病人沒有下利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用「葛根湯」就去掉了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如果有下利就用「葛芩連湯」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「葛根湯」證沒有治好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化熱轉到裏面去就變成「葛芩連湯」證。下利的時候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肚臍上灸一灸也可以。如果是寒實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腸胃功能沒有蠕動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如果舌頭裏面津液很多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舌苔白白的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這時候可以灸「天樞」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大腸的募穴</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如果舌頭乾燥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就是熱實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這時候就不能灸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用下針的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一般來說大約下針後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三到四個小時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大便就出來了。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當病人吃下發汗劑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如桂枝湯、麻黃湯、葛根湯發汗的時候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汗一發到表面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就是我們的白血球、免疫系統把病毒排到表面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這廢水在中醫來講是「病邪」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邪已經出表了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邪出表後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正的、好的津液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自然會順著三焦油網回到身體裏面來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這是正常的</w:t>
      </w:r>
      <w:r w:rsidR="000B5D4B" w:rsidRPr="003A204A">
        <w:rPr>
          <w:rFonts w:ascii="PMingLiU" w:eastAsia="PMingLiU" w:hAnsi="PMingLiU" w:hint="eastAsia"/>
          <w:sz w:val="24"/>
          <w:szCs w:val="24"/>
        </w:rPr>
        <w:t>。</w:t>
      </w:r>
      <w:r w:rsidRPr="003A204A">
        <w:rPr>
          <w:rFonts w:ascii="PMingLiU" w:eastAsia="PMingLiU" w:hAnsi="PMingLiU" w:hint="eastAsia"/>
          <w:sz w:val="24"/>
          <w:szCs w:val="24"/>
        </w:rPr>
        <w:t>如果病人的身體不是很好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結果藥一下去後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水跑掉了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而感冒也去掉了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結果病人產生了一種現象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照理說麻黃湯吃下去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有的小便會比較多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都是一種排解的功能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浮脈並不是真正有表邪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而是這水到表面以後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沒有力量回來了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會遇到這種情形</w:t>
      </w:r>
      <w:r w:rsidR="00C008BD" w:rsidRPr="003A204A">
        <w:rPr>
          <w:rFonts w:ascii="PMingLiU" w:eastAsia="PMingLiU" w:hAnsi="PMingLiU" w:hint="eastAsia"/>
          <w:sz w:val="24"/>
          <w:szCs w:val="24"/>
        </w:rPr>
        <w:t>，</w:t>
      </w:r>
      <w:r w:rsidR="000B5D4B" w:rsidRPr="003A204A">
        <w:rPr>
          <w:rFonts w:ascii="PMingLiU" w:eastAsia="PMingLiU" w:hAnsi="PMingLiU" w:hint="eastAsia"/>
          <w:sz w:val="24"/>
          <w:szCs w:val="24"/>
        </w:rPr>
        <w:t>這</w:t>
      </w:r>
      <w:r w:rsidRPr="003A204A">
        <w:rPr>
          <w:rFonts w:ascii="PMingLiU" w:eastAsia="PMingLiU" w:hAnsi="PMingLiU" w:hint="eastAsia"/>
          <w:sz w:val="24"/>
          <w:szCs w:val="24"/>
        </w:rPr>
        <w:t>就是本來體虛之人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這身體就是講腸胃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消化系統比較虛弱的人就會有這種現象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水停在皮膚表面以後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病人感覺腸胃的元氣還是沒有恢復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病人自然口渴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所謂消渴就是喝水喝很多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脾胃功能差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胃裏面化水的力量不夠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喝再多的水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喝下去的只是水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並沒有經過脾胃的經脈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水經過經脈會從舌的下方慢慢生出津液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所以水喝下去並沒有變成津液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因此水喝下去消渴不能止渴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實際上是腸胃的津液沒有回頭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沒有回頭的時候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水就停在皮膚表面上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其他的水停在中焦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如果喝得太多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會從大腸排掉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並沒有完全吸收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所以小便量自然減少了</w:t>
      </w:r>
      <w:r w:rsidR="000B5D4B" w:rsidRPr="003A204A">
        <w:rPr>
          <w:rFonts w:ascii="PMingLiU" w:eastAsia="PMingLiU" w:hAnsi="PMingLiU" w:hint="eastAsia"/>
          <w:sz w:val="24"/>
          <w:szCs w:val="24"/>
        </w:rPr>
        <w:t>。</w:t>
      </w:r>
      <w:r w:rsidRPr="003A204A">
        <w:rPr>
          <w:rFonts w:ascii="PMingLiU" w:eastAsia="PMingLiU" w:hAnsi="PMingLiU" w:hint="eastAsia"/>
          <w:sz w:val="24"/>
          <w:szCs w:val="24"/>
        </w:rPr>
        <w:t>為什麼病人會有微熱的感覺？因為全身上下腸胃的地方是最熱的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跟炭爐一樣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所以水喝下去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馬上就氣化掉了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當胃熱不夠的時候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這熱跑到哪去了？前面發汗的藥把它都帶到皮膚表面上去了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胃的熱跑到皮膚表面上去了以後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所以病人感覺到微熱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所以開了發汗藥後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病人發汗發到表後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水回頭的力量沒有了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這現象就是「五苓散」證。散就是用粉劑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速度太快了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皮表的水會來不及被帶走。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張仲景想把皮膚表面的水拉回來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讓它從小便排掉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有兩種狀況；一種是皮膚水腫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上半身水腫的時候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有些媽媽們早上起來手腳都腫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就是「五苓散」證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如果摸他的脈很虛弱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讓表面的水從小便排掉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「五苓散」證就退了</w:t>
      </w:r>
      <w:r w:rsidR="002D0142" w:rsidRPr="003A204A">
        <w:rPr>
          <w:rFonts w:ascii="PMingLiU" w:eastAsia="PMingLiU" w:hAnsi="PMingLiU" w:hint="eastAsia"/>
          <w:sz w:val="24"/>
          <w:szCs w:val="24"/>
        </w:rPr>
        <w:t>。</w:t>
      </w:r>
      <w:r w:rsidRPr="003A204A">
        <w:rPr>
          <w:rFonts w:ascii="PMingLiU" w:eastAsia="PMingLiU" w:hAnsi="PMingLiU" w:hint="eastAsia"/>
          <w:sz w:val="24"/>
          <w:szCs w:val="24"/>
        </w:rPr>
        <w:t>還有一種是很紮實的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脈很強很足的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把水腫去掉的是用汗法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肚臍以上的用發汗</w:t>
      </w:r>
      <w:r w:rsidR="002D0142" w:rsidRPr="003A204A">
        <w:rPr>
          <w:rFonts w:ascii="PMingLiU" w:eastAsia="PMingLiU" w:hAnsi="PMingLiU" w:hint="eastAsia"/>
          <w:sz w:val="24"/>
          <w:szCs w:val="24"/>
        </w:rPr>
        <w:t>。</w:t>
      </w:r>
      <w:r w:rsidRPr="003A204A">
        <w:rPr>
          <w:rFonts w:ascii="PMingLiU" w:eastAsia="PMingLiU" w:hAnsi="PMingLiU" w:hint="eastAsia"/>
          <w:sz w:val="24"/>
          <w:szCs w:val="24"/>
        </w:rPr>
        <w:t>如果體虛的津液不夠的就不可以用發汗的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這時候就要把津液帶回到胃裏面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然後氣化出來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由小便出來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所以「五苓散」也是利尿劑。</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澤瀉本身是很苦寒的藥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最主要的功能是利尿利水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全身上下的水都可以用澤瀉去利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澤瀉本身入肝經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所以它通利的力量很強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臨床上有病人光吃一味藥澤瀉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西醫叫脂肪肝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都清利出來了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所以在處理肝病的時候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像肝積水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用澤瀉把小便利出來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全身上中下表面都可以用澤瀉來利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所有苦寒的藥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就是消炎的藥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所以肝炎可以用澤瀉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小便黃黃的很黏稠的就可以用澤瀉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澤瀉不但可以清肝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把肝裏面的病毒清出來以外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同時把髒的排掉把新的留在裏面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茯苓利中焦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豬苓利下焦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豬苓專門利下焦的水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中藥一般的利尿劑有「五苓散」和「豬苓湯」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下焦的用豬苓湯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會用到豬苓湯的大多是膀胱結石、腎結石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茯苓利中焦的水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茯苓和白朮並用的時候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可以健脾整腸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讓腸胃的功能馬上恢復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最後加桂枝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桂枝不要加太多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因為不是用來發表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因為這幾味藥做成散劑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吃到肚子的時候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靠桂枝的力量把澤瀉帶到皮膚表面上去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澤瀉和麻黃剛好相反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麻黃往外走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澤瀉是往裏帶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把所有的表水都帶回來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帶回到中焦後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再帶回到腸胃後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靠茯苓把它利到下焦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再靠豬苓把它從小便排出去。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劑量的時候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所以豬苓、茯苓、白朮的劑量是一樣的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為什麼重用澤瀉？因為其他的藥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都沒有辦法把皮膚表面最高的水清出來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為什麼會有這現象？因為病人素體虛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最重要的是他的脾臟是虛的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且濕很重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吾人開發表藥的時候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要再看舌苔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如白白厚厚的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就知道脾臟是素濕的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這時候如果桂枝湯下去沒有加茯苓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一發就會變成五苓散證。一般來說白朮是等量的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所以糖尿病、虛胖、有水腫現象的病人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「五苓散」就可以解決掉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澤瀉苦寒能生津止渴利小便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豬苓可以利下焦的水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茯苓可以除煩利中焦的水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桂枝能把澤瀉帶到表面上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所以「五苓散」如果沒有桂枝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利尿的效果就不會很好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小便可以解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但是皮膚水腫還是會在裏面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所以如果年紀大的人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早上起來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臉手都腫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間他有沒有口渴？有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就是「五苓散」證。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成無己曰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『發汗已解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胃中乾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煩躁不得眠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欲飲水者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少少與之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胃氣潤則愈。若脈浮者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表未解也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飲水多而小便少者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謂之消渴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裏熱甚實也。微熱成實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上焦燥也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與「五苓散」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和表裏。』</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「五苓散」證的消渴還算不嚴重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如果口很渴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並沒有小便不利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皮膚上並沒有腫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「五苓散」就去不掉了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大部份是白虎湯或承氣湯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「五苓散」沒那麼強。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五苓散在過去去出門在外隨身攜帶的藥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用來預防疫病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也就是瘟疫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如果遇到病人有表證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但是又不能用發汗來解的時候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病人已經胃中乾、煩躁不得眠了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這種不能發汗的情況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就要想到五苓散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把病毒從小便排出。五苓散的主證是小便不利而且口渴。</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五苓散方</w:t>
      </w:r>
      <w:r w:rsidR="00C008BD" w:rsidRPr="003A204A">
        <w:rPr>
          <w:rFonts w:ascii="PMingLiU" w:eastAsia="PMingLiU" w:hAnsi="PMingLiU" w:hint="eastAsia"/>
          <w:sz w:val="24"/>
          <w:szCs w:val="24"/>
        </w:rPr>
        <w:t>：</w:t>
      </w:r>
    </w:p>
    <w:p w:rsidR="00B6461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豬苓十八銖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澤瀉一兩六銖半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茯苓十八銖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桂枝半兩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白朮十八銖</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以白飲和合</w:t>
      </w:r>
      <w:r w:rsidR="00B6461C" w:rsidRPr="003A204A">
        <w:rPr>
          <w:rFonts w:ascii="PMingLiU" w:eastAsia="PMingLiU" w:hAnsi="PMingLiU" w:hint="eastAsia"/>
          <w:sz w:val="24"/>
          <w:szCs w:val="24"/>
        </w:rPr>
        <w:t>，</w:t>
      </w:r>
      <w:r w:rsidR="00896FA8" w:rsidRPr="003A204A">
        <w:rPr>
          <w:rFonts w:ascii="PMingLiU" w:eastAsia="PMingLiU" w:hAnsi="PMingLiU" w:hint="eastAsia"/>
          <w:sz w:val="24"/>
          <w:szCs w:val="24"/>
        </w:rPr>
        <w:t>服方寸匕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多飲暖水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如法將息。</w:t>
      </w:r>
    </w:p>
    <w:p w:rsidR="00896FA8" w:rsidRPr="003A204A" w:rsidRDefault="00B6461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為末</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就是打成粉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一次吃一平湯匙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白飲就是很稀的米湯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一天吃三次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吃完後多喝溫熱水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還有小便會很多。常見病人開中焦腸胃的手術後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病人就會有濕的現象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所以手術完後病人會有小便不利的現象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這就是「五苓散」證。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小孩腦積水也是靠「五苓散」來利水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西醫講的視網膜有停水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都必須用「五苓散」來利掉的。暈車的時候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橫隔膜的積水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用五苓散也很好用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與苓桂朮甘湯主要的不同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是五苓散沒有炙甘草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而且一個用散劑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一個是用湯劑。</w:t>
      </w:r>
    </w:p>
    <w:p w:rsidR="00896FA8" w:rsidRPr="003A204A" w:rsidRDefault="00C008B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《傷寒百問經絡圖》</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『「五苓散」又治瘴氣溫瘧</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不服水土</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黃疸或瀉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又治中酒噁心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或嘔吐痰水</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水入便吐</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心下痞悶者。』所以過去「五苓散」用在瘟瘧</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水土不服就是因為脾臟太濕了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所以身體運化系統受到影響</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如果吃當地產的東西</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就不會水土不服。</w:t>
      </w:r>
    </w:p>
    <w:p w:rsidR="00896FA8" w:rsidRPr="003A204A" w:rsidRDefault="0048718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《三因方》</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『己</w:t>
      </w:r>
      <w:r w:rsidR="0027516D" w:rsidRPr="003A204A">
        <w:rPr>
          <w:rFonts w:ascii="PMingLiU" w:eastAsia="PMingLiU" w:hAnsi="PMingLiU" w:hint="eastAsia"/>
          <w:sz w:val="24"/>
          <w:szCs w:val="24"/>
        </w:rPr>
        <w:t>未</w:t>
      </w:r>
      <w:r w:rsidR="00896FA8" w:rsidRPr="003A204A">
        <w:rPr>
          <w:rFonts w:ascii="PMingLiU" w:eastAsia="PMingLiU" w:hAnsi="PMingLiU" w:hint="eastAsia"/>
          <w:sz w:val="24"/>
          <w:szCs w:val="24"/>
        </w:rPr>
        <w:t>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京師大疫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汗之死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服「五苓散」遂愈。此無它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溫疫也。』又</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「五苓散」治伏暑飲熱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暑氣流入經絡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壅溢發衄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或胃氣虛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血滲入胃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停飲不散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吐出一二升許。</w:t>
      </w:r>
      <w:r w:rsidR="00C008BD" w:rsidRPr="003A204A">
        <w:rPr>
          <w:rFonts w:ascii="PMingLiU" w:eastAsia="PMingLiU" w:hAnsi="PMingLiU" w:hint="eastAsia"/>
          <w:sz w:val="24"/>
          <w:szCs w:val="24"/>
        </w:rPr>
        <w:t>』</w:t>
      </w:r>
    </w:p>
    <w:p w:rsidR="00896FA8" w:rsidRPr="003A204A" w:rsidRDefault="00C008B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《直指》</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『「五苓散」治濕證小便不利。』經曰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『治濕之法</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不利小便</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則非其治。』所以濕在中焦以下小便解</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中焦以上用吐的</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吐了還沒有口渴</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就表示還有濕在裏面</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吐了口渴就表示不再用吐法了。</w:t>
      </w:r>
    </w:p>
    <w:p w:rsidR="00896FA8" w:rsidRPr="003A204A" w:rsidRDefault="00B6461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七十八．</w:t>
      </w:r>
      <w:r w:rsidR="00896FA8" w:rsidRPr="003A204A">
        <w:rPr>
          <w:rFonts w:ascii="PMingLiU" w:eastAsia="PMingLiU" w:hAnsi="PMingLiU" w:hint="eastAsia"/>
          <w:sz w:val="24"/>
          <w:szCs w:val="24"/>
        </w:rPr>
        <w:t>發汗已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汗發了以後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病人就是「五苓散」證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因為水都在皮膚表面上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中焦沒有水了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所以病人會煩躁。</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七十九．</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「五苓散」主之。不渴而心下悸者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「茯苓甘草湯」主之。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所以在病人感覺很渴而且脈浮的時候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就要想到「五苓散」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如果渴而且壯熱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午後潮熱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那是白虎湯證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平常看到渴很容易誤解為陽明證</w:t>
      </w:r>
      <w:r w:rsidR="00C008BD" w:rsidRPr="003A204A">
        <w:rPr>
          <w:rFonts w:ascii="PMingLiU" w:eastAsia="PMingLiU" w:hAnsi="PMingLiU" w:hint="eastAsia"/>
          <w:sz w:val="24"/>
          <w:szCs w:val="24"/>
        </w:rPr>
        <w:t>。</w:t>
      </w:r>
      <w:r w:rsidR="00162A2E" w:rsidRPr="003A204A">
        <w:rPr>
          <w:rFonts w:ascii="PMingLiU" w:eastAsia="PMingLiU" w:hAnsi="PMingLiU" w:hint="eastAsia"/>
          <w:sz w:val="24"/>
          <w:szCs w:val="24"/>
        </w:rPr>
        <w:t>「</w:t>
      </w:r>
      <w:r w:rsidRPr="003A204A">
        <w:rPr>
          <w:rFonts w:ascii="PMingLiU" w:eastAsia="PMingLiU" w:hAnsi="PMingLiU" w:hint="eastAsia"/>
          <w:sz w:val="24"/>
          <w:szCs w:val="24"/>
        </w:rPr>
        <w:t>不渴而心下悸</w:t>
      </w:r>
      <w:r w:rsidR="00162A2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中焦有飲會動悸的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動悸的時候用茯苓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把水利掉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所以用茯苓甘草湯。以茯苓治悸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「桂枝」降衝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「桂、苓」化水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「生薑」溫胃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「甘草」緩中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桂枝降逆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這最主要的逆是</w:t>
      </w:r>
      <w:r w:rsidR="00655FCD" w:rsidRPr="003A204A">
        <w:rPr>
          <w:rFonts w:ascii="PMingLiU" w:eastAsia="PMingLiU" w:hAnsi="PMingLiU" w:hint="eastAsia"/>
          <w:sz w:val="24"/>
          <w:szCs w:val="24"/>
        </w:rPr>
        <w:t>衝脈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心臟的血往下從子宮出來就是月經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如果心臟的血下行的力量不夠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或心臟需要的血量不夠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血變成乳汁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血停在上焦就會燥熱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所以懷孕或餵母乳的時候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比較燥熱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所以退奶的時候用桂枝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w:t>
      </w:r>
      <w:r w:rsidR="00655FCD" w:rsidRPr="003A204A">
        <w:rPr>
          <w:rFonts w:ascii="PMingLiU" w:eastAsia="PMingLiU" w:hAnsi="PMingLiU" w:hint="eastAsia"/>
          <w:sz w:val="24"/>
          <w:szCs w:val="24"/>
        </w:rPr>
        <w:t>衝脈</w:t>
      </w:r>
      <w:r w:rsidRPr="003A204A">
        <w:rPr>
          <w:rFonts w:ascii="PMingLiU" w:eastAsia="PMingLiU" w:hAnsi="PMingLiU" w:hint="eastAsia"/>
          <w:sz w:val="24"/>
          <w:szCs w:val="24"/>
        </w:rPr>
        <w:t>的力量加強往下走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桂枝可以通利</w:t>
      </w:r>
      <w:r w:rsidR="00655FCD" w:rsidRPr="003A204A">
        <w:rPr>
          <w:rFonts w:ascii="PMingLiU" w:eastAsia="PMingLiU" w:hAnsi="PMingLiU" w:hint="eastAsia"/>
          <w:sz w:val="24"/>
          <w:szCs w:val="24"/>
        </w:rPr>
        <w:t>衝脈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讓心血往下導到子宮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所以桂枝不僅可以走肌肉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還有這功能。桂枝與茯苓等量來把水利掉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然後藉著生薑與炙甘草把津液補回來。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如果我們用汗吐下的方法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本來病人不口渴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用了汗吐下的方法以後口渴了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代表病邪已去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我們給水讓病人少少飲之就好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但是如果津液已經傷到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或是發汗以後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因病人體虛導致還有部分的水還停留在皮膚表面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有脈浮數、汗出、煩渴、小便不利的時候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就想到五苓散。</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茯苓甘草湯方</w:t>
      </w:r>
      <w:r w:rsidR="00C008BD" w:rsidRPr="003A204A">
        <w:rPr>
          <w:rFonts w:ascii="PMingLiU" w:eastAsia="PMingLiU" w:hAnsi="PMingLiU" w:hint="eastAsia"/>
          <w:sz w:val="24"/>
          <w:szCs w:val="24"/>
        </w:rPr>
        <w:t>：</w:t>
      </w:r>
    </w:p>
    <w:p w:rsidR="00162A2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w:t>
      </w:r>
      <w:r w:rsidR="00896FA8" w:rsidRPr="003A204A">
        <w:rPr>
          <w:rFonts w:ascii="PMingLiU" w:eastAsia="PMingLiU" w:hAnsi="PMingLiU" w:hint="eastAsia"/>
          <w:sz w:val="24"/>
          <w:szCs w:val="24"/>
        </w:rPr>
        <w:t>「中風」發熱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六七日不解而煩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有表裏證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水入則吐者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名曰「水逆」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胃裏面的水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發表發到表面以後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陽被發到皮膚上去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陽就居上居外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下面的水就往上吸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下焦的水應該小便小掉的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結果虹吸原理被往回頭走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這樣就有間隙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有表裏證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喝水就吐出來了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下面的水往上走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胃又沒有辦法蒸發掉喝進來的水</w:t>
      </w:r>
      <w:r w:rsidR="00C008BD" w:rsidRPr="003A204A">
        <w:rPr>
          <w:rFonts w:ascii="PMingLiU" w:eastAsia="PMingLiU" w:hAnsi="PMingLiU" w:hint="eastAsia"/>
          <w:sz w:val="24"/>
          <w:szCs w:val="24"/>
        </w:rPr>
        <w:t>，</w:t>
      </w:r>
      <w:r w:rsidR="0027516D" w:rsidRPr="003A204A">
        <w:rPr>
          <w:rFonts w:ascii="PMingLiU" w:eastAsia="PMingLiU" w:hAnsi="PMingLiU" w:hint="eastAsia"/>
          <w:sz w:val="24"/>
          <w:szCs w:val="24"/>
        </w:rPr>
        <w:t>水</w:t>
      </w:r>
      <w:r w:rsidRPr="003A204A">
        <w:rPr>
          <w:rFonts w:ascii="PMingLiU" w:eastAsia="PMingLiU" w:hAnsi="PMingLiU" w:hint="eastAsia"/>
          <w:sz w:val="24"/>
          <w:szCs w:val="24"/>
        </w:rPr>
        <w:t>就不能受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所以用豬苓、茯苓、澤瀉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把下焦的水利掉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又健脾整胃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恢復脾胃的功能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所以用五苓散。臨床上常看到有些病人因為喝水喝得太多太快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結果水停在中膈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也變成五苓散證。五苓散裡面用到少量的桂枝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配伍非常精妙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桂枝有溫陽化水的功能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這溫化的功能是溫胃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如果五苓散少了桂枝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像溫病派那樣不敢用桂枝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那麼效果就差多了。</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八十一．未</w:t>
      </w:r>
      <w:r w:rsidR="00896FA8" w:rsidRPr="003A204A">
        <w:rPr>
          <w:rFonts w:ascii="PMingLiU" w:eastAsia="PMingLiU" w:hAnsi="PMingLiU" w:hint="eastAsia"/>
          <w:sz w:val="24"/>
          <w:szCs w:val="24"/>
        </w:rPr>
        <w:t>持脈時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病人叉手自冒心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師因教試令咳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而不咳者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此必兩耳聾無聞也。所以然者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故如此。</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消化系統裏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平常食物裡面的水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被胃吸收了以後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水一部份進入上焦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一部份進入腎臟的下焦黏膜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一部份進入腦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一部份再進入肺到全身四肢上去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醫生發汗太過了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到腦部去的津液就傷到了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結果腦沒有收到營養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病人就耳聾了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耳聾是因為腎臟虛掉了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所以腎主腦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腦為髓海</w:t>
      </w:r>
      <w:r w:rsidR="00C008BD" w:rsidRPr="003A204A">
        <w:rPr>
          <w:rFonts w:ascii="PMingLiU" w:eastAsia="PMingLiU" w:hAnsi="PMingLiU" w:hint="eastAsia"/>
          <w:sz w:val="24"/>
          <w:szCs w:val="24"/>
        </w:rPr>
        <w:t>，</w:t>
      </w:r>
      <w:r w:rsidR="00162A2E" w:rsidRPr="003A204A">
        <w:rPr>
          <w:rFonts w:ascii="PMingLiU" w:eastAsia="PMingLiU" w:hAnsi="PMingLiU" w:hint="eastAsia"/>
          <w:sz w:val="24"/>
          <w:szCs w:val="24"/>
        </w:rPr>
        <w:t>「</w:t>
      </w:r>
      <w:r w:rsidRPr="003A204A">
        <w:rPr>
          <w:rFonts w:ascii="PMingLiU" w:eastAsia="PMingLiU" w:hAnsi="PMingLiU" w:hint="eastAsia"/>
          <w:sz w:val="24"/>
          <w:szCs w:val="24"/>
        </w:rPr>
        <w:t>所以</w:t>
      </w:r>
      <w:r w:rsidR="00162A2E" w:rsidRPr="003A204A">
        <w:rPr>
          <w:rFonts w:ascii="PMingLiU" w:eastAsia="PMingLiU" w:hAnsi="PMingLiU" w:hint="eastAsia"/>
          <w:sz w:val="24"/>
          <w:szCs w:val="24"/>
        </w:rPr>
        <w:t>然者，</w:t>
      </w:r>
      <w:r w:rsidRPr="003A204A">
        <w:rPr>
          <w:rFonts w:ascii="PMingLiU" w:eastAsia="PMingLiU" w:hAnsi="PMingLiU" w:hint="eastAsia"/>
          <w:sz w:val="24"/>
          <w:szCs w:val="24"/>
        </w:rPr>
        <w:t>重發汗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故也</w:t>
      </w:r>
      <w:r w:rsidR="00162A2E" w:rsidRPr="003A204A">
        <w:rPr>
          <w:rFonts w:ascii="PMingLiU" w:eastAsia="PMingLiU" w:hAnsi="PMingLiU" w:hint="eastAsia"/>
          <w:sz w:val="24"/>
          <w:szCs w:val="24"/>
        </w:rPr>
        <w:t>」</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津虛即陰虛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陰虛則為腦轉耳鳴或耳聾矣。所以津液虛掉就是陰虛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陰虛就要把津液補足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所以常常用人參、紅棗、茯苓、炙甘草、生薑來把津液補回去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臨床上作加減。張仲景在補虛的時候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如果是輕補用生薑、炙甘草、大棗；中補用白芍、生薑、炙甘草、大棗；重補時用人參、白芍、生薑、炙甘草、大棗。如此而已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不會濫用厚膩滋陰的補藥來補虛。</w:t>
      </w:r>
    </w:p>
    <w:p w:rsidR="00896FA8" w:rsidRPr="003A204A" w:rsidRDefault="007E14A3"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《內經》</w:t>
      </w:r>
      <w:r w:rsidR="00896FA8" w:rsidRPr="003A204A">
        <w:rPr>
          <w:rFonts w:ascii="PMingLiU" w:eastAsia="PMingLiU" w:hAnsi="PMingLiU" w:hint="eastAsia"/>
          <w:sz w:val="24"/>
          <w:szCs w:val="24"/>
        </w:rPr>
        <w:t>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「精脫者耳聾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」蓋即此理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總觀此條</w:t>
      </w:r>
      <w:r w:rsidR="00C008BD" w:rsidRPr="003A204A">
        <w:rPr>
          <w:rFonts w:ascii="PMingLiU" w:eastAsia="PMingLiU" w:hAnsi="PMingLiU" w:hint="eastAsia"/>
          <w:sz w:val="24"/>
          <w:szCs w:val="24"/>
        </w:rPr>
        <w:t>，</w:t>
      </w:r>
      <w:r w:rsidR="00162A2E" w:rsidRPr="003A204A">
        <w:rPr>
          <w:rFonts w:ascii="PMingLiU" w:eastAsia="PMingLiU" w:hAnsi="PMingLiU" w:hint="eastAsia"/>
          <w:sz w:val="24"/>
          <w:szCs w:val="24"/>
        </w:rPr>
        <w:t>「</w:t>
      </w:r>
      <w:r w:rsidR="00896FA8" w:rsidRPr="003A204A">
        <w:rPr>
          <w:rFonts w:ascii="PMingLiU" w:eastAsia="PMingLiU" w:hAnsi="PMingLiU" w:hint="eastAsia"/>
          <w:sz w:val="24"/>
          <w:szCs w:val="24"/>
        </w:rPr>
        <w:t>叉手自冒心</w:t>
      </w:r>
      <w:r w:rsidR="00162A2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為陽虛水停心下作悸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w:t>
      </w:r>
      <w:r w:rsidR="00162A2E" w:rsidRPr="003A204A">
        <w:rPr>
          <w:rFonts w:ascii="PMingLiU" w:eastAsia="PMingLiU" w:hAnsi="PMingLiU" w:hint="eastAsia"/>
          <w:sz w:val="24"/>
          <w:szCs w:val="24"/>
        </w:rPr>
        <w:t>六十九</w:t>
      </w:r>
      <w:r w:rsidR="00896FA8" w:rsidRPr="003A204A">
        <w:rPr>
          <w:rFonts w:ascii="PMingLiU" w:eastAsia="PMingLiU" w:hAnsi="PMingLiU" w:hint="eastAsia"/>
          <w:sz w:val="24"/>
          <w:szCs w:val="24"/>
        </w:rPr>
        <w:t>條同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可以「桂枝甘草湯」治之</w:t>
      </w:r>
      <w:r w:rsidR="00C008BD" w:rsidRPr="003A204A">
        <w:rPr>
          <w:rFonts w:ascii="PMingLiU" w:eastAsia="PMingLiU" w:hAnsi="PMingLiU" w:hint="eastAsia"/>
          <w:sz w:val="24"/>
          <w:szCs w:val="24"/>
        </w:rPr>
        <w:t>。</w:t>
      </w:r>
      <w:bookmarkStart w:id="5" w:name="問題06"/>
      <w:r w:rsidR="00162A2E" w:rsidRPr="003A204A">
        <w:rPr>
          <w:rFonts w:ascii="PMingLiU" w:eastAsia="PMingLiU" w:hAnsi="PMingLiU" w:hint="eastAsia"/>
          <w:sz w:val="24"/>
          <w:szCs w:val="24"/>
        </w:rPr>
        <w:t>「</w:t>
      </w:r>
      <w:r w:rsidR="00896FA8" w:rsidRPr="003A204A">
        <w:rPr>
          <w:rFonts w:ascii="PMingLiU" w:eastAsia="PMingLiU" w:hAnsi="PMingLiU" w:hint="eastAsia"/>
          <w:sz w:val="24"/>
          <w:szCs w:val="24"/>
        </w:rPr>
        <w:t>耳聾無聞</w:t>
      </w:r>
      <w:r w:rsidR="00162A2E" w:rsidRPr="003A204A">
        <w:rPr>
          <w:rFonts w:ascii="PMingLiU" w:eastAsia="PMingLiU" w:hAnsi="PMingLiU" w:hint="eastAsia"/>
          <w:sz w:val="24"/>
          <w:szCs w:val="24"/>
        </w:rPr>
        <w:t>」</w:t>
      </w:r>
      <w:r w:rsidR="00896FA8" w:rsidRPr="003A204A">
        <w:rPr>
          <w:rFonts w:ascii="PMingLiU" w:eastAsia="PMingLiU" w:hAnsi="PMingLiU" w:hint="eastAsia"/>
          <w:sz w:val="24"/>
          <w:szCs w:val="24"/>
        </w:rPr>
        <w:t>為重汗陰虛</w:t>
      </w:r>
      <w:bookmarkEnd w:id="5"/>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宜「附子湯」或「苓桂朮甘湯」治之。加附子就能把腎陽壯起來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讓腎的功能很快恢復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所以年紀大的人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「耳背」就是腎陽不足了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這就是「附子證」。</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八十二．</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飲水多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以水灌之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亦喘。</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這大多是發汗發太過了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所以喝水少少與之就好了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胃沒有辦法把水消化掉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水停在中焦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肺氣就沒有辦法下降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正常的津液應該要自肺下到五臟六腑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但是中焦堵到了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水氣下不去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如果遇到這種情形用「五苓散」來解。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柯韻伯曰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『未發汗因風寒而喘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是「麻黃證」。下後微喘者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「桂枝加厚朴杏仁證」。喘而汗出者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「葛根黃芩黃連證」。此汗後津液不足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飲水多而喘者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是「五苓散」。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平常感冒藥桂枝湯、麻黃湯、葛根湯劑量如果開得很好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剛好把病毒趕出去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沒有進入身體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然後讓好的津液留著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如果開的劑量不足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汗一發出去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四分之三的病毒發出去了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發汗之後津液還會回胃中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四分之一的病毒隨著津液進入腸胃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結果變成腸胃發炎下利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用「葛芩連湯」下去解利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用葛根把津液補足。</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八十三．</w:t>
      </w:r>
      <w:r w:rsidR="00896FA8"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水藥不得入口為逆。若更發汗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必吐下不止。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發汗了以後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腸胃的津液發光了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腸胃整個虛掉了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胃陽不足了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胃的功能就停住了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煮藥喝湯他不受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若再給他吃發汗的藥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胃裏面的東西會吐出來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會更嚴重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這是提醒發汗的藥不要開太過了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病人的胃整個乾掉了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就像好幾天沒吃東西了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整個胃黏在一起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藥一下去就吐掉。</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八十四．</w:t>
      </w:r>
      <w:r w:rsidR="00896FA8" w:rsidRPr="003A204A">
        <w:rPr>
          <w:rFonts w:ascii="PMingLiU" w:eastAsia="PMingLiU" w:hAnsi="PMingLiU" w:hint="eastAsia"/>
          <w:sz w:val="24"/>
          <w:szCs w:val="24"/>
        </w:rPr>
        <w:t>發汗吐下後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虛煩不得眠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必反覆顛倒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心中懊</w:t>
      </w:r>
      <w:r w:rsidRPr="003A204A">
        <w:rPr>
          <w:rFonts w:ascii="PMingLiU" w:eastAsia="PMingLiU" w:hAnsi="PMingLiU" w:cs="New Gulim"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「梔子豉湯」主之。若少氣者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「梔子甘草豉湯」主之。若嘔者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「梔子生薑豉湯」主之。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這藥專門能去上焦的熱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上焦就是講肺、心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梔子去上焦的熱和石膏不同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石膏去的是實熱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梔子去的是虛熱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實熱和虛熱病人都會感覺煩躁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但是虛熱的人舌苔是淡黃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實熱的舌苔黃而且乾燥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還有看脈的力量如果是比較無力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重按就不見了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就是虛熱。臨床上看到病人有黃疸的時候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看到的是虛熱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現代說的急性肝炎也可能用到梔子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豆豉這藥本身也會發汗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但是沒有桂枝</w:t>
      </w:r>
      <w:r w:rsidR="00162A2E" w:rsidRPr="003A204A">
        <w:rPr>
          <w:rFonts w:ascii="PMingLiU" w:eastAsia="PMingLiU" w:hAnsi="PMingLiU" w:hint="eastAsia"/>
          <w:sz w:val="24"/>
          <w:szCs w:val="24"/>
        </w:rPr>
        <w:t>、</w:t>
      </w:r>
      <w:r w:rsidRPr="003A204A">
        <w:rPr>
          <w:rFonts w:ascii="PMingLiU" w:eastAsia="PMingLiU" w:hAnsi="PMingLiU" w:hint="eastAsia"/>
          <w:sz w:val="24"/>
          <w:szCs w:val="24"/>
        </w:rPr>
        <w:t>麻黃那麼強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是介於補藥和發表中間的藥。</w:t>
      </w:r>
    </w:p>
    <w:p w:rsidR="00896FA8" w:rsidRPr="003A204A" w:rsidRDefault="00162A2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發汗吐下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會給病人發汗一定是有表證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汗吐下就是水已經去掉了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水去掉的同時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病人身體是很虛弱的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因為津液傷到了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如果半夜津液慢慢回來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胃口開了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吃東西就好了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就不用管他了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有的人沒有辦法恢復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就變成虛煩不得眠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如果嚴重的時候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反覆顛倒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就是在床上睡不著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翻來覆去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心中懊</w:t>
      </w:r>
      <w:r w:rsidRPr="003A204A">
        <w:rPr>
          <w:rFonts w:ascii="PMingLiU" w:eastAsia="PMingLiU" w:hAnsi="PMingLiU" w:cs="New Gulim" w:hint="eastAsia"/>
          <w:sz w:val="24"/>
          <w:szCs w:val="24"/>
        </w:rPr>
        <w:t></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就是心中很煩悶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胃裡面怪怪的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所以梔子豉湯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這個藥是病後調理的藥。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少氣</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就是四肢沒有力量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手腳的力量不夠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加甘草進去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甘草能健脾胃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能解百毒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除去胃中壞死的食物。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加生薑</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生薑本來就是除煩止嘔的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為什麼不加半夏？因為這劑藥是調理的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半夏是治病的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不需要用半夏那麼強的藥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因為胃中沒有停水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發汗吐下後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津液才剛回來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還不是很足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用了半夏又會把津液去掉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所以只用生薑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《金匱》中治療妊娠、嘔吐不止的乾薑人參半夏丸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孕婦吐水不止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就一定要用到生半夏。臨床上用這梔子豉湯一個禮拜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急性肝炎的指數就退掉了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還有更好的藥在後面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這只是最初期的。虛煩不得眠、心中懊</w:t>
      </w:r>
      <w:r w:rsidR="00896FA8"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、小便黃黃的、吃東西吃不下去、手腳沒有力、噁心、想吐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都是肝炎的症狀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所以一般身體虛的時候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一發表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發完後才會有這種現象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就用這方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所以這方是病後調理的湯劑。</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因為血虛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常常晚上睡不著的時候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灸灸「三毛」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睡不著、虛煩的時候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魂在眼睛上面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「三毛」剛好在肝經脾經交會的地方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因為脾是生血的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肝是藏血的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血馬上就進入肝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魂就歸肝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自然就睡了。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豆豉兩者皆屬苦寒之品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苦可清心除煩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寒可消炎退熱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且「梔子」能降血壓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使腦神經寧靜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「豆豉」能生水液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以滋胃陰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兩者合用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成為清心寧神之良方。虛煩不眠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大多起於熱病之後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餘熱</w:t>
      </w:r>
      <w:r w:rsidR="00162A2E" w:rsidRPr="003A204A">
        <w:rPr>
          <w:rFonts w:ascii="PMingLiU" w:eastAsia="PMingLiU" w:hAnsi="PMingLiU" w:hint="eastAsia"/>
          <w:sz w:val="24"/>
          <w:szCs w:val="24"/>
        </w:rPr>
        <w:t>未</w:t>
      </w:r>
      <w:r w:rsidRPr="003A204A">
        <w:rPr>
          <w:rFonts w:ascii="PMingLiU" w:eastAsia="PMingLiU" w:hAnsi="PMingLiU" w:hint="eastAsia"/>
          <w:sz w:val="24"/>
          <w:szCs w:val="24"/>
        </w:rPr>
        <w:t>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正氣</w:t>
      </w:r>
      <w:r w:rsidR="00C008BD" w:rsidRPr="003A204A">
        <w:rPr>
          <w:rFonts w:ascii="PMingLiU" w:eastAsia="PMingLiU" w:hAnsi="PMingLiU" w:hint="eastAsia"/>
          <w:sz w:val="24"/>
          <w:szCs w:val="24"/>
        </w:rPr>
        <w:t>未</w:t>
      </w:r>
      <w:r w:rsidRPr="003A204A">
        <w:rPr>
          <w:rFonts w:ascii="PMingLiU" w:eastAsia="PMingLiU" w:hAnsi="PMingLiU" w:hint="eastAsia"/>
          <w:sz w:val="24"/>
          <w:szCs w:val="24"/>
        </w:rPr>
        <w:t>復之時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「梔子豉湯」實有特效。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為溫病汗吐下後餘熱未盡之佳方。凡溫病最容易耗散陰液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陰液既傷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雖經汗或吐或下後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病邪雖解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殘餘之熱毒往往不淨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成為午後潮熱或五心煩熱、失眠、心煩等證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所以這個證是發汗吐下以後才會有的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沒有發汗吐下的話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就看不到這個證。還有一種情形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就是服用發表藥以後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如果吃肉類食物所產生的虛熱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也會出現這種症狀。</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梔子豉湯方</w:t>
      </w:r>
      <w:r w:rsidR="00C008BD" w:rsidRPr="003A204A">
        <w:rPr>
          <w:rFonts w:ascii="PMingLiU" w:eastAsia="PMingLiU" w:hAnsi="PMingLiU" w:hint="eastAsia"/>
          <w:sz w:val="24"/>
          <w:szCs w:val="24"/>
        </w:rPr>
        <w:t>：</w:t>
      </w:r>
    </w:p>
    <w:p w:rsidR="00162A2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梔子十四枚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香豉四合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綿裹</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先煮梔子得二升半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分溫二服。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梔子一般五錢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豆豉也是五錢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不要把豆豉煮爛掉了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所以先煮梔子。</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梔子甘草豉湯方</w:t>
      </w:r>
      <w:r w:rsidR="00C008BD" w:rsidRPr="003A204A">
        <w:rPr>
          <w:rFonts w:ascii="PMingLiU" w:eastAsia="PMingLiU" w:hAnsi="PMingLiU" w:hint="eastAsia"/>
          <w:sz w:val="24"/>
          <w:szCs w:val="24"/>
        </w:rPr>
        <w:t>：</w:t>
      </w:r>
    </w:p>
    <w:p w:rsidR="00162A2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梔子十四枚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香豉四合</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先煮梔子、甘草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得二升半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分溫二服</w:t>
      </w:r>
      <w:r w:rsidR="00C008BD"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豆豉也是五錢。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這湯劑是用在病人食物中毒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吃壞肚子了以後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造成的胃腸不適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如果因為食物引起的問題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只有吐沒有下利的時候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就用梔子甘草豉湯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這湯劑就沒有效了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就應該用葛芩連湯。一般來說上吐下瀉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一定是熱證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也就是發炎了。</w:t>
      </w:r>
    </w:p>
    <w:p w:rsidR="00896FA8" w:rsidRPr="003A204A" w:rsidRDefault="00C008B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《千金方》</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『「梔子甘草豉湯方」</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治食宿飯、陳羹、臭肉、宿菜而發者。』</w:t>
      </w:r>
    </w:p>
    <w:p w:rsidR="00162A2E"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梔子生薑豉湯方：</w:t>
      </w:r>
    </w:p>
    <w:p w:rsidR="00162A2E" w:rsidRPr="003A204A" w:rsidRDefault="00162A2E"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梔子十四枚（劈，）生薑五兩，香豉四合（棉裹）。</w:t>
      </w:r>
    </w:p>
    <w:p w:rsidR="00162A2E" w:rsidRPr="003A204A" w:rsidRDefault="00162A2E"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上三味，以水四升，先煮梔子、生薑取二升半，納豉煮取一升半，去滓，分</w:t>
      </w:r>
      <w:r w:rsidR="0027516D" w:rsidRPr="003A204A">
        <w:rPr>
          <w:rFonts w:ascii="PMingLiU" w:eastAsia="PMingLiU" w:hAnsi="PMingLiU" w:hint="eastAsia"/>
          <w:sz w:val="24"/>
          <w:szCs w:val="24"/>
        </w:rPr>
        <w:t>溫</w:t>
      </w:r>
      <w:r w:rsidRPr="003A204A">
        <w:rPr>
          <w:rFonts w:ascii="PMingLiU" w:eastAsia="PMingLiU" w:hAnsi="PMingLiU" w:hint="eastAsia"/>
          <w:sz w:val="24"/>
          <w:szCs w:val="24"/>
        </w:rPr>
        <w:t>二服，溫進一服，得吐者止後服。</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八十五．</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而煩熱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胸中窒者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被攻了以後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感覺煩熱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胸中窒者就是呼吸呼不過來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就是梔子豉湯。</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八十六．</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身熱不去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心中結痛者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未欲解也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都是餘熱未去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攻下了以後造成的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心中結痛者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不是心臟痛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是胃裏面難過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《傷寒論》裏面講心就是胃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講胃就是腸。剛剛講的湯劑都是病後調理用的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不是用來治病的。</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八十七．</w:t>
      </w:r>
      <w:r w:rsidR="00896FA8" w:rsidRPr="003A204A">
        <w:rPr>
          <w:rFonts w:ascii="PMingLiU" w:eastAsia="PMingLiU" w:hAnsi="PMingLiU" w:hint="eastAsia"/>
          <w:sz w:val="24"/>
          <w:szCs w:val="24"/>
        </w:rPr>
        <w:t>「傷寒」下後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臥起不安者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「梔子厚朴枳實湯」主之。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此</w:t>
      </w:r>
      <w:r w:rsidR="00C008BD" w:rsidRPr="003A204A">
        <w:rPr>
          <w:rFonts w:ascii="PMingLiU" w:eastAsia="PMingLiU" w:hAnsi="PMingLiU" w:hint="eastAsia"/>
          <w:sz w:val="24"/>
          <w:szCs w:val="24"/>
        </w:rPr>
        <w:t>和</w:t>
      </w:r>
      <w:r w:rsidR="00162A2E" w:rsidRPr="003A204A">
        <w:rPr>
          <w:rFonts w:ascii="PMingLiU" w:eastAsia="PMingLiU" w:hAnsi="PMingLiU" w:hint="eastAsia"/>
          <w:sz w:val="24"/>
          <w:szCs w:val="24"/>
        </w:rPr>
        <w:t>七十一</w:t>
      </w:r>
      <w:r w:rsidR="00C008BD" w:rsidRPr="003A204A">
        <w:rPr>
          <w:rFonts w:ascii="PMingLiU" w:eastAsia="PMingLiU" w:hAnsi="PMingLiU" w:hint="eastAsia"/>
          <w:sz w:val="24"/>
          <w:szCs w:val="24"/>
        </w:rPr>
        <w:t>條</w:t>
      </w:r>
      <w:r w:rsidR="0049194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腹脹滿者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「厚朴生薑半夏甘草人參湯」主之。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作比較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厚朴可以寬腸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生薑、半夏、甘草、人參都能健脾整胃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吃了病人會一直放屁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這只是發汗了以後造成的腹脹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通常大便堵到的時候有承氣湯劑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虛滿的時候有厚朴生薑半夏甘草人參湯</w:t>
      </w:r>
      <w:r w:rsidR="00C008BD" w:rsidRPr="003A204A">
        <w:rPr>
          <w:rFonts w:ascii="PMingLiU" w:eastAsia="PMingLiU" w:hAnsi="PMingLiU" w:hint="eastAsia"/>
          <w:sz w:val="24"/>
          <w:szCs w:val="24"/>
        </w:rPr>
        <w:t>。</w:t>
      </w:r>
      <w:r w:rsidR="00162A2E" w:rsidRPr="003A204A">
        <w:rPr>
          <w:rFonts w:ascii="PMingLiU" w:eastAsia="PMingLiU" w:hAnsi="PMingLiU" w:hint="eastAsia"/>
          <w:sz w:val="24"/>
          <w:szCs w:val="24"/>
        </w:rPr>
        <w:t>八十七</w:t>
      </w:r>
      <w:r w:rsidRPr="003A204A">
        <w:rPr>
          <w:rFonts w:ascii="PMingLiU" w:eastAsia="PMingLiU" w:hAnsi="PMingLiU" w:hint="eastAsia"/>
          <w:sz w:val="24"/>
          <w:szCs w:val="24"/>
        </w:rPr>
        <w:t>條是傷寒攻下以後的心煩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腹滿不一樣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還有臥起不安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心中躁煩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就是上焦心肺的地方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用梔子來除煩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去虛煩產生的虛熱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腹脹滿的時候用厚朴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厚朴把脾臟的濕移到腸間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可以排氣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把所有的腸氣通通排出來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枳實這藥可以去結實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結實就是東西結成一塊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枳實並不是把它打散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也不是把它排出來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因為腸子裏面已經有乾燥的大便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大便乾了跟腸壁黏在一起了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遇到這種情形要靠枳實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枳實可以把腸子打開來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腸一寬起來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讓腸壁的黏液增加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燥屎就會離開來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枳實的功能在這裏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所以大小承氣湯都有用到枳實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枳實除了可以把腸的結毒去掉以外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連胸腔的結毒也可以去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所以枳實不單單是打開腸壁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枳實這藥一片一片的、一圈一圈的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切出來像腸壁一樣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連血管、膽管也可以擴張起來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所以心臟病的時候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枳實專門打開通道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去除「管子」裏面的髒東西</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寫枳實去「結毒」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結就是有東西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在胸悶、胸痛、胸滿的時候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張仲景一律去白芍用枳實。枳實也長得像心臟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把心臟通到小腸的血管打開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如此大腸小腸的蠕動就會增加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所以承氣湯會用到枳實。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「梔子厚朴枳實湯」沒有用到大黃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因為並不是大便結到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它只是一部份結到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小小的一點點結到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所以吃了這藥也是從大便排出來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所以不會拉肚子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只是大便上很好而已。</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梔子厚朴枳實湯方</w:t>
      </w:r>
      <w:r w:rsidR="00C008BD" w:rsidRPr="003A204A">
        <w:rPr>
          <w:rFonts w:ascii="PMingLiU" w:eastAsia="PMingLiU" w:hAnsi="PMingLiU" w:hint="eastAsia"/>
          <w:sz w:val="24"/>
          <w:szCs w:val="24"/>
        </w:rPr>
        <w:t>：</w:t>
      </w:r>
    </w:p>
    <w:p w:rsidR="00162A2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梔子十四枚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枳實四</w:t>
      </w:r>
      <w:r w:rsidR="00162A2E" w:rsidRPr="003A204A">
        <w:rPr>
          <w:rFonts w:ascii="PMingLiU" w:eastAsia="PMingLiU" w:hAnsi="PMingLiU" w:hint="eastAsia"/>
          <w:sz w:val="24"/>
          <w:szCs w:val="24"/>
        </w:rPr>
        <w:t>枚</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分二服。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厚朴的量一樣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梔子用五六錢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厚朴也用四錢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本方的主證是虛煩腹滿。「厚朴生薑半夏甘草人參湯」和「承氣湯」是表裏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一個是虛滿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一個是實滿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此條還有臥起不安的現象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這是屬於病後調理的藥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會用到這藥都是生完病或生的中間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因為腸胃的吸收力不是很強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造成有虛但是又看到部份的實的狀況下用的湯劑。</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八十八．</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醫以丸藥大下之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身熱不去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「梔子乾薑豉湯」主之。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這是治療虛證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病後虛煩主要的處方。醫生一定是看到病人有承氣湯證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譬如午後潮熱或大便不通的情形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才會用攻下的藥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把大便都清掉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病人的身熱並沒有完全去掉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反而造成微煩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代表裏面虛掉了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通大便的藥都是寒涼的藥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寒涼的藥一下去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排東西以後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身熱還沒有去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代表裏面寒很盛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本來就是寒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再用寒藥下去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虛寒就更嚴重了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這寒一定在腸子裏面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所以在病後要讓他恢復加乾薑就好了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乾薑這藥完全是「溫中」的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「中」就是腸胃消化系統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乾薑的溫就是讓腸胃的熱度恢復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所以腸胃的蠕動功能恢復就是靠乾薑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生薑是散寒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把寒散掉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但是沒有溫的力量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所以乾薑的熱力比生薑大很多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開這處方的時候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病人的舌苔一定是很薄白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脈一定是很微很弱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平常摸不管是浮中沉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摸到跳一息四至的時候代表是胃的脈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結果摸雖然是四至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但是脈形很細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彈起來沒有力量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就知道胃寒很盛了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這時候知道寒在胃上面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單純是胃寒而已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所以加乾薑在裏面。當上焦與中焦有虛寒的時候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我們會用到乾薑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如果是下焦虛寒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就會用到附子。</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梔子乾薑豉湯方</w:t>
      </w:r>
      <w:r w:rsidR="00C008BD" w:rsidRPr="003A204A">
        <w:rPr>
          <w:rFonts w:ascii="PMingLiU" w:eastAsia="PMingLiU" w:hAnsi="PMingLiU" w:hint="eastAsia"/>
          <w:sz w:val="24"/>
          <w:szCs w:val="24"/>
        </w:rPr>
        <w:t>：</w:t>
      </w:r>
    </w:p>
    <w:p w:rsidR="00162A2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梔子十四枚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香豉四合</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分二服。</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八十九．</w:t>
      </w:r>
      <w:r w:rsidR="00896FA8" w:rsidRPr="003A204A">
        <w:rPr>
          <w:rFonts w:ascii="PMingLiU" w:eastAsia="PMingLiU" w:hAnsi="PMingLiU" w:hint="eastAsia"/>
          <w:sz w:val="24"/>
          <w:szCs w:val="24"/>
        </w:rPr>
        <w:t>凡用「梔子豉湯」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病患舊微溏者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不可與服之。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凡用「梔子豉湯」其病人舊有腸胃虛寒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大便微溏者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不可與服之。溏就是很稀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像泥巴漿一樣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拉出來有水的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大便溏的人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大多是寒濕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裏面有寒濕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梔子本身是寒涼的藥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遇到這種寒濕的病人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寒濕會下陷下去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跑到更深的地方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病人就越虛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大部份這種症狀的時候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加點乾薑進去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或加白朮去裏濕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加茯苓讓濕從小便排掉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加在梔子豆豉湯裏面無所謂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所以中醫在看病的時候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是以寒熱為主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後面還有一些情形很特殊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有的病人上焦很熱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摸脈有很細很沉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下面是冷的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小便是白的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處方的開法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如何讓熱藥往下走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寒藥往上走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這就是開處方的技巧。</w:t>
      </w:r>
    </w:p>
    <w:p w:rsidR="00896FA8" w:rsidRPr="003A204A" w:rsidRDefault="00162A2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汗出不解。其人仍發熱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振振欲僻地者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「真武湯」主之。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這條辨講的是病人本身就是素虛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醫生不知道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桂枝湯一下去發汗了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造成病人</w:t>
      </w:r>
      <w:r w:rsidR="00162A2E"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w:t>
      </w:r>
      <w:r w:rsidRPr="003A204A">
        <w:rPr>
          <w:rFonts w:ascii="PMingLiU" w:eastAsia="PMingLiU" w:hAnsi="PMingLiU" w:cs="華康隸書體W5" w:hint="eastAsia"/>
          <w:sz w:val="24"/>
          <w:szCs w:val="24"/>
        </w:rPr>
        <w:t></w:t>
      </w:r>
      <w:r w:rsidRPr="003A204A">
        <w:rPr>
          <w:rFonts w:ascii="PMingLiU" w:eastAsia="PMingLiU" w:hAnsi="PMingLiU" w:hint="eastAsia"/>
          <w:sz w:val="24"/>
          <w:szCs w:val="24"/>
        </w:rPr>
        <w:t>動</w:t>
      </w:r>
      <w:r w:rsidR="00162A2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發汗的藥吃到胃裏面去的時候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所有發出來的力量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從腸胃臟腑都會動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腎臟三焦的水全部往外走去發汗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這是很好正常人的體格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但是如果病人素虛的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裏面寒濕很盛的人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汗一發掉以後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病證沒有解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成為寒濕兼有發熱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這發熱不是傷風感冒的熱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發汗就是刺激免疫系統讓它發出來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所以一發汗的時候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臟腑的能源通通跑到外面了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裏面是空的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但還有一部份的水在底下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沒有完全發掉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這時候會心下悸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水要往上走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就是寒在裏面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發汗後胃陽功能沒有了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水沒有辦法化掉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水就動悸在這邊</w:t>
      </w:r>
      <w:r w:rsidR="00C008BD" w:rsidRPr="003A204A">
        <w:rPr>
          <w:rFonts w:ascii="PMingLiU" w:eastAsia="PMingLiU" w:hAnsi="PMingLiU" w:hint="eastAsia"/>
          <w:sz w:val="24"/>
          <w:szCs w:val="24"/>
        </w:rPr>
        <w:t>。</w:t>
      </w:r>
      <w:r w:rsidR="00162A2E" w:rsidRPr="003A204A">
        <w:rPr>
          <w:rFonts w:ascii="PMingLiU" w:eastAsia="PMingLiU" w:hAnsi="PMingLiU" w:hint="eastAsia"/>
          <w:sz w:val="24"/>
          <w:szCs w:val="24"/>
        </w:rPr>
        <w:t>「</w:t>
      </w:r>
      <w:r w:rsidRPr="003A204A">
        <w:rPr>
          <w:rFonts w:ascii="PMingLiU" w:eastAsia="PMingLiU" w:hAnsi="PMingLiU" w:hint="eastAsia"/>
          <w:sz w:val="24"/>
          <w:szCs w:val="24"/>
        </w:rPr>
        <w:t>頭眩</w:t>
      </w:r>
      <w:r w:rsidR="00162A2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為什麼會昏眩？因為水在中膈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就像苓桂朮甘湯證一樣昏眩</w:t>
      </w:r>
      <w:r w:rsidR="00C008BD" w:rsidRPr="003A204A">
        <w:rPr>
          <w:rFonts w:ascii="PMingLiU" w:eastAsia="PMingLiU" w:hAnsi="PMingLiU" w:hint="eastAsia"/>
          <w:sz w:val="24"/>
          <w:szCs w:val="24"/>
        </w:rPr>
        <w:t>。</w:t>
      </w:r>
      <w:r w:rsidR="00162A2E" w:rsidRPr="003A204A">
        <w:rPr>
          <w:rFonts w:ascii="PMingLiU" w:eastAsia="PMingLiU" w:hAnsi="PMingLiU" w:hint="eastAsia"/>
          <w:sz w:val="24"/>
          <w:szCs w:val="24"/>
        </w:rPr>
        <w:t>「</w:t>
      </w:r>
      <w:r w:rsidRPr="003A204A">
        <w:rPr>
          <w:rFonts w:ascii="PMingLiU" w:eastAsia="PMingLiU" w:hAnsi="PMingLiU" w:hint="eastAsia"/>
          <w:sz w:val="24"/>
          <w:szCs w:val="24"/>
        </w:rPr>
        <w:t>振振欲擗地者</w:t>
      </w:r>
      <w:r w:rsidR="00162A2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就是頭重腳輕的現象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為什麼？人身上有陰有陽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陽虛就是比正常的陽少很多的時候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陽本身性很輕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陰比較重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陰陽混在一起才能停在中膈下膈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陰陽分開來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衝上去的陽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中醫就叫作浮陽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頭會很重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陽氣在上面下不來了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這種症狀大多是少陰證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少陰講的是腎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腎虛的人就可以看到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平常如果不注意到腎虛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或不知道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一發汗就有這現象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萬一吃了發表的藥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吃完以後病人有頭重腳輕的感覺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常常昏昏沉沉的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這是真武湯證。為什麼身</w:t>
      </w:r>
      <w:r w:rsidRPr="003A204A">
        <w:rPr>
          <w:rFonts w:ascii="PMingLiU" w:eastAsia="PMingLiU" w:hAnsi="PMingLiU" w:cs="華康隸書體W5" w:hint="eastAsia"/>
          <w:sz w:val="24"/>
          <w:szCs w:val="24"/>
        </w:rPr>
        <w:t></w:t>
      </w:r>
      <w:r w:rsidRPr="003A204A">
        <w:rPr>
          <w:rFonts w:ascii="PMingLiU" w:eastAsia="PMingLiU" w:hAnsi="PMingLiU" w:hint="eastAsia"/>
          <w:sz w:val="24"/>
          <w:szCs w:val="24"/>
        </w:rPr>
        <w:t>動？本來身體虛就是津液不足的現象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筋和肌肉是靠津液來滋養的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津液不夠就會</w:t>
      </w:r>
      <w:r w:rsidRPr="003A204A">
        <w:rPr>
          <w:rFonts w:ascii="PMingLiU" w:eastAsia="PMingLiU" w:hAnsi="PMingLiU" w:cs="華康隸書體W5" w:hint="eastAsia"/>
          <w:sz w:val="24"/>
          <w:szCs w:val="24"/>
        </w:rPr>
        <w:t></w:t>
      </w:r>
      <w:r w:rsidRPr="003A204A">
        <w:rPr>
          <w:rFonts w:ascii="PMingLiU" w:eastAsia="PMingLiU" w:hAnsi="PMingLiU" w:hint="eastAsia"/>
          <w:sz w:val="24"/>
          <w:szCs w:val="24"/>
        </w:rPr>
        <w:t>動跳動。</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真武湯方</w:t>
      </w:r>
      <w:r w:rsidR="00C008BD" w:rsidRPr="003A204A">
        <w:rPr>
          <w:rFonts w:ascii="PMingLiU" w:eastAsia="PMingLiU" w:hAnsi="PMingLiU" w:hint="eastAsia"/>
          <w:sz w:val="24"/>
          <w:szCs w:val="24"/>
        </w:rPr>
        <w:t>：</w:t>
      </w:r>
    </w:p>
    <w:p w:rsidR="00162A2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以水八升。煮取三升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白朮和附子和桂枝湯的關係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能夠壯脾陽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加上白朮能夠健脾去濕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附子能夠收陽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能夠壯陽同時收它的浮陽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陽浮在表面上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要收它的浮陽靠附子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讓陽歸根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所以在四逆湯的時候用附子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是很危急</w:t>
      </w:r>
      <w:r w:rsidR="00C008BD" w:rsidRPr="003A204A">
        <w:rPr>
          <w:rFonts w:ascii="PMingLiU" w:eastAsia="PMingLiU" w:hAnsi="PMingLiU" w:hint="eastAsia"/>
          <w:sz w:val="24"/>
          <w:szCs w:val="24"/>
        </w:rPr>
        <w:t>的時候，</w:t>
      </w:r>
      <w:r w:rsidRPr="003A204A">
        <w:rPr>
          <w:rFonts w:ascii="PMingLiU" w:eastAsia="PMingLiU" w:hAnsi="PMingLiU" w:hint="eastAsia"/>
          <w:sz w:val="24"/>
          <w:szCs w:val="24"/>
        </w:rPr>
        <w:t>人都冰冷掉了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快絕了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身體的動能快沒了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能把它全收回來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附子就是這功能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所以腦中風、頭部、腦出血的時候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常常用到這藥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因為白朮這藥能夠收斂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讓血跑回血管裏面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附子一下去能把血降下來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附子單兩味在用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這是發膿瘍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如果膿瘡生在皮膚表面上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把膿擠掉就好了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膿瘡如果生在很裏面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在淋巴結的下方很深的地方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它可能會擴散或爛上來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這時候的湯劑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看它那個位置上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都會加白朮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這兩味能把很深的膿發到表面上來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所以過去治療癌症、初期硬塊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因為附子的力量很強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一吃我們的體能就會變得很強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把不乾淨的往皮膚表面上推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怕裏面化膿發炎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所以利用白朮把濕去掉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露出來的只是一個頭而已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不會擴散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傷口黏黏稠稠的會化膿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所以要加去濕的藥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因此癌症的時候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常常用到白朮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真武湯為什麼用白芍？因為身</w:t>
      </w:r>
      <w:r w:rsidR="00A81C75" w:rsidRPr="003A204A">
        <w:rPr>
          <w:rFonts w:ascii="PMingLiU" w:eastAsia="PMingLiU" w:hAnsi="PMingLiU" w:cs="華康隸書體W5" w:hint="eastAsia"/>
          <w:sz w:val="24"/>
          <w:szCs w:val="24"/>
        </w:rPr>
        <w:t></w:t>
      </w:r>
      <w:r w:rsidRPr="003A204A">
        <w:rPr>
          <w:rFonts w:ascii="PMingLiU" w:eastAsia="PMingLiU" w:hAnsi="PMingLiU" w:hint="eastAsia"/>
          <w:sz w:val="24"/>
          <w:szCs w:val="24"/>
        </w:rPr>
        <w:t>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肌肉組織四肢上面的血的力量已經不夠了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循環力量不夠了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沒有辦法完全滋潤四肢肌肉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用白芍把血流回心臟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所以靠白芍把全身的血脈打通</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裏面寫白芍能通血痺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何謂通血痺？就是血液循環不好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靠白芍把它加強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所以婦人的腹痛、月經痛都是用白芍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所以當歸芍藥散在經方裏面很有名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子宮瘀血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西醫叫子宮內膜異位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其實是血塊在裏面而已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芍藥能通血痺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就是血瘀積到的地方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芍藥能夠破瘀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救逆的時候用芍藥甘草附子湯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靠附子發散的力量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讓芍藥把它往回收來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為什麼加生薑？因為有心下悸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中間有水飲在裏面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茯苓讓它散開來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然後利小便出來。真武湯是鎮水用的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為什麼叫真武？是個神明的名字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玄武就是真武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是鎮水的名稱。真武平常用在老人利尿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年齡大的人晚上小便次數多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給西醫檢查說攝護腺肥大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所以老人夜尿多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腎臟功能不足的時候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可以用此湯方。</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茯苓用的比白朮多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所以真武湯是利尿劑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加重茯苓的量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茯苓要比白朮多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才能把水排出去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白朮等量在用的。附子用炮附子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炮附子可以溫陽化水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用來把水的溫度增加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然後用芍藥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生薑來補虛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如此就能利尿。這裡因為要排水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所以不用甘草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治療水腫病的時候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盡量不用甘草。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「茯苓桂枝白朮甘草湯」所謂「發汗則動經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身振振而搖」是也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治療中焦胸膈間的水飲。此表裏上下俱虛之候</w:t>
      </w:r>
      <w:r w:rsidR="0027516D" w:rsidRPr="003A204A">
        <w:rPr>
          <w:rFonts w:ascii="PMingLiU" w:eastAsia="PMingLiU" w:hAnsi="PMingLiU" w:hint="eastAsia"/>
          <w:sz w:val="24"/>
          <w:szCs w:val="24"/>
        </w:rPr>
        <w:t>己具</w:t>
      </w:r>
      <w:r w:rsidRPr="003A204A">
        <w:rPr>
          <w:rFonts w:ascii="PMingLiU" w:eastAsia="PMingLiU" w:hAnsi="PMingLiU" w:hint="eastAsia"/>
          <w:sz w:val="24"/>
          <w:szCs w:val="24"/>
        </w:rPr>
        <w:t>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故與「真武湯」以復其陽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以行其水也。這是上下表裏通通虛掉了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所以真武湯證在人很虛弱的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年紀大的人可以看到。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仲師心法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陽虛者必先救陽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故以「附子」回陽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則振振欲僻地者可已；以「茯苓」化水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則心下悸、頭眩可已；以「白朮」助吸收水飲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協同「茯苓」化水氣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協同「附子」以溫中達四肢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以「芍藥」、「生薑」溫通血痹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則身</w:t>
      </w:r>
      <w:r w:rsidR="00A81C75" w:rsidRPr="003A204A">
        <w:rPr>
          <w:rFonts w:ascii="PMingLiU" w:eastAsia="PMingLiU" w:hAnsi="PMingLiU" w:cs="華康隸書體W5" w:hint="eastAsia"/>
          <w:sz w:val="24"/>
          <w:szCs w:val="24"/>
        </w:rPr>
        <w:t></w:t>
      </w:r>
      <w:r w:rsidRPr="003A204A">
        <w:rPr>
          <w:rFonts w:ascii="PMingLiU" w:eastAsia="PMingLiU" w:hAnsi="PMingLiU" w:hint="eastAsia"/>
          <w:sz w:val="24"/>
          <w:szCs w:val="24"/>
        </w:rPr>
        <w:t>可已。腦中風瘀血的時候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常常桂枝用三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芍藥用到六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因為血離開了血脈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加重芍藥的量讓血馬上回到心臟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所謂附子能收陽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就是附子能把血管的破洞癒合得很快。</w:t>
      </w:r>
    </w:p>
    <w:p w:rsidR="00896FA8" w:rsidRPr="003A204A" w:rsidRDefault="00C008B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《傷寒緒論》</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『凡不得眠者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皆為陽盛</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切忌溫藥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惟汗吐下後</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虛煩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脈浮弱者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因津液內竭</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則當從權</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用「真武湯」溫之。』平常不得眠都不用熱藥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用寒涼的藥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有的人是津液虛掉了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才可以用真武湯。</w:t>
      </w:r>
    </w:p>
    <w:p w:rsidR="00896FA8" w:rsidRPr="003A204A" w:rsidRDefault="00C008B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《易簡方》</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『真武湯不惟陰證「傷寒」為當服</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若虛勞之人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憎寒壯熱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咳嗽下利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皆宜服之。』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如果露營的時候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晚上吹山風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又喝冷的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一下子劇冷</w:t>
      </w:r>
      <w:r w:rsidR="00C008BD" w:rsidRPr="003A204A">
        <w:rPr>
          <w:rFonts w:ascii="PMingLiU" w:eastAsia="PMingLiU" w:hAnsi="PMingLiU" w:hint="eastAsia"/>
          <w:sz w:val="24"/>
          <w:szCs w:val="24"/>
        </w:rPr>
        <w:t>，</w:t>
      </w:r>
      <w:r w:rsidR="00417E2B" w:rsidRPr="003A204A">
        <w:rPr>
          <w:rFonts w:ascii="PMingLiU" w:eastAsia="PMingLiU" w:hAnsi="PMingLiU" w:hint="eastAsia"/>
          <w:sz w:val="24"/>
          <w:szCs w:val="24"/>
        </w:rPr>
        <w:t>發病</w:t>
      </w:r>
      <w:r w:rsidRPr="003A204A">
        <w:rPr>
          <w:rFonts w:ascii="PMingLiU" w:eastAsia="PMingLiU" w:hAnsi="PMingLiU" w:hint="eastAsia"/>
          <w:sz w:val="24"/>
          <w:szCs w:val="24"/>
        </w:rPr>
        <w:t>出來就是真武湯證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體能好的不會得到真武湯證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體虛的人早上起來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頭很重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就是得到真武湯證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這時候陽虛掉了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真武湯本身很熱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所以開真武湯吃。大部份的年輕人得到真武湯證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都是行房事太多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行完房事之後冷浴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又喝冷的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又吹冷氣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第二天就變成真武湯證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桂枝湯都來不及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馬上變成少陰證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平常看到的多是老年人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男女都可以用。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體質素為中濕之人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常自汗出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常暈眩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此時用苓桂朮甘湯無法利水出去的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這時候也要用真武湯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肌肉常</w:t>
      </w:r>
      <w:r w:rsidR="00A81C75" w:rsidRPr="003A204A">
        <w:rPr>
          <w:rFonts w:ascii="PMingLiU" w:eastAsia="PMingLiU" w:hAnsi="PMingLiU" w:cs="華康隸書體W5" w:hint="eastAsia"/>
          <w:sz w:val="24"/>
          <w:szCs w:val="24"/>
        </w:rPr>
        <w:t></w:t>
      </w:r>
      <w:r w:rsidRPr="003A204A">
        <w:rPr>
          <w:rFonts w:ascii="PMingLiU" w:eastAsia="PMingLiU" w:hAnsi="PMingLiU" w:hint="eastAsia"/>
          <w:sz w:val="24"/>
          <w:szCs w:val="24"/>
        </w:rPr>
        <w:t>動也是用真武湯。遇到暈眩的人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如果只是中膈有水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用苓桂朮甘湯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遇到寒濕的人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就是用真武湯。怎麼知道病人有寒濕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脈比較細小而遲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口不渴、沒胃口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因為濕傷於下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所以腳冷而無力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而且膝蓋骨可能會痛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黃帝外經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的骨陰論可知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膝蓋骨、</w:t>
      </w:r>
      <w:r w:rsidR="00C008BD" w:rsidRPr="003A204A">
        <w:rPr>
          <w:rFonts w:ascii="PMingLiU" w:eastAsia="PMingLiU" w:hAnsi="PMingLiU" w:hint="eastAsia"/>
          <w:sz w:val="24"/>
          <w:szCs w:val="24"/>
        </w:rPr>
        <w:t>囟</w:t>
      </w:r>
      <w:r w:rsidRPr="003A204A">
        <w:rPr>
          <w:rFonts w:ascii="PMingLiU" w:eastAsia="PMingLiU" w:hAnsi="PMingLiU" w:hint="eastAsia"/>
          <w:sz w:val="24"/>
          <w:szCs w:val="24"/>
        </w:rPr>
        <w:t>骨、耳後完骨都屬於陰氣所生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所以當濕傷於下的時候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下方的陰骨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也就是膝蓋骨會被傷到。</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九十一．</w:t>
      </w:r>
      <w:r w:rsidR="00896FA8" w:rsidRPr="003A204A">
        <w:rPr>
          <w:rFonts w:ascii="PMingLiU" w:eastAsia="PMingLiU" w:hAnsi="PMingLiU" w:hint="eastAsia"/>
          <w:sz w:val="24"/>
          <w:szCs w:val="24"/>
        </w:rPr>
        <w:t>咽喉乾燥者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裏面說咽喉的部位是三陰所會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「足少陰」、「足太陰」、「足厥陰」三陰經都會在咽喉的地方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咽喉平常就是很乾燥的人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所以喉嚨常常覺得口渴的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就是陰虛了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這種人不可以發汗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一發汗就變成真武湯證了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這種人需要補足他的陰虛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可常喝「麥門冬湯」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喉嚨是三陰所會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肺的上口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所以要開潤肺的藥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這「麥門冬湯」專門是潤肺的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麥門冬湯單純潤肺而已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常吃麥門冬湯的人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肺的津液一定很足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肺的功能會很好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只是咽喉乾燥的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而陽明證的大煩渴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就要用白虎湯了。感冒的時候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屬於太陽溫病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就要想到葛根湯。這裡的咽喉乾燥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不要混淆。</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九十二．</w:t>
      </w:r>
      <w:r w:rsidR="00896FA8" w:rsidRPr="003A204A">
        <w:rPr>
          <w:rFonts w:ascii="PMingLiU" w:eastAsia="PMingLiU" w:hAnsi="PMingLiU" w:hint="eastAsia"/>
          <w:sz w:val="24"/>
          <w:szCs w:val="24"/>
        </w:rPr>
        <w:t>「淋家」不可發汗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發汗必便血。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中醫講的淋家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不單單是包含了西醫的淋病、性病在內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小便有石淋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下消有石頭在裏面也算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西醫可能講成膀胱結石或腎臟結石</w:t>
      </w:r>
      <w:r w:rsidR="00A81C75" w:rsidRPr="003A204A">
        <w:rPr>
          <w:rFonts w:ascii="PMingLiU" w:eastAsia="PMingLiU" w:hAnsi="PMingLiU" w:hint="eastAsia"/>
          <w:sz w:val="24"/>
          <w:szCs w:val="24"/>
        </w:rPr>
        <w:t>。</w:t>
      </w:r>
      <w:r w:rsidRPr="003A204A">
        <w:rPr>
          <w:rFonts w:ascii="PMingLiU" w:eastAsia="PMingLiU" w:hAnsi="PMingLiU" w:hint="eastAsia"/>
          <w:sz w:val="24"/>
          <w:szCs w:val="24"/>
        </w:rPr>
        <w:t>還有膏淋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小便濃濃的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濃濁白白的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可能裏面發炎了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可能是把精液都小出來了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因為禁不住了</w:t>
      </w:r>
      <w:r w:rsidR="00A81C75" w:rsidRPr="003A204A">
        <w:rPr>
          <w:rFonts w:ascii="PMingLiU" w:eastAsia="PMingLiU" w:hAnsi="PMingLiU" w:hint="eastAsia"/>
          <w:sz w:val="24"/>
          <w:szCs w:val="24"/>
        </w:rPr>
        <w:t>。</w:t>
      </w:r>
      <w:r w:rsidRPr="003A204A">
        <w:rPr>
          <w:rFonts w:ascii="PMingLiU" w:eastAsia="PMingLiU" w:hAnsi="PMingLiU" w:hint="eastAsia"/>
          <w:sz w:val="24"/>
          <w:szCs w:val="24"/>
        </w:rPr>
        <w:t>還有血淋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小便出來帶很多血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小便有問題的人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大部份平常血就素虛了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這時候不可以發汗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一定會便血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因為汗會使水沒有了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只剩下血了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單純只有血的時候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體溫會升高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溫度一升高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血管就破掉了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血就出來了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所以這種病常常用「豬苓湯」。</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九十三．</w:t>
      </w:r>
      <w:r w:rsidR="00896FA8" w:rsidRPr="003A204A">
        <w:rPr>
          <w:rFonts w:ascii="PMingLiU" w:eastAsia="PMingLiU" w:hAnsi="PMingLiU" w:hint="eastAsia"/>
          <w:sz w:val="24"/>
          <w:szCs w:val="24"/>
        </w:rPr>
        <w:t>「瘡家」雖身疼痛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發汗則</w:t>
      </w:r>
      <w:r w:rsidR="00C008BD"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什麼叫瘡家？一個是未化膿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一個是已化膿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現在講的是第二個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已化膿的不可發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未化膿的瘡家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必須用解表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就是瘡家反而要用表藥來讓他好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指的是沒有化膿的時候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化膿就不可以用表藥了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化膿的定義是膿瘡已經破掉了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膿水流出來了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這時候就不要發汗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但是平常在還沒有破的時候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就要用表藥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w:t>
      </w:r>
      <w:r w:rsidR="00C008BD" w:rsidRPr="003A204A">
        <w:rPr>
          <w:rFonts w:ascii="PMingLiU" w:eastAsia="PMingLiU" w:hAnsi="PMingLiU" w:hint="eastAsia"/>
          <w:sz w:val="24"/>
          <w:szCs w:val="24"/>
        </w:rPr>
        <w:t>如</w:t>
      </w:r>
      <w:r w:rsidRPr="003A204A">
        <w:rPr>
          <w:rFonts w:ascii="PMingLiU" w:eastAsia="PMingLiU" w:hAnsi="PMingLiU" w:hint="eastAsia"/>
          <w:sz w:val="24"/>
          <w:szCs w:val="24"/>
        </w:rPr>
        <w:t>病人的皮膚表面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一塊一塊的膿瘡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但是都沒有化膿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用桂枝湯發表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一發讓藥到皮膚表面上來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這時候用白朮</w:t>
      </w:r>
      <w:r w:rsidR="00C008BD" w:rsidRPr="003A204A">
        <w:rPr>
          <w:rFonts w:ascii="PMingLiU" w:eastAsia="PMingLiU" w:hAnsi="PMingLiU" w:hint="eastAsia"/>
          <w:sz w:val="24"/>
          <w:szCs w:val="24"/>
        </w:rPr>
        <w:t>、附子，</w:t>
      </w:r>
      <w:r w:rsidRPr="003A204A">
        <w:rPr>
          <w:rFonts w:ascii="PMingLiU" w:eastAsia="PMingLiU" w:hAnsi="PMingLiU" w:hint="eastAsia"/>
          <w:sz w:val="24"/>
          <w:szCs w:val="24"/>
        </w:rPr>
        <w:t>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附子令皮膚表面上消炎的力量很強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把膿逼出來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反而是最好的藥</w:t>
      </w:r>
      <w:r w:rsidR="00C008BD" w:rsidRPr="003A204A">
        <w:rPr>
          <w:rFonts w:ascii="PMingLiU" w:eastAsia="PMingLiU" w:hAnsi="PMingLiU" w:hint="eastAsia"/>
          <w:sz w:val="24"/>
          <w:szCs w:val="24"/>
        </w:rPr>
        <w:t>，</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說瘡家要發汗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這裏面的定義是還沒有化膿。即使雖身疼痛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就是瘡家有表熱的時候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也不可以發汗。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「瘡家」有二說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一為受金瘡流血過多之貧血症</w:t>
      </w:r>
      <w:r w:rsidR="00A81C75" w:rsidRPr="003A204A">
        <w:rPr>
          <w:rFonts w:ascii="PMingLiU" w:eastAsia="PMingLiU" w:hAnsi="PMingLiU" w:hint="eastAsia"/>
          <w:sz w:val="24"/>
          <w:szCs w:val="24"/>
        </w:rPr>
        <w:t>。</w:t>
      </w:r>
      <w:r w:rsidRPr="003A204A">
        <w:rPr>
          <w:rFonts w:ascii="PMingLiU" w:eastAsia="PMingLiU" w:hAnsi="PMingLiU" w:hint="eastAsia"/>
          <w:sz w:val="24"/>
          <w:szCs w:val="24"/>
        </w:rPr>
        <w:t>一為久患潰瘍膿血過多之血虛症或淋巴外漏之液虧症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總之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屬於血虛、液虛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發汗則陰愈虧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致組織乾燥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成血不養筋之</w:t>
      </w:r>
      <w:r w:rsidRPr="003A204A">
        <w:rPr>
          <w:rFonts w:ascii="PMingLiU" w:eastAsia="PMingLiU" w:hAnsi="PMingLiU" w:cs="New Gulim" w:hint="eastAsia"/>
          <w:sz w:val="24"/>
          <w:szCs w:val="24"/>
        </w:rPr>
        <w:t></w:t>
      </w:r>
      <w:r w:rsidRPr="003A204A">
        <w:rPr>
          <w:rFonts w:ascii="PMingLiU" w:eastAsia="PMingLiU" w:hAnsi="PMingLiU" w:hint="eastAsia"/>
          <w:sz w:val="24"/>
          <w:szCs w:val="24"/>
        </w:rPr>
        <w:t>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故不可發汗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417E2B" w:rsidRPr="003A204A">
        <w:rPr>
          <w:rFonts w:ascii="PMingLiU" w:eastAsia="PMingLiU" w:hAnsi="PMingLiU" w:hint="eastAsia"/>
          <w:sz w:val="24"/>
          <w:szCs w:val="24"/>
        </w:rPr>
        <w:t>可</w:t>
      </w:r>
      <w:r w:rsidRPr="003A204A">
        <w:rPr>
          <w:rFonts w:ascii="PMingLiU" w:eastAsia="PMingLiU" w:hAnsi="PMingLiU" w:hint="eastAsia"/>
          <w:sz w:val="24"/>
          <w:szCs w:val="24"/>
        </w:rPr>
        <w:t>用「小建中湯」來溫補取微汗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或用「小柴胡湯」來和解之。</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九十四．</w:t>
      </w:r>
      <w:r w:rsidR="00896FA8" w:rsidRPr="003A204A">
        <w:rPr>
          <w:rFonts w:ascii="PMingLiU" w:eastAsia="PMingLiU" w:hAnsi="PMingLiU" w:hint="eastAsia"/>
          <w:sz w:val="24"/>
          <w:szCs w:val="24"/>
        </w:rPr>
        <w:t>「衄家」不可發汗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汗出必額上陷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脈急緊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直視不能眴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不得眠。</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衄家就是經常容易流鼻血的的人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稱為衄家。由於三陽經聚會於額上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今此處易出血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已經明示此三陽經血俱虛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由於發汗藥物的藥性都是向上向外發散的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中醫認為汗血同源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意即此人本已失血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此際如果給予發汗的藥物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必然加重亡陰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因此額上天倉位下陷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這是氣血兩虛之侯。</w:t>
      </w:r>
      <w:r w:rsidR="00A81C75" w:rsidRPr="003A204A">
        <w:rPr>
          <w:rFonts w:ascii="PMingLiU" w:eastAsia="PMingLiU" w:hAnsi="PMingLiU" w:hint="eastAsia"/>
          <w:sz w:val="24"/>
          <w:szCs w:val="24"/>
        </w:rPr>
        <w:t>「</w:t>
      </w:r>
      <w:r w:rsidRPr="003A204A">
        <w:rPr>
          <w:rFonts w:ascii="PMingLiU" w:eastAsia="PMingLiU" w:hAnsi="PMingLiU" w:hint="eastAsia"/>
          <w:sz w:val="24"/>
          <w:szCs w:val="24"/>
        </w:rPr>
        <w:t>脈急緊</w:t>
      </w:r>
      <w:r w:rsidR="00A81C7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是因為陽氣受到發汗藥物的激發而產生陽亢的現象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這種陽亢的現象是陽虛產生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因為發汗亡陰所導致的陽虛而陽亢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造成脈急緊。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人的眼睛受血滋潤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原本血不足之人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因為誤受汗藥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使血更傷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因此血不貫目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造成雙目無法闔住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又因為陽虛而血少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使得衛氣不行於陰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陰陽不相合作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於是失眠不寐。</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一般如果時常流鼻血之人得到表證需要發汗時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吾人多給予像黃連阿膠雞子黃湯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加上蔥豉汗之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利用黃連苦寒來降虛熱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使熱血不升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雞子黃滋陰補血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柔和血管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令血不外溢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蔥豉稍微汗之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就可以解之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或是用小柴胡湯亦可。</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九十五．</w:t>
      </w:r>
      <w:r w:rsidR="00896FA8" w:rsidRPr="003A204A">
        <w:rPr>
          <w:rFonts w:ascii="PMingLiU" w:eastAsia="PMingLiU" w:hAnsi="PMingLiU" w:hint="eastAsia"/>
          <w:sz w:val="24"/>
          <w:szCs w:val="24"/>
        </w:rPr>
        <w:t>「亡血家」不可發汗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發汗則寒慄而振。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所謂亡血家就是指脫血之人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因此遇到素有咳血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便血、貧血或是有內出血之病人時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我們是不用發表之藥物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簡單說就是如果遇到已經是貧血之人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看上去臉色蒼白、嘴唇血澀不足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誤服用發表的中藥時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病人就會出現怕冷而全身戰慄的現象。亡血之人呈現的症狀就是所謂的陰虛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此時唯人參四逆湯或附子理中湯等可以救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如果亡血家遇到有表證時又非用發汗藥時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我們可以給予像小建中湯加些蔥豉之類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或用小柴胡湯來和解這表證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一定要避免使用辛溫發散的藥物。</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九十六．</w:t>
      </w:r>
      <w:r w:rsidR="00896FA8" w:rsidRPr="003A204A">
        <w:rPr>
          <w:rFonts w:ascii="PMingLiU" w:eastAsia="PMingLiU" w:hAnsi="PMingLiU" w:hint="eastAsia"/>
          <w:sz w:val="24"/>
          <w:szCs w:val="24"/>
        </w:rPr>
        <w:t>「汗家」重發汗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必恍惚心亂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小便已陰疼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與「禹餘糧丸」。（方闕）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此條意味著本陽明有餘之人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平時就是多汗之人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遇到這類人時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使用發汗藥物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就等於是汗上加汗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重發汗後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血中水不足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是心神無所依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就出現恍惚心亂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更且胃中津液必竭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燥氣上升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大腸傳熱於膀胱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造成小便短赤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因而陰疼。此段言與禹餘糧丸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方已失傳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後有王日休補曰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『用禹餘糧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赤石脂各三兩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赤小豆半升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制丸。』其實臨床上用人參、甘草、生薑、紅棗把津液補回來就可以了。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此條就是遇到很容易出汗的人時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又必須使用發汗藥時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可以仿照桂枝湯法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在服完湯藥後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喝點稀飯以助發汗就可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不需要使用大劑的發汗藥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以免傷到正常人體津液。</w:t>
      </w:r>
    </w:p>
    <w:p w:rsidR="00A81C75"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禹餘糧丸方：（補）</w:t>
      </w:r>
    </w:p>
    <w:p w:rsidR="00A81C75" w:rsidRPr="003A204A" w:rsidRDefault="00A81C75"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禹餘糧四兩，人參三兩，附子二枚，五味子三合，茯苓三兩，乾薑三兩。</w:t>
      </w:r>
    </w:p>
    <w:p w:rsidR="00A81C75" w:rsidRPr="003A204A" w:rsidRDefault="00A81C75"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上六味，蜜為丸，如梧子大，每服二十丸。</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九十七．</w:t>
      </w:r>
      <w:r w:rsidR="00896FA8" w:rsidRPr="003A204A">
        <w:rPr>
          <w:rFonts w:ascii="PMingLiU" w:eastAsia="PMingLiU" w:hAnsi="PMingLiU" w:hint="eastAsia"/>
          <w:sz w:val="24"/>
          <w:szCs w:val="24"/>
        </w:rPr>
        <w:t>病人有寒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必吐蚘。</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必吐蚘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不會這麼快的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而是人身上有蟲的時候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有蟲的人大多胃中寒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胃裏面寒冷的人蟲才會生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這蟲的體溫跟人的體溫一起動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如果體溫是很冷的時候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蟲、蟲卵就開始發了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如果體溫很熱的時候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它還不會發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如果病人是腸胃虛寒、素體虛寒的人、腸胃比較冷的人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開桂枝湯的時候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生薑要改成乾薑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結果沒換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一發掉了以後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胃的津液就更少了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裏寒會更盛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這時候胃裏面冷掉了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一段時間後蟲就出來了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所以張仲景在桂枝湯裏面要用甘草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因為甘草可以解百毒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把腸胃裏面不好的東西清掉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因為感冒一段時間後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腸胃裏面的東西會壞死掉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變成蟲跑出來了。中藥有巴椒就是蜀椒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可以殺蟲的。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張隱</w:t>
      </w:r>
      <w:r w:rsidR="00C008BD" w:rsidRPr="003A204A">
        <w:rPr>
          <w:rFonts w:ascii="PMingLiU" w:eastAsia="PMingLiU" w:hAnsi="PMingLiU" w:hint="eastAsia"/>
          <w:sz w:val="24"/>
          <w:szCs w:val="24"/>
        </w:rPr>
        <w:t>庵</w:t>
      </w:r>
      <w:r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『夫陰陽氣血皆生於胃府水穀。病人有寒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胃氣虛矣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若復發汗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更虛其中焦之氣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則胃中冷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必吐蚘。』</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九十八．</w:t>
      </w:r>
      <w:r w:rsidR="00896FA8" w:rsidRPr="003A204A">
        <w:rPr>
          <w:rFonts w:ascii="PMingLiU" w:eastAsia="PMingLiU" w:hAnsi="PMingLiU" w:hint="eastAsia"/>
          <w:sz w:val="24"/>
          <w:szCs w:val="24"/>
        </w:rPr>
        <w:t>本先發汗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反而下之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此為逆也</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若先發汗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治不為逆。</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九十九．</w:t>
      </w:r>
      <w:r w:rsidR="00896FA8" w:rsidRPr="003A204A">
        <w:rPr>
          <w:rFonts w:ascii="PMingLiU" w:eastAsia="PMingLiU" w:hAnsi="PMingLiU" w:hint="eastAsia"/>
          <w:sz w:val="24"/>
          <w:szCs w:val="24"/>
        </w:rPr>
        <w:t>本先下之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反而汗之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若先下之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治不為逆。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此條辨說可能是誤診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或病人自己吃壞的。學者至此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必知何時當可汗或吐或下了。</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續得下利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清穀不止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身疼痛者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急當救裏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後身疼痛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圊便自調者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急當救表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救裏宜「四逆湯」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救表宜「桂枝湯」。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常常在傷寒的時候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一攻下的時候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傷寒陷下去了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如果沒有下利就是寒實結胸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如果得到下利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結果病人一直下利停不下來</w:t>
      </w:r>
      <w:r w:rsidR="00C008BD" w:rsidRPr="003A204A">
        <w:rPr>
          <w:rFonts w:ascii="PMingLiU" w:eastAsia="PMingLiU" w:hAnsi="PMingLiU" w:hint="eastAsia"/>
          <w:sz w:val="24"/>
          <w:szCs w:val="24"/>
        </w:rPr>
        <w:t>，</w:t>
      </w:r>
      <w:r w:rsidR="00A81C75" w:rsidRPr="003A204A">
        <w:rPr>
          <w:rFonts w:ascii="PMingLiU" w:eastAsia="PMingLiU" w:hAnsi="PMingLiU" w:hint="eastAsia"/>
          <w:sz w:val="24"/>
          <w:szCs w:val="24"/>
        </w:rPr>
        <w:t>「</w:t>
      </w:r>
      <w:r w:rsidRPr="003A204A">
        <w:rPr>
          <w:rFonts w:ascii="PMingLiU" w:eastAsia="PMingLiU" w:hAnsi="PMingLiU" w:hint="eastAsia"/>
          <w:sz w:val="24"/>
          <w:szCs w:val="24"/>
        </w:rPr>
        <w:t>清穀不止</w:t>
      </w:r>
      <w:r w:rsidR="00A81C7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吃進去什麼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拉什麼出來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吃東西下去都沒有消化的時候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表示腸胃已經虛寒掉了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寒就是沒有蠕動了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沒有吸收功能了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因為前面有攻下的藥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攻下的藥都比較寒涼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寒一遇到寒就更盛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一吃就拉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這就比較危險</w:t>
      </w:r>
      <w:r w:rsidR="00C008BD" w:rsidRPr="003A204A">
        <w:rPr>
          <w:rFonts w:ascii="PMingLiU" w:eastAsia="PMingLiU" w:hAnsi="PMingLiU" w:hint="eastAsia"/>
          <w:sz w:val="24"/>
          <w:szCs w:val="24"/>
        </w:rPr>
        <w:t>。</w:t>
      </w:r>
      <w:r w:rsidR="00A81C75" w:rsidRPr="003A204A">
        <w:rPr>
          <w:rFonts w:ascii="PMingLiU" w:eastAsia="PMingLiU" w:hAnsi="PMingLiU" w:hint="eastAsia"/>
          <w:sz w:val="24"/>
          <w:szCs w:val="24"/>
        </w:rPr>
        <w:t>「</w:t>
      </w:r>
      <w:r w:rsidRPr="003A204A">
        <w:rPr>
          <w:rFonts w:ascii="PMingLiU" w:eastAsia="PMingLiU" w:hAnsi="PMingLiU" w:hint="eastAsia"/>
          <w:sz w:val="24"/>
          <w:szCs w:val="24"/>
        </w:rPr>
        <w:t>身疼痛者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急當救裏</w:t>
      </w:r>
      <w:r w:rsidR="00A81C7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像這種虛證會身體疼痛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因為身上的肌肉血脈筋骨都是靠營養來供應的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結果食物營養吃下去就排掉而造成的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救裏的時候用四逆湯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救裏了以後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裏證沒了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大便也很正常了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w:t>
      </w:r>
      <w:r w:rsidR="00A81C75" w:rsidRPr="003A204A">
        <w:rPr>
          <w:rFonts w:ascii="PMingLiU" w:eastAsia="PMingLiU" w:hAnsi="PMingLiU" w:hint="eastAsia"/>
          <w:sz w:val="24"/>
          <w:szCs w:val="24"/>
        </w:rPr>
        <w:t>「</w:t>
      </w:r>
      <w:r w:rsidRPr="003A204A">
        <w:rPr>
          <w:rFonts w:ascii="PMingLiU" w:eastAsia="PMingLiU" w:hAnsi="PMingLiU" w:hint="eastAsia"/>
          <w:sz w:val="24"/>
          <w:szCs w:val="24"/>
        </w:rPr>
        <w:t>身疼痛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圊便自調者</w:t>
      </w:r>
      <w:r w:rsidR="00A81C7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謂小便正常的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會身疼痛代表有表證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常常小孩下利的時候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因為水都從大便排掉了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所以利小便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大便下利就可以止掉了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所謂圊便自調者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代表小便正常了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裏陰回來了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津液也回來了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這就給他桂枝湯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如果證是麻黃湯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就給他麻黃湯。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「傷寒」應先解外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而醫誤下之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成為下利清穀不止者有之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成為陽邪下陷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協熱下利者有之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一為腸熱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虛實寒熱絕對不同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應詳細而分別之。虛寒者宜溫裏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「四逆湯」為主</w:t>
      </w:r>
      <w:r w:rsidR="00C008BD" w:rsidRPr="003A204A">
        <w:rPr>
          <w:rFonts w:ascii="PMingLiU" w:eastAsia="PMingLiU" w:hAnsi="PMingLiU" w:hint="eastAsia"/>
          <w:sz w:val="24"/>
          <w:szCs w:val="24"/>
        </w:rPr>
        <w:t>方</w:t>
      </w:r>
      <w:r w:rsidRPr="003A204A">
        <w:rPr>
          <w:rFonts w:ascii="PMingLiU" w:eastAsia="PMingLiU" w:hAnsi="PMingLiU" w:hint="eastAsia"/>
          <w:sz w:val="24"/>
          <w:szCs w:val="24"/>
        </w:rPr>
        <w:t>。腸熱者宜清裏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「葛芩連湯」為主方。大便很臭的就是腸熱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一般會得到葛芩連湯的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大部份他的表證都是葛根湯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葛根湯證本來就是津液不足之人才會有的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很多小孩平常跑來跑去的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汗流得很多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一得到感冒就是葛根湯證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葛根有預防的功能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預防病傳到陽明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所以如果葛根湯開錯了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開成麻黃湯、桂枝湯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病人就轉到陽明證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因為發汗發太多了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病人病在表的時候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不一定病毒在哪個位置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桂枝湯、麻黃湯發表了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表的病毒去了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可是病毒已經進入陽明了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結果病人就下利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就轉成葛芩連湯證。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同為誤下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一為腸熱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則視其人之秉賦如何而異。秉賦素薄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腸胃消化機能不強者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每為虛寒下利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素有濕熱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平時喜膏梁厚味者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每成腸熱下利。</w:t>
      </w:r>
    </w:p>
    <w:p w:rsidR="00896FA8" w:rsidRPr="003A204A" w:rsidRDefault="00A81C7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w:t>
      </w:r>
      <w:r w:rsidR="00896FA8" w:rsidRPr="003A204A">
        <w:rPr>
          <w:rFonts w:ascii="PMingLiU" w:eastAsia="PMingLiU" w:hAnsi="PMingLiU" w:hint="eastAsia"/>
          <w:sz w:val="24"/>
          <w:szCs w:val="24"/>
        </w:rPr>
        <w:t>病發熱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若汗之不差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而脈反沉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當救其裏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宜「四逆湯」。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這條就是看到病人有表證的時候</w:t>
      </w:r>
      <w:r w:rsidR="00C008BD" w:rsidRPr="003A204A">
        <w:rPr>
          <w:rFonts w:ascii="PMingLiU" w:eastAsia="PMingLiU" w:hAnsi="PMingLiU" w:hint="eastAsia"/>
          <w:sz w:val="24"/>
          <w:szCs w:val="24"/>
        </w:rPr>
        <w:t>，</w:t>
      </w:r>
      <w:r w:rsidR="00C77195" w:rsidRPr="003A204A">
        <w:rPr>
          <w:rFonts w:ascii="PMingLiU" w:eastAsia="PMingLiU" w:hAnsi="PMingLiU" w:hint="eastAsia"/>
          <w:sz w:val="24"/>
          <w:szCs w:val="24"/>
        </w:rPr>
        <w:t>「</w:t>
      </w:r>
      <w:r w:rsidRPr="003A204A">
        <w:rPr>
          <w:rFonts w:ascii="PMingLiU" w:eastAsia="PMingLiU" w:hAnsi="PMingLiU" w:hint="eastAsia"/>
          <w:sz w:val="24"/>
          <w:szCs w:val="24"/>
        </w:rPr>
        <w:t>病發熱頭痛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身體疼痛</w:t>
      </w:r>
      <w:r w:rsidR="00C7719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這看起來病人有表證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處方開錯了或誤用了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或是劑量開太重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結果解表以後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病人脈反沉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就表示表證沒有了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身體裏面虛掉了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即免疫系統不行。發表了以後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腸胃功能馬上虛弱下來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脈摸到越細越沉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就代表身體越虛弱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虛弱就是免疫系統太差了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救裏的時候用四逆湯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四逆湯最主要的症狀就是手腳冰冷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有時裏面寒到吐出來的氣都是冷的。</w:t>
      </w:r>
    </w:p>
    <w:p w:rsidR="00896FA8" w:rsidRPr="003A204A" w:rsidRDefault="00C7719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先下之而不愈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因復發汗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以此表裏俱虛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因冒症汗出自愈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汗出表和故也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得裏未和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然後復下之。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就是頭昏眩或者是頭上冒汗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如果病人發汗和攻下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程序弄錯了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應該先發汗的時候結果開成攻下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攻下後馬上再發汗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次序弄反了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結果病人頭昏還有點流汗就是胃的津液回來了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人頭上流的汗就是胃腸的津液而來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這是陽明經的熱證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所以汗出表和故也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如果裏面還有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再去攻下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所以得裏未和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然後復下之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這是說方子開錯的時候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如果病人有這種現象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就不用再去開方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讓他自愈。</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w:t>
      </w:r>
      <w:r w:rsidR="00896FA8" w:rsidRPr="003A204A">
        <w:rPr>
          <w:rFonts w:ascii="PMingLiU" w:eastAsia="PMingLiU" w:hAnsi="PMingLiU" w:hint="eastAsia"/>
          <w:sz w:val="24"/>
          <w:szCs w:val="24"/>
        </w:rPr>
        <w:t>「太陽病」未解。脈陰陽俱微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必先振慄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汗出而解。但陽脈微者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先汗出而解。但陰脈微者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下之而解</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若欲下之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宜「調胃承氣湯」。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太陽病未解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就是表證還有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摸病人的脈</w:t>
      </w:r>
      <w:r w:rsidR="00C008BD" w:rsidRPr="003A204A">
        <w:rPr>
          <w:rFonts w:ascii="PMingLiU" w:eastAsia="PMingLiU" w:hAnsi="PMingLiU" w:hint="eastAsia"/>
          <w:sz w:val="24"/>
          <w:szCs w:val="24"/>
        </w:rPr>
        <w:t>，</w:t>
      </w:r>
      <w:r w:rsidR="000F461E" w:rsidRPr="003A204A">
        <w:rPr>
          <w:rFonts w:ascii="PMingLiU" w:eastAsia="PMingLiU" w:hAnsi="PMingLiU" w:hint="eastAsia"/>
          <w:sz w:val="24"/>
          <w:szCs w:val="24"/>
        </w:rPr>
        <w:t>「</w:t>
      </w:r>
      <w:r w:rsidRPr="003A204A">
        <w:rPr>
          <w:rFonts w:ascii="PMingLiU" w:eastAsia="PMingLiU" w:hAnsi="PMingLiU" w:hint="eastAsia"/>
          <w:sz w:val="24"/>
          <w:szCs w:val="24"/>
        </w:rPr>
        <w:t>脈陰陽俱微</w:t>
      </w:r>
      <w:r w:rsidR="000F46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這陰陽脈應該指的是</w:t>
      </w:r>
      <w:r w:rsidR="00C008BD" w:rsidRPr="003A204A">
        <w:rPr>
          <w:rFonts w:ascii="PMingLiU" w:eastAsia="PMingLiU" w:hAnsi="PMingLiU" w:hint="eastAsia"/>
          <w:sz w:val="24"/>
          <w:szCs w:val="24"/>
        </w:rPr>
        <w:t>「尺」</w:t>
      </w:r>
      <w:r w:rsidRPr="003A204A">
        <w:rPr>
          <w:rFonts w:ascii="PMingLiU" w:eastAsia="PMingLiU" w:hAnsi="PMingLiU" w:hint="eastAsia"/>
          <w:sz w:val="24"/>
          <w:szCs w:val="24"/>
        </w:rPr>
        <w:t>「寸」脈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如果這病人是太陽證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為什麼未解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一定是開了發表藥給病人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病人吃完了藥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這時候摸病人的脈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他的表脈已經沒有了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結果陰陽脈俱微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原來的太陽證脈都是比較浮數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陰陽脈俱微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w:t>
      </w:r>
      <w:r w:rsidR="00C008BD" w:rsidRPr="003A204A">
        <w:rPr>
          <w:rFonts w:ascii="PMingLiU" w:eastAsia="PMingLiU" w:hAnsi="PMingLiU" w:hint="eastAsia"/>
          <w:sz w:val="24"/>
          <w:szCs w:val="24"/>
        </w:rPr>
        <w:t>尺</w:t>
      </w:r>
      <w:r w:rsidRPr="003A204A">
        <w:rPr>
          <w:rFonts w:ascii="PMingLiU" w:eastAsia="PMingLiU" w:hAnsi="PMingLiU" w:hint="eastAsia"/>
          <w:sz w:val="24"/>
          <w:szCs w:val="24"/>
        </w:rPr>
        <w:t>寸脈都緩下來了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摸脈的時候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如果一息四至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代表他胃氣正常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這種就不要管他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稍微等一下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慢慢恢復就好了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我們講陽脈就是寸脈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一般人講的</w:t>
      </w:r>
      <w:r w:rsidR="00C008BD" w:rsidRPr="003A204A">
        <w:rPr>
          <w:rFonts w:ascii="PMingLiU" w:eastAsia="PMingLiU" w:hAnsi="PMingLiU" w:hint="eastAsia"/>
          <w:sz w:val="24"/>
          <w:szCs w:val="24"/>
        </w:rPr>
        <w:t>陰脈</w:t>
      </w:r>
      <w:r w:rsidRPr="003A204A">
        <w:rPr>
          <w:rFonts w:ascii="PMingLiU" w:eastAsia="PMingLiU" w:hAnsi="PMingLiU" w:hint="eastAsia"/>
          <w:sz w:val="24"/>
          <w:szCs w:val="24"/>
        </w:rPr>
        <w:t>是尺脈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寸指胸陽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如果是陽脈微者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先汗出而解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胸陽比較熱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要等他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病人會流汗出來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如果陰脈微者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就是肚子堵到東西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沒有辦法消化掉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並不是真正的很虛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若氣血不足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下之而解</w:t>
      </w:r>
      <w:r w:rsidR="00C008BD" w:rsidRPr="003A204A">
        <w:rPr>
          <w:rFonts w:ascii="PMingLiU" w:eastAsia="PMingLiU" w:hAnsi="PMingLiU" w:hint="eastAsia"/>
          <w:sz w:val="24"/>
          <w:szCs w:val="24"/>
        </w:rPr>
        <w:t>，</w:t>
      </w:r>
      <w:r w:rsidR="000F461E" w:rsidRPr="003A204A">
        <w:rPr>
          <w:rFonts w:ascii="PMingLiU" w:eastAsia="PMingLiU" w:hAnsi="PMingLiU" w:hint="eastAsia"/>
          <w:sz w:val="24"/>
          <w:szCs w:val="24"/>
        </w:rPr>
        <w:t>「</w:t>
      </w:r>
      <w:r w:rsidRPr="003A204A">
        <w:rPr>
          <w:rFonts w:ascii="PMingLiU" w:eastAsia="PMingLiU" w:hAnsi="PMingLiU" w:hint="eastAsia"/>
          <w:sz w:val="24"/>
          <w:szCs w:val="24"/>
        </w:rPr>
        <w:t>若欲下之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宜調胃承氣湯</w:t>
      </w:r>
      <w:r w:rsidR="000F46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調胃承氣湯是攻下的藥中最初淺的方子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大黃酒洗之後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藥性比較緩而且有升提作用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剛好可以清十二指腸的積滯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這種大多發表藥下去後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沒有完全好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過一陣子慢慢好起來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看到心情不夠開朗的人、鬱悶的人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都會有這種情形</w:t>
      </w:r>
      <w:r w:rsidR="00C008BD" w:rsidRPr="003A204A">
        <w:rPr>
          <w:rFonts w:ascii="PMingLiU" w:eastAsia="PMingLiU" w:hAnsi="PMingLiU" w:hint="eastAsia"/>
          <w:sz w:val="24"/>
          <w:szCs w:val="24"/>
        </w:rPr>
        <w:t>。這是由於</w:t>
      </w:r>
      <w:r w:rsidRPr="003A204A">
        <w:rPr>
          <w:rFonts w:ascii="PMingLiU" w:eastAsia="PMingLiU" w:hAnsi="PMingLiU" w:hint="eastAsia"/>
          <w:sz w:val="24"/>
          <w:szCs w:val="24"/>
        </w:rPr>
        <w:t>情緒的關係</w:t>
      </w:r>
      <w:r w:rsidR="00C008BD" w:rsidRPr="003A204A">
        <w:rPr>
          <w:rFonts w:ascii="PMingLiU" w:eastAsia="PMingLiU" w:hAnsi="PMingLiU" w:hint="eastAsia"/>
          <w:sz w:val="24"/>
          <w:szCs w:val="24"/>
        </w:rPr>
        <w:t>，所以</w:t>
      </w:r>
      <w:r w:rsidRPr="003A204A">
        <w:rPr>
          <w:rFonts w:ascii="PMingLiU" w:eastAsia="PMingLiU" w:hAnsi="PMingLiU" w:hint="eastAsia"/>
          <w:sz w:val="24"/>
          <w:szCs w:val="24"/>
        </w:rPr>
        <w:t>不是很嚴重。</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此為營弱衛強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欲救邪風者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營就是講血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如果一個人的血很弱的時候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汗就流不出來的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汗的來源就是血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血是從腸胃吸收的能量來的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衛就是氣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如果衛比較弱的時候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表汗就是皮膚上表面的汗會洞泄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看到一個人汗一直流不停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就是氣不足了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衛氣就是人的免疫系統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就是中醫的固表力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固表力就會比較差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一差的時候毛孔就會開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氣就一直往外跑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這就是氣弱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要固起來用炮附子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一下去就把表固起來了。營弱衛強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血比較弱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氣比較強</w:t>
      </w:r>
      <w:r w:rsidR="00C008BD" w:rsidRPr="003A204A">
        <w:rPr>
          <w:rFonts w:ascii="PMingLiU" w:eastAsia="PMingLiU" w:hAnsi="PMingLiU" w:hint="eastAsia"/>
          <w:sz w:val="24"/>
          <w:szCs w:val="24"/>
        </w:rPr>
        <w:t>，</w:t>
      </w:r>
      <w:r w:rsidR="000F461E" w:rsidRPr="003A204A">
        <w:rPr>
          <w:rFonts w:ascii="PMingLiU" w:eastAsia="PMingLiU" w:hAnsi="PMingLiU" w:hint="eastAsia"/>
          <w:sz w:val="24"/>
          <w:szCs w:val="24"/>
        </w:rPr>
        <w:t>「</w:t>
      </w:r>
      <w:r w:rsidRPr="003A204A">
        <w:rPr>
          <w:rFonts w:ascii="PMingLiU" w:eastAsia="PMingLiU" w:hAnsi="PMingLiU" w:hint="eastAsia"/>
          <w:sz w:val="24"/>
          <w:szCs w:val="24"/>
        </w:rPr>
        <w:t>欲救邪風者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宜桂枝湯</w:t>
      </w:r>
      <w:r w:rsidR="000F46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桂枝湯可以調和營衛。</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w:t>
      </w:r>
      <w:r w:rsidR="00896FA8" w:rsidRPr="003A204A">
        <w:rPr>
          <w:rFonts w:ascii="PMingLiU" w:eastAsia="PMingLiU" w:hAnsi="PMingLiU" w:hint="eastAsia"/>
          <w:sz w:val="24"/>
          <w:szCs w:val="24"/>
        </w:rPr>
        <w:t>「傷寒」五六日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胸脅苦滿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默默不欲食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心煩喜嘔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或胸中煩而不嘔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或腹中痛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或脅下痞硬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或心下悸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或不渴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身有微熱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或咳者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太陽證也有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少陽證也有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起因是表證沒有好</w:t>
      </w:r>
      <w:r w:rsidR="00C008BD" w:rsidRPr="003A204A">
        <w:rPr>
          <w:rFonts w:ascii="PMingLiU" w:eastAsia="PMingLiU" w:hAnsi="PMingLiU" w:hint="eastAsia"/>
          <w:sz w:val="24"/>
          <w:szCs w:val="24"/>
        </w:rPr>
        <w:t>。</w:t>
      </w:r>
      <w:r w:rsidR="000F461E" w:rsidRPr="003A204A">
        <w:rPr>
          <w:rFonts w:ascii="PMingLiU" w:eastAsia="PMingLiU" w:hAnsi="PMingLiU" w:hint="eastAsia"/>
          <w:sz w:val="24"/>
          <w:szCs w:val="24"/>
        </w:rPr>
        <w:t>一○五</w:t>
      </w:r>
      <w:r w:rsidRPr="003A204A">
        <w:rPr>
          <w:rFonts w:ascii="PMingLiU" w:eastAsia="PMingLiU" w:hAnsi="PMingLiU" w:hint="eastAsia"/>
          <w:sz w:val="24"/>
          <w:szCs w:val="24"/>
        </w:rPr>
        <w:t>條簡單的講了一下少陽證</w:t>
      </w:r>
      <w:r w:rsidR="00C008BD" w:rsidRPr="003A204A">
        <w:rPr>
          <w:rFonts w:ascii="PMingLiU" w:eastAsia="PMingLiU" w:hAnsi="PMingLiU" w:hint="eastAsia"/>
          <w:sz w:val="24"/>
          <w:szCs w:val="24"/>
        </w:rPr>
        <w:t>，</w:t>
      </w:r>
      <w:r w:rsidR="000F461E" w:rsidRPr="003A204A">
        <w:rPr>
          <w:rFonts w:ascii="PMingLiU" w:eastAsia="PMingLiU" w:hAnsi="PMingLiU" w:hint="eastAsia"/>
          <w:sz w:val="24"/>
          <w:szCs w:val="24"/>
        </w:rPr>
        <w:t>「</w:t>
      </w:r>
      <w:r w:rsidRPr="003A204A">
        <w:rPr>
          <w:rFonts w:ascii="PMingLiU" w:eastAsia="PMingLiU" w:hAnsi="PMingLiU" w:hint="eastAsia"/>
          <w:sz w:val="24"/>
          <w:szCs w:val="24"/>
        </w:rPr>
        <w:t>傷寒五六日</w:t>
      </w:r>
      <w:r w:rsidR="000F46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如果得到感冒一段時間後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參考就可以了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主證有四個</w:t>
      </w:r>
      <w:r w:rsidR="0049194B" w:rsidRPr="003A204A">
        <w:rPr>
          <w:rFonts w:ascii="PMingLiU" w:eastAsia="PMingLiU" w:hAnsi="PMingLiU" w:hint="eastAsia"/>
          <w:sz w:val="24"/>
          <w:szCs w:val="24"/>
        </w:rPr>
        <w:t>：</w:t>
      </w:r>
      <w:r w:rsidR="00C008BD" w:rsidRPr="003A204A">
        <w:rPr>
          <w:rFonts w:ascii="PMingLiU" w:eastAsia="AR PGothic Medium JP" w:hAnsi="PMingLiU" w:hint="eastAsia"/>
          <w:sz w:val="24"/>
          <w:szCs w:val="24"/>
        </w:rPr>
        <w:t>①</w:t>
      </w:r>
      <w:r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。②</w:t>
      </w:r>
      <w:r w:rsidRPr="003A204A">
        <w:rPr>
          <w:rFonts w:ascii="PMingLiU" w:eastAsia="PMingLiU" w:hAnsi="PMingLiU" w:hint="eastAsia"/>
          <w:sz w:val="24"/>
          <w:szCs w:val="24"/>
        </w:rPr>
        <w:t>胸脅苦滿</w:t>
      </w:r>
      <w:r w:rsidR="00C008BD" w:rsidRPr="003A204A">
        <w:rPr>
          <w:rFonts w:ascii="PMingLiU" w:eastAsia="PMingLiU" w:hAnsi="PMingLiU" w:hint="eastAsia"/>
          <w:sz w:val="24"/>
          <w:szCs w:val="24"/>
        </w:rPr>
        <w:t>。③</w:t>
      </w:r>
      <w:r w:rsidRPr="003A204A">
        <w:rPr>
          <w:rFonts w:ascii="PMingLiU" w:eastAsia="PMingLiU" w:hAnsi="PMingLiU" w:hint="eastAsia"/>
          <w:sz w:val="24"/>
          <w:szCs w:val="24"/>
        </w:rPr>
        <w:t>默默不欲食</w:t>
      </w:r>
      <w:r w:rsidR="00C008BD" w:rsidRPr="003A204A">
        <w:rPr>
          <w:rFonts w:ascii="PMingLiU" w:eastAsia="PMingLiU" w:hAnsi="PMingLiU" w:hint="eastAsia"/>
          <w:sz w:val="24"/>
          <w:szCs w:val="24"/>
        </w:rPr>
        <w:t>。④</w:t>
      </w:r>
      <w:r w:rsidRPr="003A204A">
        <w:rPr>
          <w:rFonts w:ascii="PMingLiU" w:eastAsia="PMingLiU" w:hAnsi="PMingLiU" w:hint="eastAsia"/>
          <w:sz w:val="24"/>
          <w:szCs w:val="24"/>
        </w:rPr>
        <w:t>心煩喜嘔。</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病在表有太陽、少陽、陽明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如果是病在太陽和少陽中間的時候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如果太陽進入陽明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比較偏重陽明的時候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如果是在少陽和陽明中間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就是大柴胡湯。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例</w:t>
      </w:r>
      <w:r w:rsidR="00C008BD" w:rsidRPr="003A204A">
        <w:rPr>
          <w:rFonts w:ascii="PMingLiU" w:eastAsia="PMingLiU" w:hAnsi="PMingLiU" w:hint="eastAsia"/>
          <w:sz w:val="24"/>
          <w:szCs w:val="24"/>
        </w:rPr>
        <w:t>如</w:t>
      </w:r>
      <w:r w:rsidRPr="003A204A">
        <w:rPr>
          <w:rFonts w:ascii="PMingLiU" w:eastAsia="PMingLiU" w:hAnsi="PMingLiU" w:hint="eastAsia"/>
          <w:sz w:val="24"/>
          <w:szCs w:val="24"/>
        </w:rPr>
        <w:t>小孩感冒發燒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西醫開退燒藥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又開很強的鎮靜劑給小孩睡覺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一個星期後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這小孩的淋巴結整個腫起來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又感覺往來寒熱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就是一天來好幾次的忽冷忽熱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跟「瘧」不一樣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瘧有隔日瘧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或間日瘧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有時間性的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中醫的少陽就是淋巴系統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太陽表證在人的皮膚表面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進入皮表的時候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沒有治療好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就進入半表半裏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就是淋巴系統上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淋巴系統也是人的防衛系統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怎麼知道進入淋巴系統了？中醫講的辨症論治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第二胸脅苦滿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為什麼？胸脅的地方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縱膈膜、橫膈膜、胸腔裏面都是淋巴系統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嚴重的還有水聲</w:t>
      </w:r>
      <w:r w:rsidR="00C008BD" w:rsidRPr="003A204A">
        <w:rPr>
          <w:rFonts w:ascii="PMingLiU" w:eastAsia="PMingLiU" w:hAnsi="PMingLiU" w:hint="eastAsia"/>
          <w:sz w:val="24"/>
          <w:szCs w:val="24"/>
        </w:rPr>
        <w:t>，</w:t>
      </w:r>
      <w:r w:rsidR="00417E2B" w:rsidRPr="003A204A">
        <w:rPr>
          <w:rFonts w:ascii="PMingLiU" w:eastAsia="PMingLiU" w:hAnsi="PMingLiU" w:hint="eastAsia"/>
          <w:sz w:val="24"/>
          <w:szCs w:val="24"/>
        </w:rPr>
        <w:t>覺得</w:t>
      </w:r>
      <w:r w:rsidRPr="003A204A">
        <w:rPr>
          <w:rFonts w:ascii="PMingLiU" w:eastAsia="PMingLiU" w:hAnsi="PMingLiU" w:hint="eastAsia"/>
          <w:sz w:val="24"/>
          <w:szCs w:val="24"/>
        </w:rPr>
        <w:t>很脹滿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肋骨會痛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第三默默不欲食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人的五臟六腑外面都有淋巴和神經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自然腸胃的蠕動會受到影響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第四心煩喜嘔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為什麼喜嘔？第一食物沒有完全消化掉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第二淋巴系統裏面有很多水份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淋巴系統裏面的水和血常常在互換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就是內分泌系統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病邪進入的時候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水隔在中間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胸脅苦滿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縱膈膜、橫膈膜、胸腔裏面都是淋巴系統包到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水太重的時候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通通梗在這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這水又不在胃裏面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而在淋巴系統裏面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所以中醫講半表半裏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沒有進入內臟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全部進到裏面就是陽明。</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長在地上的時候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一半在上面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一半在下面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柴胡拉起來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根和身體是一樣高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所以一半在表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一半在裏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所以甲狀腺亢進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內分泌系統的問題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都用柴胡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內分泌全部包括在少陽裏面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只要不入臟的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腦部、淋巴結、大脖子都算在內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柴胡是主要的藥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所以叫柴胡湯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大柴胡湯就是病邪進入少陽和陽明之間用的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太陽證剛剛好進入少陽就是小柴胡湯證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開柴胡湯的時候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因為胸脅苦滿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所以一定開半夏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就一定是柴胡證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少陽證的主證是嘔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如果是渴就是陽明證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為什麼往來寒熱？因為進入淋巴系統的時候已經不在表了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這時候人的免疫系統出來抗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打贏的時候就是熱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打輸的時候就是冷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所以一來一往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因為近距離交戰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這樣一天好幾次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沒有限定時間的即是柴胡證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所以有熱的現象就加了黃芩在裏面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因為黃芩能夠去熱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因為默默不欲食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就加人參、甘草、大棗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這七味藥就是小柴胡湯。北派用人參的時候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專門治心下滿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就是胃不好的時候吃人參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所以瀉心湯中有人參就是專治腸胃的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柴胡把黃芩帶到半表半裏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就是淋巴系統裏面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人參、生薑、甘草、大棗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進入體內以後腸胃一吸收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免疫系統增強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所以小柴胡湯也會有流汗的現象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汗一出來也解掉了。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但是如果小柴胡湯證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開的是表藥桂枝湯、麻黃湯、葛根湯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就是開成太陽證的藥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就進入純少陽了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把陽發掉後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少陽馬上轉陽明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因為一發表的時候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津液會傷得更多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津液傷了卻沒有把病毒清掉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反而把正常的體液喪失掉了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結果轉移到體內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就會有腸胃發炎下利的現象。</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如果三陽並病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項強、頭痛、中風、太陽證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還有噁心、胃口不開、口渴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三陽並病的時候</w:t>
      </w:r>
      <w:r w:rsidR="00C008BD" w:rsidRPr="003A204A">
        <w:rPr>
          <w:rFonts w:ascii="PMingLiU" w:eastAsia="PMingLiU" w:hAnsi="PMingLiU" w:hint="eastAsia"/>
          <w:sz w:val="24"/>
          <w:szCs w:val="24"/>
        </w:rPr>
        <w:t>，和</w:t>
      </w:r>
      <w:r w:rsidRPr="003A204A">
        <w:rPr>
          <w:rFonts w:ascii="PMingLiU" w:eastAsia="PMingLiU" w:hAnsi="PMingLiU" w:hint="eastAsia"/>
          <w:sz w:val="24"/>
          <w:szCs w:val="24"/>
        </w:rPr>
        <w:t>解少陽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中醫叫「擔法」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桂枝開在一起。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小柴胡湯有人參、甘草、大棗在裏面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不欲食</w:t>
      </w:r>
      <w:r w:rsidR="00C008BD" w:rsidRPr="003A204A">
        <w:rPr>
          <w:rFonts w:ascii="PMingLiU" w:eastAsia="PMingLiU" w:hAnsi="PMingLiU" w:hint="eastAsia"/>
          <w:sz w:val="24"/>
          <w:szCs w:val="24"/>
        </w:rPr>
        <w:t>的</w:t>
      </w:r>
      <w:r w:rsidRPr="003A204A">
        <w:rPr>
          <w:rFonts w:ascii="PMingLiU" w:eastAsia="PMingLiU" w:hAnsi="PMingLiU" w:hint="eastAsia"/>
          <w:sz w:val="24"/>
          <w:szCs w:val="24"/>
        </w:rPr>
        <w:t>症狀馬上去掉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心煩喜嘔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半夏能夠止嘔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黃芩能去熱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胸脅苦滿的現象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靠柴胡把黃芩帶進去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如果煩而不嘔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就不用半夏了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w:t>
      </w:r>
      <w:r w:rsidR="00417E2B" w:rsidRPr="003A204A">
        <w:rPr>
          <w:rFonts w:ascii="PMingLiU" w:eastAsia="PMingLiU" w:hAnsi="PMingLiU" w:hint="eastAsia"/>
          <w:sz w:val="24"/>
          <w:szCs w:val="24"/>
        </w:rPr>
        <w:t>仲</w:t>
      </w:r>
      <w:r w:rsidRPr="003A204A">
        <w:rPr>
          <w:rFonts w:ascii="PMingLiU" w:eastAsia="PMingLiU" w:hAnsi="PMingLiU" w:hint="eastAsia"/>
          <w:sz w:val="24"/>
          <w:szCs w:val="24"/>
        </w:rPr>
        <w:t>景用半夏的時候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單單是為了止嘔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如果病人口渴的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半夏就拿掉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因為半夏是利水的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吃半夏會越吃越渴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例如懷孕害喜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噁心想吐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就一定會用到半夏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為什麼有人會害喜有的人不會？害喜的人平常胃中水飲比較多。</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「柴胡」苦辛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專疏洩淋巴管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解三焦之鬱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開胸膈之塞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退寒熱</w:t>
      </w:r>
      <w:r w:rsidR="000F461E" w:rsidRPr="003A204A">
        <w:rPr>
          <w:rFonts w:ascii="PMingLiU" w:eastAsia="PMingLiU" w:hAnsi="PMingLiU" w:hint="eastAsia"/>
          <w:sz w:val="24"/>
          <w:szCs w:val="24"/>
        </w:rPr>
        <w:t>，</w:t>
      </w:r>
      <w:r w:rsidRPr="003A204A">
        <w:rPr>
          <w:rFonts w:ascii="PMingLiU" w:eastAsia="PMingLiU" w:hAnsi="PMingLiU" w:hint="eastAsia"/>
          <w:sz w:val="24"/>
          <w:szCs w:val="24"/>
        </w:rPr>
        <w:t>解煩渴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「小柴胡湯」以之為君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「黃芩」苦寒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清火鬱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「薑」、「夏」辛溫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降水逆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「參」、「草」、「棗」則為補助津液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以為佐耳。</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小柴胡湯方</w:t>
      </w:r>
      <w:r w:rsidR="00C008BD" w:rsidRPr="003A204A">
        <w:rPr>
          <w:rFonts w:ascii="PMingLiU" w:eastAsia="PMingLiU" w:hAnsi="PMingLiU" w:hint="eastAsia"/>
          <w:sz w:val="24"/>
          <w:szCs w:val="24"/>
        </w:rPr>
        <w:t>：</w:t>
      </w:r>
    </w:p>
    <w:p w:rsidR="000F461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劈</w:t>
      </w:r>
      <w:r w:rsidR="00C008B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胖子用五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六錢就可以了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平常人三錢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小孩一錢半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黃芩、人參、甘草、生薑劑量一樣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因為黃芩比較寒涼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要同時理中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讓中焦恢復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同時把病毒排出去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半夏就少於三錢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大棗無所謂多少。平常六碗水熬成兩碗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空腹吃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只有桂枝湯喝完要吃點稀飯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讓藥發散一下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其餘的湯劑不用。</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加減法</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若胸中煩而不嘔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去半夏、人參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加栝蔞實一枚。若渴者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加人參合前成四兩半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栝蔞四兩。若腹中痛者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加芍藥三兩。若脅下痞鞭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加牡蠣四兩。若心下悸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加茯苓四兩。若不渴外有微熱者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溫覆取微汗愈。若咳者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去人參、大棗、生薑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加五味子半升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乾薑二兩。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原本《傷寒論》裏面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張仲景沒有加減法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加減法是後人加進去的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若胸中煩而不嘔代表胃裏面沒有停水了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這時候加栝蔞實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為什麼加</w:t>
      </w:r>
      <w:r w:rsidR="000F461E" w:rsidRPr="003A204A">
        <w:rPr>
          <w:rFonts w:ascii="PMingLiU" w:eastAsia="PMingLiU" w:hAnsi="PMingLiU" w:hint="eastAsia"/>
          <w:sz w:val="24"/>
          <w:szCs w:val="24"/>
        </w:rPr>
        <w:t>栝</w:t>
      </w:r>
      <w:r w:rsidRPr="003A204A">
        <w:rPr>
          <w:rFonts w:ascii="PMingLiU" w:eastAsia="PMingLiU" w:hAnsi="PMingLiU" w:hint="eastAsia"/>
          <w:sz w:val="24"/>
          <w:szCs w:val="24"/>
        </w:rPr>
        <w:t>蔞實？</w:t>
      </w:r>
      <w:r w:rsidR="000F461E" w:rsidRPr="003A204A">
        <w:rPr>
          <w:rFonts w:ascii="PMingLiU" w:eastAsia="PMingLiU" w:hAnsi="PMingLiU" w:hint="eastAsia"/>
          <w:sz w:val="24"/>
          <w:szCs w:val="24"/>
        </w:rPr>
        <w:t>栝蔞</w:t>
      </w:r>
      <w:r w:rsidRPr="003A204A">
        <w:rPr>
          <w:rFonts w:ascii="PMingLiU" w:eastAsia="PMingLiU" w:hAnsi="PMingLiU" w:hint="eastAsia"/>
          <w:sz w:val="24"/>
          <w:szCs w:val="24"/>
        </w:rPr>
        <w:t>實去胃中、胃的下方的結實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平常胃的下方隨時保持著兩公升的食物在裏面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永遠有東西停在裏面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新的食物就把舊的推出去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所以有時候吃了三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四小時後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還會噁出食物的味道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這一段東西壞掉的時候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就要靠栝蔞實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這一段壞掉的時候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不是情緒不好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而是胃裏面不通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脹悶脹滿的感覺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不會噁心嘔吐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栝蔞實用的不多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會直接下去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不會停留在胃下方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是在十二指腸的地方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當然也可以重用甘草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但是甘草只能分解食物的毒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並沒有把它完全排出來。若渴者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加人參合前成四兩半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這裏的</w:t>
      </w:r>
      <w:r w:rsidR="000F461E" w:rsidRPr="003A204A">
        <w:rPr>
          <w:rFonts w:ascii="PMingLiU" w:eastAsia="PMingLiU" w:hAnsi="PMingLiU" w:hint="eastAsia"/>
          <w:sz w:val="24"/>
          <w:szCs w:val="24"/>
        </w:rPr>
        <w:t>栝蔞</w:t>
      </w:r>
      <w:r w:rsidRPr="003A204A">
        <w:rPr>
          <w:rFonts w:ascii="PMingLiU" w:eastAsia="PMingLiU" w:hAnsi="PMingLiU" w:hint="eastAsia"/>
          <w:sz w:val="24"/>
          <w:szCs w:val="24"/>
        </w:rPr>
        <w:t>是栝蔞根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栝蔞根可以生津止渴的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栝蔞根可以降血糖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有種痙病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角弓反張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腦膜炎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就是用栝蔞根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後面會介紹栝蔞桂枝湯。若腹中痛者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為什麼肚子痛？寒濕跑到下焦去了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張仲景對腹痛一定會重用芍藥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凡胸滿一定去芍藥加枳實。若脅下痞鞭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在中焦一帶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剛好在肝和脾臟的地方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鞭滿不通代表肝氣不足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沒有辦法舒鬆開來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因為少陽講的就是膽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消化系統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這時候重用牡蠣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牡蠣可以平肝氣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而且鹹能軟堅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能夠去除硬塊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不只是在脅下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喉嚨的硬塊、腋下淋巴的腫塊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都可以用牡蠣。心下悸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心下悸即水在中焦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才會令小便不利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所以會用到茯苓。一般來說會有咳嗽的時候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藥常常把紅棗拿掉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紅棗何時加何時去看病情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如果病人濕熱很盛的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還有酒客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因為紅棗太甜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屬甘味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吃下去會增膩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舌苔黃、抽煙多的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就把紅棗拿掉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加五味子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五味子是生津的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五味子加二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三錢就夠了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咳得重的加重點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五味子沒有寒熱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只針對咳嗽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有潤肺的功能。</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小柴胡湯治療西醫說的肝炎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由中醫來看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就是有濕熱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小便黃兼往來寒熱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胸脅苦滿、默默不欲食、心煩喜嘔等等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西醫只知道這是肝腫起來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頂到胃了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病人沒有胃口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我們加上茯苓、白朮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茯苓稍微比白朮多一點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以去濕來改善胃口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然後加上鬱金來行肝氣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病人如果全身黃疸</w:t>
      </w:r>
      <w:r w:rsidR="000F461E" w:rsidRPr="003A204A">
        <w:rPr>
          <w:rFonts w:ascii="PMingLiU" w:eastAsia="PMingLiU" w:hAnsi="PMingLiU" w:hint="eastAsia"/>
          <w:sz w:val="24"/>
          <w:szCs w:val="24"/>
        </w:rPr>
        <w:t>，</w:t>
      </w:r>
      <w:r w:rsidRPr="003A204A">
        <w:rPr>
          <w:rFonts w:ascii="PMingLiU" w:eastAsia="PMingLiU" w:hAnsi="PMingLiU" w:hint="eastAsia"/>
          <w:sz w:val="24"/>
          <w:szCs w:val="24"/>
        </w:rPr>
        <w:t>病人的精神還好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用茵陳蒿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虛煩不得眠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加梔子。怎麼知道病人好轉？晚上一點到三點能睡了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一覺到天亮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小便顏色正常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體力恢復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雙腳溫熱起來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就代表肝病好了。西醫以為肝癌是無形的殺手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那代表西醫不能預先診斷出肝癌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其實正統中醫兩年前就能知道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在實證發生在肝臟之前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每天晚上一點到三點不能睡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就要趕快治療了。肝木喜疏達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我們可以由種果樹的技巧可以領悟治肝的方法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鬱金用來疏散鬱氣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半夏去除多餘的水等等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都是與肝木喜疏達的特性有關。小柴胡湯可以說是預防肝病的第一方。</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淋巴結、淋巴腫塊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這是結實在三焦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我們用黃色去實的藥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用小柴胡湯加石硫磺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當腦部有積水時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用小柴胡湯加重生半夏去至高之積水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乳癌的藥方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其實也是小柴胡湯的加減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遇到經期來的時候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乳癌的藥方中需加上桂枝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利用桂枝降衝逆的特性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把奶水導入子宮裡。臨床上只要看到小柴胡湯的主證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就可以用小柴胡湯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我們不管西醫的病名是腎臟病或是經期生理痛或其他病名。還有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當女性在經期得到感冒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一律使用小柴胡湯來和解。女性經期腹痛用小柴胡湯加白芍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需要的時候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白芍可以加重使用。</w:t>
      </w:r>
    </w:p>
    <w:p w:rsidR="00896FA8" w:rsidRPr="003A204A" w:rsidRDefault="00C008B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古今醫統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『「小柴胡湯」治瘰</w:t>
      </w:r>
      <w:r w:rsidR="00032631" w:rsidRPr="003A204A">
        <w:rPr>
          <w:rFonts w:ascii="PMingLiU" w:eastAsia="PMingLiU" w:hAnsi="PMingLiU" w:hint="eastAsia"/>
          <w:sz w:val="24"/>
          <w:szCs w:val="24"/>
        </w:rPr>
        <w:t>癧</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乳癰</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便毒</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下疳</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及肝經之一切瘡瘍</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潮熱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或不思飲食。』小柴胡湯進入三焦</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所有的淋巴系統、腺體、手少陽三焦經、足少陽膽經、肝</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是人身上最主要最大的腺體。</w:t>
      </w:r>
    </w:p>
    <w:p w:rsidR="00896FA8" w:rsidRPr="003A204A" w:rsidRDefault="002D4D7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《正體類要》</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『小柴胡湯治一切撲傷等證。』打架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身體表面很好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可是心口很痛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皮膚表面又沒有瘀血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所以他是傷在半表半裏中間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大便如果是黑色的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就是有內出血</w:t>
      </w:r>
      <w:r w:rsidR="000F461E"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小便不通了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代表血堵在膀胱了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一般性傷科是小柴胡湯證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但是小柴胡湯下去只能清熱消炎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並不能把瘀清出來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所以用桃仁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不一定是桃子的仁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杏子的仁也可以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桃仁這藥專門攻瘀破血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打架內傷在胃的位置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這血已經離開血管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跑到淋巴系統裏面去了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在三焦油網中間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經過十幾年後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西醫打開來看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胃沒有問題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但是胃壁和淋巴結成一塊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糾纏得拿不掉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所以西醫叫淋巴癌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如果剛開始有傷的時候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就用小柴胡湯加桃仁</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如何查有瘀血</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看舌頭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舌頭上有一塊青一塊黑的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旁邊有齒痕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他可能沒有感覺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這時候用小柴胡湯加桃仁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桃仁加一錢半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胖子用五六錢都可以。包括女孩子的婦科也可以用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子宮在半裏半表中間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子宮是腺體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所以子宮拿掉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內分泌會不平衡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內分泌系統全部屬於半表半裏。</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腦受傷瘀血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在腳上「然谷」放血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下針「湧泉」「人中」「百會」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處方「小柴胡湯」的加減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加些破瘀的桃仁、紅花</w:t>
      </w:r>
      <w:r w:rsidR="002D4D7C" w:rsidRPr="003A204A">
        <w:rPr>
          <w:rFonts w:ascii="PMingLiU" w:eastAsia="PMingLiU" w:hAnsi="PMingLiU" w:hint="eastAsia"/>
          <w:sz w:val="24"/>
          <w:szCs w:val="24"/>
        </w:rPr>
        <w:t>。</w:t>
      </w:r>
      <w:r w:rsidRPr="003A204A">
        <w:rPr>
          <w:rFonts w:ascii="PMingLiU" w:eastAsia="PMingLiU" w:hAnsi="PMingLiU" w:hint="eastAsia"/>
          <w:sz w:val="24"/>
          <w:szCs w:val="24"/>
        </w:rPr>
        <w:t>三焦、血脈、神經、腦細胞都屬於少陽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所以眼睛、鼻子、耳朵、頭部都是屬於少陽。</w:t>
      </w:r>
    </w:p>
    <w:p w:rsidR="00896FA8" w:rsidRPr="003A204A" w:rsidRDefault="00655FC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《保命集》</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『產後日久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雖日久而脈浮疾者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宜服「三元湯」。』即本方合「四物湯」（又名柴胡四物湯)。就是小柴胡湯裏面加四物湯。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四物湯方</w:t>
      </w:r>
      <w:r w:rsidR="00655FCD" w:rsidRPr="003A204A">
        <w:rPr>
          <w:rFonts w:ascii="PMingLiU" w:eastAsia="PMingLiU" w:hAnsi="PMingLiU" w:hint="eastAsia"/>
          <w:sz w:val="24"/>
          <w:szCs w:val="24"/>
        </w:rPr>
        <w:t>：</w:t>
      </w:r>
      <w:r w:rsidRPr="003A204A">
        <w:rPr>
          <w:rFonts w:ascii="PMingLiU" w:eastAsia="PMingLiU" w:hAnsi="PMingLiU" w:hint="eastAsia"/>
          <w:sz w:val="24"/>
          <w:szCs w:val="24"/>
        </w:rPr>
        <w:t>當歸</w:t>
      </w:r>
      <w:r w:rsidR="000F461E" w:rsidRPr="003A204A">
        <w:rPr>
          <w:rFonts w:ascii="PMingLiU" w:eastAsia="PMingLiU" w:hAnsi="PMingLiU" w:hint="eastAsia"/>
          <w:sz w:val="24"/>
          <w:szCs w:val="24"/>
        </w:rPr>
        <w:t>、</w:t>
      </w:r>
      <w:r w:rsidRPr="003A204A">
        <w:rPr>
          <w:rFonts w:ascii="PMingLiU" w:eastAsia="PMingLiU" w:hAnsi="PMingLiU" w:hint="eastAsia"/>
          <w:sz w:val="24"/>
          <w:szCs w:val="24"/>
        </w:rPr>
        <w:t>川芎</w:t>
      </w:r>
      <w:r w:rsidR="000F461E" w:rsidRPr="003A204A">
        <w:rPr>
          <w:rFonts w:ascii="PMingLiU" w:eastAsia="PMingLiU" w:hAnsi="PMingLiU" w:hint="eastAsia"/>
          <w:sz w:val="24"/>
          <w:szCs w:val="24"/>
        </w:rPr>
        <w:t>、</w:t>
      </w:r>
      <w:r w:rsidRPr="003A204A">
        <w:rPr>
          <w:rFonts w:ascii="PMingLiU" w:eastAsia="PMingLiU" w:hAnsi="PMingLiU" w:hint="eastAsia"/>
          <w:sz w:val="24"/>
          <w:szCs w:val="24"/>
        </w:rPr>
        <w:t>白芍</w:t>
      </w:r>
      <w:r w:rsidR="000F461E" w:rsidRPr="003A204A">
        <w:rPr>
          <w:rFonts w:ascii="PMingLiU" w:eastAsia="PMingLiU" w:hAnsi="PMingLiU" w:hint="eastAsia"/>
          <w:sz w:val="24"/>
          <w:szCs w:val="24"/>
        </w:rPr>
        <w:t>、</w:t>
      </w:r>
      <w:r w:rsidRPr="003A204A">
        <w:rPr>
          <w:rFonts w:ascii="PMingLiU" w:eastAsia="PMingLiU" w:hAnsi="PMingLiU" w:hint="eastAsia"/>
          <w:sz w:val="24"/>
          <w:szCs w:val="24"/>
        </w:rPr>
        <w:t>生地</w:t>
      </w:r>
      <w:r w:rsidR="00655FCD"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真正滋補的時候用生地不是熟地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而且大劑的用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瘦子當歸用五錢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生地用一兩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當歸和生地專門補血的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補到脊椎骨上面去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脊椎骨生血的力量會很強</w:t>
      </w:r>
      <w:r w:rsidR="00655FCD" w:rsidRPr="003A204A">
        <w:rPr>
          <w:rFonts w:ascii="PMingLiU" w:eastAsia="PMingLiU" w:hAnsi="PMingLiU" w:hint="eastAsia"/>
          <w:sz w:val="24"/>
          <w:szCs w:val="24"/>
        </w:rPr>
        <w:t>。</w:t>
      </w:r>
      <w:r w:rsidRPr="003A204A">
        <w:rPr>
          <w:rFonts w:ascii="PMingLiU" w:eastAsia="PMingLiU" w:hAnsi="PMingLiU" w:hint="eastAsia"/>
          <w:sz w:val="24"/>
          <w:szCs w:val="24"/>
        </w:rPr>
        <w:t>熟地就是生地炒熟就熟地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炒過炮製過的比較熱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虛熱的人補藥下去會更熱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用熟地嘴會破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用生地就不會了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所以生用</w:t>
      </w:r>
      <w:r w:rsidR="00655FCD" w:rsidRPr="003A204A">
        <w:rPr>
          <w:rFonts w:ascii="PMingLiU" w:eastAsia="PMingLiU" w:hAnsi="PMingLiU" w:hint="eastAsia"/>
          <w:sz w:val="24"/>
          <w:szCs w:val="24"/>
        </w:rPr>
        <w:t>。</w:t>
      </w:r>
      <w:r w:rsidRPr="003A204A">
        <w:rPr>
          <w:rFonts w:ascii="PMingLiU" w:eastAsia="PMingLiU" w:hAnsi="PMingLiU" w:hint="eastAsia"/>
          <w:sz w:val="24"/>
          <w:szCs w:val="24"/>
        </w:rPr>
        <w:t>你孩子月經肚子痛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白芍專門止腹痛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能破瘀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所以產後或流產過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肚子會痛可以用芍藥甘草湯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重用白芍到一兩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平常二三錢就很強了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讓血流回心臟比較強就可以了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如果是靜脈瘤那二三錢就不夠了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一定是大劑的用</w:t>
      </w:r>
      <w:r w:rsidR="00655FCD" w:rsidRPr="003A204A">
        <w:rPr>
          <w:rFonts w:ascii="PMingLiU" w:eastAsia="PMingLiU" w:hAnsi="PMingLiU" w:hint="eastAsia"/>
          <w:sz w:val="24"/>
          <w:szCs w:val="24"/>
        </w:rPr>
        <w:t>，</w:t>
      </w:r>
      <w:r w:rsidRPr="003A204A">
        <w:rPr>
          <w:rFonts w:ascii="PMingLiU" w:eastAsia="PMingLiU" w:hAnsi="PMingLiU" w:hint="eastAsia"/>
          <w:sz w:val="24"/>
          <w:szCs w:val="24"/>
        </w:rPr>
        <w:t>如果為了要生小孩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讓懷孕正常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讓子宮壁增厚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不會習慣性流產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需要靠川芎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外面醫生開的是二三三二的比例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如果要讓懷孕很好的話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一定加重川芎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如果是月經來的時候吃的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可以使她的子宮排乾淨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把瘀血清出來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西醫之子宮內膜異位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一定會加重川芎</w:t>
      </w:r>
      <w:r w:rsidR="00655FCD" w:rsidRPr="003A204A">
        <w:rPr>
          <w:rFonts w:ascii="PMingLiU" w:eastAsia="PMingLiU" w:hAnsi="PMingLiU" w:hint="eastAsia"/>
          <w:sz w:val="24"/>
          <w:szCs w:val="24"/>
        </w:rPr>
        <w:t>，</w:t>
      </w:r>
      <w:bookmarkStart w:id="6" w:name="問題07"/>
      <w:r w:rsidRPr="003A204A">
        <w:rPr>
          <w:rFonts w:ascii="PMingLiU" w:eastAsia="PMingLiU" w:hAnsi="PMingLiU" w:hint="eastAsia"/>
          <w:sz w:val="24"/>
          <w:szCs w:val="24"/>
        </w:rPr>
        <w:t>如果眼睛黑黑的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舌頭胖胖的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生地可以重用到二三兩都可以</w:t>
      </w:r>
      <w:bookmarkEnd w:id="6"/>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乳房硬塊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小柴胡湯可以去掉胸脅苦滿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如果硬塊比較嚴重的時候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同樣是小柴胡湯就要加一些或減一些藥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如果要讓胸部的滿去掉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桃仁是很好的破瘀的藥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也可以加牡蠣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牡蠣也是攻堅的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牡蠣的攻堅和芒硝不一樣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中藥裏面有很多攻堅的藥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像桃仁、附子也是攻堅的藥</w:t>
      </w:r>
      <w:r w:rsidR="00655FCD" w:rsidRPr="003A204A">
        <w:rPr>
          <w:rFonts w:ascii="PMingLiU" w:eastAsia="PMingLiU" w:hAnsi="PMingLiU" w:hint="eastAsia"/>
          <w:sz w:val="24"/>
          <w:szCs w:val="24"/>
        </w:rPr>
        <w:t>。</w:t>
      </w:r>
      <w:r w:rsidRPr="003A204A">
        <w:rPr>
          <w:rFonts w:ascii="PMingLiU" w:eastAsia="PMingLiU" w:hAnsi="PMingLiU" w:hint="eastAsia"/>
          <w:sz w:val="24"/>
          <w:szCs w:val="24"/>
        </w:rPr>
        <w:t>什麼時候用到附子？只有在腹膜炎的時候才用附子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已經發熱了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非用附子把它清出來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這時候附子就不是補陽的藥而是攻堅的藥。要讓胸陽旺起來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炙甘草平常用一二錢是對腸胃的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加重到五錢一兩的時候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土會生金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這時候上焦就熱起來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所以後面有炙甘草湯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炙甘草重用到四五錢以上後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馬上熱在胸陽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所以有一救逆的湯方「甘草乾薑湯」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炙甘草用到四、乾薑用二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讓胸陽熱起來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才有血在上焦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血在上焦的時候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乳房開始運作了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運作就是生奶的過程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西醫打退奶針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奶沒有餵完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後遺症就是造成乳房硬塊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治療乳房硬塊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就是讓它再生化一次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就用小柴胡湯裡面炙甘草加重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讓它充滿上來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上來以後胸陽熱起來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會充奶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怕會太熱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小柴胡湯裏可多用黃</w:t>
      </w:r>
      <w:r w:rsidR="00655FCD" w:rsidRPr="003A204A">
        <w:rPr>
          <w:rFonts w:ascii="PMingLiU" w:eastAsia="PMingLiU" w:hAnsi="PMingLiU" w:hint="eastAsia"/>
          <w:sz w:val="24"/>
          <w:szCs w:val="24"/>
        </w:rPr>
        <w:t>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再把這熱導出來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讓它變成月經排出去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讓胸部的硬塊生化成月經排出來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要讓上焦的血進入衝脈達到子宮就要靠桂枝</w:t>
      </w:r>
      <w:r w:rsidR="00C008BD" w:rsidRPr="003A204A">
        <w:rPr>
          <w:rFonts w:ascii="PMingLiU" w:eastAsia="PMingLiU" w:hAnsi="PMingLiU" w:hint="eastAsia"/>
          <w:sz w:val="24"/>
          <w:szCs w:val="24"/>
        </w:rPr>
        <w:t>，</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寫桂枝能夠通血路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經方家來看桂枝能夠通利衝脈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因為桂枝壯心陽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會把奶水蒸化掉變成血進入子宮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所以治療的時間要利用月經來的時間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利用月經排的中間再生化一次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生化的時候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胸部乳房會挺起來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然後從月經排出去。</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治療乳癌的經驗方</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第一方是治乳癌或是乳房中有硬塊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尚未潰爛破出時使用</w:t>
      </w:r>
      <w:r w:rsidR="0049194B"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瓦楞子五錢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川芎三錢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丹皮三錢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三七三錢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續斷三錢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炮附子五錢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陽起石三錢</w:t>
      </w:r>
      <w:r w:rsidR="00655FCD" w:rsidRPr="003A204A">
        <w:rPr>
          <w:rFonts w:ascii="PMingLiU" w:eastAsia="PMingLiU" w:hAnsi="PMingLiU" w:hint="eastAsia"/>
          <w:sz w:val="24"/>
          <w:szCs w:val="24"/>
        </w:rPr>
        <w:t>，</w:t>
      </w:r>
      <w:r w:rsidRPr="003A204A">
        <w:rPr>
          <w:rFonts w:ascii="PMingLiU" w:eastAsia="PMingLiU" w:hAnsi="PMingLiU" w:hint="eastAsia"/>
          <w:sz w:val="24"/>
          <w:szCs w:val="24"/>
        </w:rPr>
        <w:t>白芍五錢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乳香三錢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炒麥芽五錢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鬱金五錢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當歸二錢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龍膽草三錢。九碗水煮成三碗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早晚餐前各一碗。體力差足冷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加熟地三錢</w:t>
      </w:r>
      <w:r w:rsidR="00655FCD" w:rsidRPr="003A204A">
        <w:rPr>
          <w:rFonts w:ascii="PMingLiU" w:eastAsia="PMingLiU" w:hAnsi="PMingLiU" w:hint="eastAsia"/>
          <w:sz w:val="24"/>
          <w:szCs w:val="24"/>
        </w:rPr>
        <w:t>。</w:t>
      </w:r>
      <w:r w:rsidRPr="003A204A">
        <w:rPr>
          <w:rFonts w:ascii="PMingLiU" w:eastAsia="PMingLiU" w:hAnsi="PMingLiU" w:hint="eastAsia"/>
          <w:sz w:val="24"/>
          <w:szCs w:val="24"/>
        </w:rPr>
        <w:t>經期加桂枝三錢。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第二方是治療乳癌已經潰決破口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有惡臭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出黑臭水時使用</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紫根五錢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龍骨五錢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炮附子五錢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黃連三錢</w:t>
      </w:r>
      <w:r w:rsidR="00655FCD" w:rsidRPr="003A204A">
        <w:rPr>
          <w:rFonts w:ascii="PMingLiU" w:eastAsia="PMingLiU" w:hAnsi="PMingLiU" w:hint="eastAsia"/>
          <w:sz w:val="24"/>
          <w:szCs w:val="24"/>
        </w:rPr>
        <w:t>。</w:t>
      </w:r>
      <w:r w:rsidRPr="003A204A">
        <w:rPr>
          <w:rFonts w:ascii="PMingLiU" w:eastAsia="PMingLiU" w:hAnsi="PMingLiU" w:hint="eastAsia"/>
          <w:sz w:val="24"/>
          <w:szCs w:val="24"/>
        </w:rPr>
        <w:t>九碗水煮成三碗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早晚餐前各一碗。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以上方為主力處方來做加減。當病人進入乳癌末期氣血兩虛時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可以用八珍湯來做加減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主要觀念在行氣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破瘀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用鹹味攻堅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開氣去鬱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令三焦氣機流暢。同時必須以強固胃氣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增加命門火維持生命的延伸為主。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湯本氏曰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『「小柴胡湯」應用之主目的為胸脅苦滿。所謂胸脅苦滿者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令病人仰臥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醫用指頭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自肋骨弓下始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沿胸壁裏面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向胸腔按撫輕壓而上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觸之有一種抵抗物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同時覺壓痛者是也。治以「小柴胡湯」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則之</w:t>
      </w:r>
      <w:r w:rsidR="000F461E" w:rsidRPr="003A204A">
        <w:rPr>
          <w:rFonts w:ascii="PMingLiU" w:eastAsia="PMingLiU" w:hAnsi="PMingLiU" w:hint="eastAsia"/>
          <w:sz w:val="24"/>
          <w:szCs w:val="24"/>
        </w:rPr>
        <w:t>髓</w:t>
      </w:r>
      <w:r w:rsidRPr="003A204A">
        <w:rPr>
          <w:rFonts w:ascii="PMingLiU" w:eastAsia="PMingLiU" w:hAnsi="PMingLiU" w:hint="eastAsia"/>
          <w:sz w:val="24"/>
          <w:szCs w:val="24"/>
        </w:rPr>
        <w:t>腦、咽喉、氣管、支氣管、肺、肋膜、心臟、胃、腸、肝、脾、膵、腎、子宮等病證之治愈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而此抵抗物亦漸次縮消。是故余謂胸脅苦滿之腹證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概不外前胸壁裏面所有淋巴腺之腫脹硬結也。師之創立「小柴胡湯」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即欲治此續發的淋巴腺之腫脹硬結與原發的病變耳。又以此淋巴腺之腫脹硬結為其應用主目的者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夫亦以其續發的病變不僅易於觸知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且常確定不變也。</w:t>
      </w:r>
      <w:r w:rsidR="00655FCD" w:rsidRPr="003A204A">
        <w:rPr>
          <w:rFonts w:ascii="PMingLiU" w:eastAsia="PMingLiU" w:hAnsi="PMingLiU" w:hint="eastAsia"/>
          <w:sz w:val="24"/>
          <w:szCs w:val="24"/>
        </w:rPr>
        <w:t>』</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w:t>
      </w:r>
      <w:r w:rsidR="00896FA8" w:rsidRPr="003A204A">
        <w:rPr>
          <w:rFonts w:ascii="PMingLiU" w:eastAsia="PMingLiU" w:hAnsi="PMingLiU" w:hint="eastAsia"/>
          <w:sz w:val="24"/>
          <w:szCs w:val="24"/>
        </w:rPr>
        <w:t>血弱氣虛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腠理開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邪氣因入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與正氣相搏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結於胸下</w:t>
      </w:r>
      <w:r w:rsidR="00655FCD" w:rsidRPr="003A204A">
        <w:rPr>
          <w:rFonts w:ascii="PMingLiU" w:eastAsia="PMingLiU" w:hAnsi="PMingLiU" w:hint="eastAsia"/>
          <w:sz w:val="24"/>
          <w:szCs w:val="24"/>
        </w:rPr>
        <w:t>，</w:t>
      </w:r>
      <w:r w:rsidR="00896FA8" w:rsidRPr="003A204A">
        <w:rPr>
          <w:rFonts w:ascii="PMingLiU" w:eastAsia="PMingLiU" w:hAnsi="PMingLiU" w:hint="eastAsia"/>
          <w:sz w:val="24"/>
          <w:szCs w:val="24"/>
        </w:rPr>
        <w:t>正邪分爭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休作有時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默默不欲飲食</w:t>
      </w:r>
      <w:r w:rsidR="00655FCD" w:rsidRPr="003A204A">
        <w:rPr>
          <w:rFonts w:ascii="PMingLiU" w:eastAsia="PMingLiU" w:hAnsi="PMingLiU" w:hint="eastAsia"/>
          <w:sz w:val="24"/>
          <w:szCs w:val="24"/>
        </w:rPr>
        <w:t>，</w:t>
      </w:r>
      <w:r w:rsidR="00896FA8" w:rsidRPr="003A204A">
        <w:rPr>
          <w:rFonts w:ascii="PMingLiU" w:eastAsia="PMingLiU" w:hAnsi="PMingLiU" w:hint="eastAsia"/>
          <w:sz w:val="24"/>
          <w:szCs w:val="24"/>
        </w:rPr>
        <w:t>胸脅相連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其痛必下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邪高痛下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故使嘔也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p>
    <w:p w:rsidR="00896FA8" w:rsidRPr="003A204A" w:rsidRDefault="000F461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血弱氣虛</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表示這人本來身體就比較虛弱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氣也不夠</w:t>
      </w:r>
      <w:r w:rsidR="00655FC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腠理開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邪氣因入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與正氣相搏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結於胸下</w:t>
      </w:r>
      <w:r w:rsidRPr="003A204A">
        <w:rPr>
          <w:rFonts w:ascii="PMingLiU" w:eastAsia="PMingLiU" w:hAnsi="PMingLiU" w:hint="eastAsia"/>
          <w:sz w:val="24"/>
          <w:szCs w:val="24"/>
        </w:rPr>
        <w:t>」</w:t>
      </w:r>
      <w:r w:rsidR="00655FCD" w:rsidRPr="003A204A">
        <w:rPr>
          <w:rFonts w:ascii="PMingLiU" w:eastAsia="PMingLiU" w:hAnsi="PMingLiU" w:hint="eastAsia"/>
          <w:sz w:val="24"/>
          <w:szCs w:val="24"/>
        </w:rPr>
        <w:t>，</w:t>
      </w:r>
      <w:r w:rsidR="00896FA8" w:rsidRPr="003A204A">
        <w:rPr>
          <w:rFonts w:ascii="PMingLiU" w:eastAsia="PMingLiU" w:hAnsi="PMingLiU" w:hint="eastAsia"/>
          <w:sz w:val="24"/>
          <w:szCs w:val="24"/>
        </w:rPr>
        <w:t>平常身體好的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一定停在表上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也就是停在太陽證上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就是桂枝湯證或麻黃湯證或葛根湯證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如果這人身體比較虛</w:t>
      </w:r>
      <w:r w:rsidR="00655FCD" w:rsidRPr="003A204A">
        <w:rPr>
          <w:rFonts w:ascii="PMingLiU" w:eastAsia="PMingLiU" w:hAnsi="PMingLiU" w:hint="eastAsia"/>
          <w:sz w:val="24"/>
          <w:szCs w:val="24"/>
        </w:rPr>
        <w:t>，</w:t>
      </w:r>
      <w:r w:rsidR="00896FA8" w:rsidRPr="003A204A">
        <w:rPr>
          <w:rFonts w:ascii="PMingLiU" w:eastAsia="PMingLiU" w:hAnsi="PMingLiU" w:hint="eastAsia"/>
          <w:sz w:val="24"/>
          <w:szCs w:val="24"/>
        </w:rPr>
        <w:t>或是女性遇到經期來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病毒一進來就結在胸脅的下方淋巴結的地方</w:t>
      </w:r>
      <w:r w:rsidR="00655FC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正邪分爭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休作有時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默默不進食</w:t>
      </w:r>
      <w:r w:rsidRPr="003A204A">
        <w:rPr>
          <w:rFonts w:ascii="PMingLiU" w:eastAsia="PMingLiU" w:hAnsi="PMingLiU" w:hint="eastAsia"/>
          <w:sz w:val="24"/>
          <w:szCs w:val="24"/>
        </w:rPr>
        <w:t>」</w:t>
      </w:r>
      <w:r w:rsidR="00655FCD" w:rsidRPr="003A204A">
        <w:rPr>
          <w:rFonts w:ascii="PMingLiU" w:eastAsia="PMingLiU" w:hAnsi="PMingLiU" w:hint="eastAsia"/>
          <w:sz w:val="24"/>
          <w:szCs w:val="24"/>
        </w:rPr>
        <w:t>，</w:t>
      </w:r>
      <w:r w:rsidR="00896FA8" w:rsidRPr="003A204A">
        <w:rPr>
          <w:rFonts w:ascii="PMingLiU" w:eastAsia="PMingLiU" w:hAnsi="PMingLiU" w:hint="eastAsia"/>
          <w:sz w:val="24"/>
          <w:szCs w:val="24"/>
        </w:rPr>
        <w:t>就是不想吃東西了</w:t>
      </w:r>
      <w:r w:rsidR="00655FC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胸脅相連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其痛必下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邪高痛下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故使嘔也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痛在中焦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邪在上焦淋巴系統裏面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故名邪高</w:t>
      </w:r>
      <w:r w:rsidR="00655FC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r w:rsidRPr="003A204A">
        <w:rPr>
          <w:rFonts w:ascii="PMingLiU" w:eastAsia="PMingLiU" w:hAnsi="PMingLiU" w:hint="eastAsia"/>
          <w:sz w:val="24"/>
          <w:szCs w:val="24"/>
        </w:rPr>
        <w:t>」</w:t>
      </w:r>
      <w:r w:rsidR="00655FCD" w:rsidRPr="003A204A">
        <w:rPr>
          <w:rFonts w:ascii="PMingLiU" w:eastAsia="PMingLiU" w:hAnsi="PMingLiU" w:hint="eastAsia"/>
          <w:sz w:val="24"/>
          <w:szCs w:val="24"/>
        </w:rPr>
        <w:t>，</w:t>
      </w:r>
      <w:r w:rsidR="00896FA8" w:rsidRPr="003A204A">
        <w:rPr>
          <w:rFonts w:ascii="PMingLiU" w:eastAsia="PMingLiU" w:hAnsi="PMingLiU" w:hint="eastAsia"/>
          <w:sz w:val="24"/>
          <w:szCs w:val="24"/>
        </w:rPr>
        <w:t>我們用小柴胡湯來增強人體的免疫力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然後把病毒排除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中醫不去管哪一種病毒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w:t>
      </w:r>
      <w:r w:rsidRPr="003A204A">
        <w:rPr>
          <w:rFonts w:ascii="PMingLiU" w:eastAsia="PMingLiU" w:hAnsi="PMingLiU" w:hint="eastAsia"/>
          <w:sz w:val="24"/>
          <w:szCs w:val="24"/>
        </w:rPr>
        <w:t>「邪」</w:t>
      </w:r>
      <w:r w:rsidR="00896FA8" w:rsidRPr="003A204A">
        <w:rPr>
          <w:rFonts w:ascii="PMingLiU" w:eastAsia="PMingLiU" w:hAnsi="PMingLiU" w:hint="eastAsia"/>
          <w:sz w:val="24"/>
          <w:szCs w:val="24"/>
        </w:rPr>
        <w:t>字來代表是最好的。</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w:t>
      </w:r>
      <w:r w:rsidR="00896FA8" w:rsidRPr="003A204A">
        <w:rPr>
          <w:rFonts w:ascii="PMingLiU" w:eastAsia="PMingLiU" w:hAnsi="PMingLiU" w:hint="eastAsia"/>
          <w:sz w:val="24"/>
          <w:szCs w:val="24"/>
        </w:rPr>
        <w:t>服「柴胡湯」已</w:t>
      </w:r>
      <w:r w:rsidR="00CA2B6D" w:rsidRPr="003A204A">
        <w:rPr>
          <w:rFonts w:ascii="PMingLiU" w:eastAsia="PMingLiU" w:hAnsi="PMingLiU" w:hint="eastAsia"/>
          <w:sz w:val="24"/>
          <w:szCs w:val="24"/>
        </w:rPr>
        <w:t>。</w:t>
      </w:r>
      <w:r w:rsidR="00896FA8" w:rsidRPr="003A204A">
        <w:rPr>
          <w:rFonts w:ascii="PMingLiU" w:eastAsia="PMingLiU" w:hAnsi="PMingLiU" w:hint="eastAsia"/>
          <w:sz w:val="24"/>
          <w:szCs w:val="24"/>
        </w:rPr>
        <w:t>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屬「陽明」也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以法治之。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一看病人是少陽證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藥熬出來的時候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病人已經進入陽明證了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喝了藥湯後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少陽證好了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這是好現象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因為陽明無死證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就是吃完小柴胡湯後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病人有口渴現象</w:t>
      </w:r>
      <w:r w:rsidR="00655FCD" w:rsidRPr="003A204A">
        <w:rPr>
          <w:rFonts w:ascii="PMingLiU" w:eastAsia="PMingLiU" w:hAnsi="PMingLiU" w:hint="eastAsia"/>
          <w:sz w:val="24"/>
          <w:szCs w:val="24"/>
        </w:rPr>
        <w:t>，</w:t>
      </w:r>
      <w:r w:rsidRPr="003A204A">
        <w:rPr>
          <w:rFonts w:ascii="PMingLiU" w:eastAsia="PMingLiU" w:hAnsi="PMingLiU" w:hint="eastAsia"/>
          <w:sz w:val="24"/>
          <w:szCs w:val="24"/>
        </w:rPr>
        <w:t>照理說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小柴胡湯裏面有生津的大棗、人參、甘草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病人應該不會口渴的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所以「渴」就是進入陽明了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陽明的主證就是「渴」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大承氣湯也會有渴證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白虎湯也會有渴證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如為渴而小便不利者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則以「五苓散」主之</w:t>
      </w:r>
      <w:r w:rsidR="00655FCD" w:rsidRPr="003A204A">
        <w:rPr>
          <w:rFonts w:ascii="PMingLiU" w:eastAsia="PMingLiU" w:hAnsi="PMingLiU" w:hint="eastAsia"/>
          <w:sz w:val="24"/>
          <w:szCs w:val="24"/>
        </w:rPr>
        <w:t>，</w:t>
      </w:r>
      <w:r w:rsidRPr="003A204A">
        <w:rPr>
          <w:rFonts w:ascii="PMingLiU" w:eastAsia="PMingLiU" w:hAnsi="PMingLiU" w:hint="eastAsia"/>
          <w:sz w:val="24"/>
          <w:szCs w:val="24"/>
        </w:rPr>
        <w:t>如為渴而煩熱者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這個煩熱是壯熱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高燒到三九、四十度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平常的麻黃湯證、桂枝湯證、葛根湯證不會壯熱到四十度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這麼高溫都是白虎湯證了</w:t>
      </w:r>
      <w:r w:rsidR="00655FCD" w:rsidRPr="003A204A">
        <w:rPr>
          <w:rFonts w:ascii="PMingLiU" w:eastAsia="PMingLiU" w:hAnsi="PMingLiU" w:hint="eastAsia"/>
          <w:sz w:val="24"/>
          <w:szCs w:val="24"/>
        </w:rPr>
        <w:t>，</w:t>
      </w:r>
      <w:r w:rsidRPr="003A204A">
        <w:rPr>
          <w:rFonts w:ascii="PMingLiU" w:eastAsia="PMingLiU" w:hAnsi="PMingLiU" w:hint="eastAsia"/>
          <w:sz w:val="24"/>
          <w:szCs w:val="24"/>
        </w:rPr>
        <w:t>如煩渴而胃陰虛者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「人參白虎湯」主之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胃陰虛就是胃的津液不夠了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所以會用到人參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本身是白虎湯證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再加上心下痞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悶悶的不好消化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才會加人參下去</w:t>
      </w:r>
      <w:r w:rsidR="00655FCD" w:rsidRPr="003A204A">
        <w:rPr>
          <w:rFonts w:ascii="PMingLiU" w:eastAsia="PMingLiU" w:hAnsi="PMingLiU" w:hint="eastAsia"/>
          <w:sz w:val="24"/>
          <w:szCs w:val="24"/>
        </w:rPr>
        <w:t>，</w:t>
      </w:r>
      <w:r w:rsidRPr="003A204A">
        <w:rPr>
          <w:rFonts w:ascii="PMingLiU" w:eastAsia="PMingLiU" w:hAnsi="PMingLiU" w:hint="eastAsia"/>
          <w:sz w:val="24"/>
          <w:szCs w:val="24"/>
        </w:rPr>
        <w:t>如渴而腹滿者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「調胃承氣湯」主之</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如渴而譫語大便閉結者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「大小承氣湯」主之</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煩渴而「少陽證」仍舊者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則「柴胡白虎湯」主之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就是小柴胡湯和白虎湯的加減</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渴而「少陽證」仍在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大便實者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「大柴胡湯」主之。</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w:t>
      </w:r>
      <w:r w:rsidR="00896FA8" w:rsidRPr="003A204A">
        <w:rPr>
          <w:rFonts w:ascii="PMingLiU" w:eastAsia="PMingLiU" w:hAnsi="PMingLiU" w:hint="eastAsia"/>
          <w:sz w:val="24"/>
          <w:szCs w:val="24"/>
        </w:rPr>
        <w:t>得病六七日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脈遲浮弱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醫二三下之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而脅下滿痛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面目及身黃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頸項強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與「柴胡湯」。</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w:t>
      </w:r>
      <w:r w:rsidR="00896FA8" w:rsidRPr="003A204A">
        <w:rPr>
          <w:rFonts w:ascii="PMingLiU" w:eastAsia="PMingLiU" w:hAnsi="PMingLiU" w:hint="eastAsia"/>
          <w:sz w:val="24"/>
          <w:szCs w:val="24"/>
        </w:rPr>
        <w:t>後必下重</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不渴而飲水嘔者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「柴胡湯」不中與也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食穀者「噦」。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這條辨是說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醫生看錯了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病人得病一段時間以後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醫生以為病人已經進入陽明證了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脈遲浮弱是說病人的脈浮、弱、遲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所謂的遲脈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就是一息二下很慢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病人本來就是身體虛的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手掌與腳是熱的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醫生看病人手足溫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就以為病人是陽明證而攻下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醫二三下之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病人本來身體就虛掉了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攻下的藥都是寒涼的藥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造成胃裏面更寒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胃裏面都沒有蠕動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食物都吃不下去了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所以脅下滿痛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造成臉孔和身體都發黃了</w:t>
      </w:r>
      <w:r w:rsidR="00C008BD" w:rsidRPr="003A204A">
        <w:rPr>
          <w:rFonts w:ascii="PMingLiU" w:eastAsia="PMingLiU" w:hAnsi="PMingLiU" w:hint="eastAsia"/>
          <w:sz w:val="24"/>
          <w:szCs w:val="24"/>
        </w:rPr>
        <w:t>，</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講五臟的正色</w:t>
      </w:r>
      <w:r w:rsidR="0049194B" w:rsidRPr="003A204A">
        <w:rPr>
          <w:rFonts w:ascii="PMingLiU" w:eastAsia="PMingLiU" w:hAnsi="PMingLiU" w:hint="eastAsia"/>
          <w:sz w:val="24"/>
          <w:szCs w:val="24"/>
        </w:rPr>
        <w:t>：</w:t>
      </w:r>
      <w:r w:rsidR="00AE48B4" w:rsidRPr="003A204A">
        <w:rPr>
          <w:rFonts w:ascii="PMingLiU" w:eastAsia="PMingLiU" w:hAnsi="PMingLiU" w:hint="eastAsia"/>
          <w:sz w:val="24"/>
          <w:szCs w:val="24"/>
        </w:rPr>
        <w:t>『</w:t>
      </w:r>
      <w:r w:rsidRPr="003A204A">
        <w:rPr>
          <w:rFonts w:ascii="PMingLiU" w:eastAsia="PMingLiU" w:hAnsi="PMingLiU" w:hint="eastAsia"/>
          <w:sz w:val="24"/>
          <w:szCs w:val="24"/>
        </w:rPr>
        <w:t>肝是青色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心是赤色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脾是黃色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肺是白色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腎是黑色</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當病人病重的時候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一看到病人臉整個是黑的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很多人臉色發青都就是肝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但是這些顏色都是枯燥乾乾的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所以肝病到後來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整個臉色都發青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就是肝臟的原色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就很危險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同理尿毒的病人身體臉色都是黑的。因為被攻下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所以面目及身黃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就是脾臟的顏色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因為脾主運化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是造血的地方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是食物進來消化了以後產生血的地方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結果脾臟受到傷害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病人面目身黃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病人在氣血兩虛的時候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因為造血功能失調了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津液也不夠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這時候病人身上的黃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是透過皮膚看過去血的顏色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病人身體很虛弱的時候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看到皮膚上的黃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實際上是血的顏色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如果是膽有問題的黃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是陽黃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發起來是光鮮的黃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流出來的汗都是黃的</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病人小便難者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這時候脾就不能運化了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水從大便被攻掉了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如果在這種狀況下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再開柴胡湯給病人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結果柴胡湯吃下去後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造成下重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因為病人身上已經寒涼了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小柴胡湯裏面有黃芩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w:t>
      </w:r>
      <w:r w:rsidR="000F461E" w:rsidRPr="003A204A">
        <w:rPr>
          <w:rFonts w:ascii="PMingLiU" w:eastAsia="PMingLiU" w:hAnsi="PMingLiU" w:hint="eastAsia"/>
          <w:sz w:val="24"/>
          <w:szCs w:val="24"/>
        </w:rPr>
        <w:t>芩</w:t>
      </w:r>
      <w:r w:rsidRPr="003A204A">
        <w:rPr>
          <w:rFonts w:ascii="PMingLiU" w:eastAsia="PMingLiU" w:hAnsi="PMingLiU" w:hint="eastAsia"/>
          <w:sz w:val="24"/>
          <w:szCs w:val="24"/>
        </w:rPr>
        <w:t>是去熱</w:t>
      </w:r>
      <w:r w:rsidR="000F461E" w:rsidRPr="003A204A">
        <w:rPr>
          <w:rFonts w:ascii="PMingLiU" w:eastAsia="PMingLiU" w:hAnsi="PMingLiU" w:hint="eastAsia"/>
          <w:sz w:val="24"/>
          <w:szCs w:val="24"/>
        </w:rPr>
        <w:t>的</w:t>
      </w:r>
      <w:r w:rsidRPr="003A204A">
        <w:rPr>
          <w:rFonts w:ascii="PMingLiU" w:eastAsia="PMingLiU" w:hAnsi="PMingLiU" w:hint="eastAsia"/>
          <w:sz w:val="24"/>
          <w:szCs w:val="24"/>
        </w:rPr>
        <w:t>寒涼藥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還有半夏去水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病人已經沒津液了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下重就是脫肛的現象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大完便後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肛門收不起來了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下重不渴而飲水嘔者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不是不渴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喝了水又吐出來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因為胃的火已經沒有了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胃已經寒涼了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根本不能化為氣進入肺滋潤到四肢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所以飲水會吐出來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柴胡湯不中與也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食穀者噦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柴胡湯沒用了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噦就是打嗝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有噦證的時候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就代表胃氣已絕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遇到這種情形的時候用「茯苓四逆湯」。</w:t>
      </w:r>
    </w:p>
    <w:p w:rsidR="00896FA8" w:rsidRPr="003A204A" w:rsidRDefault="000F46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w:t>
      </w:r>
      <w:r w:rsidR="00896FA8" w:rsidRPr="003A204A">
        <w:rPr>
          <w:rFonts w:ascii="PMingLiU" w:eastAsia="PMingLiU" w:hAnsi="PMingLiU" w:hint="eastAsia"/>
          <w:sz w:val="24"/>
          <w:szCs w:val="24"/>
        </w:rPr>
        <w:t>「傷寒」四五日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頸項強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手足溫而渴者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身熱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頸項強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這三樣是太陽證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脅下滿是少陽證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手足溫而渴者是陽明證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所以這條辨是說明三陽並病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必須合解少陽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小柴胡湯主之。這就好像針灸裡面所教過的『擔法』。</w:t>
      </w:r>
    </w:p>
    <w:p w:rsidR="00896FA8" w:rsidRPr="003A204A" w:rsidRDefault="00077DC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一一一．</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陽脈濇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陰脈弦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法當腹中急痛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先與「小建中湯」。不差者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與「小柴胡湯」。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病人的脈應該是弦緊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結果病人的脈</w:t>
      </w:r>
      <w:r w:rsidR="00C008BD" w:rsidRPr="003A204A">
        <w:rPr>
          <w:rFonts w:ascii="PMingLiU" w:eastAsia="PMingLiU" w:hAnsi="PMingLiU" w:hint="eastAsia"/>
          <w:sz w:val="24"/>
          <w:szCs w:val="24"/>
        </w:rPr>
        <w:t>，</w:t>
      </w:r>
      <w:r w:rsidR="00077DCC" w:rsidRPr="003A204A">
        <w:rPr>
          <w:rFonts w:ascii="PMingLiU" w:eastAsia="PMingLiU" w:hAnsi="PMingLiU" w:hint="eastAsia"/>
          <w:sz w:val="24"/>
          <w:szCs w:val="24"/>
        </w:rPr>
        <w:t>「</w:t>
      </w:r>
      <w:r w:rsidRPr="003A204A">
        <w:rPr>
          <w:rFonts w:ascii="PMingLiU" w:eastAsia="PMingLiU" w:hAnsi="PMingLiU" w:hint="eastAsia"/>
          <w:sz w:val="24"/>
          <w:szCs w:val="24"/>
        </w:rPr>
        <w:t>陽脈濇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陰脈弦</w:t>
      </w:r>
      <w:r w:rsidR="00077DC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陽脈是寸口的脈講的是表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濇代表虛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所以表是虛的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w:t>
      </w:r>
      <w:r w:rsidR="00077DCC" w:rsidRPr="003A204A">
        <w:rPr>
          <w:rFonts w:ascii="PMingLiU" w:eastAsia="PMingLiU" w:hAnsi="PMingLiU" w:hint="eastAsia"/>
          <w:sz w:val="24"/>
          <w:szCs w:val="24"/>
        </w:rPr>
        <w:t>、</w:t>
      </w:r>
      <w:r w:rsidRPr="003A204A">
        <w:rPr>
          <w:rFonts w:ascii="PMingLiU" w:eastAsia="PMingLiU" w:hAnsi="PMingLiU" w:hint="eastAsia"/>
          <w:sz w:val="24"/>
          <w:szCs w:val="24"/>
        </w:rPr>
        <w:t>關、尺又叫做上焦、中焦、下焦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寸又可以叫做表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尺又可以叫做裏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陽脈寸脈比較浮的時候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寸脈比較沉下去的時候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就知道表虛掉了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陰脈是指尺的脈講的是裏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陰脈比較弦的時候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第一表示裏有水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第二表示病人有痛的感覺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這痛一定是水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最主要是寒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弦的脈摸的時候感覺很細像吉他弦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按下去的時候跳的很強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裏寒代表腹部寒痛</w:t>
      </w:r>
      <w:r w:rsidR="00C008BD" w:rsidRPr="003A204A">
        <w:rPr>
          <w:rFonts w:ascii="PMingLiU" w:eastAsia="PMingLiU" w:hAnsi="PMingLiU" w:hint="eastAsia"/>
          <w:sz w:val="24"/>
          <w:szCs w:val="24"/>
        </w:rPr>
        <w:t>，</w:t>
      </w:r>
      <w:r w:rsidR="00077DCC" w:rsidRPr="003A204A">
        <w:rPr>
          <w:rFonts w:ascii="PMingLiU" w:eastAsia="PMingLiU" w:hAnsi="PMingLiU" w:hint="eastAsia"/>
          <w:sz w:val="24"/>
          <w:szCs w:val="24"/>
        </w:rPr>
        <w:t>「</w:t>
      </w:r>
      <w:r w:rsidRPr="003A204A">
        <w:rPr>
          <w:rFonts w:ascii="PMingLiU" w:eastAsia="PMingLiU" w:hAnsi="PMingLiU" w:hint="eastAsia"/>
          <w:sz w:val="24"/>
          <w:szCs w:val="24"/>
        </w:rPr>
        <w:t>法當腹中急痛</w:t>
      </w:r>
      <w:r w:rsidR="00077DC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應該是腹中急痛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繃得很緊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抽筋那樣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先與小建中湯。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如果不摸脈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如何知道裏寒？像小孩鼻子的山根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就是鼻子的尾巴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山根如果是青色的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裏不但寒而且痛</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十個小孩九個山根青的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小孩體格很差的話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蚊蟲咬到皮膚就腫一塊</w:t>
      </w:r>
      <w:r w:rsidR="00AE48B4" w:rsidRPr="003A204A">
        <w:rPr>
          <w:rFonts w:ascii="PMingLiU" w:eastAsia="PMingLiU" w:hAnsi="PMingLiU" w:hint="eastAsia"/>
          <w:sz w:val="24"/>
          <w:szCs w:val="24"/>
        </w:rPr>
        <w:t>。小孩</w:t>
      </w:r>
      <w:r w:rsidRPr="003A204A">
        <w:rPr>
          <w:rFonts w:ascii="PMingLiU" w:eastAsia="PMingLiU" w:hAnsi="PMingLiU" w:hint="eastAsia"/>
          <w:sz w:val="24"/>
          <w:szCs w:val="24"/>
        </w:rPr>
        <w:t>沒病還不喜歡吃東西的話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根據經方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桂枝湯是桂枝、白芍、生薑、甘草、大棗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桂枝用三錢的話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白芍用六錢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白芍是桂枝的兩倍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因為會腹痛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所以小建中湯和桂枝湯不一樣的地方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就是小建中湯重用白芍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這人本來脾臟的功能就比較差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桂枝湯本來就是健脾陽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張仲景加飴糖在裏面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飴糖就是麥芽糖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加飴糖在裏面小孩就會喜歡吃</w:t>
      </w:r>
      <w:r w:rsidR="00AE48B4" w:rsidRPr="003A204A">
        <w:rPr>
          <w:rFonts w:ascii="PMingLiU" w:eastAsia="PMingLiU" w:hAnsi="PMingLiU" w:hint="eastAsia"/>
          <w:sz w:val="24"/>
          <w:szCs w:val="24"/>
        </w:rPr>
        <w:t>。</w:t>
      </w:r>
      <w:r w:rsidRPr="003A204A">
        <w:rPr>
          <w:rFonts w:ascii="PMingLiU" w:eastAsia="PMingLiU" w:hAnsi="PMingLiU" w:hint="eastAsia"/>
          <w:sz w:val="24"/>
          <w:szCs w:val="24"/>
        </w:rPr>
        <w:t>脾臟本來就主濕主熱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飴糖很黏稠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脾陽馬上就壯起來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就是靠桂枝湯</w:t>
      </w:r>
      <w:r w:rsidR="00AE48B4" w:rsidRPr="003A204A">
        <w:rPr>
          <w:rFonts w:ascii="PMingLiU" w:eastAsia="PMingLiU" w:hAnsi="PMingLiU" w:hint="eastAsia"/>
          <w:sz w:val="24"/>
          <w:szCs w:val="24"/>
        </w:rPr>
        <w:t>。</w:t>
      </w:r>
      <w:r w:rsidRPr="003A204A">
        <w:rPr>
          <w:rFonts w:ascii="PMingLiU" w:eastAsia="PMingLiU" w:hAnsi="PMingLiU" w:hint="eastAsia"/>
          <w:sz w:val="24"/>
          <w:szCs w:val="24"/>
        </w:rPr>
        <w:t>飴糖的功能</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一是甜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讓小孩愛吃外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一是脾的津液不足的時候靠飴糖在裏面</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小建中湯一下去的時候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胃口大開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肚子痛就沒了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小孩就開始肯吃東西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開始喜歡吃穀類的食物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所以常常小孩不喜歡吃東西的時候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就給他小建中湯。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這個條辨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換個角度講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當看到病人有傷寒中風的表證的時候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可是這人裏虛掉了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最輕劑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剛開始用的就小建中湯</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吃了小建中湯好了變成純表證的時候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再去看證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開桂枝湯或葛根湯或…</w:t>
      </w:r>
      <w:r w:rsidR="00AE48B4" w:rsidRPr="003A204A">
        <w:rPr>
          <w:rFonts w:ascii="PMingLiU" w:eastAsia="PMingLiU" w:hAnsi="PMingLiU" w:hint="eastAsia"/>
          <w:sz w:val="24"/>
          <w:szCs w:val="24"/>
        </w:rPr>
        <w:t>。</w:t>
      </w:r>
      <w:r w:rsidRPr="003A204A">
        <w:rPr>
          <w:rFonts w:ascii="PMingLiU" w:eastAsia="PMingLiU" w:hAnsi="PMingLiU" w:hint="eastAsia"/>
          <w:sz w:val="24"/>
          <w:szCs w:val="24"/>
        </w:rPr>
        <w:t>這一本經方裏面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只有兩個專門治療裏虛的方</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人如果得到感冒表證的時候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要裏實才能發表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如果發現病人是裏虛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第一個就是小建中湯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第二就是炙甘草湯</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一般的人小建中湯就好了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炙甘草湯是注重在「脈結代」的病人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吃完小建中湯再看病人有沒有表證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如果沒有就算了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有的話再對證開藥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所以先與小建中湯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先把裏虛補足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再給他小柴胡湯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如果小柴胡湯吃完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肚子還痛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這就不是裏虛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是小腸下方靜脈血流不順暢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就把小柴胡湯裡面的</w:t>
      </w:r>
      <w:r w:rsidR="00077DCC" w:rsidRPr="003A204A">
        <w:rPr>
          <w:rFonts w:ascii="PMingLiU" w:eastAsia="PMingLiU" w:hAnsi="PMingLiU" w:hint="eastAsia"/>
          <w:sz w:val="24"/>
          <w:szCs w:val="24"/>
        </w:rPr>
        <w:t>黃芩</w:t>
      </w:r>
      <w:r w:rsidRPr="003A204A">
        <w:rPr>
          <w:rFonts w:ascii="PMingLiU" w:eastAsia="PMingLiU" w:hAnsi="PMingLiU" w:hint="eastAsia"/>
          <w:sz w:val="24"/>
          <w:szCs w:val="24"/>
        </w:rPr>
        <w:t>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改成白芍。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小建中湯方</w:t>
      </w:r>
      <w:r w:rsidR="00AE48B4" w:rsidRPr="003A204A">
        <w:rPr>
          <w:rFonts w:ascii="PMingLiU" w:eastAsia="PMingLiU" w:hAnsi="PMingLiU" w:hint="eastAsia"/>
          <w:sz w:val="24"/>
          <w:szCs w:val="24"/>
        </w:rPr>
        <w:t>：</w:t>
      </w:r>
    </w:p>
    <w:p w:rsidR="00077DC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去皮</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炙</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劈</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切</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膠飴一升</w:t>
      </w:r>
      <w:r w:rsidR="00AE48B4"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內膠飴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更上微火消解。溫服一升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CA2B6D" w:rsidRPr="003A204A" w:rsidRDefault="00CA2B6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一一二．嘔家不可用「建中湯」，以甘故也。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嘔家不可用建中湯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因為太甜了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桂枝湯裏面加炙甘草已經夠甜了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再加飴糖更甜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平常喜嘔的人、抽煙的人、喝酒的人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小建中湯喝下去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他不</w:t>
      </w:r>
      <w:r w:rsidR="00077DCC" w:rsidRPr="003A204A">
        <w:rPr>
          <w:rFonts w:ascii="PMingLiU" w:eastAsia="PMingLiU" w:hAnsi="PMingLiU" w:hint="eastAsia"/>
          <w:sz w:val="24"/>
          <w:szCs w:val="24"/>
        </w:rPr>
        <w:t>受</w:t>
      </w:r>
      <w:r w:rsidRPr="003A204A">
        <w:rPr>
          <w:rFonts w:ascii="PMingLiU" w:eastAsia="PMingLiU" w:hAnsi="PMingLiU" w:hint="eastAsia"/>
          <w:sz w:val="24"/>
          <w:szCs w:val="24"/>
        </w:rPr>
        <w:t>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因為腸胃太虛寒了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小建中湯下去馬上吐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因為如果胃是寒的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甜的東西停在胃裏面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甜的馬上變成酸的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甘的東西很容易變酸的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所以他不喜歡。</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《蘇沉良方》</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『此藥治腹痛如神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按之欲便痛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重按之卻不甚痛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此為氣痛</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重按則欲痛而堅者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當自有積也。氣腹痛不可下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下之則愈甚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此虛寒證也。』此方偏治腹中虛寒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補血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尤治腹痛</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如果是實證有東西堵到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絕不可用小建中湯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所以小建中湯是專門治虛寒的腹痛。</w:t>
      </w:r>
    </w:p>
    <w:p w:rsidR="00896FA8" w:rsidRPr="003A204A" w:rsidRDefault="00077DC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一一三．</w:t>
      </w:r>
      <w:r w:rsidR="00896FA8" w:rsidRPr="003A204A">
        <w:rPr>
          <w:rFonts w:ascii="PMingLiU" w:eastAsia="PMingLiU" w:hAnsi="PMingLiU" w:hint="eastAsia"/>
          <w:sz w:val="24"/>
          <w:szCs w:val="24"/>
        </w:rPr>
        <w:t>「傷寒」中風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有「柴胡證」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但見一證便是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不必悉具。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只看到有一個症狀就可以開處方了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就代表病邪在淋巴系統裏了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如果有噁心就可以用小柴胡湯了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如果不喜歡吃甜的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就把小柴胡湯裏面的紅棗拿出來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如果這人已經很胖了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就把人參、紅棗這些健胃整脾的藥去掉。</w:t>
      </w:r>
    </w:p>
    <w:p w:rsidR="00896FA8" w:rsidRPr="003A204A" w:rsidRDefault="00077DC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一一四．</w:t>
      </w:r>
      <w:r w:rsidR="00896FA8" w:rsidRPr="003A204A">
        <w:rPr>
          <w:rFonts w:ascii="PMingLiU" w:eastAsia="PMingLiU" w:hAnsi="PMingLiU" w:hint="eastAsia"/>
          <w:sz w:val="24"/>
          <w:szCs w:val="24"/>
        </w:rPr>
        <w:t>凡「柴胡湯」病證而下之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若「柴胡湯」不罷者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復與「柴胡湯」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必蒸蒸而振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卻發熱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汗出而解。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如果是柴胡證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而誤下了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或剛好吃壞肚子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柴胡湯證還在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照樣給柴胡湯就可以了。凡屬三陽之證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其裏氣未虛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則抗拒外邪之力量仍有。柴胡湯為施轉少陽之樞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使淋巴水道油膜等通暢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內外之交通無梗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本身之抗拒力量即可發展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故本方之運用甚廣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功效亦倍於它方。觀仲師於本方下立出加減一法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統治一切外感證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於上條再叮嚀祇其一證即可用之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其重視本方也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可以見矣。</w:t>
      </w:r>
    </w:p>
    <w:p w:rsidR="00896FA8" w:rsidRPr="003A204A" w:rsidRDefault="00077DC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一一五．</w:t>
      </w:r>
      <w:r w:rsidR="00896FA8" w:rsidRPr="003A204A">
        <w:rPr>
          <w:rFonts w:ascii="PMingLiU" w:eastAsia="PMingLiU" w:hAnsi="PMingLiU" w:hint="eastAsia"/>
          <w:sz w:val="24"/>
          <w:szCs w:val="24"/>
        </w:rPr>
        <w:t>「傷寒」二三日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心中悸而煩者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「小建中湯」主之。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如果是心中悸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虛煩不得臥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茯苓甘草湯可以把它治好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如果是心中悸而煩者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裏面虛燥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也是小建中湯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所以小建中湯是陰虛的時候用的。這條辨專門講的是中風素虛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這人得到感冒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本來正常是桂枝湯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除了有汗、惡風、發熱、頭痛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再加上心中悸而煩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就知道裏虛了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還是小建中湯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所以應該</w:t>
      </w:r>
      <w:r w:rsidR="00162FB1" w:rsidRPr="003A204A">
        <w:rPr>
          <w:rFonts w:ascii="PMingLiU" w:eastAsia="PMingLiU" w:hAnsi="PMingLiU" w:hint="eastAsia"/>
          <w:sz w:val="24"/>
          <w:szCs w:val="24"/>
        </w:rPr>
        <w:t>「</w:t>
      </w:r>
      <w:r w:rsidRPr="003A204A">
        <w:rPr>
          <w:rFonts w:ascii="PMingLiU" w:eastAsia="PMingLiU" w:hAnsi="PMingLiU" w:hint="eastAsia"/>
          <w:sz w:val="24"/>
          <w:szCs w:val="24"/>
        </w:rPr>
        <w:t>傷寒二三日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表證仍在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心中悸而煩者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小建中湯主之。</w:t>
      </w:r>
      <w:r w:rsidR="00162FB1" w:rsidRPr="003A204A">
        <w:rPr>
          <w:rFonts w:ascii="PMingLiU" w:eastAsia="PMingLiU" w:hAnsi="PMingLiU" w:hint="eastAsia"/>
          <w:sz w:val="24"/>
          <w:szCs w:val="24"/>
        </w:rPr>
        <w:t>」</w:t>
      </w:r>
      <w:r w:rsidRPr="003A204A">
        <w:rPr>
          <w:rFonts w:ascii="PMingLiU" w:eastAsia="PMingLiU" w:hAnsi="PMingLiU" w:hint="eastAsia"/>
          <w:sz w:val="24"/>
          <w:szCs w:val="24"/>
        </w:rPr>
        <w:t>這樣比較完整。</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陰虛者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稍有勞倦身熱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即心煩不安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縱有表邪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以「小建中湯」重用「芍藥」引血內行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以治其煩。所以陰虛的人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要等到裏虛回復了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有表證再開發表的藥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所以遇到裏虛的人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在發表之前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一定要先治裏虛。</w:t>
      </w:r>
    </w:p>
    <w:p w:rsidR="00896FA8" w:rsidRPr="003A204A" w:rsidRDefault="00162FB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一一六．</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過經十餘日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反二三下之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「柴胡證」仍在者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先與「小柴胡湯」。嘔不止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鬱鬱微煩者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與「大柴胡湯」下之則愈。</w:t>
      </w:r>
    </w:p>
    <w:p w:rsidR="00896FA8" w:rsidRPr="003A204A" w:rsidRDefault="00162FB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過經十餘日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就是拖了十幾天了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照理已經進入別的經了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結果表證還在的時候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醫生沒有開給病人表藥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卻攻下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原本太陽證應該解表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讓病從外表發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結果太陽病跑到裏面去了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如果再過四五天以後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柴胡證仍在的時候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先給小柴胡湯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小柴胡湯下去以後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病人如果還是</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嘔不止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鬱鬱微煩者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胃裏面脹滿難過為</w:t>
      </w:r>
      <w:r w:rsidR="00AE48B4" w:rsidRPr="003A204A">
        <w:rPr>
          <w:rFonts w:ascii="PMingLiU" w:eastAsia="PMingLiU" w:hAnsi="PMingLiU" w:hint="eastAsia"/>
          <w:sz w:val="24"/>
          <w:szCs w:val="24"/>
        </w:rPr>
        <w:t>未</w:t>
      </w:r>
      <w:r w:rsidR="00896FA8" w:rsidRPr="003A204A">
        <w:rPr>
          <w:rFonts w:ascii="PMingLiU" w:eastAsia="PMingLiU" w:hAnsi="PMingLiU" w:hint="eastAsia"/>
          <w:sz w:val="24"/>
          <w:szCs w:val="24"/>
        </w:rPr>
        <w:t>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與大柴胡湯下之則愈。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大柴胡湯本身是介於少陽和陽明之間</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兼有少陽、陽明才會用大柴胡湯。</w:t>
      </w:r>
      <w:r w:rsidR="00162FB1" w:rsidRPr="003A204A">
        <w:rPr>
          <w:rFonts w:ascii="PMingLiU" w:eastAsia="PMingLiU" w:hAnsi="PMingLiU" w:hint="eastAsia"/>
          <w:sz w:val="24"/>
          <w:szCs w:val="24"/>
        </w:rPr>
        <w:t>「</w:t>
      </w:r>
      <w:r w:rsidRPr="003A204A">
        <w:rPr>
          <w:rFonts w:ascii="PMingLiU" w:eastAsia="PMingLiU" w:hAnsi="PMingLiU" w:hint="eastAsia"/>
          <w:sz w:val="24"/>
          <w:szCs w:val="24"/>
        </w:rPr>
        <w:t>嘔不止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鬱鬱微煩者</w:t>
      </w:r>
      <w:r w:rsidR="00162FB1" w:rsidRPr="003A204A">
        <w:rPr>
          <w:rFonts w:ascii="PMingLiU" w:eastAsia="PMingLiU" w:hAnsi="PMingLiU" w:hint="eastAsia"/>
          <w:sz w:val="24"/>
          <w:szCs w:val="24"/>
        </w:rPr>
        <w:t>」</w:t>
      </w:r>
      <w:r w:rsidR="00D06F95" w:rsidRPr="003A204A">
        <w:rPr>
          <w:rFonts w:ascii="PMingLiU" w:eastAsia="PMingLiU" w:hAnsi="PMingLiU" w:hint="eastAsia"/>
          <w:sz w:val="24"/>
          <w:szCs w:val="24"/>
        </w:rPr>
        <w:t>，</w:t>
      </w:r>
      <w:r w:rsidRPr="003A204A">
        <w:rPr>
          <w:rFonts w:ascii="PMingLiU" w:eastAsia="PMingLiU" w:hAnsi="PMingLiU" w:hint="eastAsia"/>
          <w:sz w:val="24"/>
          <w:szCs w:val="24"/>
        </w:rPr>
        <w:t>就是腸胃裏面被大便堵到了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有宿食堵在裏面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所以大柴胡湯證最主要的症狀有腹滿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肚子脹滿而嘔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嘔屬少陽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腹滿是陽明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腹滿、噁心是大柴胡湯的主證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現代人的氣滿是厚朴生薑半夏甘草湯證；實滿是承氣湯證；腹滿又噁心就是大柴胡湯證</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如果沒有腹滿光嘔就是小柴胡湯證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為什麼？因為被攻下了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下利的藥太快了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病人水份都出來了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大便出來的都是水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結果大便沒有排出來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於是便堵在裏面。臨床上看到大腸癌的病人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一開始有些是承氣湯證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有些是大柴胡湯證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不是在陽明</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就是介於少陽與陽明之間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陽明無死證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這種情況是不危險的。結果西醫治療過的病人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開刀以後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移轉肝癌或肺癌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症狀不是少陰證就是厥陰證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所以我們當然反對西醫開刀。如果是大腸癌的病人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還沒有給西醫開過刀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如果是在大腸的末端</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也就是直腸附近堵到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我們要加芒硝來攻堅。我們遇到實證的便秘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病人有拒按、不會放屁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就考慮要用到芒硝了。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大柴胡湯方</w:t>
      </w:r>
      <w:r w:rsidR="00AE48B4" w:rsidRPr="003A204A">
        <w:rPr>
          <w:rFonts w:ascii="PMingLiU" w:eastAsia="PMingLiU" w:hAnsi="PMingLiU" w:hint="eastAsia"/>
          <w:sz w:val="24"/>
          <w:szCs w:val="24"/>
        </w:rPr>
        <w:t>：</w:t>
      </w:r>
    </w:p>
    <w:p w:rsidR="00162FB1"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半夏半升</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洗</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生薑五兩</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切</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枳實四</w:t>
      </w:r>
      <w:r w:rsidR="007A2F48" w:rsidRPr="003A204A">
        <w:rPr>
          <w:rFonts w:ascii="PMingLiU" w:eastAsia="PMingLiU" w:hAnsi="PMingLiU" w:hint="eastAsia"/>
          <w:sz w:val="24"/>
          <w:szCs w:val="24"/>
        </w:rPr>
        <w:t>枚</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炙</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劈</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大黃二</w:t>
      </w:r>
      <w:r w:rsidR="00162FB1" w:rsidRPr="003A204A">
        <w:rPr>
          <w:rFonts w:ascii="PMingLiU" w:eastAsia="PMingLiU" w:hAnsi="PMingLiU" w:hint="eastAsia"/>
          <w:sz w:val="24"/>
          <w:szCs w:val="24"/>
        </w:rPr>
        <w:t>兩</w:t>
      </w:r>
      <w:r w:rsidR="00AE48B4" w:rsidRPr="003A204A">
        <w:rPr>
          <w:rFonts w:ascii="PMingLiU" w:eastAsia="PMingLiU" w:hAnsi="PMingLiU" w:hint="eastAsia"/>
          <w:sz w:val="24"/>
          <w:szCs w:val="24"/>
        </w:rPr>
        <w:t>。</w:t>
      </w:r>
      <w:r w:rsidR="008B379F" w:rsidRPr="003A204A">
        <w:rPr>
          <w:rFonts w:ascii="PMingLiU" w:eastAsia="PMingLiU" w:hAnsi="PMingLiU" w:hint="eastAsia"/>
          <w:sz w:val="24"/>
          <w:szCs w:val="24"/>
        </w:rPr>
        <w:t>（半夏半升約二兩半）</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八味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胖子用二錢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瘦的人用一錢就好了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柴胡、黃芩、半夏、生薑、大棗這是小柴胡湯的方子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少了人參</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再放芍藥、枳實、大黃就大柴胡湯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枳實這藥也是能寬腸的藥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和厚朴一樣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枳實比較重於寬大腸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厚朴比較重於滋潤小腸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大腸和肺是表裏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所以大腸堵到的時候用枳實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胸腔堵到、心臟積水也用枳實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枳實這藥專門能去結毒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結到的毒、硬塊</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它能把它排掉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實際在用的時候發現到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當大腸的腸壁和大便黏在一起的時候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枳實可把腸壁推開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但只能讓它們分開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如果枳實把它清出來就不需要加大黃</w:t>
      </w:r>
      <w:r w:rsidR="00AE48B4" w:rsidRPr="003A204A">
        <w:rPr>
          <w:rFonts w:ascii="PMingLiU" w:eastAsia="PMingLiU" w:hAnsi="PMingLiU" w:hint="eastAsia"/>
          <w:sz w:val="24"/>
          <w:szCs w:val="24"/>
        </w:rPr>
        <w:t>、</w:t>
      </w:r>
      <w:r w:rsidRPr="003A204A">
        <w:rPr>
          <w:rFonts w:ascii="PMingLiU" w:eastAsia="PMingLiU" w:hAnsi="PMingLiU" w:hint="eastAsia"/>
          <w:sz w:val="24"/>
          <w:szCs w:val="24"/>
        </w:rPr>
        <w:t>芒硝了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所以枳實本身並沒有攻下的功能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它能把結分開來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必須要靠別的藥把它通出來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所以心臟的動脈血管堵塞的時候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但是枳實只是把動脈血管裏面堵塞的東西與血管壁分開來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所以張仲景還加桂枝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桂枝讓心臟動脈血管往外衝的力量加強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噴射的力量加大</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怕胃受不了再加生薑在裏面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讓胃熱力散一點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不要太集中在心臟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怕心臟受不了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血管會破裂</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因為腹滿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少腹會痛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所以加芍藥</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大柴胡湯裏面如果沒有加大黃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就不叫大柴胡湯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因為病已經進入少陽、陽明了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又不是純陽明證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所以用不到「芒硝」這樣強的藥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用大黃把陽明熱清出來就好了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「大柴胡湯」即「小柴胡湯」去「參」、「草」加「枳實」、「大黃」、「芍藥」也。以陽明實熱不適用「參」、「草」補虛之品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因為陽明證已經進入腸子了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不要用甘草再把藥停在胃中間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胃火已經很大了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所以不可能加人參</w:t>
      </w:r>
      <w:r w:rsidR="00AE48B4" w:rsidRPr="003A204A">
        <w:rPr>
          <w:rFonts w:ascii="PMingLiU" w:eastAsia="PMingLiU" w:hAnsi="PMingLiU" w:hint="eastAsia"/>
          <w:sz w:val="24"/>
          <w:szCs w:val="24"/>
        </w:rPr>
        <w:t>。</w:t>
      </w:r>
      <w:r w:rsidRPr="003A204A">
        <w:rPr>
          <w:rFonts w:ascii="PMingLiU" w:eastAsia="PMingLiU" w:hAnsi="PMingLiU" w:hint="eastAsia"/>
          <w:sz w:val="24"/>
          <w:szCs w:val="24"/>
        </w:rPr>
        <w:t>胃中熱結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則非「枳實」不能破其結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非「大黃」不能下其熱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「芍藥」則舒心下之急</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但「陽明」雖結而「少陽」未罷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「柴胡湯」又不可不用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故在此方為雙解「少陽」、「陽明」之劑。所以常常問病人噁不噁心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會噁心就是少陽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噁心加脹滿就是大柴胡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肚子不滿會噁心就是小柴胡</w:t>
      </w:r>
      <w:r w:rsidR="00AE48B4" w:rsidRPr="003A204A">
        <w:rPr>
          <w:rFonts w:ascii="PMingLiU" w:eastAsia="PMingLiU" w:hAnsi="PMingLiU" w:hint="eastAsia"/>
          <w:sz w:val="24"/>
          <w:szCs w:val="24"/>
        </w:rPr>
        <w:t>，</w:t>
      </w:r>
      <w:r w:rsidRPr="003A204A">
        <w:rPr>
          <w:rFonts w:ascii="PMingLiU" w:eastAsia="PMingLiU" w:hAnsi="PMingLiU" w:hint="eastAsia"/>
          <w:sz w:val="24"/>
          <w:szCs w:val="24"/>
        </w:rPr>
        <w:t>黃芩、芍藥是等量的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枳實要重用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大黃開的比枳實少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如果沒有加枳實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只用大黃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肚子會絞痛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因為大黃會硬把腸壁拉開來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因為腸壁沒有津液了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枳實下去會產生津液。</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王叔和曰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『若不用「大黃」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恐不名「大柴胡湯」。』</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『平日心思鬱塞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胸滿少食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大便二三日或四五日一行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心下時時作痛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吐宿水者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其心大多胸脅</w:t>
      </w:r>
      <w:r w:rsidR="002F764A" w:rsidRPr="003A204A">
        <w:rPr>
          <w:rFonts w:ascii="PMingLiU" w:eastAsia="PMingLiU" w:hAnsi="PMingLiU" w:hint="eastAsia"/>
          <w:sz w:val="24"/>
          <w:szCs w:val="24"/>
        </w:rPr>
        <w:t>腹</w:t>
      </w:r>
      <w:r w:rsidR="00896FA8" w:rsidRPr="003A204A">
        <w:rPr>
          <w:rFonts w:ascii="PMingLiU" w:eastAsia="PMingLiU" w:hAnsi="PMingLiU" w:hint="eastAsia"/>
          <w:sz w:val="24"/>
          <w:szCs w:val="24"/>
        </w:rPr>
        <w:t>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肩項強急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臍旁大筋堅</w:t>
      </w:r>
      <w:r w:rsidR="00F72CAF" w:rsidRPr="003A204A">
        <w:rPr>
          <w:rFonts w:ascii="PMingLiU" w:eastAsia="PMingLiU" w:hAnsi="PMingLiU" w:hint="eastAsia"/>
          <w:sz w:val="24"/>
          <w:szCs w:val="24"/>
        </w:rPr>
        <w:t>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上入胸肋上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下連小腹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或痛或</w:t>
      </w:r>
      <w:r w:rsidR="00AE48B4" w:rsidRPr="003A204A">
        <w:rPr>
          <w:rFonts w:ascii="PMingLiU" w:eastAsia="PMingLiU" w:hAnsi="PMingLiU" w:hint="eastAsia"/>
          <w:sz w:val="24"/>
          <w:szCs w:val="24"/>
        </w:rPr>
        <w:t>痞，</w:t>
      </w:r>
      <w:r w:rsidR="00896FA8" w:rsidRPr="003A204A">
        <w:rPr>
          <w:rFonts w:ascii="PMingLiU" w:eastAsia="PMingLiU" w:hAnsi="PMingLiU" w:hint="eastAsia"/>
          <w:sz w:val="24"/>
          <w:szCs w:val="24"/>
        </w:rPr>
        <w:t>按則攣痛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或兼吞酸、嘈雜等症者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俗稱「疝積留飲痛」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宜長服此方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隔五日或十日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常用「大陷胸湯」或「十棗湯」攻之</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眼目雲翳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或赤眼疼痛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胸脅苦滿。』所以眼睛是屬於少陽證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開白內障的處方的時候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用大柴胡湯來作加減；如果眼睛是赤痛紅腫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是太陽證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葛根湯來作加減；如果眼睛生翳就是靠柴胡來作加減。大便燥結者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加「芒硝」為佳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如果大便攻不出來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就要靠芒硝把它打散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大腸比較大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到直腸的時候比較小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大便到直腸如過硬會堵到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吃了大柴胡沒有大便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就加點芒硝把硬的大便打散掉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一般會有這種現象的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大多是年齡大的人、身體虛弱的人會看到。遇到對證的時候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用到大黃</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芒硝來攻下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對病人來說大黃</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芒硝就是補藥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應該攻堅的時候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不能手軟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急下存陰」的概念。</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百</w:t>
      </w:r>
      <w:r w:rsidR="00F72CAF" w:rsidRPr="003A204A">
        <w:rPr>
          <w:rFonts w:ascii="PMingLiU" w:eastAsia="PMingLiU" w:hAnsi="PMingLiU" w:hint="eastAsia"/>
          <w:sz w:val="24"/>
          <w:szCs w:val="24"/>
        </w:rPr>
        <w:t>疢</w:t>
      </w:r>
      <w:r w:rsidR="00896FA8" w:rsidRPr="003A204A">
        <w:rPr>
          <w:rFonts w:ascii="PMingLiU" w:eastAsia="PMingLiU" w:hAnsi="PMingLiU" w:hint="eastAsia"/>
          <w:sz w:val="24"/>
          <w:szCs w:val="24"/>
        </w:rPr>
        <w:t>一貫</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『龜胸龜背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大多原由於毒。』這毒就是濁痰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凡龜胸後必成龜背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用「大柴胡湯」治之。重者用「大陷胸湯」之類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隨證不同。</w:t>
      </w:r>
    </w:p>
    <w:p w:rsidR="00896FA8" w:rsidRPr="003A204A" w:rsidRDefault="00C008B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《傷寒緒論》</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『潮熱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而脅下汗出者為膽實</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用「大柴胡湯」</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手足心汗出者為胃實</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用「大承氣湯」。』這是分辨純陽明證跟兼有少陽證的時候</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腋下一直流汗流很多</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就是三焦系統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也就是大柴胡湯證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如果手掌汗流很多的</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是陽明證。手上的「止汗點」</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背後的第五椎外開五分的地方「華陀夾脊」</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直針下針可以止汗</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如果病人是陽明熱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大便正常</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舌頭伸出來苔是黃的</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就是白虎湯</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如果大便不通</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就用承氣湯攻。</w:t>
      </w:r>
    </w:p>
    <w:p w:rsidR="00896FA8" w:rsidRPr="003A204A" w:rsidRDefault="002F764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一一七．</w:t>
      </w:r>
      <w:r w:rsidR="00896FA8" w:rsidRPr="003A204A">
        <w:rPr>
          <w:rFonts w:ascii="PMingLiU" w:eastAsia="PMingLiU" w:hAnsi="PMingLiU" w:hint="eastAsia"/>
          <w:sz w:val="24"/>
          <w:szCs w:val="24"/>
        </w:rPr>
        <w:t>「傷寒」十三日不解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胸脅滿而嘔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已而微下利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w:t>
      </w:r>
      <w:r w:rsidR="004E3EC1" w:rsidRPr="003A204A">
        <w:rPr>
          <w:rFonts w:ascii="PMingLiU" w:eastAsia="PMingLiU" w:hAnsi="PMingLiU" w:hint="eastAsia"/>
          <w:sz w:val="24"/>
          <w:szCs w:val="24"/>
        </w:rPr>
        <w:t>晡</w:t>
      </w:r>
      <w:r w:rsidR="00896FA8" w:rsidRPr="003A204A">
        <w:rPr>
          <w:rFonts w:ascii="PMingLiU" w:eastAsia="PMingLiU" w:hAnsi="PMingLiU" w:hint="eastAsia"/>
          <w:sz w:val="24"/>
          <w:szCs w:val="24"/>
        </w:rPr>
        <w:t>所發潮熱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此「柴胡證」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本不得利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知醫以藥丸下之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非其治也。潮熱者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先宜「小柴胡湯」以解外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後以「柴胡加芒硝湯」主之。</w:t>
      </w:r>
    </w:p>
    <w:p w:rsidR="00896FA8" w:rsidRPr="003A204A" w:rsidRDefault="008B379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胸脅滿而嘔</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就知道病情已有少陽證了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日</w:t>
      </w:r>
      <w:r w:rsidR="004E3EC1" w:rsidRPr="003A204A">
        <w:rPr>
          <w:rFonts w:ascii="PMingLiU" w:eastAsia="PMingLiU" w:hAnsi="PMingLiU" w:hint="eastAsia"/>
          <w:sz w:val="24"/>
          <w:szCs w:val="24"/>
        </w:rPr>
        <w:t>晡</w:t>
      </w:r>
      <w:r w:rsidR="00896FA8" w:rsidRPr="003A204A">
        <w:rPr>
          <w:rFonts w:ascii="PMingLiU" w:eastAsia="PMingLiU" w:hAnsi="PMingLiU" w:hint="eastAsia"/>
          <w:sz w:val="24"/>
          <w:szCs w:val="24"/>
        </w:rPr>
        <w:t>所發潮熱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黃昏的時候發潮熱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陽明證上有一個很特殊的現象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就是到了下午三點到五點開始發熱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潮熱是一陣一陣熱上來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按照氣血流注的時間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申時開膀胱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實際上堵在大腸裏面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大腸會移熱到膀胱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一移熱就從背後到腦裏去了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所以是大腸移熱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到下午的時候就會發熱</w:t>
      </w:r>
      <w:r w:rsidR="00AE48B4"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胸</w:t>
      </w:r>
      <w:r w:rsidRPr="003A204A">
        <w:rPr>
          <w:rFonts w:ascii="PMingLiU" w:eastAsia="PMingLiU" w:hAnsi="PMingLiU" w:hint="eastAsia"/>
          <w:sz w:val="24"/>
          <w:szCs w:val="24"/>
        </w:rPr>
        <w:t>脅</w:t>
      </w:r>
      <w:r w:rsidR="00896FA8" w:rsidRPr="003A204A">
        <w:rPr>
          <w:rFonts w:ascii="PMingLiU" w:eastAsia="PMingLiU" w:hAnsi="PMingLiU" w:hint="eastAsia"/>
          <w:sz w:val="24"/>
          <w:szCs w:val="24"/>
        </w:rPr>
        <w:t>滿而嘔</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是少陽證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日</w:t>
      </w:r>
      <w:r w:rsidR="004E3EC1" w:rsidRPr="003A204A">
        <w:rPr>
          <w:rFonts w:ascii="PMingLiU" w:eastAsia="PMingLiU" w:hAnsi="PMingLiU" w:hint="eastAsia"/>
          <w:sz w:val="24"/>
          <w:szCs w:val="24"/>
        </w:rPr>
        <w:t>晡</w:t>
      </w:r>
      <w:r w:rsidR="00896FA8" w:rsidRPr="003A204A">
        <w:rPr>
          <w:rFonts w:ascii="PMingLiU" w:eastAsia="PMingLiU" w:hAnsi="PMingLiU" w:hint="eastAsia"/>
          <w:sz w:val="24"/>
          <w:szCs w:val="24"/>
        </w:rPr>
        <w:t>發潮</w:t>
      </w:r>
      <w:r w:rsidRPr="003A204A">
        <w:rPr>
          <w:rFonts w:ascii="PMingLiU" w:eastAsia="PMingLiU" w:hAnsi="PMingLiU" w:hint="eastAsia"/>
          <w:sz w:val="24"/>
          <w:szCs w:val="24"/>
        </w:rPr>
        <w:t>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所以是柴胡證。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本不得利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今反利者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柴胡湯本來是沒有下利的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現在在下利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可能是前面醫生攻的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前面醫生用丸藥下的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丸藥下的時候利水利得很快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水跑掉了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大便還在裏面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所以用湯劑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湯劑下的時候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整個打下來了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所以攻下的藥大部份都是用湯劑在攻的</w:t>
      </w:r>
      <w:r w:rsidR="00AE48B4"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潮熱者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先宜小柴胡湯以解外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後以柴胡加芒硝主之。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原來是大柴胡湯證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因為已經被攻下了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所以變成小柴胡湯證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被攻下了陽明證就沒了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變成少陽證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所以是小柴胡湯證治療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一一七</w:t>
      </w:r>
      <w:r w:rsidR="00896FA8" w:rsidRPr="003A204A">
        <w:rPr>
          <w:rFonts w:ascii="PMingLiU" w:eastAsia="PMingLiU" w:hAnsi="PMingLiU" w:hint="eastAsia"/>
          <w:sz w:val="24"/>
          <w:szCs w:val="24"/>
        </w:rPr>
        <w:t>條就是說少陽證被誤下了以後的</w:t>
      </w:r>
      <w:r w:rsidR="00AE48B4" w:rsidRPr="003A204A">
        <w:rPr>
          <w:rFonts w:ascii="PMingLiU" w:eastAsia="PMingLiU" w:hAnsi="PMingLiU" w:hint="eastAsia"/>
          <w:sz w:val="24"/>
          <w:szCs w:val="24"/>
        </w:rPr>
        <w:t>變</w:t>
      </w:r>
      <w:r w:rsidR="00896FA8" w:rsidRPr="003A204A">
        <w:rPr>
          <w:rFonts w:ascii="PMingLiU" w:eastAsia="PMingLiU" w:hAnsi="PMingLiU" w:hint="eastAsia"/>
          <w:sz w:val="24"/>
          <w:szCs w:val="24"/>
        </w:rPr>
        <w:t>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小柴胡解外後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就是柴胡加芒硝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有燥屎的時候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這種燥屎常年累積在裏面沒有出來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這時候只能用芒硝攻出來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打出來是黑的。怎知有燥屎？黃昏的時候會發熱就是了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用小柴胡湯加芒硝治療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不用再加枳實、大黃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因為前面的醫生已經攻下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所以小柴胡湯加芒硝就可以了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就是小柴胡湯加減。</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柴胡加芒硝湯</w:t>
      </w:r>
      <w:r w:rsidR="00AE48B4" w:rsidRPr="003A204A">
        <w:rPr>
          <w:rFonts w:ascii="PMingLiU" w:eastAsia="PMingLiU" w:hAnsi="PMingLiU" w:hint="eastAsia"/>
          <w:sz w:val="24"/>
          <w:szCs w:val="24"/>
        </w:rPr>
        <w:t>：</w:t>
      </w:r>
    </w:p>
    <w:p w:rsidR="008B379F"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w:t>
      </w:r>
      <w:r w:rsidR="008B379F" w:rsidRPr="003A204A">
        <w:rPr>
          <w:rFonts w:ascii="PMingLiU" w:eastAsia="PMingLiU" w:hAnsi="PMingLiU" w:hint="eastAsia"/>
          <w:sz w:val="24"/>
          <w:szCs w:val="24"/>
        </w:rPr>
        <w:t>二</w:t>
      </w:r>
      <w:r w:rsidRPr="003A204A">
        <w:rPr>
          <w:rFonts w:ascii="PMingLiU" w:eastAsia="PMingLiU" w:hAnsi="PMingLiU" w:hint="eastAsia"/>
          <w:sz w:val="24"/>
          <w:szCs w:val="24"/>
        </w:rPr>
        <w:t>兩</w:t>
      </w:r>
      <w:r w:rsidR="008B379F" w:rsidRPr="003A204A">
        <w:rPr>
          <w:rFonts w:ascii="PMingLiU" w:eastAsia="PMingLiU" w:hAnsi="PMingLiU" w:hint="eastAsia"/>
          <w:sz w:val="24"/>
          <w:szCs w:val="24"/>
        </w:rPr>
        <w:t>十</w:t>
      </w:r>
      <w:r w:rsidRPr="003A204A">
        <w:rPr>
          <w:rFonts w:ascii="PMingLiU" w:eastAsia="PMingLiU" w:hAnsi="PMingLiU" w:hint="eastAsia"/>
          <w:sz w:val="24"/>
          <w:szCs w:val="24"/>
        </w:rPr>
        <w:t>六銖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半夏二十銖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w:t>
      </w:r>
      <w:r w:rsidR="008B379F" w:rsidRPr="003A204A">
        <w:rPr>
          <w:rFonts w:ascii="PMingLiU" w:eastAsia="PMingLiU" w:hAnsi="PMingLiU" w:hint="eastAsia"/>
          <w:sz w:val="24"/>
          <w:szCs w:val="24"/>
        </w:rPr>
        <w:t>四</w:t>
      </w:r>
      <w:r w:rsidRPr="003A204A">
        <w:rPr>
          <w:rFonts w:ascii="PMingLiU" w:eastAsia="PMingLiU" w:hAnsi="PMingLiU" w:hint="eastAsia"/>
          <w:sz w:val="24"/>
          <w:szCs w:val="24"/>
        </w:rPr>
        <w:t>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芒硝二兩</w:t>
      </w:r>
      <w:r w:rsidR="00AE48B4"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八味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更煮微沸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芒硝使用的時候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一次一錢就夠了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湯藥煮好了以後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芒硝沖服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不用再煮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一次用到兩錢都可以。病人小便顏色有深黃變成淡黃色的時候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就不要再攻下了。</w:t>
      </w:r>
    </w:p>
    <w:p w:rsidR="00896FA8" w:rsidRPr="003A204A" w:rsidRDefault="008B379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一一八．</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十三日不解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過經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以有熱也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當以湯下之。若小便利者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大便當硬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脈調和者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知醫以丸藥下之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非其治也。若自下利者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脈微當厥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今反和者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知為內實也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「調胃承氣湯」主之。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兩個星期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太陽證應該過去了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結果過了太陽證的時機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病已經進入陽明了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病沒有解掉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譫語就是胡言亂語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譫語怎麼來的？大便堵在腸裏面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進入陽明以後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變成純熱證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燥屎就像放在太陽底下曬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大便的燥氣就往頭上衝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腦部受到大便濁氣的影響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講話就胡言亂語。</w:t>
      </w:r>
      <w:r w:rsidR="008B379F" w:rsidRPr="003A204A">
        <w:rPr>
          <w:rFonts w:ascii="PMingLiU" w:eastAsia="PMingLiU" w:hAnsi="PMingLiU" w:hint="eastAsia"/>
          <w:sz w:val="24"/>
          <w:szCs w:val="24"/>
        </w:rPr>
        <w:t>「</w:t>
      </w:r>
      <w:r w:rsidRPr="003A204A">
        <w:rPr>
          <w:rFonts w:ascii="PMingLiU" w:eastAsia="PMingLiU" w:hAnsi="PMingLiU" w:hint="eastAsia"/>
          <w:sz w:val="24"/>
          <w:szCs w:val="24"/>
        </w:rPr>
        <w:t>以有熱也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當以湯下之</w:t>
      </w:r>
      <w:r w:rsidR="008B379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要用湯劑來攻</w:t>
      </w:r>
      <w:r w:rsidR="00782D28" w:rsidRPr="003A204A">
        <w:rPr>
          <w:rFonts w:ascii="PMingLiU" w:eastAsia="PMingLiU" w:hAnsi="PMingLiU" w:hint="eastAsia"/>
          <w:sz w:val="24"/>
          <w:szCs w:val="24"/>
        </w:rPr>
        <w:t>。</w:t>
      </w:r>
      <w:r w:rsidR="008B379F" w:rsidRPr="003A204A">
        <w:rPr>
          <w:rFonts w:ascii="PMingLiU" w:eastAsia="PMingLiU" w:hAnsi="PMingLiU" w:hint="eastAsia"/>
          <w:sz w:val="24"/>
          <w:szCs w:val="24"/>
        </w:rPr>
        <w:t>「</w:t>
      </w:r>
      <w:r w:rsidRPr="003A204A">
        <w:rPr>
          <w:rFonts w:ascii="PMingLiU" w:eastAsia="PMingLiU" w:hAnsi="PMingLiU" w:hint="eastAsia"/>
          <w:sz w:val="24"/>
          <w:szCs w:val="24"/>
        </w:rPr>
        <w:t>若小便利者</w:t>
      </w:r>
      <w:r w:rsidR="008B379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小便很正常</w:t>
      </w:r>
      <w:r w:rsidR="00C008BD" w:rsidRPr="003A204A">
        <w:rPr>
          <w:rFonts w:ascii="PMingLiU" w:eastAsia="PMingLiU" w:hAnsi="PMingLiU" w:hint="eastAsia"/>
          <w:sz w:val="24"/>
          <w:szCs w:val="24"/>
        </w:rPr>
        <w:t>，</w:t>
      </w:r>
      <w:r w:rsidR="008B379F" w:rsidRPr="003A204A">
        <w:rPr>
          <w:rFonts w:ascii="PMingLiU" w:eastAsia="PMingLiU" w:hAnsi="PMingLiU" w:hint="eastAsia"/>
          <w:sz w:val="24"/>
          <w:szCs w:val="24"/>
        </w:rPr>
        <w:t>「</w:t>
      </w:r>
      <w:r w:rsidRPr="003A204A">
        <w:rPr>
          <w:rFonts w:ascii="PMingLiU" w:eastAsia="PMingLiU" w:hAnsi="PMingLiU" w:hint="eastAsia"/>
          <w:sz w:val="24"/>
          <w:szCs w:val="24"/>
        </w:rPr>
        <w:t>大便當</w:t>
      </w:r>
      <w:r w:rsidRPr="003A204A">
        <w:rPr>
          <w:rFonts w:ascii="PMingLiU" w:eastAsia="PMingLiU" w:hAnsi="PMingLiU" w:cs="華康隸書體W5" w:hint="eastAsia"/>
          <w:sz w:val="24"/>
          <w:szCs w:val="24"/>
        </w:rPr>
        <w:t></w:t>
      </w:r>
      <w:r w:rsidR="008B379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大便硬的意思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有的時候大便拉出來像長鞭子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也是屬於陽明證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硬大便堵著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腸壁變得很小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大便出來便細細長長的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大便堵在小腸轉角的地方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大便就像羊大便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出來像六味地黃丸</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照理說</w:t>
      </w:r>
      <w:r w:rsidR="008B379F" w:rsidRPr="003A204A">
        <w:rPr>
          <w:rFonts w:ascii="PMingLiU" w:eastAsia="PMingLiU" w:hAnsi="PMingLiU" w:hint="eastAsia"/>
          <w:sz w:val="24"/>
          <w:szCs w:val="24"/>
        </w:rPr>
        <w:t>「</w:t>
      </w:r>
      <w:r w:rsidRPr="003A204A">
        <w:rPr>
          <w:rFonts w:ascii="PMingLiU" w:eastAsia="PMingLiU" w:hAnsi="PMingLiU" w:hint="eastAsia"/>
          <w:sz w:val="24"/>
          <w:szCs w:val="24"/>
        </w:rPr>
        <w:t>小便利者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大便當</w:t>
      </w:r>
      <w:r w:rsidRPr="003A204A">
        <w:rPr>
          <w:rFonts w:ascii="PMingLiU" w:eastAsia="PMingLiU" w:hAnsi="PMingLiU" w:cs="華康隸書體W5"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而反下利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脈調和者</w:t>
      </w:r>
      <w:r w:rsidR="008B379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照理說應該沒有大便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結果反而下利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就知道是前醫之過。</w:t>
      </w:r>
      <w:r w:rsidR="008B379F" w:rsidRPr="003A204A">
        <w:rPr>
          <w:rFonts w:ascii="PMingLiU" w:eastAsia="PMingLiU" w:hAnsi="PMingLiU" w:hint="eastAsia"/>
          <w:sz w:val="24"/>
          <w:szCs w:val="24"/>
        </w:rPr>
        <w:t>「</w:t>
      </w:r>
      <w:r w:rsidRPr="003A204A">
        <w:rPr>
          <w:rFonts w:ascii="PMingLiU" w:eastAsia="PMingLiU" w:hAnsi="PMingLiU" w:hint="eastAsia"/>
          <w:sz w:val="24"/>
          <w:szCs w:val="24"/>
        </w:rPr>
        <w:t>若自下利者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脈微當厥</w:t>
      </w:r>
      <w:r w:rsidR="008B379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若平常虛利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病人有點昏迷的現象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脈都很虛弱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手腳都冰冷掉了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應該是四逆湯。應該是很虛弱的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結果精神很好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從這知道裏面有東西堵到</w:t>
      </w:r>
      <w:r w:rsidR="00C008BD" w:rsidRPr="003A204A">
        <w:rPr>
          <w:rFonts w:ascii="PMingLiU" w:eastAsia="PMingLiU" w:hAnsi="PMingLiU" w:hint="eastAsia"/>
          <w:sz w:val="24"/>
          <w:szCs w:val="24"/>
        </w:rPr>
        <w:t>，</w:t>
      </w:r>
      <w:r w:rsidR="008B379F" w:rsidRPr="003A204A">
        <w:rPr>
          <w:rFonts w:ascii="PMingLiU" w:eastAsia="PMingLiU" w:hAnsi="PMingLiU" w:hint="eastAsia"/>
          <w:sz w:val="24"/>
          <w:szCs w:val="24"/>
        </w:rPr>
        <w:t>「</w:t>
      </w:r>
      <w:r w:rsidRPr="003A204A">
        <w:rPr>
          <w:rFonts w:ascii="PMingLiU" w:eastAsia="PMingLiU" w:hAnsi="PMingLiU" w:hint="eastAsia"/>
          <w:sz w:val="24"/>
          <w:szCs w:val="24"/>
        </w:rPr>
        <w:t>今反和者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知為內實也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調胃承氣湯主之</w:t>
      </w:r>
      <w:r w:rsidR="008B379F" w:rsidRPr="003A204A">
        <w:rPr>
          <w:rFonts w:ascii="PMingLiU" w:eastAsia="PMingLiU" w:hAnsi="PMingLiU" w:hint="eastAsia"/>
          <w:sz w:val="24"/>
          <w:szCs w:val="24"/>
        </w:rPr>
        <w:t>」</w:t>
      </w:r>
      <w:r w:rsidR="00782D28" w:rsidRPr="003A204A">
        <w:rPr>
          <w:rFonts w:ascii="PMingLiU" w:eastAsia="PMingLiU" w:hAnsi="PMingLiU" w:hint="eastAsia"/>
          <w:sz w:val="24"/>
          <w:szCs w:val="24"/>
        </w:rPr>
        <w:t>，</w:t>
      </w:r>
      <w:r w:rsidRPr="003A204A">
        <w:rPr>
          <w:rFonts w:ascii="PMingLiU" w:eastAsia="PMingLiU" w:hAnsi="PMingLiU" w:hint="eastAsia"/>
          <w:sz w:val="24"/>
          <w:szCs w:val="24"/>
        </w:rPr>
        <w:t>開輕劑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用調胃承氣湯。如果看到病人發燒發熱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病人的脈是虛弱的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知道裏面寒涼掉了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用四逆湯把他救回來；如果是實熱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病人也會下利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下利拉出來是水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實際上大便堵在裏面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如果不仔細會以為是下利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這時候攻它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清出來後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津液自然會回來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張仲景說喝承氣湯後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喝點水就好了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這條辨是說明明看到病人是下利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以為裏面沒有堵到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結果病人是因為裏面堵到而下利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因為堵得太實了。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熱病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腸中乾燥而大便不行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常以湯劑解之</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以藥物之刺激與推動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固可通便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而水液亦為推蕩之一助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如多飲開水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其便亦通。若用丸劑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每多辛熱之品所成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祇有刺激腸蠕動之力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無清潤腸壁之力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故所下者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多剩餘之水份</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所以西藥或甘油錠沒有辦法讓腸胃產生津液。</w:t>
      </w:r>
    </w:p>
    <w:p w:rsidR="00896FA8" w:rsidRPr="003A204A" w:rsidRDefault="008B379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一一九．</w:t>
      </w:r>
      <w:r w:rsidR="00896FA8" w:rsidRPr="003A204A">
        <w:rPr>
          <w:rFonts w:ascii="PMingLiU" w:eastAsia="PMingLiU" w:hAnsi="PMingLiU" w:hint="eastAsia"/>
          <w:sz w:val="24"/>
          <w:szCs w:val="24"/>
        </w:rPr>
        <w:t>「太陽病」不解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熱結膀胱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其人如狂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血自下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下者愈</w:t>
      </w:r>
      <w:r w:rsidR="0064136E" w:rsidRPr="003A204A">
        <w:rPr>
          <w:rFonts w:ascii="PMingLiU" w:eastAsia="PMingLiU" w:hAnsi="PMingLiU" w:hint="eastAsia"/>
          <w:sz w:val="24"/>
          <w:szCs w:val="24"/>
        </w:rPr>
        <w:t>。</w:t>
      </w:r>
      <w:r w:rsidR="00896FA8" w:rsidRPr="003A204A">
        <w:rPr>
          <w:rFonts w:ascii="PMingLiU" w:eastAsia="PMingLiU" w:hAnsi="PMingLiU" w:hint="eastAsia"/>
          <w:sz w:val="24"/>
          <w:szCs w:val="24"/>
        </w:rPr>
        <w:t>其外不解者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尚未可攻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當先解其外</w:t>
      </w:r>
      <w:r w:rsidR="0064136E" w:rsidRPr="003A204A">
        <w:rPr>
          <w:rFonts w:ascii="PMingLiU" w:eastAsia="PMingLiU" w:hAnsi="PMingLiU" w:hint="eastAsia"/>
          <w:sz w:val="24"/>
          <w:szCs w:val="24"/>
        </w:rPr>
        <w:t>。</w:t>
      </w:r>
      <w:r w:rsidR="00896FA8" w:rsidRPr="003A204A">
        <w:rPr>
          <w:rFonts w:ascii="PMingLiU" w:eastAsia="PMingLiU" w:hAnsi="PMingLiU" w:hint="eastAsia"/>
          <w:sz w:val="24"/>
          <w:szCs w:val="24"/>
        </w:rPr>
        <w:t>外解已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但少腹急結者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宜「桃核承氣湯」。</w:t>
      </w:r>
    </w:p>
    <w:p w:rsidR="00896FA8" w:rsidRPr="003A204A" w:rsidRDefault="0064136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太陽病不解</w:t>
      </w:r>
      <w:r w:rsidRPr="003A204A">
        <w:rPr>
          <w:rFonts w:ascii="PMingLiU" w:eastAsia="PMingLiU" w:hAnsi="PMingLiU" w:hint="eastAsia"/>
          <w:sz w:val="24"/>
          <w:szCs w:val="24"/>
        </w:rPr>
        <w:t>」</w:t>
      </w:r>
      <w:r w:rsidR="00621E54" w:rsidRPr="003A204A">
        <w:rPr>
          <w:rFonts w:ascii="PMingLiU" w:eastAsia="PMingLiU" w:hAnsi="PMingLiU" w:hint="eastAsia"/>
          <w:sz w:val="24"/>
          <w:szCs w:val="24"/>
        </w:rPr>
        <w:t>，</w:t>
      </w:r>
      <w:r w:rsidR="00896FA8" w:rsidRPr="003A204A">
        <w:rPr>
          <w:rFonts w:ascii="PMingLiU" w:eastAsia="PMingLiU" w:hAnsi="PMingLiU" w:hint="eastAsia"/>
          <w:sz w:val="24"/>
          <w:szCs w:val="24"/>
        </w:rPr>
        <w:t>就是還有太陽病的表證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還有表熱沒好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桂枝湯、葛根湯、麻黃湯發表的時候沒有發出去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這病毒直接從經進入腑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從皮膚表面直接進入膀胱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腹部的前面是膀胱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中間是精宮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後面是大腸</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正常小便出來的水是氣化出來的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氣化的時候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一部份的水再跑到膽裏面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水生木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變成膽汁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氣化本來就很熱了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當熱進入膀胱裏面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移熱到膀胱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足太陽膀胱經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經絡絡到膀胱裏面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熱再進來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太熱了血管會破裂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小便就</w:t>
      </w:r>
      <w:r w:rsidRPr="003A204A">
        <w:rPr>
          <w:rFonts w:ascii="PMingLiU" w:eastAsia="PMingLiU" w:hAnsi="PMingLiU" w:hint="eastAsia"/>
          <w:sz w:val="24"/>
          <w:szCs w:val="24"/>
        </w:rPr>
        <w:t>會</w:t>
      </w:r>
      <w:r w:rsidR="00896FA8" w:rsidRPr="003A204A">
        <w:rPr>
          <w:rFonts w:ascii="PMingLiU" w:eastAsia="PMingLiU" w:hAnsi="PMingLiU" w:hint="eastAsia"/>
          <w:sz w:val="24"/>
          <w:szCs w:val="24"/>
        </w:rPr>
        <w:t>帶血出來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這是一種外證沒有好的時候傳到裏面的現象</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還有一種是打架被踢或運動傷害傷到小便的地方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結果小便堵到了小不出來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裏面瘀血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也是一種外傷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用桃核承氣湯</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熱結膀胱就是小便太熱了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小便帶血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桃核承氣湯是治療血證的第一個方子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很淺的方子</w:t>
      </w:r>
      <w:r w:rsidR="00AE48B4"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其人如狂</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並不是發狂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只是情緒很煩躁不安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如已發狂的話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桃核承氣湯就來不及了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w:t>
      </w:r>
      <w:r w:rsidRPr="003A204A">
        <w:rPr>
          <w:rFonts w:ascii="PMingLiU" w:eastAsia="PMingLiU" w:hAnsi="PMingLiU" w:hint="eastAsia"/>
          <w:sz w:val="24"/>
          <w:szCs w:val="24"/>
        </w:rPr>
        <w:t>接</w:t>
      </w:r>
      <w:r w:rsidR="00896FA8" w:rsidRPr="003A204A">
        <w:rPr>
          <w:rFonts w:ascii="PMingLiU" w:eastAsia="PMingLiU" w:hAnsi="PMingLiU" w:hint="eastAsia"/>
          <w:sz w:val="24"/>
          <w:szCs w:val="24"/>
        </w:rPr>
        <w:t>近狂還沒到發狂的狀態</w:t>
      </w:r>
      <w:r w:rsidR="00AE48B4"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血自下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下者愈</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如果這個時候小便自己帶血出來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就沒有關係了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這血通了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其外不解者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尚</w:t>
      </w:r>
      <w:r w:rsidR="00AE48B4" w:rsidRPr="003A204A">
        <w:rPr>
          <w:rFonts w:ascii="PMingLiU" w:eastAsia="PMingLiU" w:hAnsi="PMingLiU" w:hint="eastAsia"/>
          <w:sz w:val="24"/>
          <w:szCs w:val="24"/>
        </w:rPr>
        <w:t>未</w:t>
      </w:r>
      <w:r w:rsidR="00896FA8" w:rsidRPr="003A204A">
        <w:rPr>
          <w:rFonts w:ascii="PMingLiU" w:eastAsia="PMingLiU" w:hAnsi="PMingLiU" w:hint="eastAsia"/>
          <w:sz w:val="24"/>
          <w:szCs w:val="24"/>
        </w:rPr>
        <w:t>可攻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當先解其外</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解外的時候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因為碰到「腑」上的時候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一定經過中間的三焦</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外解已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但少腹急結者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少腹就是在「中極」</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「關元」一帶繃得很緊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病人感覺很痛、很難過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小便小不出來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看皮膚上也是繃得很緊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整個抽筋起來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由這些症狀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可以確定血堵在膀胱裏面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血下不來。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瘀血者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血液已越出血管之外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失其血液之性能而成為死血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在醫學名詞上為瘀血</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死血在生理上不特已失作用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且能遺害於全身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一為化成毒質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刺激腦神經使之發生錯亂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或使血液不清潔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發生種種病變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如皮膚病、瘍瘡、潮熱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以及攻衝性、遊走性之疼痛諸疾病</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凡屬一切急慢性病證與奇病怪疾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臨床上久看不好的病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一定是有瘀血在裏面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吾人有很多方法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教導如何去辨別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如何知道裏面血瘀到了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桃核承氣湯、下瘀血湯、抵當丸湯、桂枝茯苓丸、大黃蟅蟲丸等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皆為治瘀血之良劑。桂枝茯苓丸專門用在婦人子宮肌瘤、卵巢瘤的時候用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大黃蟅蟲丸腹腔裏面有瘀血的時候用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下瘀血湯胸腔裏面有瘀血內傷的時候用。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臨床上遇到少腹痛的時候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記得先問小便是否正常</w:t>
      </w:r>
      <w:r w:rsidR="00AE48B4" w:rsidRPr="003A204A">
        <w:rPr>
          <w:rFonts w:ascii="PMingLiU" w:eastAsia="PMingLiU" w:hAnsi="PMingLiU" w:hint="eastAsia"/>
          <w:sz w:val="24"/>
          <w:szCs w:val="24"/>
        </w:rPr>
        <w:t>。</w:t>
      </w:r>
      <w:r w:rsidRPr="003A204A">
        <w:rPr>
          <w:rFonts w:ascii="PMingLiU" w:eastAsia="PMingLiU" w:hAnsi="PMingLiU" w:hint="eastAsia"/>
          <w:sz w:val="24"/>
          <w:szCs w:val="24"/>
        </w:rPr>
        <w:t>舉例來說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如果有婦女在月經期間腹痛來找你治療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你忘了問小便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結果以為是月經引起的腹痛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其實可能是剛好這幾天她的膀胱結石引起腹痛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如此處方用藥就不正確了。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桃核承氣湯方</w:t>
      </w:r>
      <w:r w:rsidR="00AE48B4"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桃仁五十個</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炙</w:t>
      </w:r>
      <w:r w:rsidR="00AE48B4" w:rsidRPr="003A204A">
        <w:rPr>
          <w:rFonts w:ascii="PMingLiU" w:eastAsia="PMingLiU" w:hAnsi="PMingLiU" w:hint="eastAsia"/>
          <w:sz w:val="24"/>
          <w:szCs w:val="24"/>
        </w:rPr>
        <w:t>）。</w:t>
      </w:r>
      <w:r w:rsidR="0064136E" w:rsidRPr="003A204A">
        <w:rPr>
          <w:rFonts w:ascii="PMingLiU" w:eastAsia="PMingLiU" w:hAnsi="PMingLiU" w:hint="eastAsia"/>
          <w:sz w:val="24"/>
          <w:szCs w:val="24"/>
        </w:rPr>
        <w:t>（芒硝半升約二兩）</w:t>
      </w:r>
    </w:p>
    <w:p w:rsidR="0064136E" w:rsidRPr="003A204A" w:rsidRDefault="0064136E"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上五味，以水七升，煮四味，取二升，去滓，納芒硝，更上火微沸。下火，先食溫服五合，日三服，當微利。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脈當為沉濇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或弦細</w:t>
      </w:r>
      <w:r w:rsidR="00AE48B4" w:rsidRPr="003A204A">
        <w:rPr>
          <w:rFonts w:ascii="PMingLiU" w:eastAsia="PMingLiU" w:hAnsi="PMingLiU" w:hint="eastAsia"/>
          <w:sz w:val="24"/>
          <w:szCs w:val="24"/>
        </w:rPr>
        <w:t>，</w:t>
      </w:r>
      <w:r w:rsidRPr="003A204A">
        <w:rPr>
          <w:rFonts w:ascii="PMingLiU" w:eastAsia="PMingLiU" w:hAnsi="PMingLiU" w:hint="eastAsia"/>
          <w:sz w:val="24"/>
          <w:szCs w:val="24"/>
        </w:rPr>
        <w:t>舌則紅中帶紫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苔或白或黃。脈以濇細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舌以紫青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為瘀血之侯。</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判斷瘀血的方法</w:t>
      </w:r>
      <w:r w:rsidR="0049194B" w:rsidRPr="003A204A">
        <w:rPr>
          <w:rFonts w:ascii="PMingLiU" w:eastAsia="PMingLiU" w:hAnsi="PMingLiU" w:hint="eastAsia"/>
          <w:sz w:val="24"/>
          <w:szCs w:val="24"/>
        </w:rPr>
        <w:t>：</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血會「膈俞」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病人一定會有「膈俞痛」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督脈第七椎外開一寸半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就是「膈俞穴」。</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舌有齒痕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舌頭上有牙齒的痕跡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因為舌為心表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心主血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身上循環系統很好的時候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舌頭會很光潤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循環不好的時候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舌頭的循環也會跟著不好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舌頭跟牙齒貼到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一拉開來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牙齒印還在上面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就代表瘀血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很多都是婦科子宮的問題。</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「血海」痛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足太陰脾經上的「血海穴」會痛。</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「三陰交」有壓痛點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「三陰交痛」大多在婦科裏面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「三陰交」主腹、少腹的地方。</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⑤</w:t>
      </w:r>
      <w:r w:rsidR="00896FA8" w:rsidRPr="003A204A">
        <w:rPr>
          <w:rFonts w:ascii="PMingLiU" w:eastAsia="PMingLiU" w:hAnsi="PMingLiU" w:hint="eastAsia"/>
          <w:sz w:val="24"/>
          <w:szCs w:val="24"/>
        </w:rPr>
        <w:t>更嚴重的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在肚子上看到一塊一塊的青紫。</w:t>
      </w:r>
    </w:p>
    <w:p w:rsidR="00896FA8" w:rsidRPr="003A204A" w:rsidRDefault="00AE48B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⑥</w:t>
      </w:r>
      <w:r w:rsidR="00896FA8" w:rsidRPr="003A204A">
        <w:rPr>
          <w:rFonts w:ascii="PMingLiU" w:eastAsia="PMingLiU" w:hAnsi="PMingLiU" w:hint="eastAsia"/>
          <w:sz w:val="24"/>
          <w:szCs w:val="24"/>
        </w:rPr>
        <w:t>口渴而不欲飲。</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張仲景在設計桃核承氣湯的時候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考慮把瘀血攻出來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而不要把正常的體能傷到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把壞的攻出去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好的留下來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如何這藥一吃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剛好把瘀血攻出來？所以桃核承氣湯主要是靠桃仁和桂枝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桃仁專門破血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行血化瘀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所以桃仁用的很多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包括生化湯裏面都有桃仁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桃核承氣湯實際上就是利用調胃承氣湯加減而成。張仲景破除瘀血的時候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會利用桂枝強心、辛香發散的特性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來加強心臟推動血液的力量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然後配合其他破瘀血的藥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如此破除瘀血的力量就會增強。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遇到久病的病人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想要開補血藥的時候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記得要先去瘀血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w:t>
      </w:r>
      <w:r w:rsidR="0064136E" w:rsidRPr="003A204A">
        <w:rPr>
          <w:rFonts w:ascii="PMingLiU" w:eastAsia="PMingLiU" w:hAnsi="PMingLiU" w:hint="eastAsia"/>
          <w:sz w:val="24"/>
          <w:szCs w:val="24"/>
        </w:rPr>
        <w:t>「</w:t>
      </w:r>
      <w:r w:rsidRPr="003A204A">
        <w:rPr>
          <w:rFonts w:ascii="PMingLiU" w:eastAsia="PMingLiU" w:hAnsi="PMingLiU" w:hint="eastAsia"/>
          <w:sz w:val="24"/>
          <w:szCs w:val="24"/>
        </w:rPr>
        <w:t>瘀不去、新不生</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不是一味地開補藥就好。</w:t>
      </w:r>
    </w:p>
    <w:p w:rsidR="00896FA8" w:rsidRPr="003A204A" w:rsidRDefault="0064136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w:t>
      </w:r>
      <w:r w:rsidR="00896FA8" w:rsidRPr="003A204A">
        <w:rPr>
          <w:rFonts w:ascii="PMingLiU" w:eastAsia="PMingLiU" w:hAnsi="PMingLiU" w:hint="eastAsia"/>
          <w:sz w:val="24"/>
          <w:szCs w:val="24"/>
        </w:rPr>
        <w:t>「傷寒」八九日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驚煩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一身盡重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不可轉側者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「柴胡加龍骨牡蠣湯」主之。</w:t>
      </w:r>
    </w:p>
    <w:p w:rsidR="00896FA8" w:rsidRPr="003A204A" w:rsidRDefault="0064136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傷寒八九日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在醫生的眼裏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病已過六七天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可能已經傳裏了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不是傳陽明就是傳少陽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所以醫生才會下之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一攻下以後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胸滿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驚煩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一身盡重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不可轉側</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為什麼？因為要傳不傳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並沒有進入少陽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被攻下得太早了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表邪陷下去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陷在半表半裏中間</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因為被攻下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而跑到三焦淋巴系統裏面去</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因為在半表半裏中間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三焦跟心包是表裏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所以病人會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胸滿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驚煩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因為胸口這裏淋巴系統整個都會在這裏</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因為三焦是水道出焉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三焦管水道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由油網來排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因為濾過性病毒是由「攻下」進來的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所以堵在三焦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水道就不能通行了。有譫語就代表說胃裏面還有餘熱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胃裏面還有乾的大便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沒有完全排掉</w:t>
      </w:r>
      <w:r w:rsidR="00AE48B4"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一身盡重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不可轉側者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身體的氣血往下走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一攻下病人的身體虛掉了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其實本來身體很好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把病毒頂在外面的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表面的症狀慢慢沒了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結果被庸醫攻下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免疫系統被攻下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就往下走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因為體能很好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進來的時候就停在少陽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這進來不是病人不行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而是被醫生誤下的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所以柴胡加龍骨牡蠣湯主之</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因為在半表半裏之間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有胸滿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靠柴胡和桂枝來解表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柴胡本身和解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桂枝走肌肉皮膚表面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已經在三焦裏面的東西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把它清利出來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這湯方加龍骨</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牡蠣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還有鉛丹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鉛丹現在很少用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龍骨</w:t>
      </w:r>
      <w:r w:rsidR="00A4152E" w:rsidRPr="003A204A">
        <w:rPr>
          <w:rFonts w:ascii="PMingLiU" w:eastAsia="PMingLiU" w:hAnsi="PMingLiU" w:hint="eastAsia"/>
          <w:sz w:val="24"/>
          <w:szCs w:val="24"/>
        </w:rPr>
        <w:t>、</w:t>
      </w:r>
      <w:r w:rsidR="00896FA8" w:rsidRPr="003A204A">
        <w:rPr>
          <w:rFonts w:ascii="PMingLiU" w:eastAsia="PMingLiU" w:hAnsi="PMingLiU" w:hint="eastAsia"/>
          <w:sz w:val="24"/>
          <w:szCs w:val="24"/>
        </w:rPr>
        <w:t>牡蠣和鉛丹是治療驚煩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受到驚嚇的時候用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因為三焦和心</w:t>
      </w:r>
      <w:r w:rsidR="00AE48B4" w:rsidRPr="003A204A">
        <w:rPr>
          <w:rFonts w:ascii="PMingLiU" w:eastAsia="PMingLiU" w:hAnsi="PMingLiU" w:hint="eastAsia"/>
          <w:sz w:val="24"/>
          <w:szCs w:val="24"/>
        </w:rPr>
        <w:t>包</w:t>
      </w:r>
      <w:r w:rsidR="00896FA8" w:rsidRPr="003A204A">
        <w:rPr>
          <w:rFonts w:ascii="PMingLiU" w:eastAsia="PMingLiU" w:hAnsi="PMingLiU" w:hint="eastAsia"/>
          <w:sz w:val="24"/>
          <w:szCs w:val="24"/>
        </w:rPr>
        <w:t>是表裏的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所以這三味藥是用來鎮驚止煩的</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又因為有譫語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因為人虛了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大腸的濁氣就往上跑就發生譫語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所以加了大黃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大黃來攻下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用大黃把堆積在胃的大便排出來</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這時候又加半夏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因為這人素體比較壯的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平常比較壯的人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胸腔比較濕熱一點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能濕熱才能夠胖</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這時候再加生薑、人參、大棗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來把裏虛補足</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此方表證裏證一劑來清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同時攻下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同時解表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同時把前醫造成的下攻中氣不足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把它補足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中氣就靠人參、生薑、紅棗補足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解表靠柴胡、桂枝。這個藥方常用在體質素虛之人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誤下之後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陰虛而津液不能自回</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如果是體質強壯的人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誤下之後津液會自回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就不會用到這個藥方。</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柴胡加龍骨牡蠣湯方</w:t>
      </w:r>
      <w:r w:rsidR="00AE48B4" w:rsidRPr="003A204A">
        <w:rPr>
          <w:rFonts w:ascii="PMingLiU" w:eastAsia="PMingLiU" w:hAnsi="PMingLiU" w:hint="eastAsia"/>
          <w:sz w:val="24"/>
          <w:szCs w:val="24"/>
        </w:rPr>
        <w:t>：</w:t>
      </w:r>
    </w:p>
    <w:p w:rsidR="0064136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半夏二合</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洗</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大棗六枚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龍骨一兩半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鉛丹一兩半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桂枝一兩半</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去皮</w:t>
      </w:r>
      <w:r w:rsidR="00AE48B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牡蠣一兩半</w:t>
      </w:r>
      <w:r w:rsidR="00AE48B4"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十一味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以水八升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切如碁子大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更煮一二沸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除了大黃、半夏、紅棗以外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其它都等重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因為是半表半裏都有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解表攻裏同時並進的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一劑藥同時把它去掉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過去有些書上寫「柴胡加龍骨牡蠣湯」有加黃芩在裏面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有開黃芩就是嘴巴裏面有燥苦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兼有少陽證的時候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會用黃芩</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柴胡加龍骨牡蠣湯用在陰虛之人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而又常常下利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腸胃不是很好的人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這人引起的虛眠不得息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就是失眠了晚上不能睡覺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所以柴胡加龍骨牡蠣湯是很好治療失眠的湯劑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是虛的人吃的</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如果失眠是到了晚上但頭汗出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常常五六天不大便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舌頭又乾又燥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這人是陽明燥屎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不可以吃柴胡加龍骨牡蠣湯</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所謂陰虛的人是腸胃津液不足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兼有下利而引起</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現在買的柴胡加龍骨牡蠣湯的藥粉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裏面沒有鉛丹的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都用茯苓代替了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沒有加鉛丹也沒有關係。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龍骨</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牡蠣有潛陽的功用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常人陽氣足的時候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手腳是溫熱的、額頭冷的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手掌、腳掌是熱的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手背腳背比較涼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四肢是胃氣反映的地方</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如果手腳溫熱而且出汗、大便秘結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這是陽氣過盛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我們用承氣湯攻下就好了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但如果是虛熱的體質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沒有便秘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手腳常出汗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就是用龍骨</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牡蠣。所謂的陽要潛在陰裡面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就是說人體的皮表乃太陽寒水所主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把熱包在裡面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也就是皮表是涼的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裡面是熱的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這是正常。龍骨與牡蠣潛陽收斂的作用有小差異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失津</w:t>
      </w:r>
      <w:r w:rsidR="0064136E" w:rsidRPr="003A204A">
        <w:rPr>
          <w:rFonts w:ascii="PMingLiU" w:eastAsia="PMingLiU" w:hAnsi="PMingLiU" w:hint="eastAsia"/>
          <w:sz w:val="24"/>
          <w:szCs w:val="24"/>
        </w:rPr>
        <w:t>」</w:t>
      </w:r>
      <w:r w:rsidRPr="003A204A">
        <w:rPr>
          <w:rFonts w:ascii="PMingLiU" w:eastAsia="PMingLiU" w:hAnsi="PMingLiU" w:hint="eastAsia"/>
          <w:sz w:val="24"/>
          <w:szCs w:val="24"/>
        </w:rPr>
        <w:t>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我們用龍骨</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如果是</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失精</w:t>
      </w:r>
      <w:r w:rsidR="0064136E" w:rsidRPr="003A204A">
        <w:rPr>
          <w:rFonts w:ascii="PMingLiU" w:eastAsia="PMingLiU" w:hAnsi="PMingLiU" w:hint="eastAsia"/>
          <w:sz w:val="24"/>
          <w:szCs w:val="24"/>
        </w:rPr>
        <w:t>」</w:t>
      </w:r>
      <w:r w:rsidRPr="003A204A">
        <w:rPr>
          <w:rFonts w:ascii="PMingLiU" w:eastAsia="PMingLiU" w:hAnsi="PMingLiU" w:hint="eastAsia"/>
          <w:sz w:val="24"/>
          <w:szCs w:val="24"/>
        </w:rPr>
        <w:t>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我們用牡蠣。所以小朋友夜尿多的時候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因為夜尿是</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失津</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所以用到龍骨</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牡蠣的時候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龍骨可以多一點</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反之如果是大人有遺精的症狀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我們用龍骨</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牡蠣的時候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牡蠣要加重一點。</w:t>
      </w:r>
    </w:p>
    <w:p w:rsidR="00896FA8" w:rsidRPr="003A204A" w:rsidRDefault="0064136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一二一．</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寸口脈浮而緊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此肝乘脾也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刺「期門」。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只有陽明證才會有發譫語的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譫語代表陽明證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陽明就是胃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太陰篇第一個主證就是腹滿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所以腹滿代表太陰證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太陰就是脾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寸口脈就是陽脈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寸口脈浮而緊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此肝乘脾也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就是肝血太旺了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頂到胃</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得到急性肝病的人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胃被壓迫到了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木剋土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因為脾胃被肝壓到了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肝裏面充血充得很旺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脾胃的血就不夠了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當人血不足的時候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就會比較肥大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為什麼會肥大？就是要吸收更多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所以氣血虛的人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舌頭又肥又大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脾胃也是一樣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血都跑到肝裏面了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沒有血能讓脾藏蠕動的時候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脾臟就像死肥肉一樣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堵在胃下方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就叫作「縱」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縱的意思就是木剋土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病人就不能吃東西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要把肝血輸開來才行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這時候張仲景說扎期門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實際上不能光靠期門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w:t>
      </w:r>
      <w:r w:rsidR="0064136E" w:rsidRPr="003A204A">
        <w:rPr>
          <w:rFonts w:ascii="PMingLiU" w:eastAsia="PMingLiU" w:hAnsi="PMingLiU" w:hint="eastAsia"/>
          <w:sz w:val="24"/>
          <w:szCs w:val="24"/>
        </w:rPr>
        <w:t>「</w:t>
      </w:r>
      <w:r w:rsidRPr="003A204A">
        <w:rPr>
          <w:rFonts w:ascii="PMingLiU" w:eastAsia="PMingLiU" w:hAnsi="PMingLiU" w:hint="eastAsia"/>
          <w:sz w:val="24"/>
          <w:szCs w:val="24"/>
        </w:rPr>
        <w:t>臟會</w:t>
      </w:r>
      <w:r w:rsidR="0064136E" w:rsidRPr="003A204A">
        <w:rPr>
          <w:rFonts w:ascii="PMingLiU" w:eastAsia="PMingLiU" w:hAnsi="PMingLiU" w:hint="eastAsia"/>
          <w:sz w:val="24"/>
          <w:szCs w:val="24"/>
        </w:rPr>
        <w:t>」</w:t>
      </w:r>
      <w:r w:rsidRPr="003A204A">
        <w:rPr>
          <w:rFonts w:ascii="PMingLiU" w:eastAsia="PMingLiU" w:hAnsi="PMingLiU" w:hint="eastAsia"/>
          <w:sz w:val="24"/>
          <w:szCs w:val="24"/>
        </w:rPr>
        <w:t>脾募的章門穴會更好。這在針灸課中已經講過。</w:t>
      </w:r>
    </w:p>
    <w:p w:rsidR="00896FA8" w:rsidRPr="003A204A" w:rsidRDefault="0064136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嗇嗇惡寒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大渴欲飲水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其腹必滿</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自汗出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其病欲解</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此肝乘肺也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刺「期門」。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這兩條講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如果傷寒沒有立刻治好的時候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它傳經的一種症狀</w:t>
      </w:r>
      <w:r w:rsidR="00C008BD"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嗇嗇惡寒</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就是肺虛了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皮膚怕冷就是表虛掉了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肺的功能比較差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肺是諸陽之會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皮膚毛孔的能量都是靠肺</w:t>
      </w:r>
      <w:r w:rsidR="00AE48B4" w:rsidRPr="003A204A">
        <w:rPr>
          <w:rFonts w:ascii="PMingLiU" w:eastAsia="PMingLiU" w:hAnsi="PMingLiU" w:hint="eastAsia"/>
          <w:sz w:val="24"/>
          <w:szCs w:val="24"/>
        </w:rPr>
        <w:t>，</w:t>
      </w:r>
      <w:r w:rsidRPr="003A204A">
        <w:rPr>
          <w:rFonts w:ascii="PMingLiU" w:eastAsia="PMingLiU" w:hAnsi="PMingLiU" w:hint="eastAsia"/>
          <w:sz w:val="24"/>
          <w:szCs w:val="24"/>
        </w:rPr>
        <w:t>這時候</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大渴欲飲水</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因為肺虛掉的時候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肺不能行水了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這時候嘴巴就很燥渴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這時候就會肚子脹滿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因為水不能氣化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胃裏面的火不夠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土不能生金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水就停在中焦</w:t>
      </w:r>
      <w:r w:rsidR="00AE48B4"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自汗出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小便利</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這時候如果病人自己會流汗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小便正常的話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代表脾胃的元氣功能自己恢復回來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自己會好的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就不用去治療他了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沒有好的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這種症狀中醫稱為「橫」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刺「期門」。這現象一般來說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比較危險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會造成腹水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肝也是腫起來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一是影響脾胃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一是影響水的排泄系統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張隱庵曰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『大渴欲飲水者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肝主木火之氣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肝是動病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甚則嗌乾而渴也。』其腹必滿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這種肝癌都有的現象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口渴去喝水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喝了都不能止渴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只是讓腹水更大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這水並沒有辦法氣化成津液上來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就是從舌頭下方冒出津液上來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所以嘴巴永遠是乾的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人小便出來的水是氣化出來的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嘴巴裏面的口水也是氣化出來的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氣化後的水才是能讓身體受用的水。</w:t>
      </w:r>
    </w:p>
    <w:p w:rsidR="00896FA8" w:rsidRPr="003A204A" w:rsidRDefault="0064136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一二三．</w:t>
      </w:r>
      <w:r w:rsidR="00896FA8" w:rsidRPr="003A204A">
        <w:rPr>
          <w:rFonts w:ascii="PMingLiU" w:eastAsia="PMingLiU" w:hAnsi="PMingLiU" w:hint="eastAsia"/>
          <w:sz w:val="24"/>
          <w:szCs w:val="24"/>
        </w:rPr>
        <w:t>「太陽病」二日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反燒瓦熨其背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火熱入胃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胃中之水竭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躁煩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必發譫語。十餘日振慄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自下利者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此為欲解也。其汗從腰以下不得汗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故欲小便不得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反嘔。先欲失溲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足下惡風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小便當數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而反不數及不多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頭卓然而痛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其人足心必熱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穀氣下流故也。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過去因為在北方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拿瓦燙協助病人發汗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用烤的方式讓病人大汗出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因為不是藥汗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不是免疫系統從裏面推出來的汗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所以沒用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因為病人的大汗出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所以病人裏面的津液傷到了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剛剛烤火的熱跑到腸胃裏面去了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腸胃裏面就相對的更乾了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結果腸胃津液傷到了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大便都堵在裏面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食物在裏面壞掉了。十幾天以後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突然感覺到發冷</w:t>
      </w:r>
      <w:r w:rsidR="00C008BD"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自下利者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此為欲解也</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照理說譫語的時候大便沒有了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結果大便來了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就是病人的津液自己調養回來了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津液返回胃裏面了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自己會好。</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其汗從腰以下不得汗</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肚臍以上有汗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肚臍以下沒有汗</w:t>
      </w:r>
      <w:r w:rsidR="00C008BD"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故欲小便不得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反嘔</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此段順序有錯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先把反嘔拿掉</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先欲失溲</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就是急著想小便又小不出來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水堵在裏面</w:t>
      </w:r>
      <w:r w:rsidR="00C008BD"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足下惡風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腳下冰冷</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風吹得很難過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為什麼？人的手腳會有熱度都是靠胃的陽氣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胃氣往下注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到腳指頭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腳整個熱起來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足下惡風代表胃氣沒有下注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堵到了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如果把胃的津液傷到的時候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張仲景說先不要管它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先少少與之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慢慢讓他津液回來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或先吃一點稀飯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讓他自己調理回來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這樣最好</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在這種狀況下要不要開處方？先觀察病人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如果病人大便鞭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小便量應該會增加</w:t>
      </w:r>
      <w:r w:rsidR="00C008BD"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大便鞭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小便當數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而反不數及不多</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代表水還是沒有回來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大便已</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大便正常了</w:t>
      </w:r>
      <w:r w:rsidR="00C008BD"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頭卓然而痛</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為什麼？因為大腸和腦是連到的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大便堵在大腸裏面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因為前面用瓦去燙過發汗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這大腸的津液回來的時候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陽明燥屎突然通一下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一下子濁氣往上衝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頭會突然痛一下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痛一下就沒有了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大便也出去了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因為在裏面太久了</w:t>
      </w:r>
      <w:r w:rsidR="00C008BD" w:rsidRPr="003A204A">
        <w:rPr>
          <w:rFonts w:ascii="PMingLiU" w:eastAsia="PMingLiU" w:hAnsi="PMingLiU" w:hint="eastAsia"/>
          <w:sz w:val="24"/>
          <w:szCs w:val="24"/>
        </w:rPr>
        <w:t>，</w:t>
      </w:r>
      <w:r w:rsidR="0064136E" w:rsidRPr="003A204A">
        <w:rPr>
          <w:rFonts w:ascii="PMingLiU" w:eastAsia="PMingLiU" w:hAnsi="PMingLiU" w:hint="eastAsia"/>
          <w:sz w:val="24"/>
          <w:szCs w:val="24"/>
        </w:rPr>
        <w:t>「</w:t>
      </w:r>
      <w:r w:rsidRPr="003A204A">
        <w:rPr>
          <w:rFonts w:ascii="PMingLiU" w:eastAsia="PMingLiU" w:hAnsi="PMingLiU" w:hint="eastAsia"/>
          <w:sz w:val="24"/>
          <w:szCs w:val="24"/>
        </w:rPr>
        <w:t>其人足心必熱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穀氣下流故也</w:t>
      </w:r>
      <w:r w:rsidR="0064136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腳會熱起來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因為胃氣往下走了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胃氣往下走就是胃氣能達到四肢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能佈達津液了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因為病人的津液已經傷到了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這時候用承氣湯去攻的話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津液會更傷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所以要在旁邊看病人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看病人的大小便如何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小便沒有就代表他津液沒了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這時候要趕快給他一些補津液的藥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小便很多就沒有關係了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他自己會好</w:t>
      </w:r>
      <w:r w:rsidR="00AE48B4" w:rsidRPr="003A204A">
        <w:rPr>
          <w:rFonts w:ascii="PMingLiU" w:eastAsia="PMingLiU" w:hAnsi="PMingLiU" w:hint="eastAsia"/>
          <w:sz w:val="24"/>
          <w:szCs w:val="24"/>
        </w:rPr>
        <w:t>，</w:t>
      </w:r>
      <w:r w:rsidRPr="003A204A">
        <w:rPr>
          <w:rFonts w:ascii="PMingLiU" w:eastAsia="PMingLiU" w:hAnsi="PMingLiU" w:hint="eastAsia"/>
          <w:sz w:val="24"/>
          <w:szCs w:val="24"/>
        </w:rPr>
        <w:t>現在臨床上也會看到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在火場裏面逃出來的會看到。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過去有些派系把</w:t>
      </w:r>
      <w:r w:rsidR="0064136E" w:rsidRPr="003A204A">
        <w:rPr>
          <w:rFonts w:ascii="PMingLiU" w:eastAsia="PMingLiU" w:hAnsi="PMingLiU" w:hint="eastAsia"/>
          <w:sz w:val="24"/>
          <w:szCs w:val="24"/>
        </w:rPr>
        <w:t>一二三</w:t>
      </w:r>
      <w:r w:rsidRPr="003A204A">
        <w:rPr>
          <w:rFonts w:ascii="PMingLiU" w:eastAsia="PMingLiU" w:hAnsi="PMingLiU" w:hint="eastAsia"/>
          <w:sz w:val="24"/>
          <w:szCs w:val="24"/>
        </w:rPr>
        <w:t>、</w:t>
      </w:r>
      <w:r w:rsidR="0064136E" w:rsidRPr="003A204A">
        <w:rPr>
          <w:rFonts w:ascii="PMingLiU" w:eastAsia="PMingLiU" w:hAnsi="PMingLiU" w:hint="eastAsia"/>
          <w:sz w:val="24"/>
          <w:szCs w:val="24"/>
        </w:rPr>
        <w:t>一二四</w:t>
      </w:r>
      <w:r w:rsidRPr="003A204A">
        <w:rPr>
          <w:rFonts w:ascii="PMingLiU" w:eastAsia="PMingLiU" w:hAnsi="PMingLiU" w:hint="eastAsia"/>
          <w:sz w:val="24"/>
          <w:szCs w:val="24"/>
        </w:rPr>
        <w:t>條拿掉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因為這兩條上下條文比較不通。</w:t>
      </w:r>
    </w:p>
    <w:p w:rsidR="00896FA8" w:rsidRPr="003A204A" w:rsidRDefault="0064136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一二四．</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以火劫發汗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邪風被火熱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血氣流溢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失其常度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兩陽相熏灼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其身發黃。陽盛則欲衄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陰虛小便難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陰陽俱虛竭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身體則枯燥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劑頸而還。腹滿、微喘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口乾、咽爛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久則譫語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甚者至「噦」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手足躁擾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捻衣摸床</w:t>
      </w:r>
      <w:r w:rsidR="00AE48B4" w:rsidRPr="003A204A">
        <w:rPr>
          <w:rFonts w:ascii="PMingLiU" w:eastAsia="PMingLiU" w:hAnsi="PMingLiU" w:hint="eastAsia"/>
          <w:sz w:val="24"/>
          <w:szCs w:val="24"/>
        </w:rPr>
        <w:t>。</w:t>
      </w:r>
      <w:r w:rsidR="00896FA8" w:rsidRPr="003A204A">
        <w:rPr>
          <w:rFonts w:ascii="PMingLiU" w:eastAsia="PMingLiU" w:hAnsi="PMingLiU" w:hint="eastAsia"/>
          <w:sz w:val="24"/>
          <w:szCs w:val="24"/>
        </w:rPr>
        <w:t>小便利者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其人可治。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已經有感冒的熱在身體裏面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然後又有火氣進來了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用火薰他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這是兩個陽熱在互相薰灼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結果造成病人津液喪失過多</w:t>
      </w:r>
      <w:r w:rsidR="00C008BD" w:rsidRPr="003A204A">
        <w:rPr>
          <w:rFonts w:ascii="PMingLiU" w:eastAsia="PMingLiU" w:hAnsi="PMingLiU" w:hint="eastAsia"/>
          <w:sz w:val="24"/>
          <w:szCs w:val="24"/>
        </w:rPr>
        <w:t>，</w:t>
      </w:r>
      <w:r w:rsidR="00512B24" w:rsidRPr="003A204A">
        <w:rPr>
          <w:rFonts w:ascii="PMingLiU" w:eastAsia="PMingLiU" w:hAnsi="PMingLiU" w:hint="eastAsia"/>
          <w:sz w:val="24"/>
          <w:szCs w:val="24"/>
        </w:rPr>
        <w:t>「</w:t>
      </w:r>
      <w:r w:rsidRPr="003A204A">
        <w:rPr>
          <w:rFonts w:ascii="PMingLiU" w:eastAsia="PMingLiU" w:hAnsi="PMingLiU" w:hint="eastAsia"/>
          <w:sz w:val="24"/>
          <w:szCs w:val="24"/>
        </w:rPr>
        <w:t>其身發黃</w:t>
      </w:r>
      <w:r w:rsidR="00512B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血裏面百分之六十的水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水份喪失很多的時候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從皮膚上看到血的顏色是黃色的</w:t>
      </w:r>
      <w:r w:rsidR="00C008BD" w:rsidRPr="003A204A">
        <w:rPr>
          <w:rFonts w:ascii="PMingLiU" w:eastAsia="PMingLiU" w:hAnsi="PMingLiU" w:hint="eastAsia"/>
          <w:sz w:val="24"/>
          <w:szCs w:val="24"/>
        </w:rPr>
        <w:t>，</w:t>
      </w:r>
      <w:r w:rsidR="00DB3B1A" w:rsidRPr="003A204A">
        <w:rPr>
          <w:rFonts w:ascii="PMingLiU" w:eastAsia="PMingLiU" w:hAnsi="PMingLiU" w:hint="eastAsia"/>
          <w:sz w:val="24"/>
          <w:szCs w:val="24"/>
        </w:rPr>
        <w:t>這</w:t>
      </w:r>
      <w:r w:rsidRPr="003A204A">
        <w:rPr>
          <w:rFonts w:ascii="PMingLiU" w:eastAsia="PMingLiU" w:hAnsi="PMingLiU" w:hint="eastAsia"/>
          <w:sz w:val="24"/>
          <w:szCs w:val="24"/>
        </w:rPr>
        <w:t>實在是血的原色</w:t>
      </w:r>
      <w:r w:rsidR="00C008BD" w:rsidRPr="003A204A">
        <w:rPr>
          <w:rFonts w:ascii="PMingLiU" w:eastAsia="PMingLiU" w:hAnsi="PMingLiU" w:hint="eastAsia"/>
          <w:sz w:val="24"/>
          <w:szCs w:val="24"/>
        </w:rPr>
        <w:t>，</w:t>
      </w:r>
      <w:r w:rsidR="00DB3B1A" w:rsidRPr="003A204A">
        <w:rPr>
          <w:rFonts w:ascii="PMingLiU" w:eastAsia="PMingLiU" w:hAnsi="PMingLiU" w:hint="eastAsia"/>
          <w:sz w:val="24"/>
          <w:szCs w:val="24"/>
        </w:rPr>
        <w:t>原因</w:t>
      </w:r>
      <w:r w:rsidRPr="003A204A">
        <w:rPr>
          <w:rFonts w:ascii="PMingLiU" w:eastAsia="PMingLiU" w:hAnsi="PMingLiU" w:hint="eastAsia"/>
          <w:sz w:val="24"/>
          <w:szCs w:val="24"/>
        </w:rPr>
        <w:t>是液不足了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這時候吃水梨最好</w:t>
      </w:r>
      <w:r w:rsidR="00AE48B4" w:rsidRPr="003A204A">
        <w:rPr>
          <w:rFonts w:ascii="PMingLiU" w:eastAsia="PMingLiU" w:hAnsi="PMingLiU" w:hint="eastAsia"/>
          <w:sz w:val="24"/>
          <w:szCs w:val="24"/>
        </w:rPr>
        <w:t>。</w:t>
      </w:r>
      <w:r w:rsidR="00512B24" w:rsidRPr="003A204A">
        <w:rPr>
          <w:rFonts w:ascii="PMingLiU" w:eastAsia="PMingLiU" w:hAnsi="PMingLiU" w:hint="eastAsia"/>
          <w:sz w:val="24"/>
          <w:szCs w:val="24"/>
        </w:rPr>
        <w:t>「</w:t>
      </w:r>
      <w:r w:rsidRPr="003A204A">
        <w:rPr>
          <w:rFonts w:ascii="PMingLiU" w:eastAsia="PMingLiU" w:hAnsi="PMingLiU" w:hint="eastAsia"/>
          <w:sz w:val="24"/>
          <w:szCs w:val="24"/>
        </w:rPr>
        <w:t>陽盛則欲衄</w:t>
      </w:r>
      <w:r w:rsidR="00512B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陽氣是往上走的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如果病人會流鼻血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血裏面的熱就會散出來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就會好</w:t>
      </w:r>
      <w:r w:rsidR="00512B24" w:rsidRPr="003A204A">
        <w:rPr>
          <w:rFonts w:ascii="PMingLiU" w:eastAsia="PMingLiU" w:hAnsi="PMingLiU" w:hint="eastAsia"/>
          <w:sz w:val="24"/>
          <w:szCs w:val="24"/>
        </w:rPr>
        <w:t>。</w:t>
      </w:r>
      <w:r w:rsidRPr="003A204A">
        <w:rPr>
          <w:rFonts w:ascii="PMingLiU" w:eastAsia="PMingLiU" w:hAnsi="PMingLiU" w:hint="eastAsia"/>
          <w:sz w:val="24"/>
          <w:szCs w:val="24"/>
        </w:rPr>
        <w:t>如果病人</w:t>
      </w:r>
      <w:r w:rsidR="00512B24" w:rsidRPr="003A204A">
        <w:rPr>
          <w:rFonts w:ascii="PMingLiU" w:eastAsia="PMingLiU" w:hAnsi="PMingLiU" w:hint="eastAsia"/>
          <w:sz w:val="24"/>
          <w:szCs w:val="24"/>
        </w:rPr>
        <w:t>「</w:t>
      </w:r>
      <w:r w:rsidRPr="003A204A">
        <w:rPr>
          <w:rFonts w:ascii="PMingLiU" w:eastAsia="PMingLiU" w:hAnsi="PMingLiU" w:hint="eastAsia"/>
          <w:sz w:val="24"/>
          <w:szCs w:val="24"/>
        </w:rPr>
        <w:t>陰虛小便難</w:t>
      </w:r>
      <w:r w:rsidR="00512B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因為津液不夠了</w:t>
      </w:r>
      <w:r w:rsidR="00512B24" w:rsidRPr="003A204A">
        <w:rPr>
          <w:rFonts w:ascii="PMingLiU" w:eastAsia="PMingLiU" w:hAnsi="PMingLiU" w:hint="eastAsia"/>
          <w:sz w:val="24"/>
          <w:szCs w:val="24"/>
        </w:rPr>
        <w:t>。「</w:t>
      </w:r>
      <w:r w:rsidRPr="003A204A">
        <w:rPr>
          <w:rFonts w:ascii="PMingLiU" w:eastAsia="PMingLiU" w:hAnsi="PMingLiU" w:hint="eastAsia"/>
          <w:sz w:val="24"/>
          <w:szCs w:val="24"/>
        </w:rPr>
        <w:t>陰陽俱虛竭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身體則枯燥</w:t>
      </w:r>
      <w:r w:rsidR="00512B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如果病人陰陽兩虛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身體就枯燥了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瘦乾乾的</w:t>
      </w:r>
      <w:r w:rsidR="00AE48B4" w:rsidRPr="003A204A">
        <w:rPr>
          <w:rFonts w:ascii="PMingLiU" w:eastAsia="PMingLiU" w:hAnsi="PMingLiU" w:hint="eastAsia"/>
          <w:sz w:val="24"/>
          <w:szCs w:val="24"/>
        </w:rPr>
        <w:t>。</w:t>
      </w:r>
      <w:r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為什麼有這現象？身上一點汗都沒有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但是滿頭大汗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就是頭流汗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中醫叫作浮陽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浮陽就是免疫系統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就是腸胃的功能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就是腸胃的熱氣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正常時陰陽是相交的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為什麼陽熱能停在中焦不會散出去？因為人有陰陽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按一定比率存在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所以可以停在中焦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有一天如果津液少了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津液少的原因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可能被攻下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可能被火烤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胃裏面的陽熱就衝到頭上去了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頭就在流汗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中藥裏面能把浮陽降下來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最好的就是牡蠣的殼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牡蠣會收浮陽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相書上蒸籠頭這種人只能幹校官幹不了將官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因這人太急躁了。另外一種情形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陽明熱也會容易頭汗出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與這裡的「但頭汗出」不同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這裡是陰陽都虛掉才會但頭汗出。</w:t>
      </w:r>
      <w:r w:rsidR="00512B24" w:rsidRPr="003A204A">
        <w:rPr>
          <w:rFonts w:ascii="PMingLiU" w:eastAsia="PMingLiU" w:hAnsi="PMingLiU" w:hint="eastAsia"/>
          <w:sz w:val="24"/>
          <w:szCs w:val="24"/>
        </w:rPr>
        <w:t>「</w:t>
      </w:r>
      <w:r w:rsidRPr="003A204A">
        <w:rPr>
          <w:rFonts w:ascii="PMingLiU" w:eastAsia="PMingLiU" w:hAnsi="PMingLiU" w:hint="eastAsia"/>
          <w:sz w:val="24"/>
          <w:szCs w:val="24"/>
        </w:rPr>
        <w:t>腹滿</w:t>
      </w:r>
      <w:r w:rsidR="00512B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裏面的大便都乾掉了</w:t>
      </w:r>
      <w:r w:rsidR="00C008BD" w:rsidRPr="003A204A">
        <w:rPr>
          <w:rFonts w:ascii="PMingLiU" w:eastAsia="PMingLiU" w:hAnsi="PMingLiU" w:hint="eastAsia"/>
          <w:sz w:val="24"/>
          <w:szCs w:val="24"/>
        </w:rPr>
        <w:t>，</w:t>
      </w:r>
      <w:r w:rsidR="00512B24" w:rsidRPr="003A204A">
        <w:rPr>
          <w:rFonts w:ascii="PMingLiU" w:eastAsia="PMingLiU" w:hAnsi="PMingLiU" w:hint="eastAsia"/>
          <w:sz w:val="24"/>
          <w:szCs w:val="24"/>
        </w:rPr>
        <w:t>「</w:t>
      </w:r>
      <w:r w:rsidRPr="003A204A">
        <w:rPr>
          <w:rFonts w:ascii="PMingLiU" w:eastAsia="PMingLiU" w:hAnsi="PMingLiU" w:hint="eastAsia"/>
          <w:sz w:val="24"/>
          <w:szCs w:val="24"/>
        </w:rPr>
        <w:t>微喘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咽爛</w:t>
      </w:r>
      <w:r w:rsidR="00512B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喉嚨都爛掉了</w:t>
      </w:r>
      <w:r w:rsidR="00C008BD" w:rsidRPr="003A204A">
        <w:rPr>
          <w:rFonts w:ascii="PMingLiU" w:eastAsia="PMingLiU" w:hAnsi="PMingLiU" w:hint="eastAsia"/>
          <w:sz w:val="24"/>
          <w:szCs w:val="24"/>
        </w:rPr>
        <w:t>，</w:t>
      </w:r>
      <w:r w:rsidR="00512B24" w:rsidRPr="003A204A">
        <w:rPr>
          <w:rFonts w:ascii="PMingLiU" w:eastAsia="PMingLiU" w:hAnsi="PMingLiU" w:hint="eastAsia"/>
          <w:sz w:val="24"/>
          <w:szCs w:val="24"/>
        </w:rPr>
        <w:t>「</w:t>
      </w:r>
      <w:r w:rsidRPr="003A204A">
        <w:rPr>
          <w:rFonts w:ascii="PMingLiU" w:eastAsia="PMingLiU" w:hAnsi="PMingLiU" w:hint="eastAsia"/>
          <w:sz w:val="24"/>
          <w:szCs w:val="24"/>
        </w:rPr>
        <w:t>或不大便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久則譫語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甚者至噦</w:t>
      </w:r>
      <w:r w:rsidR="00512B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嚴重到打嗝的時候更虛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有打嗝現象的時候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就是胃氣絕了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如果再進去</w:t>
      </w:r>
      <w:r w:rsidR="00512B24" w:rsidRPr="003A204A">
        <w:rPr>
          <w:rFonts w:ascii="PMingLiU" w:eastAsia="PMingLiU" w:hAnsi="PMingLiU" w:hint="eastAsia"/>
          <w:sz w:val="24"/>
          <w:szCs w:val="24"/>
        </w:rPr>
        <w:t>「</w:t>
      </w:r>
      <w:r w:rsidRPr="003A204A">
        <w:rPr>
          <w:rFonts w:ascii="PMingLiU" w:eastAsia="PMingLiU" w:hAnsi="PMingLiU" w:hint="eastAsia"/>
          <w:sz w:val="24"/>
          <w:szCs w:val="24"/>
        </w:rPr>
        <w:t>手足躁擾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捻衣摸床</w:t>
      </w:r>
      <w:r w:rsidR="00A56F70" w:rsidRPr="003A204A">
        <w:rPr>
          <w:rFonts w:ascii="PMingLiU" w:eastAsia="PMingLiU" w:hAnsi="PMingLiU" w:hint="eastAsia"/>
          <w:sz w:val="24"/>
          <w:szCs w:val="24"/>
        </w:rPr>
        <w:t>。</w:t>
      </w:r>
      <w:r w:rsidRPr="003A204A">
        <w:rPr>
          <w:rFonts w:ascii="PMingLiU" w:eastAsia="PMingLiU" w:hAnsi="PMingLiU" w:hint="eastAsia"/>
          <w:sz w:val="24"/>
          <w:szCs w:val="24"/>
        </w:rPr>
        <w:t>小便利者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其人可治</w:t>
      </w:r>
      <w:r w:rsidR="00512B24" w:rsidRPr="003A204A">
        <w:rPr>
          <w:rFonts w:ascii="PMingLiU" w:eastAsia="PMingLiU" w:hAnsi="PMingLiU" w:hint="eastAsia"/>
          <w:sz w:val="24"/>
          <w:szCs w:val="24"/>
        </w:rPr>
        <w:t>」</w:t>
      </w:r>
      <w:r w:rsidRPr="003A204A">
        <w:rPr>
          <w:rFonts w:ascii="PMingLiU" w:eastAsia="PMingLiU" w:hAnsi="PMingLiU" w:hint="eastAsia"/>
          <w:sz w:val="24"/>
          <w:szCs w:val="24"/>
        </w:rPr>
        <w:t>。捻衣摸床就是沿著床邊摸過去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這時候大便整個乾在腸子裏面了</w:t>
      </w:r>
      <w:r w:rsidR="00AE48B4" w:rsidRPr="003A204A">
        <w:rPr>
          <w:rFonts w:ascii="PMingLiU" w:eastAsia="PMingLiU" w:hAnsi="PMingLiU" w:hint="eastAsia"/>
          <w:sz w:val="24"/>
          <w:szCs w:val="24"/>
        </w:rPr>
        <w:t>，</w:t>
      </w:r>
      <w:r w:rsidRPr="003A204A">
        <w:rPr>
          <w:rFonts w:ascii="PMingLiU" w:eastAsia="PMingLiU" w:hAnsi="PMingLiU" w:hint="eastAsia"/>
          <w:sz w:val="24"/>
          <w:szCs w:val="24"/>
        </w:rPr>
        <w:t>如果小便還通利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代表他元陽還有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因為小便是氣化出來的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代表津液還有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就真的很危險了。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例</w:t>
      </w:r>
      <w:r w:rsidR="00512B24" w:rsidRPr="003A204A">
        <w:rPr>
          <w:rFonts w:ascii="PMingLiU" w:eastAsia="PMingLiU" w:hAnsi="PMingLiU" w:hint="eastAsia"/>
          <w:sz w:val="24"/>
          <w:szCs w:val="24"/>
        </w:rPr>
        <w:t>如</w:t>
      </w:r>
      <w:r w:rsidRPr="003A204A">
        <w:rPr>
          <w:rFonts w:ascii="PMingLiU" w:eastAsia="PMingLiU" w:hAnsi="PMingLiU" w:hint="eastAsia"/>
          <w:sz w:val="24"/>
          <w:szCs w:val="24"/>
        </w:rPr>
        <w:t>小孩感冒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一劑下去小孩發汗太過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燒退了就轉白虎湯證了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結果誤診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看他還發燒給大青龍湯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小孩一直在發汗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原來是太陽表證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立刻轉成陽明燥證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就捻衣摸床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這代表津竭了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而陽明燥熱證</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對小孩摸脈不準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因為小孩的脈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正常時都跳得很快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摸肚子拒按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表示大便堵在裏面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陽明證應該考慮大承氣湯或白虎湯？結果因拒按而用大承氣湯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燒就退了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這小孩從小就黃疸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常常陽明燥熱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常常便秘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腦子反應慢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大承氣湯一攻都好了。</w:t>
      </w:r>
    </w:p>
    <w:p w:rsidR="00896FA8" w:rsidRPr="003A204A" w:rsidRDefault="00A56F7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遜</w:t>
      </w:r>
      <w:r w:rsidR="00896FA8" w:rsidRPr="003A204A">
        <w:rPr>
          <w:rFonts w:ascii="PMingLiU" w:eastAsia="PMingLiU" w:hAnsi="PMingLiU" w:hint="eastAsia"/>
          <w:sz w:val="24"/>
          <w:szCs w:val="24"/>
        </w:rPr>
        <w:t>齋氏曰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『本條宜對證用藥</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「黃疸病」用茵陳蒿湯</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腹滿而喘、譫語、不大便用「承氣湯」。獨躁擾循摸一症為神經瀕絕之現象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法在不治。』這現象用「大承氣湯」。如果白虎湯證造成的壯熱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用犀角地黃湯可能會好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大便不通的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就不會好。</w:t>
      </w:r>
    </w:p>
    <w:p w:rsidR="00896FA8" w:rsidRPr="003A204A" w:rsidRDefault="009B082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醫以火迫劫之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「亡陽」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必驚狂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起臥不安者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「桂枝去芍藥加蜀漆龍骨牡蠣救逆湯」主之。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中藥對燙傷內服的第一方就是「桂枝去芍藥加蜀漆龍骨牡蠣救逆湯」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我們可以在火災的現場煮這個湯來救人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皮膚一塊一塊的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有時候還會翻裂起來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很大的水泡很痛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病人會驚狂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因為被火嚇了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水都跑到皮膚表面上去了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痛又沒辦法睡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會驚擾煩躁</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張仲景寫救逆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就是急救的時候用的</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因為脈浮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知道病在表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火一燒起來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水都往皮膚表面上跑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水並沒有變成汗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造成很大量的水在皮膚表面上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桂枝去芍藥加蜀漆龍骨牡蠣救逆湯一劑喝下去的時候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大約一個小時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藥發散到皮膚表面的時候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痛會大減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因為是救逆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要很迅速的把藥發到皮膚表面上去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所以桂枝湯去芍藥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芍藥本身性是酸收的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比較能收斂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如果桂枝裏面加了芍藥的話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藥力就沒有辦法很迅速的達到皮膚表面上去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所以把芍藥拿掉</w:t>
      </w:r>
      <w:r w:rsidR="00E037AE" w:rsidRPr="003A204A">
        <w:rPr>
          <w:rFonts w:ascii="PMingLiU" w:eastAsia="PMingLiU" w:hAnsi="PMingLiU" w:hint="eastAsia"/>
          <w:sz w:val="24"/>
          <w:szCs w:val="24"/>
        </w:rPr>
        <w:t>。</w:t>
      </w:r>
      <w:r w:rsidRPr="003A204A">
        <w:rPr>
          <w:rFonts w:ascii="PMingLiU" w:eastAsia="PMingLiU" w:hAnsi="PMingLiU" w:hint="eastAsia"/>
          <w:sz w:val="24"/>
          <w:szCs w:val="24"/>
        </w:rPr>
        <w:t>藥到了皮膚表面後加蜀漆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蜀漆又叫常山苗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蜀漆去痰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人的津液正常在腸胃裏面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遇到大火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一部份津液跑到皮膚表面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馬上起水泡的時候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因為速度太快太熱了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一部份津液就堵在中焦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津液離開正常管道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堵在橫膈膜的下方以後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馬上就化生成痰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所以看到燙傷的病人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常常痰都很多</w:t>
      </w:r>
      <w:r w:rsidR="00E037AE" w:rsidRPr="003A204A">
        <w:rPr>
          <w:rFonts w:ascii="PMingLiU" w:eastAsia="PMingLiU" w:hAnsi="PMingLiU" w:hint="eastAsia"/>
          <w:sz w:val="24"/>
          <w:szCs w:val="24"/>
        </w:rPr>
        <w:t>。</w:t>
      </w:r>
      <w:r w:rsidRPr="003A204A">
        <w:rPr>
          <w:rFonts w:ascii="PMingLiU" w:eastAsia="PMingLiU" w:hAnsi="PMingLiU" w:hint="eastAsia"/>
          <w:sz w:val="24"/>
          <w:szCs w:val="24"/>
        </w:rPr>
        <w:t>龍骨</w:t>
      </w:r>
      <w:r w:rsidR="00E037AE" w:rsidRPr="003A204A">
        <w:rPr>
          <w:rFonts w:ascii="PMingLiU" w:eastAsia="PMingLiU" w:hAnsi="PMingLiU" w:hint="eastAsia"/>
          <w:sz w:val="24"/>
          <w:szCs w:val="24"/>
        </w:rPr>
        <w:t>、</w:t>
      </w:r>
      <w:r w:rsidRPr="003A204A">
        <w:rPr>
          <w:rFonts w:ascii="PMingLiU" w:eastAsia="PMingLiU" w:hAnsi="PMingLiU" w:hint="eastAsia"/>
          <w:sz w:val="24"/>
          <w:szCs w:val="24"/>
        </w:rPr>
        <w:t>牡蠣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這兩味藥本來就是收斂的藥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同時它能利水壯腎陽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牡蠣能收浮陽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因為病人驚狂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起臥不安者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就是陽浮在頭上面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牡蠣下去能把陽往下降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龍骨</w:t>
      </w:r>
      <w:r w:rsidR="00E037AE" w:rsidRPr="003A204A">
        <w:rPr>
          <w:rFonts w:ascii="PMingLiU" w:eastAsia="PMingLiU" w:hAnsi="PMingLiU" w:hint="eastAsia"/>
          <w:sz w:val="24"/>
          <w:szCs w:val="24"/>
        </w:rPr>
        <w:t>、</w:t>
      </w:r>
      <w:r w:rsidRPr="003A204A">
        <w:rPr>
          <w:rFonts w:ascii="PMingLiU" w:eastAsia="PMingLiU" w:hAnsi="PMingLiU" w:hint="eastAsia"/>
          <w:sz w:val="24"/>
          <w:szCs w:val="24"/>
        </w:rPr>
        <w:t>牡蠣在收皮膚水泡的時候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是從內來收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桂枝湯能健脾陽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讓脾正常運轉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因為龍骨</w:t>
      </w:r>
      <w:r w:rsidR="00E037AE" w:rsidRPr="003A204A">
        <w:rPr>
          <w:rFonts w:ascii="PMingLiU" w:eastAsia="PMingLiU" w:hAnsi="PMingLiU" w:hint="eastAsia"/>
          <w:sz w:val="24"/>
          <w:szCs w:val="24"/>
        </w:rPr>
        <w:t>、</w:t>
      </w:r>
      <w:r w:rsidRPr="003A204A">
        <w:rPr>
          <w:rFonts w:ascii="PMingLiU" w:eastAsia="PMingLiU" w:hAnsi="PMingLiU" w:hint="eastAsia"/>
          <w:sz w:val="24"/>
          <w:szCs w:val="24"/>
        </w:rPr>
        <w:t>牡蠣已經在收斂了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所以不需要芍藥來收斂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芍藥會讓桂枝變慢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所以不用芍藥了。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現在吃安眠藥的副作用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也會引起焦慮、失眠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也可能用到這個方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只要有驚狂、起臥不安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嚴重焦慮就想到此方。這種安眠藥的副作用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如果給西醫開抗憂鬱的藥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結果就是很開心的去自殺。</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外敷</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過去用牡蠣打粉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磨得很細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加麻油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更好的用硫磺、大黃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硫磺就是在火山口的東西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硫磺本身外用時非常的寒涼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西醫就把硫磺跟膏藥一起用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變成硫磺膏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中醫把硫磺、大黃、麻油配在一起用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如果是皮膚紅腫這藥就可以了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起水泡的時候要加菖蒲在裏面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菖蒲是皮膚表面利水的大劑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菖蒲就是灌木類的水草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把這草曬乾燒成灰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這灰敷在皮膚表面上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一敷上去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就開始去水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如果化膿了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就是變成濕了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就要加白朮</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如果已經發炎了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就加黃芩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這就是加減</w:t>
      </w:r>
      <w:r w:rsidR="00E037AE" w:rsidRPr="003A204A">
        <w:rPr>
          <w:rFonts w:ascii="PMingLiU" w:eastAsia="PMingLiU" w:hAnsi="PMingLiU" w:hint="eastAsia"/>
          <w:sz w:val="24"/>
          <w:szCs w:val="24"/>
        </w:rPr>
        <w:t>，</w:t>
      </w:r>
      <w:r w:rsidRPr="003A204A">
        <w:rPr>
          <w:rFonts w:ascii="PMingLiU" w:eastAsia="PMingLiU" w:hAnsi="PMingLiU" w:hint="eastAsia"/>
          <w:sz w:val="24"/>
          <w:szCs w:val="24"/>
        </w:rPr>
        <w:t>西醫的硫磺膏只能去熱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不能去水去濕。為什麼要趕快去水？因為水繃久了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皮膚就會</w:t>
      </w:r>
      <w:r w:rsidR="00B520A5" w:rsidRPr="003A204A">
        <w:rPr>
          <w:rFonts w:ascii="PMingLiU" w:eastAsia="PMingLiU" w:hAnsi="PMingLiU" w:hint="eastAsia"/>
          <w:sz w:val="24"/>
          <w:szCs w:val="24"/>
        </w:rPr>
        <w:t>皺</w:t>
      </w:r>
      <w:r w:rsidRPr="003A204A">
        <w:rPr>
          <w:rFonts w:ascii="PMingLiU" w:eastAsia="PMingLiU" w:hAnsi="PMingLiU" w:hint="eastAsia"/>
          <w:sz w:val="24"/>
          <w:szCs w:val="24"/>
        </w:rPr>
        <w:t>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會有疤難看。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桂枝去芍藥加蜀漆龍骨牡蠣救逆湯方</w:t>
      </w:r>
      <w:r w:rsidR="00E037AE" w:rsidRPr="003A204A">
        <w:rPr>
          <w:rFonts w:ascii="PMingLiU" w:eastAsia="PMingLiU" w:hAnsi="PMingLiU" w:hint="eastAsia"/>
          <w:sz w:val="24"/>
          <w:szCs w:val="24"/>
        </w:rPr>
        <w:t>：</w:t>
      </w:r>
    </w:p>
    <w:p w:rsidR="009B0824"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去皮</w:t>
      </w:r>
      <w:r w:rsidR="00E037A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E037AE" w:rsidRPr="003A204A">
        <w:rPr>
          <w:rFonts w:ascii="PMingLiU" w:eastAsia="PMingLiU" w:hAnsi="PMingLiU" w:hint="eastAsia"/>
          <w:sz w:val="24"/>
          <w:szCs w:val="24"/>
        </w:rPr>
        <w:t>（</w:t>
      </w:r>
      <w:r w:rsidRPr="003A204A">
        <w:rPr>
          <w:rFonts w:ascii="PMingLiU" w:eastAsia="PMingLiU" w:hAnsi="PMingLiU" w:hint="eastAsia"/>
          <w:sz w:val="24"/>
          <w:szCs w:val="24"/>
        </w:rPr>
        <w:t>炙</w:t>
      </w:r>
      <w:r w:rsidR="00E037A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切</w:t>
      </w:r>
      <w:r w:rsidR="00E037A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牡蠣五兩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龍骨四兩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劈</w:t>
      </w:r>
      <w:r w:rsidR="00E037A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蜀漆三兩</w:t>
      </w:r>
      <w:r w:rsidR="00E037AE" w:rsidRPr="003A204A">
        <w:rPr>
          <w:rFonts w:ascii="PMingLiU" w:eastAsia="PMingLiU" w:hAnsi="PMingLiU" w:hint="eastAsia"/>
          <w:sz w:val="24"/>
          <w:szCs w:val="24"/>
        </w:rPr>
        <w:t>（洗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去腥</w:t>
      </w:r>
      <w:r w:rsidR="00E037AE"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為末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先煮蜀漆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現在蜀漆用常山苗代替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其實蜀漆和常山苗是不一樣的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因為市面上買不到蜀漆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蜀漆就是一種長在四川的漆樹</w:t>
      </w:r>
      <w:r w:rsidR="003861EA" w:rsidRPr="003A204A">
        <w:rPr>
          <w:rFonts w:ascii="PMingLiU" w:eastAsia="PMingLiU" w:hAnsi="PMingLiU" w:hint="eastAsia"/>
          <w:sz w:val="24"/>
          <w:szCs w:val="24"/>
        </w:rPr>
        <w:t>，藥用</w:t>
      </w:r>
      <w:r w:rsidRPr="003A204A">
        <w:rPr>
          <w:rFonts w:ascii="PMingLiU" w:eastAsia="PMingLiU" w:hAnsi="PMingLiU" w:hint="eastAsia"/>
          <w:sz w:val="24"/>
          <w:szCs w:val="24"/>
        </w:rPr>
        <w:t>其皮的內層</w:t>
      </w:r>
      <w:r w:rsidR="00E23128" w:rsidRPr="003A204A">
        <w:rPr>
          <w:rFonts w:ascii="PMingLiU" w:eastAsia="PMingLiU" w:hAnsi="PMingLiU" w:hint="eastAsia"/>
          <w:sz w:val="24"/>
          <w:szCs w:val="24"/>
        </w:rPr>
        <w:t>。</w:t>
      </w:r>
      <w:r w:rsidRPr="003A204A">
        <w:rPr>
          <w:rFonts w:ascii="PMingLiU" w:eastAsia="PMingLiU" w:hAnsi="PMingLiU" w:hint="eastAsia"/>
          <w:sz w:val="24"/>
          <w:szCs w:val="24"/>
        </w:rPr>
        <w:t>蜀漆在白鐵板上燒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煙有毒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把煙去掉才能入藥。蜀漆去痰的力量很強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受驚嚇的時候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容易有痰涎壅塞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我們用蜀漆把痰去掉。</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『此方主火邪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故燙火傷之疼痛煩悶者及灸瘡發熱者有效。以「牡蠣」一味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「麻油」調塗燙火傷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則火毒忽去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其效可推之矣。』一般只是熱可以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有濕化膿發炎的時候就沒有辦法了。</w:t>
      </w:r>
    </w:p>
    <w:p w:rsidR="00896FA8" w:rsidRPr="003A204A" w:rsidRDefault="009B082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一二六．</w:t>
      </w:r>
      <w:r w:rsidR="00896FA8" w:rsidRPr="003A204A">
        <w:rPr>
          <w:rFonts w:ascii="PMingLiU" w:eastAsia="PMingLiU" w:hAnsi="PMingLiU" w:hint="eastAsia"/>
          <w:sz w:val="24"/>
          <w:szCs w:val="24"/>
        </w:rPr>
        <w:t>形作「傷寒」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其脈不弦緊而弱</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弱者</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必渴</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被火者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必譫語</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弱者</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解之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當汗出而愈。</w:t>
      </w:r>
    </w:p>
    <w:p w:rsidR="00896FA8" w:rsidRPr="003A204A" w:rsidRDefault="009B082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形作傷寒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外形看起來像傷寒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其實不是傷寒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平常脈很弱的人大多是血不夠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血不夠代表津液不足了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營養不足了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代表免疫系統不夠強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這種人一定口渴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因為本身津液已經不足了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再被火一烤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一定發譫語</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如果脈浮起來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就代表津液回來了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津液一回來的時候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免疫系統出來到皮膚表面上去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脈就浮起來了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病如果在表的時候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不管是免疫系統的問題、濾過性病毒的問題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或感冒的問題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病如果在表就一定會摸到浮脈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就像火燙傷的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他沒有病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但是皮膚被燙傷了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所以脈一定是浮的。</w:t>
      </w:r>
    </w:p>
    <w:p w:rsidR="00896FA8" w:rsidRPr="003A204A" w:rsidRDefault="009B082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一二七．</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以火熏之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其人必躁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到經不解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必圊血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名為火邪。</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太陽病應該是汗解的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如桂枝湯、葛根湯、麻黃湯來解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過去取汗的方法很多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因為拿不到藥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所以用火烤來得汗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一烤的時候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病人反沒有汗了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不但沒有把汗烤出來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反而令傷寒往裏面走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結果濾過性病毒往裏面跑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其人必躁。必躁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就是表邪進入陽明系統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也就是在腸胃裏面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腸胃乾掉了</w:t>
      </w:r>
      <w:r w:rsidR="00C008BD" w:rsidRPr="003A204A">
        <w:rPr>
          <w:rFonts w:ascii="PMingLiU" w:eastAsia="PMingLiU" w:hAnsi="PMingLiU" w:hint="eastAsia"/>
          <w:sz w:val="24"/>
          <w:szCs w:val="24"/>
        </w:rPr>
        <w:t>，</w:t>
      </w:r>
      <w:r w:rsidR="009B0824" w:rsidRPr="003A204A">
        <w:rPr>
          <w:rFonts w:ascii="PMingLiU" w:eastAsia="PMingLiU" w:hAnsi="PMingLiU" w:hint="eastAsia"/>
          <w:sz w:val="24"/>
          <w:szCs w:val="24"/>
        </w:rPr>
        <w:t>「</w:t>
      </w:r>
      <w:r w:rsidRPr="003A204A">
        <w:rPr>
          <w:rFonts w:ascii="PMingLiU" w:eastAsia="PMingLiU" w:hAnsi="PMingLiU" w:hint="eastAsia"/>
          <w:sz w:val="24"/>
          <w:szCs w:val="24"/>
        </w:rPr>
        <w:t>到經不解</w:t>
      </w:r>
      <w:r w:rsidR="009B082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就是平常感冒應該一個星期就好了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陽病六日、陰病七日解了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結果時間到了沒有解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必圊血就是大便裏面帶血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名為火邪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就是表熱已經傳到裏面去了。</w:t>
      </w:r>
      <w:r w:rsidR="007E14A3" w:rsidRPr="003A204A">
        <w:rPr>
          <w:rFonts w:ascii="PMingLiU" w:eastAsia="PMingLiU" w:hAnsi="PMingLiU" w:hint="eastAsia"/>
          <w:sz w:val="24"/>
          <w:szCs w:val="24"/>
        </w:rPr>
        <w:t>《內經》</w:t>
      </w:r>
      <w:r w:rsidR="00E037AE" w:rsidRPr="003A204A">
        <w:rPr>
          <w:rFonts w:ascii="PMingLiU" w:eastAsia="PMingLiU" w:hAnsi="PMingLiU" w:hint="eastAsia"/>
          <w:sz w:val="24"/>
          <w:szCs w:val="24"/>
        </w:rPr>
        <w:t>：『</w:t>
      </w:r>
      <w:r w:rsidRPr="003A204A">
        <w:rPr>
          <w:rFonts w:ascii="PMingLiU" w:eastAsia="PMingLiU" w:hAnsi="PMingLiU" w:hint="eastAsia"/>
          <w:sz w:val="24"/>
          <w:szCs w:val="24"/>
        </w:rPr>
        <w:t>陽傷則吐血</w:t>
      </w:r>
      <w:r w:rsidR="00E037AE" w:rsidRPr="003A204A">
        <w:rPr>
          <w:rFonts w:ascii="PMingLiU" w:eastAsia="PMingLiU" w:hAnsi="PMingLiU" w:hint="eastAsia"/>
          <w:sz w:val="24"/>
          <w:szCs w:val="24"/>
        </w:rPr>
        <w:t>。』</w:t>
      </w:r>
      <w:r w:rsidRPr="003A204A">
        <w:rPr>
          <w:rFonts w:ascii="PMingLiU" w:eastAsia="PMingLiU" w:hAnsi="PMingLiU" w:hint="eastAsia"/>
          <w:sz w:val="24"/>
          <w:szCs w:val="24"/>
        </w:rPr>
        <w:t>血如果太多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血會逆經、會叛經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如果傷到陽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就是傷到胸腔、肺、胃的地方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如果是陰傷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就是傷到五臟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傷到子宮、膀胱、大腸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就大便帶血。</w:t>
      </w:r>
    </w:p>
    <w:p w:rsidR="00896FA8" w:rsidRPr="003A204A" w:rsidRDefault="00A4423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一二八．</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反灸之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此為實</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實以虛治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因火而動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必咽燥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現在已經脈很浮了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熱又很盛</w:t>
      </w:r>
      <w:r w:rsidR="00C008BD" w:rsidRPr="003A204A">
        <w:rPr>
          <w:rFonts w:ascii="PMingLiU" w:eastAsia="PMingLiU" w:hAnsi="PMingLiU" w:hint="eastAsia"/>
          <w:sz w:val="24"/>
          <w:szCs w:val="24"/>
        </w:rPr>
        <w:t>，</w:t>
      </w:r>
      <w:r w:rsidR="00A4423A" w:rsidRPr="003A204A">
        <w:rPr>
          <w:rFonts w:ascii="PMingLiU" w:eastAsia="PMingLiU" w:hAnsi="PMingLiU" w:hint="eastAsia"/>
          <w:sz w:val="24"/>
          <w:szCs w:val="24"/>
        </w:rPr>
        <w:t>「</w:t>
      </w:r>
      <w:r w:rsidRPr="003A204A">
        <w:rPr>
          <w:rFonts w:ascii="PMingLiU" w:eastAsia="PMingLiU" w:hAnsi="PMingLiU" w:hint="eastAsia"/>
          <w:sz w:val="24"/>
          <w:szCs w:val="24"/>
        </w:rPr>
        <w:t>反灸之</w:t>
      </w:r>
      <w:r w:rsidR="00A4423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灸不要用在這時候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灸用在寒濕比較盛的時候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灸是治療虛證的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病人脈浮且熱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實證的病以虛治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用灸來治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結果病人因火而動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必咽燥吐血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這就是傷到陽</w:t>
      </w:r>
      <w:r w:rsidR="00E23128" w:rsidRPr="003A204A">
        <w:rPr>
          <w:rFonts w:ascii="PMingLiU" w:eastAsia="PMingLiU" w:hAnsi="PMingLiU" w:hint="eastAsia"/>
          <w:sz w:val="24"/>
          <w:szCs w:val="24"/>
        </w:rPr>
        <w:t>，兩陽</w:t>
      </w:r>
      <w:r w:rsidRPr="003A204A">
        <w:rPr>
          <w:rFonts w:ascii="PMingLiU" w:eastAsia="PMingLiU" w:hAnsi="PMingLiU" w:hint="eastAsia"/>
          <w:sz w:val="24"/>
          <w:szCs w:val="24"/>
        </w:rPr>
        <w:t>相亢才會喉嚨乾燥吐血出來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所以平常給病人加灸的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一定是身體虛寒的人。從</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的理論來說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傷到陽會吐血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傷到陰會下血</w:t>
      </w:r>
      <w:r w:rsidR="00E037AE" w:rsidRPr="003A204A">
        <w:rPr>
          <w:rFonts w:ascii="PMingLiU" w:eastAsia="PMingLiU" w:hAnsi="PMingLiU" w:hint="eastAsia"/>
          <w:sz w:val="24"/>
          <w:szCs w:val="24"/>
        </w:rPr>
        <w:t>，</w:t>
      </w:r>
      <w:r w:rsidRPr="003A204A">
        <w:rPr>
          <w:rFonts w:ascii="PMingLiU" w:eastAsia="PMingLiU" w:hAnsi="PMingLiU" w:hint="eastAsia"/>
          <w:sz w:val="24"/>
          <w:szCs w:val="24"/>
        </w:rPr>
        <w:t>這是吐血與下血有差異的地方。</w:t>
      </w:r>
    </w:p>
    <w:p w:rsidR="00896FA8" w:rsidRPr="003A204A" w:rsidRDefault="00A4423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一二九．</w:t>
      </w:r>
      <w:r w:rsidR="00896FA8" w:rsidRPr="003A204A">
        <w:rPr>
          <w:rFonts w:ascii="PMingLiU" w:eastAsia="PMingLiU" w:hAnsi="PMingLiU" w:hint="eastAsia"/>
          <w:sz w:val="24"/>
          <w:szCs w:val="24"/>
        </w:rPr>
        <w:t>微數之脈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慎不可灸</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因火為邪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則為煩逆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追虛逐實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血散脈中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火氣雖微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內攻有力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焦骨傷筋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血難復也。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微代表是虛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但跳的是數脈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數代表的是熱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所以微數之脈就是病人是虛熱的體質。白虎湯證是講陽明經熱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熱在經脈裏面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就是白虎湯</w:t>
      </w:r>
      <w:r w:rsidR="00E037AE" w:rsidRPr="003A204A">
        <w:rPr>
          <w:rFonts w:ascii="PMingLiU" w:eastAsia="PMingLiU" w:hAnsi="PMingLiU" w:hint="eastAsia"/>
          <w:sz w:val="24"/>
          <w:szCs w:val="24"/>
        </w:rPr>
        <w:t>。</w:t>
      </w:r>
      <w:r w:rsidRPr="003A204A">
        <w:rPr>
          <w:rFonts w:ascii="PMingLiU" w:eastAsia="PMingLiU" w:hAnsi="PMingLiU" w:hint="eastAsia"/>
          <w:sz w:val="24"/>
          <w:szCs w:val="24"/>
        </w:rPr>
        <w:t>如果是陽明腑熱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熱在腑裏面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熱在大腸、小腸、膀胱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熱在消化系統裏面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就是承氣湯證</w:t>
      </w:r>
      <w:r w:rsidR="00E037AE" w:rsidRPr="003A204A">
        <w:rPr>
          <w:rFonts w:ascii="PMingLiU" w:eastAsia="PMingLiU" w:hAnsi="PMingLiU" w:hint="eastAsia"/>
          <w:sz w:val="24"/>
          <w:szCs w:val="24"/>
        </w:rPr>
        <w:t>。</w:t>
      </w:r>
      <w:r w:rsidRPr="003A204A">
        <w:rPr>
          <w:rFonts w:ascii="PMingLiU" w:eastAsia="PMingLiU" w:hAnsi="PMingLiU" w:hint="eastAsia"/>
          <w:sz w:val="24"/>
          <w:szCs w:val="24"/>
        </w:rPr>
        <w:t>白虎湯和承氣湯都是實熱的範圍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脈都是很數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但是脈會洪大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不會微細。實熱跟虛熱不一樣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實熱要攻實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把去實和去熱的藥加在一起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就可以攻了</w:t>
      </w:r>
      <w:r w:rsidR="00E037AE" w:rsidRPr="003A204A">
        <w:rPr>
          <w:rFonts w:ascii="PMingLiU" w:eastAsia="PMingLiU" w:hAnsi="PMingLiU" w:hint="eastAsia"/>
          <w:sz w:val="24"/>
          <w:szCs w:val="24"/>
        </w:rPr>
        <w:t>；</w:t>
      </w:r>
      <w:r w:rsidRPr="003A204A">
        <w:rPr>
          <w:rFonts w:ascii="PMingLiU" w:eastAsia="PMingLiU" w:hAnsi="PMingLiU" w:hint="eastAsia"/>
          <w:sz w:val="24"/>
          <w:szCs w:val="24"/>
        </w:rPr>
        <w:t>虛熱要把去熱的藥加在裏面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還要把補虛的藥加在裏面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像吃六味地黃丸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六味地黃丸沒有什麼補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桂附八味丸裏面的肉桂和附子下去會很熱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像虛熱的人吃桂附八味丸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虛熱會更熱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會嘴巴燥裂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桂附八味丸本來是為了補虛的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所以吃桂附八味丸要加些去熱的藥在裏面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可以加黃連、黃芩在裏面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如果是熱在血裏面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口渴陽明熱的話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就加白虎在裏面。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虛熱的病人不要灸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要寒濕或純虛的病人才灸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因為火是邪的不是正的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會造成病人虛熱而生煩逆。</w:t>
      </w:r>
      <w:r w:rsidR="000F1B7B" w:rsidRPr="003A204A">
        <w:rPr>
          <w:rFonts w:ascii="PMingLiU" w:eastAsia="PMingLiU" w:hAnsi="PMingLiU" w:hint="eastAsia"/>
          <w:sz w:val="24"/>
          <w:szCs w:val="24"/>
        </w:rPr>
        <w:t>「</w:t>
      </w:r>
      <w:r w:rsidRPr="003A204A">
        <w:rPr>
          <w:rFonts w:ascii="PMingLiU" w:eastAsia="PMingLiU" w:hAnsi="PMingLiU" w:hint="eastAsia"/>
          <w:sz w:val="24"/>
          <w:szCs w:val="24"/>
        </w:rPr>
        <w:t>追虛逐實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血散脈中</w:t>
      </w:r>
      <w:r w:rsidR="000F1B7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並不是虛熱的病人灸了以後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血就離開脈了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而是血裏面有熱力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本來是虛熱的人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血量已經不足了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肝裏面很熱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血的熱就要往外跑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一加熱的時候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血裏面更熱</w:t>
      </w:r>
      <w:r w:rsidR="00E037AE" w:rsidRPr="003A204A">
        <w:rPr>
          <w:rFonts w:ascii="PMingLiU" w:eastAsia="PMingLiU" w:hAnsi="PMingLiU" w:hint="eastAsia"/>
          <w:sz w:val="24"/>
          <w:szCs w:val="24"/>
        </w:rPr>
        <w:t>，</w:t>
      </w:r>
      <w:r w:rsidRPr="003A204A">
        <w:rPr>
          <w:rFonts w:ascii="PMingLiU" w:eastAsia="PMingLiU" w:hAnsi="PMingLiU" w:hint="eastAsia"/>
          <w:sz w:val="24"/>
          <w:szCs w:val="24"/>
        </w:rPr>
        <w:t>津液更少了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這時候熱已經離開血管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跑到旁邊的經脈裏面去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血還在血管裏面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火氣雖微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內攻有力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焦骨傷筋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血難復也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結果病人更虛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骨頭、筋就都會變得比較枯瘦。</w:t>
      </w:r>
    </w:p>
    <w:p w:rsidR="00896FA8" w:rsidRPr="003A204A" w:rsidRDefault="000F1B7B"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宜以汗解</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用火灸之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邪無從出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因火而盛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病從腰以下必重而痺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名火逆也</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欲自解者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必當先煩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乃自汗而解。何以知之？脈浮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故知汗出解也。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要用汗解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靠肺的陽在攻表解表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因為火太盛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再一灸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陽就離開了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水還在下面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水還來不及氣化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陽都往上走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水都停在下焦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結果腰以下重而痺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什麼叫痺？就是沒有汗又乾枯的狀況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這就叫做火逆。如果病人體能很好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會自己好的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在好之前病人一定會先</w:t>
      </w:r>
      <w:r w:rsidR="00675AD7"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津液再慢慢回來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就是胃的津液回來了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為什麼會有汗？就是津液已經出來了才會有汗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何以知之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因為病人脈浮起來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會流汗了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代表體能慢慢回來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水跑回到皮膚表面上去了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之前的脈浮是被誤治的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因為用灸去燒他。</w:t>
      </w:r>
    </w:p>
    <w:p w:rsidR="00896FA8" w:rsidRPr="003A204A" w:rsidRDefault="000F1B7B"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一三一．</w:t>
      </w:r>
      <w:r w:rsidR="00896FA8" w:rsidRPr="003A204A">
        <w:rPr>
          <w:rFonts w:ascii="PMingLiU" w:eastAsia="PMingLiU" w:hAnsi="PMingLiU" w:hint="eastAsia"/>
          <w:sz w:val="24"/>
          <w:szCs w:val="24"/>
        </w:rPr>
        <w:t>燒針令其汗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針處被寒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核起而赤者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必發「奔豚」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氣從少腹上衝心者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灸其核上各一壯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與「桂枝加桂湯」。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對皮膚表面上的膿頭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可以用火罐拔掉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有的膿頭在肌肉很深的地方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在過去的膿瘍科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把針燒紅了以後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刺進皮膚裏面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直接刺到膿頭裏面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來發它的膿瘍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北派的醫生用白朮和附子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就是「朮附湯」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《金匱》裏面還有一個「陽和湯」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都是能夠讓內部的膿瘍發表發出來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不管是癌症、骨頭爛掉的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都能讓裏面的濁物清出來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浮到皮膚表面上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應該要這樣做才對。</w:t>
      </w:r>
    </w:p>
    <w:p w:rsidR="00896FA8" w:rsidRPr="003A204A" w:rsidRDefault="000F1B7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燒針令其汗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針處被寒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醫生用燒針來燙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讓病人發汗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其實病人原本有傷寒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譬如有寒證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要從裏面發出來比較好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用藥去攻比較好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結果醫生用燒針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例如溫針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艾草放在針上面燒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寒一遇到熱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寒就往裏面走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而不是往外走</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臨床上看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發奔豚的時候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都是在右邊的「天樞」開始發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其實奔豚是大腸裏面本來有燥屎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乾燥的大便在裏面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平常不知道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有的時候大便鞭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或大便像羊屎一樣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沒注意它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實際臨床上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此類病人都是驚發的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病人本身很膽小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扎針的時候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本來就很怕了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又擔心艾草掉下來會燙到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一直在驚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實際上奔豚證就是驚發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奔豚氣從腹部一直上來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像手臂一樣粗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一直衝上來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看起來像心臟病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痛得受不了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但又不會死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心臟本身好好的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因為人一受驚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腸子必會筋攣起來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大便的燥氣因而跑到腸壁外面的三焦油網裏面去了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進入三焦油網滲入血管裏面</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大便的廢氣如果跑到腦裏面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就會捻衣摸床、譫語、發狂奔走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如果透過血管跑回肝臟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由肝臟就會影響到心臟跑到血管裏面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順沿著血脈流回心臟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流回心臟以後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就會有發奔豚的現象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因為血裏面不受氣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大腸的燥氣流到心臟去了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就發奔豚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所以張仲景看這人原本沒有便秘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腸胃功能可能比較差一點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處方開桂枝加桂枝湯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本身用桂枝湯和解營衛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因為是腸子的問題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腸子的濁氣從靜脈血管跑到心臟裏面去了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桂枝加桂湯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這桂就是肉桂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平常肉桂加五分</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八分一點點就夠了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加肉桂讓心臟噴射力量很強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濁氣一進到心臟以後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馬上從動脈噴走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硬把濁氣逼回腸子裏去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然後桂枝湯去和解營衛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讓腸胃蠕動很好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同時因為他還有傷寒表證</w:t>
      </w:r>
      <w:r w:rsidR="00E037AE" w:rsidRPr="003A204A">
        <w:rPr>
          <w:rFonts w:ascii="PMingLiU" w:eastAsia="PMingLiU" w:hAnsi="PMingLiU" w:hint="eastAsia"/>
          <w:sz w:val="24"/>
          <w:szCs w:val="24"/>
        </w:rPr>
        <w:t>，</w:t>
      </w:r>
      <w:r w:rsidR="00896FA8"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看到發奔豚的時候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知道是大腸氣在發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要把腸氣逼回到血管裏面去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從血裏面再回三焦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再回腸子裏面去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就是靠心臟噴出來進入動脈血管的力量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所以是靠桂枝加桂湯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所以第一個處理奔豚的湯方就是桂枝加桂湯。另一種奔豚的症狀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是本來有宿便的人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受到驚嚇以後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燥屎的沼氣透過肝臟與大腸的血管進入肝臟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所以肝臟送給心臟的血中就會有沼氣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心臟就想把沼氣往外推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於是就動悸的很厲害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就發奔豚。</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方中行曰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『「奔豚」腎之積名也。「腎從少腹上衝心」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「奔豚」證發作之狀也</w:t>
      </w:r>
      <w:r w:rsidR="00E037AE" w:rsidRPr="003A204A">
        <w:rPr>
          <w:rFonts w:ascii="PMingLiU" w:eastAsia="PMingLiU" w:hAnsi="PMingLiU" w:hint="eastAsia"/>
          <w:sz w:val="24"/>
          <w:szCs w:val="24"/>
        </w:rPr>
        <w:t>，</w:t>
      </w:r>
      <w:r w:rsidRPr="003A204A">
        <w:rPr>
          <w:rFonts w:ascii="PMingLiU" w:eastAsia="PMingLiU" w:hAnsi="PMingLiU" w:hint="eastAsia"/>
          <w:sz w:val="24"/>
          <w:szCs w:val="24"/>
        </w:rPr>
        <w:t>蓋人之素有腎積者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因針穴處寒得入之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其積逐發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則氣自少腹上逆而衝心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狀若驚豚突前而奔走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故曰「奔豚」。』實際上就是大腸裏面的燥屎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其濁氣進入腸壁裏面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進入血管衝到心臟裏面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才會有這種現象。還有一種乃針孔發生炎腫或成「破傷風症」也</w:t>
      </w:r>
      <w:r w:rsidR="00E037AE" w:rsidRPr="003A204A">
        <w:rPr>
          <w:rFonts w:ascii="PMingLiU" w:eastAsia="PMingLiU" w:hAnsi="PMingLiU" w:hint="eastAsia"/>
          <w:sz w:val="24"/>
          <w:szCs w:val="24"/>
        </w:rPr>
        <w:t>，</w:t>
      </w:r>
      <w:r w:rsidRPr="003A204A">
        <w:rPr>
          <w:rFonts w:ascii="PMingLiU" w:eastAsia="PMingLiU" w:hAnsi="PMingLiU" w:hint="eastAsia"/>
          <w:sz w:val="24"/>
          <w:szCs w:val="24"/>
        </w:rPr>
        <w:t>看起來像奔豚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實際上是破傷風症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病毒侵入身體裏面去了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這時候要加強心臟力量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把免疫系統帶出來的時候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也是靠桂枝加桂湯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然後可以配合針灸課程中提過的灸法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用隔薑灸</w:t>
      </w:r>
      <w:r w:rsidR="00E037AE" w:rsidRPr="003A204A">
        <w:rPr>
          <w:rFonts w:ascii="PMingLiU" w:eastAsia="PMingLiU" w:hAnsi="PMingLiU" w:hint="eastAsia"/>
          <w:sz w:val="24"/>
          <w:szCs w:val="24"/>
        </w:rPr>
        <w:t>。</w:t>
      </w:r>
      <w:r w:rsidRPr="003A204A">
        <w:rPr>
          <w:rFonts w:ascii="PMingLiU" w:eastAsia="PMingLiU" w:hAnsi="PMingLiU" w:hint="eastAsia"/>
          <w:sz w:val="24"/>
          <w:szCs w:val="24"/>
        </w:rPr>
        <w:t>臨床上桂枝加桂湯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就是桂枝湯裏面原本桂枝是三錢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現在桂枝用六錢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這樣力量不好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所以要同樣用桂枝湯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w:t>
      </w:r>
      <w:r w:rsidR="00E037AE" w:rsidRPr="003A204A">
        <w:rPr>
          <w:rFonts w:ascii="PMingLiU" w:eastAsia="PMingLiU" w:hAnsi="PMingLiU" w:hint="eastAsia"/>
          <w:sz w:val="24"/>
          <w:szCs w:val="24"/>
        </w:rPr>
        <w:t>、</w:t>
      </w:r>
      <w:r w:rsidRPr="003A204A">
        <w:rPr>
          <w:rFonts w:ascii="PMingLiU" w:eastAsia="PMingLiU" w:hAnsi="PMingLiU" w:hint="eastAsia"/>
          <w:sz w:val="24"/>
          <w:szCs w:val="24"/>
        </w:rPr>
        <w:t>白芍等量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但是加桂是加肉桂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w:t>
      </w:r>
      <w:r w:rsidR="00E037AE" w:rsidRPr="003A204A">
        <w:rPr>
          <w:rFonts w:ascii="PMingLiU" w:eastAsia="PMingLiU" w:hAnsi="PMingLiU" w:hint="eastAsia"/>
          <w:sz w:val="24"/>
          <w:szCs w:val="24"/>
        </w:rPr>
        <w:t>、</w:t>
      </w:r>
      <w:r w:rsidRPr="003A204A">
        <w:rPr>
          <w:rFonts w:ascii="PMingLiU" w:eastAsia="PMingLiU" w:hAnsi="PMingLiU" w:hint="eastAsia"/>
          <w:sz w:val="24"/>
          <w:szCs w:val="24"/>
        </w:rPr>
        <w:t>肉桂是同樣的東西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肉桂是桂樹的心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桂枝是桂樹的皮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肉桂很油很香很濃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肉桂噴發的力量才夠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有時候重用桂枝三四劑下去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病人還是奔豚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加肉桂下去一劑就去掉了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二者差很多。</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桂枝加桂湯方</w:t>
      </w:r>
      <w:r w:rsidR="00E037AE"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即桂枝湯加桂枝二兩</w:t>
      </w:r>
      <w:r w:rsidR="00E037AE"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這湯劑爭議很多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有的贊成桂枝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有的贊成肉桂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但臨床上看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肉桂極有效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用桂枝湯加肉桂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肉桂用五分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嚴重的用八分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不需要用到一錢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因為會太辣了。</w:t>
      </w:r>
    </w:p>
    <w:p w:rsidR="00896FA8" w:rsidRPr="003A204A" w:rsidRDefault="000F1B7B"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一三二．</w:t>
      </w:r>
      <w:r w:rsidR="00896FA8" w:rsidRPr="003A204A">
        <w:rPr>
          <w:rFonts w:ascii="PMingLiU" w:eastAsia="PMingLiU" w:hAnsi="PMingLiU" w:hint="eastAsia"/>
          <w:sz w:val="24"/>
          <w:szCs w:val="24"/>
        </w:rPr>
        <w:t>火逆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燒針汗之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因煩躁者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「桂苓甘草龍骨牡蠣湯」主之。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「桂苓甘草龍骨牡蠣湯」和「桂枝去芍藥加蜀漆龍骨牡蠣救逆湯」不一樣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救逆湯是非常緊急的時候大劑的救逆用的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桂苓甘草龍骨牡蠣湯是一般性的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前面的是燙傷、驚狂不得臥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這個只是煩躁而已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火逆燒針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還有流汗。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桂枝甘草湯條云</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「發汗過多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其人叉手自冒心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心下悸欲得按者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桂枝甘草湯主之」。這</w:t>
      </w:r>
      <w:r w:rsidR="000F1B7B" w:rsidRPr="003A204A">
        <w:rPr>
          <w:rFonts w:ascii="PMingLiU" w:eastAsia="PMingLiU" w:hAnsi="PMingLiU" w:hint="eastAsia"/>
          <w:sz w:val="24"/>
          <w:szCs w:val="24"/>
        </w:rPr>
        <w:t>一三二</w:t>
      </w:r>
      <w:r w:rsidRPr="003A204A">
        <w:rPr>
          <w:rFonts w:ascii="PMingLiU" w:eastAsia="PMingLiU" w:hAnsi="PMingLiU" w:hint="eastAsia"/>
          <w:sz w:val="24"/>
          <w:szCs w:val="24"/>
        </w:rPr>
        <w:t>條也是發汗過多的明證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從桂枝甘草湯變證而來的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用到龍骨</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牡蠣的時候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病人一定有浮陽在上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浮陽在上最簡單的辨症就是頭部一直在流汗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身體不流汗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整個腸胃的陽氣都跑到上頭去了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腸胃蠕動都減緩。像燒針造成的煩躁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都是水的系統不是很好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因為燒針造成氣化的系統改變了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使水停在中焦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所以要加茯苓把水排掉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如此可以補充新的水到心臟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所以可以生津除煩</w:t>
      </w:r>
      <w:r w:rsidR="004C3D39" w:rsidRPr="003A204A">
        <w:rPr>
          <w:rFonts w:ascii="PMingLiU" w:eastAsia="PMingLiU" w:hAnsi="PMingLiU" w:hint="eastAsia"/>
          <w:sz w:val="24"/>
          <w:szCs w:val="24"/>
        </w:rPr>
        <w:t>，</w:t>
      </w:r>
      <w:r w:rsidRPr="003A204A">
        <w:rPr>
          <w:rFonts w:ascii="PMingLiU" w:eastAsia="PMingLiU" w:hAnsi="PMingLiU" w:hint="eastAsia"/>
          <w:sz w:val="24"/>
          <w:szCs w:val="24"/>
        </w:rPr>
        <w:t>這湯劑臨床上在用「甲狀腺亢進」最多</w:t>
      </w:r>
      <w:r w:rsidR="004C3D39" w:rsidRPr="003A204A">
        <w:rPr>
          <w:rFonts w:ascii="PMingLiU" w:eastAsia="PMingLiU" w:hAnsi="PMingLiU" w:hint="eastAsia"/>
          <w:sz w:val="24"/>
          <w:szCs w:val="24"/>
        </w:rPr>
        <w:t>。「甲狀腺亢進」昃</w:t>
      </w:r>
      <w:r w:rsidRPr="003A204A">
        <w:rPr>
          <w:rFonts w:ascii="PMingLiU" w:eastAsia="PMingLiU" w:hAnsi="PMingLiU" w:hint="eastAsia"/>
          <w:sz w:val="24"/>
          <w:szCs w:val="24"/>
        </w:rPr>
        <w:t>西醫的名詞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西醫用「放射性碘」來治療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就是甲狀腺大脖子一直手抖、心顫、盜汗、心悸、很緊張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放射性碘一吃下去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甲狀腺乾掉了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但是同時子宮也乾掉了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會終身不孕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此病中醫叫「蟹眼證」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就是眼睛像螃蟹一樣突出來。它的症狀有</w:t>
      </w:r>
      <w:r w:rsidR="004C3D39" w:rsidRPr="003A204A">
        <w:rPr>
          <w:rFonts w:ascii="PMingLiU" w:eastAsia="PMingLiU" w:hAnsi="PMingLiU" w:hint="eastAsia"/>
          <w:sz w:val="24"/>
          <w:szCs w:val="24"/>
        </w:rPr>
        <w:t>四種，</w:t>
      </w:r>
      <w:r w:rsidRPr="003A204A">
        <w:rPr>
          <w:rFonts w:ascii="PMingLiU" w:eastAsia="PMingLiU" w:hAnsi="PMingLiU" w:hint="eastAsia"/>
          <w:sz w:val="24"/>
          <w:szCs w:val="24"/>
        </w:rPr>
        <w:t>第一心悸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心臟跳動的非常快</w:t>
      </w:r>
      <w:r w:rsidR="000F1B7B" w:rsidRPr="003A204A">
        <w:rPr>
          <w:rFonts w:ascii="PMingLiU" w:eastAsia="PMingLiU" w:hAnsi="PMingLiU" w:hint="eastAsia"/>
          <w:sz w:val="24"/>
          <w:szCs w:val="24"/>
        </w:rPr>
        <w:t>。</w:t>
      </w:r>
      <w:r w:rsidRPr="003A204A">
        <w:rPr>
          <w:rFonts w:ascii="PMingLiU" w:eastAsia="PMingLiU" w:hAnsi="PMingLiU" w:hint="eastAsia"/>
          <w:sz w:val="24"/>
          <w:szCs w:val="24"/>
        </w:rPr>
        <w:t>第二手抖</w:t>
      </w:r>
      <w:r w:rsidR="000F1B7B" w:rsidRPr="003A204A">
        <w:rPr>
          <w:rFonts w:ascii="PMingLiU" w:eastAsia="PMingLiU" w:hAnsi="PMingLiU" w:hint="eastAsia"/>
          <w:sz w:val="24"/>
          <w:szCs w:val="24"/>
        </w:rPr>
        <w:t>。</w:t>
      </w:r>
      <w:r w:rsidRPr="003A204A">
        <w:rPr>
          <w:rFonts w:ascii="PMingLiU" w:eastAsia="PMingLiU" w:hAnsi="PMingLiU" w:hint="eastAsia"/>
          <w:sz w:val="24"/>
          <w:szCs w:val="24"/>
        </w:rPr>
        <w:t>第三嘴巴口燥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嘴巴裏面非常的燥渴</w:t>
      </w:r>
      <w:r w:rsidR="000F1B7B" w:rsidRPr="003A204A">
        <w:rPr>
          <w:rFonts w:ascii="PMingLiU" w:eastAsia="PMingLiU" w:hAnsi="PMingLiU" w:hint="eastAsia"/>
          <w:sz w:val="24"/>
          <w:szCs w:val="24"/>
        </w:rPr>
        <w:t>。</w:t>
      </w:r>
      <w:r w:rsidRPr="003A204A">
        <w:rPr>
          <w:rFonts w:ascii="PMingLiU" w:eastAsia="PMingLiU" w:hAnsi="PMingLiU" w:hint="eastAsia"/>
          <w:sz w:val="24"/>
          <w:szCs w:val="24"/>
        </w:rPr>
        <w:t>第四盜汗得非常嚴重</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牡蠣常常用在攻堅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所以有硬塊的時候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牡蠣用一兩</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二兩都沒有關係。牡蠣是蚵的殼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所有身體裏面的腦瘤、淋巴瘤都可以用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所以牡蠣用於攻硬塊時一定比龍骨重用。平常用桂枝加牡蠣龍骨就好了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桂枝湯可以和解營衛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氣血就會旺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固表能力很強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這時候再加牡蠣</w:t>
      </w:r>
      <w:r w:rsidR="004C3D39" w:rsidRPr="003A204A">
        <w:rPr>
          <w:rFonts w:ascii="PMingLiU" w:eastAsia="PMingLiU" w:hAnsi="PMingLiU" w:hint="eastAsia"/>
          <w:sz w:val="24"/>
          <w:szCs w:val="24"/>
        </w:rPr>
        <w:t>、</w:t>
      </w:r>
      <w:r w:rsidRPr="003A204A">
        <w:rPr>
          <w:rFonts w:ascii="PMingLiU" w:eastAsia="PMingLiU" w:hAnsi="PMingLiU" w:hint="eastAsia"/>
          <w:sz w:val="24"/>
          <w:szCs w:val="24"/>
        </w:rPr>
        <w:t>龍骨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精子的生化過程就會很好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當男人的精子太淡時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太太不容易懷孕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用「桂枝湯加龍骨牡蠣」讓精成熟得非常好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所以這是用在男人身上的。</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w:t>
      </w:r>
      <w:r w:rsidR="000F1B7B" w:rsidRPr="003A204A">
        <w:rPr>
          <w:rFonts w:ascii="PMingLiU" w:eastAsia="PMingLiU" w:hAnsi="PMingLiU" w:hint="eastAsia"/>
          <w:sz w:val="24"/>
          <w:szCs w:val="24"/>
        </w:rPr>
        <w:t>苓</w:t>
      </w:r>
      <w:r w:rsidRPr="003A204A">
        <w:rPr>
          <w:rFonts w:ascii="PMingLiU" w:eastAsia="PMingLiU" w:hAnsi="PMingLiU" w:hint="eastAsia"/>
          <w:sz w:val="24"/>
          <w:szCs w:val="24"/>
        </w:rPr>
        <w:t>甘草龍骨牡蠣救逆湯</w:t>
      </w:r>
      <w:r w:rsidR="004C3D39" w:rsidRPr="003A204A">
        <w:rPr>
          <w:rFonts w:ascii="PMingLiU" w:eastAsia="PMingLiU" w:hAnsi="PMingLiU" w:hint="eastAsia"/>
          <w:sz w:val="24"/>
          <w:szCs w:val="24"/>
        </w:rPr>
        <w:t>：</w:t>
      </w:r>
    </w:p>
    <w:p w:rsidR="000F1B7B"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龍骨二兩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茯苓四兩</w:t>
      </w:r>
      <w:r w:rsidR="004C3D39"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五味為末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溫服八合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像一般發煩、悸、伯金森氏病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都會用到「桂枝茯苓甘草龍骨牡蠣湯」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像心悸、動悸、手抖心顫、盜汗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都要想到腺體的問題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但是不要和小柴胡湯證弄錯了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小柴胡湯藥一定有噁心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什麼症狀都沒有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只要有噁就是小柴胡湯證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上吐就用小柴胡湯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下瀉就加一些止瀉的藥在裏面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小柴胡湯證往來寒熱現象比較明顯。晚上燥熱得很厲害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因為血太旺了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血裏面的熱太高了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因為津液一直喪失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血裏面的水越來越少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血的溫度就越來越高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所以大脖子的人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晚上睡覺的時候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不用蓋被子就會很熱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這是身體體能一直在喪失的現象。臨床上最主要的是津液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技巧就在劑量的加減。</w:t>
      </w:r>
    </w:p>
    <w:p w:rsidR="00896FA8" w:rsidRPr="003A204A" w:rsidRDefault="000F1B7B"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一三三．</w:t>
      </w:r>
      <w:r w:rsidR="00896FA8" w:rsidRPr="003A204A">
        <w:rPr>
          <w:rFonts w:ascii="PMingLiU" w:eastAsia="PMingLiU" w:hAnsi="PMingLiU" w:hint="eastAsia"/>
          <w:sz w:val="24"/>
          <w:szCs w:val="24"/>
        </w:rPr>
        <w:t>「太陽」</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「傷寒」者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加溫針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必驚也。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人身上皮膚表面有一定的溫度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皮膚表面有一層水氣在上面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叫太陽表水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還有一個太陽的表熱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兩個不一樣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這兩個混在一起就是體溫</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當熱沒有了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只剩水就會感覺冷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如果水沒了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病人流虛汗的時候就會感覺到熱</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當傷到寒以後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皮膚表面的水會很多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加溫針的時候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水就會逆流進去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水逆流回胸膈會動悸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病人像受到驚嚇一樣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驚惶就是水逆流的現象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所以永遠禁用溫針去取汗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或三溫暖去取汗。以上講的是太陽證中篇。</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中藥的辨症論治是臨床上不可缺少的基本知識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取法都自「</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傷寒</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」和「《金匱要略</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」兩書。</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趙情初說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『古人隨證以立方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非立方以待病。祖國醫學的可貴處就是統一整體觀念的。仲景的學說就是最可貴的辨症論治。』</w:t>
      </w:r>
    </w:p>
    <w:p w:rsidR="00896FA8" w:rsidRPr="003A204A" w:rsidRDefault="000F1B7B"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00896FA8" w:rsidRPr="003A204A">
        <w:rPr>
          <w:rFonts w:ascii="PMingLiU" w:eastAsia="PMingLiU" w:hAnsi="PMingLiU" w:hint="eastAsia"/>
          <w:sz w:val="24"/>
          <w:szCs w:val="24"/>
        </w:rPr>
        <w:t>辨太陽病脈證並治法下篇</w:t>
      </w:r>
    </w:p>
    <w:p w:rsidR="00896FA8" w:rsidRPr="003A204A" w:rsidRDefault="00703E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一三四．</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當惡寒發熱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今自汗出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關上脈細數者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以醫吐之過也。一二日吐之者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腹中饑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口不能食；三四日吐之者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不喜糜粥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欲食冷食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朝食暮吐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以醫吐之所致也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此為小逆。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「關」講的是脾胃的脈、胃氣的脈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關的脈很細很數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摸到病人的脈很細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就代表身體很虛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數代表熱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就代表病人虛熱了。何謂虛</w:t>
      </w:r>
      <w:r w:rsidR="004C3D39" w:rsidRPr="003A204A">
        <w:rPr>
          <w:rFonts w:ascii="PMingLiU" w:eastAsia="PMingLiU" w:hAnsi="PMingLiU" w:hint="eastAsia"/>
          <w:sz w:val="24"/>
          <w:szCs w:val="24"/>
        </w:rPr>
        <w:t>？</w:t>
      </w:r>
      <w:r w:rsidRPr="003A204A">
        <w:rPr>
          <w:rFonts w:ascii="PMingLiU" w:eastAsia="PMingLiU" w:hAnsi="PMingLiU" w:hint="eastAsia"/>
          <w:sz w:val="24"/>
          <w:szCs w:val="24"/>
        </w:rPr>
        <w:t>虛就是無物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沒有東西堵到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張仲景特別講關上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講的就是胃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胃裏面虛就是胃裏面已經沒東西了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空在那邊並沒有消化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從這一點知道張仲景說</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「以醫吐之過也</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」前面醫生可能開了吐藥給他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或是病人有傷寒表證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來不及吃桂枝湯卻吃了壞東西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結果把腸胃裏面的東西都吐光了</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中醫裏面有汗法、吐法</w:t>
      </w:r>
      <w:r w:rsidR="00703E1E" w:rsidRPr="003A204A">
        <w:rPr>
          <w:rFonts w:ascii="PMingLiU" w:eastAsia="PMingLiU" w:hAnsi="PMingLiU" w:hint="eastAsia"/>
          <w:sz w:val="24"/>
          <w:szCs w:val="24"/>
        </w:rPr>
        <w:t>、下法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都是中醫治病的方法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通常採汗法、下法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吐法很少用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病人吐的時候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可以把髒東西吐出來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所以有時候會採吐法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過去有醫師專門用吐法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他們的觀念是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一吐掉後胃裏面沒有東西了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胃的元氣會起來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就是免疫系統會起來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抵抗力的來源都靠胃裏面一直消化食物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一直在吸收營養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結果一得到感冒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胃不吸收營養了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這時候醫生又不敢攻下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攻下怕引起其他的變證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乾脆把胃裏面腐敗的食物吐出去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腸胃的津液馬上就成為固表的抵抗力</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吐可以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但是張仲景說吐太過了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如果一二日吐之者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如果剛開始吐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只吐一兩天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腹中饑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口不能食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病人有饑餓的感覺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但是嘴巴吃不下東西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就是胃的津液傷到了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但是脾臟的功能還很好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不管在什麼地方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只要有「腹中饑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口不能食」就是如此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就是胃的津液都吐掉了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脾臟的功能正常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脾胃是相表裏的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感覺到肚子餓就是脾臟的功能恢復了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脾臟的功能沒有恢復的時候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病人不會想吃東西的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所以小孩子一得到感冒的時候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第一就是沒有胃口了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桂枝湯一下去的時候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第一個反應就是胃口恢復了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小建中湯一下去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為什麼胃口會恢復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當胃的功能受到損害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口不能吃東西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胃不能吸收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可是肚子又很餓</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吐了三四天之後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不但胃傷到了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脾臟也傷到了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脾臟也傷到的狀況下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胃裏面整個冷了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沒有胃陽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因為吐光了</w:t>
      </w:r>
      <w:r w:rsidR="00C008BD" w:rsidRPr="003A204A">
        <w:rPr>
          <w:rFonts w:ascii="PMingLiU" w:eastAsia="PMingLiU" w:hAnsi="PMingLiU" w:hint="eastAsia"/>
          <w:sz w:val="24"/>
          <w:szCs w:val="24"/>
        </w:rPr>
        <w:t>，</w:t>
      </w:r>
      <w:r w:rsidR="00703E1E" w:rsidRPr="003A204A">
        <w:rPr>
          <w:rFonts w:ascii="PMingLiU" w:eastAsia="PMingLiU" w:hAnsi="PMingLiU" w:hint="eastAsia"/>
          <w:sz w:val="24"/>
          <w:szCs w:val="24"/>
        </w:rPr>
        <w:t>胃</w:t>
      </w:r>
      <w:r w:rsidRPr="003A204A">
        <w:rPr>
          <w:rFonts w:ascii="PMingLiU" w:eastAsia="PMingLiU" w:hAnsi="PMingLiU" w:hint="eastAsia"/>
          <w:sz w:val="24"/>
          <w:szCs w:val="24"/>
        </w:rPr>
        <w:t>冷掉以後稀飯也吃不下去了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此時要吃冷的東西比較舒服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因為胃裏面很冷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沒有功能</w:t>
      </w:r>
      <w:r w:rsidR="004C3D39" w:rsidRPr="003A204A">
        <w:rPr>
          <w:rFonts w:ascii="PMingLiU" w:eastAsia="PMingLiU" w:hAnsi="PMingLiU" w:hint="eastAsia"/>
          <w:sz w:val="24"/>
          <w:szCs w:val="24"/>
        </w:rPr>
        <w:t>，</w:t>
      </w:r>
      <w:r w:rsidRPr="003A204A">
        <w:rPr>
          <w:rFonts w:ascii="PMingLiU" w:eastAsia="PMingLiU" w:hAnsi="PMingLiU" w:hint="eastAsia"/>
          <w:sz w:val="24"/>
          <w:szCs w:val="24"/>
        </w:rPr>
        <w:t>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熱的下不去了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但是吃了冷的東西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下去到胃裏面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又「朝食暮吐」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所謂的寒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就是沒有蠕動了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一吃食物就停在</w:t>
      </w:r>
      <w:r w:rsidR="00F9575A" w:rsidRPr="003A204A">
        <w:rPr>
          <w:rFonts w:ascii="PMingLiU" w:eastAsia="PMingLiU" w:hAnsi="PMingLiU" w:hint="eastAsia"/>
          <w:sz w:val="24"/>
          <w:szCs w:val="24"/>
        </w:rPr>
        <w:t>胃</w:t>
      </w:r>
      <w:r w:rsidRPr="003A204A">
        <w:rPr>
          <w:rFonts w:ascii="PMingLiU" w:eastAsia="PMingLiU" w:hAnsi="PMingLiU" w:hint="eastAsia"/>
          <w:sz w:val="24"/>
          <w:szCs w:val="24"/>
        </w:rPr>
        <w:t>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也沒有磨碎就停在裏面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吃完就感覺脹脹的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從早上吃的東西都不消化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到了黃昏的時候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就吐出來了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就是冷太過了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脾胃都傷到了。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w:t>
      </w:r>
      <w:r w:rsidR="00703E1E" w:rsidRPr="003A204A">
        <w:rPr>
          <w:rFonts w:ascii="PMingLiU" w:eastAsia="PMingLiU" w:hAnsi="PMingLiU" w:hint="eastAsia"/>
          <w:sz w:val="24"/>
          <w:szCs w:val="24"/>
        </w:rPr>
        <w:t>「</w:t>
      </w:r>
      <w:r w:rsidRPr="003A204A">
        <w:rPr>
          <w:rFonts w:ascii="PMingLiU" w:eastAsia="PMingLiU" w:hAnsi="PMingLiU" w:hint="eastAsia"/>
          <w:sz w:val="24"/>
          <w:szCs w:val="24"/>
        </w:rPr>
        <w:t>腹中饑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口不能食</w:t>
      </w:r>
      <w:r w:rsidR="00703E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就是吐傷到胃液了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這是虛證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處方有大半夏湯</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大半夏湯的方子裏面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有半夏來止嘔開胃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有人參把胃的津液補足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所以小柴胡湯有嘔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小柴胡湯裏面也有人參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所以只有這兩味藥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一個增加胃液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擺明的就是胃液傷到了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讓這藥停在胃裏面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還加了白蜜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就是蜂蜜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蜂蜜生用會加強藥的效果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像芒硝滾一滾就停了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不可以滾六碗水到兩碗水的時間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有的時候燙一下就好了。如果吃到</w:t>
      </w:r>
      <w:r w:rsidR="00703E1E" w:rsidRPr="003A204A">
        <w:rPr>
          <w:rFonts w:ascii="PMingLiU" w:eastAsia="PMingLiU" w:hAnsi="PMingLiU" w:hint="eastAsia"/>
          <w:sz w:val="24"/>
          <w:szCs w:val="24"/>
        </w:rPr>
        <w:t>「</w:t>
      </w:r>
      <w:r w:rsidRPr="003A204A">
        <w:rPr>
          <w:rFonts w:ascii="PMingLiU" w:eastAsia="PMingLiU" w:hAnsi="PMingLiU" w:hint="eastAsia"/>
          <w:sz w:val="24"/>
          <w:szCs w:val="24"/>
        </w:rPr>
        <w:t>朝食暮吐</w:t>
      </w:r>
      <w:r w:rsidR="00703E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就是西醫的胃下垂、胃酸反逆、火燒心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朝食暮吐就是吳茱萸湯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裏面有四味藥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人參、生薑、紅棗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這幾味都是健胃整脾的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把胃液補足的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再加吳茱萸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這藥很熱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讓脾臟功能馬上恢復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讓胃馬上熱起來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生薑可以換成乾薑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溫中的力量比較強。大半夏湯是專門對胃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吳茱萸湯更強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吳茱萸湯是進入脾臟的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平常小孩子如果吃壞肚子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吐的太過了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就給他大半夏湯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吐得已經不想吃東西了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早上吃的稀飯到晚上吐出來還是稀飯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就給吳茱萸湯</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噯氣很厲害的時候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加上旋覆花代赭石湯。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怎麼知道胃下垂了？「朝食暮吐」就是了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摸脈也可以摸到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一般心脈沒了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即左手的寸脈沒了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右手的關脈很大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心脈摸不到就代表胸陽沒了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右手的關脈就是脾胃脈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脈大就表示胃停在那邊沒有功能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結果脈會脹大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因為胃陽沒有往上升變成胸陽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上焦整個冷的。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在美國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看到很多胃病的例子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都是因為吃過多的精製過的糖所做的甜食所造成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開藥方給病人的時候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必須同時叫病人甜食不能吃</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巧克力不能吃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可樂不能喝</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咖啡不能喝了</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喝茶最好。治胃病的時候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用粉劑比較好。</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吐法為古代醫家治療法則之一。張載人以吐法治宿疾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名噪一時。現在很少用吐法了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秉照</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的原意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病在胸膈以上採吐法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病在中焦採和解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病在下焦採攻下的方法把它清掉。</w:t>
      </w:r>
    </w:p>
    <w:p w:rsidR="00896FA8" w:rsidRPr="003A204A" w:rsidRDefault="00703E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一三五．</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但「太陽病」當惡寒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今反不惡寒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不欲近衣者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此為吐之內煩也。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因為吐太過了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胃太乾燥了就化成熱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化成虛熱往上走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w:t>
      </w:r>
      <w:r w:rsidR="00675AD7"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這也是可以用大半夏湯</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吐太過了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還有幾個變證</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如果吐太過了以後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胃裏面沒有水了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全吐光了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如果渴而</w:t>
      </w:r>
      <w:r w:rsidR="00675AD7" w:rsidRPr="003A204A">
        <w:rPr>
          <w:rFonts w:ascii="PMingLiU" w:eastAsia="PMingLiU" w:hAnsi="PMingLiU" w:hint="eastAsia"/>
          <w:sz w:val="24"/>
          <w:szCs w:val="24"/>
        </w:rPr>
        <w:t>煩躁</w:t>
      </w:r>
      <w:r w:rsidRPr="003A204A">
        <w:rPr>
          <w:rFonts w:ascii="PMingLiU" w:eastAsia="PMingLiU" w:hAnsi="PMingLiU" w:hint="eastAsia"/>
          <w:sz w:val="24"/>
          <w:szCs w:val="24"/>
        </w:rPr>
        <w:t>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就是胃裏面的水沒有了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胸腔裏面的水也沒了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大太陽在胸腔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這時候用人參白虎湯</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如果病人吐了半天但熱不渴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代表胃的津液沒有傷到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但是還有表熱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所以用桂枝白虎湯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因為兼有表熱陽明熱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但是胃的津液沒有傷到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所以把人參拿掉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把人參換成桂枝</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北派會用到人參的時候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大多都是在腸胃科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平常不用的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因為人參很珍貴的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正好用人參來補足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這是補津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如果黏液不足的時候則用紅棗來補。</w:t>
      </w:r>
    </w:p>
    <w:p w:rsidR="00896FA8" w:rsidRPr="003A204A" w:rsidRDefault="00703E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一三六．</w:t>
      </w:r>
      <w:r w:rsidR="00896FA8" w:rsidRPr="003A204A">
        <w:rPr>
          <w:rFonts w:ascii="PMingLiU" w:eastAsia="PMingLiU" w:hAnsi="PMingLiU" w:hint="eastAsia"/>
          <w:sz w:val="24"/>
          <w:szCs w:val="24"/>
        </w:rPr>
        <w:t>病人脈數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數為熱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當消穀引食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令陽氣微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胃氣虛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脈乃數也。數為客熱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不能消穀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以胃中虛冷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故吐也。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摸到病人的脈跳得很快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代表胃蠕動太快了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703E1E" w:rsidRPr="003A204A">
        <w:rPr>
          <w:rFonts w:ascii="PMingLiU" w:eastAsia="PMingLiU" w:hAnsi="PMingLiU" w:hint="eastAsia"/>
          <w:sz w:val="24"/>
          <w:szCs w:val="24"/>
        </w:rPr>
        <w:t>「</w:t>
      </w:r>
      <w:r w:rsidRPr="003A204A">
        <w:rPr>
          <w:rFonts w:ascii="PMingLiU" w:eastAsia="PMingLiU" w:hAnsi="PMingLiU" w:hint="eastAsia"/>
          <w:sz w:val="24"/>
          <w:szCs w:val="24"/>
        </w:rPr>
        <w:t>消穀引食</w:t>
      </w:r>
      <w:r w:rsidR="00703E1E" w:rsidRPr="003A204A">
        <w:rPr>
          <w:rFonts w:ascii="PMingLiU" w:eastAsia="PMingLiU" w:hAnsi="PMingLiU" w:hint="eastAsia"/>
          <w:sz w:val="24"/>
          <w:szCs w:val="24"/>
        </w:rPr>
        <w:t>」</w:t>
      </w:r>
      <w:r w:rsidRPr="003A204A">
        <w:rPr>
          <w:rFonts w:ascii="PMingLiU" w:eastAsia="PMingLiU" w:hAnsi="PMingLiU" w:hint="eastAsia"/>
          <w:sz w:val="24"/>
          <w:szCs w:val="24"/>
        </w:rPr>
        <w:t>就是一直吃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胃口非常的好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消化得很快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正常的脈數應該為消穀引食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結果病人反吐</w:t>
      </w:r>
      <w:r w:rsidR="00C008BD" w:rsidRPr="003A204A">
        <w:rPr>
          <w:rFonts w:ascii="PMingLiU" w:eastAsia="PMingLiU" w:hAnsi="PMingLiU" w:hint="eastAsia"/>
          <w:sz w:val="24"/>
          <w:szCs w:val="24"/>
        </w:rPr>
        <w:t>，</w:t>
      </w:r>
      <w:r w:rsidR="00703E1E" w:rsidRPr="003A204A">
        <w:rPr>
          <w:rFonts w:ascii="PMingLiU" w:eastAsia="PMingLiU" w:hAnsi="PMingLiU" w:hint="eastAsia"/>
          <w:sz w:val="24"/>
          <w:szCs w:val="24"/>
        </w:rPr>
        <w:t>「</w:t>
      </w:r>
      <w:r w:rsidRPr="003A204A">
        <w:rPr>
          <w:rFonts w:ascii="PMingLiU" w:eastAsia="PMingLiU" w:hAnsi="PMingLiU" w:hint="eastAsia"/>
          <w:sz w:val="24"/>
          <w:szCs w:val="24"/>
        </w:rPr>
        <w:t>數為客熱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不能消穀</w:t>
      </w:r>
      <w:r w:rsidR="00703E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脈數是熱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這熱不是真正的熱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是假的熱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這熱是發汗發太過的虛的現象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因為不是真正胃蠕動引起的熱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所以它不能消化食物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發汗發太過了以後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就是甘草乾薑湯</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炙甘草</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乾薑用在當發汗發太過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陽虛的時候用的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胃中虛冷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最好用的是甘草、乾薑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如果遇到病人朝食暮吐、胃下垂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舌苔整個白的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用吳茱萸湯把生薑換乾薑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乾薑比生薑熱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乾薑是溫中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生薑是散寒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用生薑是希望吃藥後把藥散到四肢上去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所以生薑是發散用的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把藥推到四肢用的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如果胃裏面已經沒有火了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乾薑是讓胃裏面的火燒起來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所以乾薑點火用的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可以用此角度去考慮。這種情形可能是醫師用吐法來發汗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或者是病人有表證的時候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剛好吃到壞死的食物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吐了以後導致胃中虛冷。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如果是真正的消渴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現代所說的糖尿病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喝水吃東西很快的消化掉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我們分三種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上消是渴飲千杯不能止渴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中消是飢食百碗不能解飢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下消就是性功能喪失了。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蕭萬興曰</w:t>
      </w:r>
      <w:r w:rsidR="0049194B" w:rsidRPr="003A204A">
        <w:rPr>
          <w:rFonts w:ascii="PMingLiU" w:eastAsia="PMingLiU" w:hAnsi="PMingLiU" w:hint="eastAsia"/>
          <w:sz w:val="24"/>
          <w:szCs w:val="24"/>
        </w:rPr>
        <w:t>：</w:t>
      </w:r>
      <w:r w:rsidR="00703E1E" w:rsidRPr="003A204A">
        <w:rPr>
          <w:rFonts w:ascii="PMingLiU" w:eastAsia="PMingLiU" w:hAnsi="PMingLiU" w:hint="eastAsia"/>
          <w:sz w:val="24"/>
          <w:szCs w:val="24"/>
        </w:rPr>
        <w:t>『</w:t>
      </w:r>
      <w:r w:rsidRPr="003A204A">
        <w:rPr>
          <w:rFonts w:ascii="PMingLiU" w:eastAsia="PMingLiU" w:hAnsi="PMingLiU" w:hint="eastAsia"/>
          <w:sz w:val="24"/>
          <w:szCs w:val="24"/>
        </w:rPr>
        <w:t>蓋數本屬熱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而真陰虧損之脈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亦急數也。癌症的病人也可以摸到急數的脈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一息九至十至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真陰虧損的時候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元氣大傷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病人內臟功能開始消退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然愈數則愈虛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而愈虛則愈數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一有差誤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生死反掌。</w:t>
      </w:r>
      <w:r w:rsidR="00703E1E" w:rsidRPr="003A204A">
        <w:rPr>
          <w:rFonts w:ascii="PMingLiU" w:eastAsia="PMingLiU" w:hAnsi="PMingLiU" w:hint="eastAsia"/>
          <w:sz w:val="24"/>
          <w:szCs w:val="24"/>
        </w:rPr>
        <w:t>』</w:t>
      </w:r>
    </w:p>
    <w:p w:rsidR="00896FA8" w:rsidRPr="003A204A" w:rsidRDefault="008A261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一三七．</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過經十餘日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心中溫溫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而胸中痛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大便反溏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腹微滿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鬱鬱微煩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先此時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自欲極吐下者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與「調胃承氣湯」</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若不爾者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但欲嘔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微溏者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此「非柴胡證」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以嘔極吐下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本來太陽應該已經進入少陽</w:t>
      </w:r>
      <w:r w:rsidR="008A2617" w:rsidRPr="003A204A">
        <w:rPr>
          <w:rFonts w:ascii="PMingLiU" w:eastAsia="PMingLiU" w:hAnsi="PMingLiU" w:hint="eastAsia"/>
          <w:sz w:val="24"/>
          <w:szCs w:val="24"/>
        </w:rPr>
        <w:t>、</w:t>
      </w:r>
      <w:r w:rsidRPr="003A204A">
        <w:rPr>
          <w:rFonts w:ascii="PMingLiU" w:eastAsia="PMingLiU" w:hAnsi="PMingLiU" w:hint="eastAsia"/>
          <w:sz w:val="24"/>
          <w:szCs w:val="24"/>
        </w:rPr>
        <w:t>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如果病人感覺到</w:t>
      </w:r>
      <w:r w:rsidR="008A2617" w:rsidRPr="003A204A">
        <w:rPr>
          <w:rFonts w:ascii="PMingLiU" w:eastAsia="PMingLiU" w:hAnsi="PMingLiU" w:hint="eastAsia"/>
          <w:sz w:val="24"/>
          <w:szCs w:val="24"/>
        </w:rPr>
        <w:t>「</w:t>
      </w:r>
      <w:r w:rsidRPr="003A204A">
        <w:rPr>
          <w:rFonts w:ascii="PMingLiU" w:eastAsia="PMingLiU" w:hAnsi="PMingLiU" w:hint="eastAsia"/>
          <w:sz w:val="24"/>
          <w:szCs w:val="24"/>
        </w:rPr>
        <w:t>心下溫溫</w:t>
      </w:r>
      <w:r w:rsidR="008A261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心下就是胃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如果胃裏面悶悶的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感覺到食物消化不了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就是病進入陽明了</w:t>
      </w:r>
      <w:r w:rsidR="008A2617" w:rsidRPr="003A204A">
        <w:rPr>
          <w:rFonts w:ascii="PMingLiU" w:eastAsia="PMingLiU" w:hAnsi="PMingLiU" w:hint="eastAsia"/>
          <w:sz w:val="24"/>
          <w:szCs w:val="24"/>
        </w:rPr>
        <w:t>。「</w:t>
      </w:r>
      <w:r w:rsidRPr="003A204A">
        <w:rPr>
          <w:rFonts w:ascii="PMingLiU" w:eastAsia="PMingLiU" w:hAnsi="PMingLiU" w:hint="eastAsia"/>
          <w:sz w:val="24"/>
          <w:szCs w:val="24"/>
        </w:rPr>
        <w:t>欲吐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而胸中痛</w:t>
      </w:r>
      <w:r w:rsidR="008A261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就是進入少陽</w:t>
      </w:r>
      <w:r w:rsidR="008A2617" w:rsidRPr="003A204A">
        <w:rPr>
          <w:rFonts w:ascii="PMingLiU" w:eastAsia="PMingLiU" w:hAnsi="PMingLiU" w:hint="eastAsia"/>
          <w:sz w:val="24"/>
          <w:szCs w:val="24"/>
        </w:rPr>
        <w:t>、</w:t>
      </w:r>
      <w:r w:rsidRPr="003A204A">
        <w:rPr>
          <w:rFonts w:ascii="PMingLiU" w:eastAsia="PMingLiU" w:hAnsi="PMingLiU" w:hint="eastAsia"/>
          <w:sz w:val="24"/>
          <w:szCs w:val="24"/>
        </w:rPr>
        <w:t>陽明的時候</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病人有噁心的現象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腸胃的功能受到濾過性病毒的影響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胃的功能不是很正常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病人胃的蠕動不是很好的時候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病人就會噁心想吐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或水氣進入的時候也會這樣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因為胃的地方和胸的地方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這整個部份就叫做「陽」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是諸陽之通路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所有的陽都經過它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陽就是身體的動能</w:t>
      </w:r>
      <w:r w:rsidR="004C3D39" w:rsidRPr="003A204A">
        <w:rPr>
          <w:rFonts w:ascii="PMingLiU" w:eastAsia="PMingLiU" w:hAnsi="PMingLiU" w:hint="eastAsia"/>
          <w:sz w:val="24"/>
          <w:szCs w:val="24"/>
        </w:rPr>
        <w:t>。</w:t>
      </w:r>
      <w:r w:rsidR="008A2617" w:rsidRPr="003A204A">
        <w:rPr>
          <w:rFonts w:ascii="PMingLiU" w:eastAsia="PMingLiU" w:hAnsi="PMingLiU" w:hint="eastAsia"/>
          <w:sz w:val="24"/>
          <w:szCs w:val="24"/>
        </w:rPr>
        <w:t>「</w:t>
      </w:r>
      <w:r w:rsidRPr="003A204A">
        <w:rPr>
          <w:rFonts w:ascii="PMingLiU" w:eastAsia="PMingLiU" w:hAnsi="PMingLiU" w:hint="eastAsia"/>
          <w:sz w:val="24"/>
          <w:szCs w:val="24"/>
        </w:rPr>
        <w:t>大便反溏</w:t>
      </w:r>
      <w:r w:rsidR="008A261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照理說應該是進入陽明證了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會燥結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結果反而大便很黏稠</w:t>
      </w:r>
      <w:r w:rsidR="008A2617" w:rsidRPr="003A204A">
        <w:rPr>
          <w:rFonts w:ascii="PMingLiU" w:eastAsia="PMingLiU" w:hAnsi="PMingLiU" w:hint="eastAsia"/>
          <w:sz w:val="24"/>
          <w:szCs w:val="24"/>
        </w:rPr>
        <w:t>。「</w:t>
      </w:r>
      <w:r w:rsidRPr="003A204A">
        <w:rPr>
          <w:rFonts w:ascii="PMingLiU" w:eastAsia="PMingLiU" w:hAnsi="PMingLiU" w:hint="eastAsia"/>
          <w:sz w:val="24"/>
          <w:szCs w:val="24"/>
        </w:rPr>
        <w:t>腹微滿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鬱鬱微煩</w:t>
      </w:r>
      <w:r w:rsidR="008A261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但是胃裏面很難過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鬱鬱微煩就是脾胃不和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消化不是很好的感覺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如果病人在這種症狀下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病人的感覺是</w:t>
      </w:r>
      <w:r w:rsidR="008A2617" w:rsidRPr="003A204A">
        <w:rPr>
          <w:rFonts w:ascii="PMingLiU" w:eastAsia="PMingLiU" w:hAnsi="PMingLiU" w:hint="eastAsia"/>
          <w:sz w:val="24"/>
          <w:szCs w:val="24"/>
        </w:rPr>
        <w:t>「</w:t>
      </w:r>
      <w:r w:rsidRPr="003A204A">
        <w:rPr>
          <w:rFonts w:ascii="PMingLiU" w:eastAsia="PMingLiU" w:hAnsi="PMingLiU" w:hint="eastAsia"/>
          <w:sz w:val="24"/>
          <w:szCs w:val="24"/>
        </w:rPr>
        <w:t>自欲極下吐者</w:t>
      </w:r>
      <w:r w:rsidR="008A261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就是胃裏面很難過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把這一口吐掉會比較好一點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喝酒喝多了就會有這種感覺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自己想把它吐掉會比較舒服點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有時候不見得是喝酒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所陳述的就是在這裏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如果遇到這種情形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不用去吐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通通清出去了</w:t>
      </w:r>
      <w:r w:rsidR="004C3D39" w:rsidRPr="003A204A">
        <w:rPr>
          <w:rFonts w:ascii="PMingLiU" w:eastAsia="PMingLiU" w:hAnsi="PMingLiU" w:hint="eastAsia"/>
          <w:sz w:val="24"/>
          <w:szCs w:val="24"/>
        </w:rPr>
        <w:t>。</w:t>
      </w:r>
      <w:r w:rsidRPr="003A204A">
        <w:rPr>
          <w:rFonts w:ascii="PMingLiU" w:eastAsia="PMingLiU" w:hAnsi="PMingLiU" w:hint="eastAsia"/>
          <w:sz w:val="24"/>
          <w:szCs w:val="24"/>
        </w:rPr>
        <w:t>食物一半在胃的下方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一半在十二指腸裏面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腹診按中脘穴以下的建里、下脘有壓痛反應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調胃承氣湯下去把它清出來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如果吃了調胃承氣湯沒有好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就代表他是虛證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因為調胃承氣湯是去實熱的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有東西堵到了才會用調胃承氣湯</w:t>
      </w:r>
      <w:r w:rsidR="004C3D39" w:rsidRPr="003A204A">
        <w:rPr>
          <w:rFonts w:ascii="PMingLiU" w:eastAsia="PMingLiU" w:hAnsi="PMingLiU" w:hint="eastAsia"/>
          <w:sz w:val="24"/>
          <w:szCs w:val="24"/>
        </w:rPr>
        <w:t>。</w:t>
      </w:r>
      <w:r w:rsidR="008A2617" w:rsidRPr="003A204A">
        <w:rPr>
          <w:rFonts w:ascii="PMingLiU" w:eastAsia="PMingLiU" w:hAnsi="PMingLiU" w:hint="eastAsia"/>
          <w:sz w:val="24"/>
          <w:szCs w:val="24"/>
        </w:rPr>
        <w:t>「</w:t>
      </w:r>
      <w:r w:rsidRPr="003A204A">
        <w:rPr>
          <w:rFonts w:ascii="PMingLiU" w:eastAsia="PMingLiU" w:hAnsi="PMingLiU" w:hint="eastAsia"/>
          <w:sz w:val="24"/>
          <w:szCs w:val="24"/>
        </w:rPr>
        <w:t>但欲嘔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微溏者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此非柴胡證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以嘔極吐下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故知也</w:t>
      </w:r>
      <w:r w:rsidR="004C3D39" w:rsidRPr="003A204A">
        <w:rPr>
          <w:rFonts w:ascii="PMingLiU" w:eastAsia="PMingLiU" w:hAnsi="PMingLiU" w:hint="eastAsia"/>
          <w:sz w:val="24"/>
          <w:szCs w:val="24"/>
        </w:rPr>
        <w:t>。</w:t>
      </w:r>
      <w:r w:rsidR="008A2617" w:rsidRPr="003A204A">
        <w:rPr>
          <w:rFonts w:ascii="PMingLiU" w:eastAsia="PMingLiU" w:hAnsi="PMingLiU" w:hint="eastAsia"/>
          <w:sz w:val="24"/>
          <w:szCs w:val="24"/>
        </w:rPr>
        <w:t>」</w:t>
      </w:r>
      <w:r w:rsidRPr="003A204A">
        <w:rPr>
          <w:rFonts w:ascii="PMingLiU" w:eastAsia="PMingLiU" w:hAnsi="PMingLiU" w:hint="eastAsia"/>
          <w:sz w:val="24"/>
          <w:szCs w:val="24"/>
        </w:rPr>
        <w:t>病人自己吐太多了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會有這現象</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為什麼非柴胡證？因為張仲景寫只要有一個症狀就可以用柴胡湯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可是這裏的噁心不是柴胡湯證的噁心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是食物不消化的噁心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就是自欲極吐下。</w:t>
      </w:r>
    </w:p>
    <w:p w:rsidR="00896FA8" w:rsidRPr="003A204A" w:rsidRDefault="008A261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一三八．</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六七日表證乃在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脈微而沉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反不結胸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其人發狂者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以熱在下焦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少腹當硬滿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小便自利者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下血乃愈。所以然者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以「太陽」隨經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瘀熱在裏故也。「抵當湯」主之。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中藥裏面最輕的活血破瘀劑是「桃核承氣湯」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而「抵當湯」是很峻的藥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藥越峻的時候藥越少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幾味而已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可是很兇悍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西醫對瘤怎麼來的不知道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中醫有很多辨症的方子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確定它在那個位置再去攻它。</w:t>
      </w:r>
    </w:p>
    <w:p w:rsidR="00896FA8" w:rsidRPr="003A204A" w:rsidRDefault="008A261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六七日表證乃在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Pr="003A204A">
        <w:rPr>
          <w:rFonts w:ascii="PMingLiU" w:eastAsia="PMingLiU" w:hAnsi="PMingLiU" w:hint="eastAsia"/>
          <w:sz w:val="24"/>
          <w:szCs w:val="24"/>
        </w:rPr>
        <w:t>」</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如果病人有表證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有傷寒或中風太陽病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中風就是表熱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傷寒是表寒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不同的濾過性病毒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中醫用寒熱來區分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一般在這種情形的時候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應該是發表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就是桂枝湯、麻黃湯、葛根湯去掉就好了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沒有這樣做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反而攻下</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人的身體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免疫系統把人都包住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當有濾過性病毒在表面上的時候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傷寒了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太陽病有表證的時候應該要發表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藥一吃下去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刺激腸胃的津液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刺激免疫系統把它趕出去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這是正常的方法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可是被醫生開錯藥誤攻下或吃壞肚子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在這節骨眼發生下利</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我們的抵抗力在血裏面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正常血和水是同源的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所以皮膚表面上會流汗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就代表皮膚表面有水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那水從汗腺直接排出來的就是汗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如果汗腺排出來後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遇到表寒又陷回去的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水離開汗腺就不會再回汗腺裏面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就陷在肌肉裏面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就變成葛根湯證</w:t>
      </w:r>
      <w:r w:rsidR="00C008BD" w:rsidRPr="003A204A">
        <w:rPr>
          <w:rFonts w:ascii="PMingLiU" w:eastAsia="PMingLiU" w:hAnsi="PMingLiU" w:hint="eastAsia"/>
          <w:sz w:val="24"/>
          <w:szCs w:val="24"/>
        </w:rPr>
        <w:t>，</w:t>
      </w:r>
      <w:r w:rsidR="00E31218" w:rsidRPr="003A204A">
        <w:rPr>
          <w:rFonts w:ascii="PMingLiU" w:eastAsia="PMingLiU" w:hAnsi="PMingLiU" w:hint="eastAsia"/>
          <w:sz w:val="24"/>
          <w:szCs w:val="24"/>
        </w:rPr>
        <w:t>出現</w:t>
      </w:r>
      <w:r w:rsidR="00896FA8" w:rsidRPr="003A204A">
        <w:rPr>
          <w:rFonts w:ascii="PMingLiU" w:eastAsia="PMingLiU" w:hAnsi="PMingLiU" w:hint="eastAsia"/>
          <w:sz w:val="24"/>
          <w:szCs w:val="24"/>
        </w:rPr>
        <w:t>項強、肌肉痠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所以用葛根湯把水提升出來</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應該發表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沒有發表被攻下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免疫系統一退縮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表水一陷進來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不是陷在肌肉裏面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就是跑到身體裏面來了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水一進來的時候停會在中膈</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如果這水滲到肺裏面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慢慢的積起來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就是肺積水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現在講的是結胸不是肺積水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這水進來是進入中膈的地方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水是要經過三焦油網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三焦是水道出焉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所有水的來回都要經過三焦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所以這水是順著三焦油網進來的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停在膈上的三焦網絡上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如果光是水就還好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苓桂朮甘湯就去掉了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但是這病人本身濕熱在裏面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或病人是抽煙的人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或擔心過度的人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思能傷脾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脾臟一傷到濕太盛了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濕久沒有去就變痰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本身濕熱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痰很多在中膈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加上水再一進來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梗在這裏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就變成結胸</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有一種人沒有這些東西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本身是空的身體很虛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被攻下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大不了「心下痞」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不像「實」的人卡在中膈</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所以攻下以後</w:t>
      </w:r>
      <w:r w:rsidR="00C008BD" w:rsidRPr="003A204A">
        <w:rPr>
          <w:rFonts w:ascii="PMingLiU" w:eastAsia="PMingLiU" w:hAnsi="PMingLiU" w:hint="eastAsia"/>
          <w:sz w:val="24"/>
          <w:szCs w:val="24"/>
        </w:rPr>
        <w:t>，</w:t>
      </w:r>
      <w:r w:rsidR="00961F33" w:rsidRPr="003A204A">
        <w:rPr>
          <w:rFonts w:ascii="PMingLiU" w:eastAsia="PMingLiU" w:hAnsi="PMingLiU" w:hint="eastAsia"/>
          <w:sz w:val="24"/>
          <w:szCs w:val="24"/>
        </w:rPr>
        <w:t>「</w:t>
      </w:r>
      <w:r w:rsidR="00896FA8" w:rsidRPr="003A204A">
        <w:rPr>
          <w:rFonts w:ascii="PMingLiU" w:eastAsia="PMingLiU" w:hAnsi="PMingLiU" w:hint="eastAsia"/>
          <w:sz w:val="24"/>
          <w:szCs w:val="24"/>
        </w:rPr>
        <w:t>脈微而沉</w:t>
      </w:r>
      <w:r w:rsidR="00961F33"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代表病在裏不在表</w:t>
      </w:r>
      <w:r w:rsidR="00C008BD" w:rsidRPr="003A204A">
        <w:rPr>
          <w:rFonts w:ascii="PMingLiU" w:eastAsia="PMingLiU" w:hAnsi="PMingLiU" w:hint="eastAsia"/>
          <w:sz w:val="24"/>
          <w:szCs w:val="24"/>
        </w:rPr>
        <w:t>，</w:t>
      </w:r>
      <w:r w:rsidR="00961F33" w:rsidRPr="003A204A">
        <w:rPr>
          <w:rFonts w:ascii="PMingLiU" w:eastAsia="PMingLiU" w:hAnsi="PMingLiU" w:hint="eastAsia"/>
          <w:sz w:val="24"/>
          <w:szCs w:val="24"/>
        </w:rPr>
        <w:t>「</w:t>
      </w:r>
      <w:r w:rsidR="00896FA8" w:rsidRPr="003A204A">
        <w:rPr>
          <w:rFonts w:ascii="PMingLiU" w:eastAsia="PMingLiU" w:hAnsi="PMingLiU" w:hint="eastAsia"/>
          <w:sz w:val="24"/>
          <w:szCs w:val="24"/>
        </w:rPr>
        <w:t>反不結胸</w:t>
      </w:r>
      <w:r w:rsidR="00961F33"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正常應該要結胸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現在不結胸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沒有結胸就是</w:t>
      </w:r>
      <w:r w:rsidR="00961F33" w:rsidRPr="003A204A">
        <w:rPr>
          <w:rFonts w:ascii="PMingLiU" w:eastAsia="PMingLiU" w:hAnsi="PMingLiU" w:hint="eastAsia"/>
          <w:sz w:val="24"/>
          <w:szCs w:val="24"/>
        </w:rPr>
        <w:t>「</w:t>
      </w:r>
      <w:r w:rsidR="00896FA8" w:rsidRPr="003A204A">
        <w:rPr>
          <w:rFonts w:ascii="PMingLiU" w:eastAsia="PMingLiU" w:hAnsi="PMingLiU" w:hint="eastAsia"/>
          <w:sz w:val="24"/>
          <w:szCs w:val="24"/>
        </w:rPr>
        <w:t>太陽隨經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瘀熱在裏故也</w:t>
      </w:r>
      <w:r w:rsidR="00961F33" w:rsidRPr="003A204A">
        <w:rPr>
          <w:rFonts w:ascii="PMingLiU" w:eastAsia="PMingLiU" w:hAnsi="PMingLiU" w:hint="eastAsia"/>
          <w:sz w:val="24"/>
          <w:szCs w:val="24"/>
        </w:rPr>
        <w:t>」</w:t>
      </w:r>
      <w:r w:rsidR="00256DAA" w:rsidRPr="003A204A">
        <w:rPr>
          <w:rFonts w:ascii="PMingLiU" w:eastAsia="PMingLiU" w:hAnsi="PMingLiU" w:hint="eastAsia"/>
          <w:sz w:val="24"/>
          <w:szCs w:val="24"/>
        </w:rPr>
        <w:t>，</w:t>
      </w:r>
      <w:r w:rsidR="00896FA8" w:rsidRPr="003A204A">
        <w:rPr>
          <w:rFonts w:ascii="PMingLiU" w:eastAsia="PMingLiU" w:hAnsi="PMingLiU" w:hint="eastAsia"/>
          <w:sz w:val="24"/>
          <w:szCs w:val="24"/>
        </w:rPr>
        <w:t>太陽表熱就順著膀胱經進來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結果熱就進入到下焦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女人的血室就是子宮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男人的血室就是精宮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產生精的地方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膀胱和血室貼得很近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這熱傳進來以後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精宮和子宮裏面血會充滿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本來有一定的熱在血管裏面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來蒸化小便出來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太熱的時候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血管會破裂掉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血就跑到血室或大腸裏面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人的腹腔是一個密閉的腔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整個下腹部硬梆梆的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血在下腹部的時候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病人發狂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w:t>
      </w:r>
      <w:r w:rsidR="00961F33" w:rsidRPr="003A204A">
        <w:rPr>
          <w:rFonts w:ascii="PMingLiU" w:eastAsia="PMingLiU" w:hAnsi="PMingLiU" w:hint="eastAsia"/>
          <w:sz w:val="24"/>
          <w:szCs w:val="24"/>
        </w:rPr>
        <w:t>「</w:t>
      </w:r>
      <w:r w:rsidR="00896FA8" w:rsidRPr="003A204A">
        <w:rPr>
          <w:rFonts w:ascii="PMingLiU" w:eastAsia="PMingLiU" w:hAnsi="PMingLiU" w:hint="eastAsia"/>
          <w:sz w:val="24"/>
          <w:szCs w:val="24"/>
        </w:rPr>
        <w:t>其人發狂者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以熱在下焦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少腹當</w:t>
      </w:r>
      <w:r w:rsidR="00896FA8" w:rsidRPr="003A204A">
        <w:rPr>
          <w:rFonts w:ascii="PMingLiU" w:eastAsia="PMingLiU" w:hAnsi="PMingLiU" w:cs="華康隸書體W5" w:hint="eastAsia"/>
          <w:sz w:val="24"/>
          <w:szCs w:val="24"/>
        </w:rPr>
        <w:t></w:t>
      </w:r>
      <w:r w:rsidR="00896FA8" w:rsidRPr="003A204A">
        <w:rPr>
          <w:rFonts w:ascii="PMingLiU" w:eastAsia="PMingLiU" w:hAnsi="PMingLiU" w:hint="eastAsia"/>
          <w:sz w:val="24"/>
          <w:szCs w:val="24"/>
        </w:rPr>
        <w:t>滿</w:t>
      </w:r>
      <w:r w:rsidR="004C3D39" w:rsidRPr="003A204A">
        <w:rPr>
          <w:rFonts w:ascii="PMingLiU" w:eastAsia="PMingLiU" w:hAnsi="PMingLiU" w:hint="eastAsia"/>
          <w:sz w:val="24"/>
          <w:szCs w:val="24"/>
        </w:rPr>
        <w:t>。</w:t>
      </w:r>
      <w:r w:rsidR="00961F33" w:rsidRPr="003A204A">
        <w:rPr>
          <w:rFonts w:ascii="PMingLiU" w:eastAsia="PMingLiU" w:hAnsi="PMingLiU" w:hint="eastAsia"/>
          <w:sz w:val="24"/>
          <w:szCs w:val="24"/>
        </w:rPr>
        <w:t>」</w:t>
      </w:r>
      <w:r w:rsidR="00896FA8" w:rsidRPr="003A204A">
        <w:rPr>
          <w:rFonts w:ascii="PMingLiU" w:eastAsia="PMingLiU" w:hAnsi="PMingLiU" w:hint="eastAsia"/>
          <w:sz w:val="24"/>
          <w:szCs w:val="24"/>
        </w:rPr>
        <w:t>前面的桃核承氣湯主要用在小便不利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是熱在膀胱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現在熱在下焦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下焦指的是大腸、子宮、精宮還有膀胱、三焦油網通通在內</w:t>
      </w:r>
      <w:r w:rsidR="00961F33" w:rsidRPr="003A204A">
        <w:rPr>
          <w:rFonts w:ascii="PMingLiU" w:eastAsia="PMingLiU" w:hAnsi="PMingLiU" w:hint="eastAsia"/>
          <w:sz w:val="24"/>
          <w:szCs w:val="24"/>
        </w:rPr>
        <w:t>。「</w:t>
      </w:r>
      <w:r w:rsidR="00896FA8" w:rsidRPr="003A204A">
        <w:rPr>
          <w:rFonts w:ascii="PMingLiU" w:eastAsia="PMingLiU" w:hAnsi="PMingLiU" w:hint="eastAsia"/>
          <w:sz w:val="24"/>
          <w:szCs w:val="24"/>
        </w:rPr>
        <w:t>小便自利者</w:t>
      </w:r>
      <w:r w:rsidR="00961F33"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如果這病人小便正常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代表三焦通利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沒有問題</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看病人小便利不利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就知道瘀在哪？如果小便不利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是瘀在膀胱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開的是桃核承氣湯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吃藥以後瘀血會從小便出來</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如果小便利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代表膀胱沒有問題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這時候吃桃核承氣湯沒有用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瘀熱在整個下焦的部位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要用抵當湯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抵當湯專門攻下焦的瘀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吃藥以後瘀血會從大便排出。</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例</w:t>
      </w:r>
      <w:r w:rsidR="004C3D39" w:rsidRPr="003A204A">
        <w:rPr>
          <w:rFonts w:ascii="PMingLiU" w:eastAsia="PMingLiU" w:hAnsi="PMingLiU" w:hint="eastAsia"/>
          <w:sz w:val="24"/>
          <w:szCs w:val="24"/>
        </w:rPr>
        <w:t>如</w:t>
      </w:r>
      <w:r w:rsidRPr="003A204A">
        <w:rPr>
          <w:rFonts w:ascii="PMingLiU" w:eastAsia="PMingLiU" w:hAnsi="PMingLiU" w:hint="eastAsia"/>
          <w:sz w:val="24"/>
          <w:szCs w:val="24"/>
        </w:rPr>
        <w:t>有一女孩年輕時得到傷寒表證沒好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又吃了不好的東西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表證沒好又下利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病人沒有結胸的現象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瘀熱就跑到子宮裏面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子宮裏面出血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產生一個血塊在子宮裏面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慢慢變成瘤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結婚後懷孕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小孩在子宮裏面長大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這瘤也跟著長大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妨礙到小孩的成長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西醫的處理就是把瘤和小孩一起拿掉</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中醫用抵當湯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吃了抵當湯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病人的現象是嚴重的時候小便、大便、陰部都排瘀血出來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血一清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病人的胃口大開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小孩</w:t>
      </w:r>
      <w:r w:rsidR="00256DAA" w:rsidRPr="003A204A">
        <w:rPr>
          <w:rFonts w:ascii="PMingLiU" w:eastAsia="PMingLiU" w:hAnsi="PMingLiU" w:hint="eastAsia"/>
          <w:sz w:val="24"/>
          <w:szCs w:val="24"/>
        </w:rPr>
        <w:t>會</w:t>
      </w:r>
      <w:r w:rsidRPr="003A204A">
        <w:rPr>
          <w:rFonts w:ascii="PMingLiU" w:eastAsia="PMingLiU" w:hAnsi="PMingLiU" w:hint="eastAsia"/>
          <w:sz w:val="24"/>
          <w:szCs w:val="24"/>
        </w:rPr>
        <w:t>迅速成長起來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所以抵當湯可以把子宮瘤打掉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而不傷害到小孩。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陳遜齋氏曰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『蓋少腹硬滿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有「血結」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有「水結」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有「水血兩結」</w:t>
      </w:r>
      <w:r w:rsidR="00961F33" w:rsidRPr="003A204A">
        <w:rPr>
          <w:rFonts w:ascii="PMingLiU" w:eastAsia="PMingLiU" w:hAnsi="PMingLiU" w:hint="eastAsia"/>
          <w:sz w:val="24"/>
          <w:szCs w:val="24"/>
        </w:rPr>
        <w:t>。</w:t>
      </w:r>
      <w:r w:rsidRPr="003A204A">
        <w:rPr>
          <w:rFonts w:ascii="PMingLiU" w:eastAsia="PMingLiU" w:hAnsi="PMingLiU" w:hint="eastAsia"/>
          <w:sz w:val="24"/>
          <w:szCs w:val="24"/>
        </w:rPr>
        <w:t>「血結」必見狂妄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如有小便不利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「桃核承氣湯證」是也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若小便自利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用抵當湯</w:t>
      </w:r>
      <w:r w:rsidR="00961F33" w:rsidRPr="003A204A">
        <w:rPr>
          <w:rFonts w:ascii="PMingLiU" w:eastAsia="PMingLiU" w:hAnsi="PMingLiU" w:hint="eastAsia"/>
          <w:sz w:val="24"/>
          <w:szCs w:val="24"/>
        </w:rPr>
        <w:t>。</w:t>
      </w:r>
      <w:r w:rsidRPr="003A204A">
        <w:rPr>
          <w:rFonts w:ascii="PMingLiU" w:eastAsia="PMingLiU" w:hAnsi="PMingLiU" w:hint="eastAsia"/>
          <w:sz w:val="24"/>
          <w:szCs w:val="24"/>
        </w:rPr>
        <w:t>「水結」必小便不利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「五苓散證」是也</w:t>
      </w:r>
      <w:r w:rsidR="00961F33" w:rsidRPr="003A204A">
        <w:rPr>
          <w:rFonts w:ascii="PMingLiU" w:eastAsia="PMingLiU" w:hAnsi="PMingLiU" w:hint="eastAsia"/>
          <w:sz w:val="24"/>
          <w:szCs w:val="24"/>
        </w:rPr>
        <w:t>。</w:t>
      </w:r>
      <w:r w:rsidRPr="003A204A">
        <w:rPr>
          <w:rFonts w:ascii="PMingLiU" w:eastAsia="PMingLiU" w:hAnsi="PMingLiU" w:hint="eastAsia"/>
          <w:sz w:val="24"/>
          <w:szCs w:val="24"/>
        </w:rPr>
        <w:t>「水血兩結」必小便難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少腹滿如墩狀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如「大黃甘遂湯證」是也。』</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抵當湯方</w:t>
      </w:r>
      <w:r w:rsidR="004C3D39" w:rsidRPr="003A204A">
        <w:rPr>
          <w:rFonts w:ascii="PMingLiU" w:eastAsia="PMingLiU" w:hAnsi="PMingLiU" w:hint="eastAsia"/>
          <w:sz w:val="24"/>
          <w:szCs w:val="24"/>
        </w:rPr>
        <w:t>：</w:t>
      </w:r>
    </w:p>
    <w:p w:rsidR="00961F33"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水蛭三十個</w:t>
      </w:r>
      <w:r w:rsidR="004C3D39" w:rsidRPr="003A204A">
        <w:rPr>
          <w:rFonts w:ascii="PMingLiU" w:eastAsia="PMingLiU" w:hAnsi="PMingLiU" w:hint="eastAsia"/>
          <w:sz w:val="24"/>
          <w:szCs w:val="24"/>
        </w:rPr>
        <w:t>（熬）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虻蟲三十個</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去翅</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桃仁二十個</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大黃三兩</w:t>
      </w:r>
      <w:r w:rsidR="004C3D39" w:rsidRPr="003A204A">
        <w:rPr>
          <w:rFonts w:ascii="PMingLiU" w:eastAsia="PMingLiU" w:hAnsi="PMingLiU" w:hint="eastAsia"/>
          <w:sz w:val="24"/>
          <w:szCs w:val="24"/>
        </w:rPr>
        <w:t>（</w:t>
      </w:r>
      <w:r w:rsidRPr="003A204A">
        <w:rPr>
          <w:rFonts w:ascii="PMingLiU" w:eastAsia="PMingLiU" w:hAnsi="PMingLiU" w:hint="eastAsia"/>
          <w:sz w:val="24"/>
          <w:szCs w:val="24"/>
        </w:rPr>
        <w:t>酒洗</w:t>
      </w:r>
      <w:r w:rsidR="004C3D39"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不下再服。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水蛭就是吸血蟲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現在市面上買到的水蛭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尺寸像手指頭大的沒用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水蛭要小小的才有用</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以前的人抓水蛭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就是把腳伸到水裏面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不吸的不要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要吸血的水蛭就是了</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市面上買到的虻蟲是在糞坑旁邊飛的蟲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小小的不可以用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虻蟲就是牛虻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吸牛血的虻蟲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要用像指甲大的虻蟲。遇到抵當湯證的時候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一定是少腹</w:t>
      </w:r>
      <w:r w:rsidR="00961F33" w:rsidRPr="003A204A">
        <w:rPr>
          <w:rFonts w:ascii="PMingLiU" w:eastAsia="PMingLiU" w:hAnsi="PMingLiU" w:hint="eastAsia"/>
          <w:sz w:val="24"/>
          <w:szCs w:val="24"/>
        </w:rPr>
        <w:t>硬</w:t>
      </w:r>
      <w:r w:rsidRPr="003A204A">
        <w:rPr>
          <w:rFonts w:ascii="PMingLiU" w:eastAsia="PMingLiU" w:hAnsi="PMingLiU" w:hint="eastAsia"/>
          <w:sz w:val="24"/>
          <w:szCs w:val="24"/>
        </w:rPr>
        <w:t>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確定血瘀在裏面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小便一定是順利的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這時候如果病人大便正常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就不要用大黃</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病人如果身體很虛弱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已經奄奄一息了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這時候把大黃改成地黃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去補病人的血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破血就是靠水蛭、虻蟲這兩味藥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小動物咬血咬得最厲害的就是這兩種東西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水蛭、虻蟲的炮製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放在鐵片上烤焦黃就可以了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不要變黑的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翅膀和腳都去掉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只要身體就可以了。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水蛭、虻蟲三十個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大約三錢左右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桃仁二錢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大黃三錢</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如果用地黃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地黃是補虛的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用五錢就補不到了</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用五碗水下去煮三碗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喝了第一碗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沒有下再喝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「下」就是拉血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不要緊張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腹中的小孩不會傷到。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東洞翁本方定義曰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『治有瘀血者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凡有瘀血者有二</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少腹鞭痛而小便快利者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其一；腹不滿而其人自覺滿者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其二。急則以湯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緩則以丸。』小便不利者就是瘀血在膀胱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就是桃核承氣湯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小便快利者就是抵當湯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還有腹部摸起來軟軟的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病人感覺腹部難過也是血證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急的用湯劑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比較不急的用丸劑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如果病在表比較淺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會痛得很急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病比較深的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痛起來反而比較不急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為什麼作丸？丸取它的「</w:t>
      </w:r>
      <w:r w:rsidR="00961F33" w:rsidRPr="003A204A">
        <w:rPr>
          <w:rFonts w:ascii="PMingLiU" w:eastAsia="PMingLiU" w:hAnsi="PMingLiU" w:hint="eastAsia"/>
          <w:sz w:val="24"/>
          <w:szCs w:val="24"/>
        </w:rPr>
        <w:t>藥緩力專</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「急性的」要很快的趕出去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湯者蕩也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腸胃科的問題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則用粉劑比較好。</w:t>
      </w:r>
    </w:p>
    <w:p w:rsidR="00896FA8" w:rsidRPr="003A204A" w:rsidRDefault="00AD3BC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方輿輗</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『上症凡體虛者多患之。夫體虛者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雖瘀血在少腹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但不可攻。然不攻則病又不去。善哉</w:t>
      </w:r>
      <w:r w:rsidR="00A21A2C" w:rsidRPr="003A204A">
        <w:rPr>
          <w:rFonts w:ascii="PMingLiU" w:eastAsia="PMingLiU" w:hAnsi="PMingLiU" w:hint="eastAsia"/>
          <w:sz w:val="24"/>
          <w:szCs w:val="24"/>
        </w:rPr>
        <w:t>！</w:t>
      </w:r>
      <w:r w:rsidR="00896FA8" w:rsidRPr="003A204A">
        <w:rPr>
          <w:rFonts w:ascii="PMingLiU" w:eastAsia="PMingLiU" w:hAnsi="PMingLiU" w:hint="eastAsia"/>
          <w:sz w:val="24"/>
          <w:szCs w:val="24"/>
        </w:rPr>
        <w:t>陳自明與此方中去「大黃」加「地黃」用之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名曰「通經丸」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僅一味之加減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克盡守攻之能事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孫吳兵法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亦不足過。余嘗以此四味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水煎以治「乾血勞」甚效。』「乾血勞」就是血已經乾掉了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乾在腹腔裏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病人表現的表證就是「肌膚甲錯」</w:t>
      </w:r>
      <w:r w:rsidR="00C008BD" w:rsidRPr="003A204A">
        <w:rPr>
          <w:rFonts w:ascii="PMingLiU" w:eastAsia="PMingLiU" w:hAnsi="PMingLiU" w:hint="eastAsia"/>
          <w:sz w:val="24"/>
          <w:szCs w:val="24"/>
        </w:rPr>
        <w:t>，</w:t>
      </w:r>
      <w:r w:rsidR="00E26D1C" w:rsidRPr="003A204A">
        <w:rPr>
          <w:rFonts w:ascii="PMingLiU" w:eastAsia="PMingLiU" w:hAnsi="PMingLiU" w:hint="eastAsia"/>
          <w:sz w:val="24"/>
          <w:szCs w:val="24"/>
        </w:rPr>
        <w:t>在</w:t>
      </w:r>
      <w:r w:rsidR="00896FA8" w:rsidRPr="003A204A">
        <w:rPr>
          <w:rFonts w:ascii="PMingLiU" w:eastAsia="PMingLiU" w:hAnsi="PMingLiU" w:hint="eastAsia"/>
          <w:sz w:val="24"/>
          <w:szCs w:val="24"/>
        </w:rPr>
        <w:t>女孩子</w:t>
      </w:r>
      <w:r w:rsidR="00E26D1C" w:rsidRPr="003A204A">
        <w:rPr>
          <w:rFonts w:ascii="PMingLiU" w:eastAsia="PMingLiU" w:hAnsi="PMingLiU" w:hint="eastAsia"/>
          <w:sz w:val="24"/>
          <w:szCs w:val="24"/>
        </w:rPr>
        <w:t>中見到</w:t>
      </w:r>
      <w:r w:rsidR="00896FA8" w:rsidRPr="003A204A">
        <w:rPr>
          <w:rFonts w:ascii="PMingLiU" w:eastAsia="PMingLiU" w:hAnsi="PMingLiU" w:hint="eastAsia"/>
          <w:sz w:val="24"/>
          <w:szCs w:val="24"/>
        </w:rPr>
        <w:t>很多</w:t>
      </w:r>
      <w:r w:rsidR="00E26D1C" w:rsidRPr="003A204A">
        <w:rPr>
          <w:rFonts w:ascii="PMingLiU" w:eastAsia="PMingLiU" w:hAnsi="PMingLiU" w:hint="eastAsia"/>
          <w:sz w:val="24"/>
          <w:szCs w:val="24"/>
        </w:rPr>
        <w:t>，也就是</w:t>
      </w:r>
      <w:r w:rsidR="00896FA8" w:rsidRPr="003A204A">
        <w:rPr>
          <w:rFonts w:ascii="PMingLiU" w:eastAsia="PMingLiU" w:hAnsi="PMingLiU" w:hint="eastAsia"/>
          <w:sz w:val="24"/>
          <w:szCs w:val="24"/>
        </w:rPr>
        <w:t>在腿和腹部</w:t>
      </w:r>
      <w:r w:rsidR="00E26D1C" w:rsidRPr="003A204A">
        <w:rPr>
          <w:rFonts w:ascii="PMingLiU" w:eastAsia="PMingLiU" w:hAnsi="PMingLiU" w:hint="eastAsia"/>
          <w:sz w:val="24"/>
          <w:szCs w:val="24"/>
        </w:rPr>
        <w:t>的地方</w:t>
      </w:r>
      <w:r w:rsidR="00F600EA" w:rsidRPr="003A204A">
        <w:rPr>
          <w:rFonts w:ascii="PMingLiU" w:eastAsia="PMingLiU" w:hAnsi="PMingLiU" w:hint="eastAsia"/>
          <w:sz w:val="24"/>
          <w:szCs w:val="24"/>
        </w:rPr>
        <w:t>，</w:t>
      </w:r>
      <w:r w:rsidR="00896FA8" w:rsidRPr="003A204A">
        <w:rPr>
          <w:rFonts w:ascii="PMingLiU" w:eastAsia="PMingLiU" w:hAnsi="PMingLiU" w:hint="eastAsia"/>
          <w:sz w:val="24"/>
          <w:szCs w:val="24"/>
        </w:rPr>
        <w:t>每到冬天就要蛻皮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皮膚就像蛇皮一樣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會乾掉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夏天就好好的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其實就是「乾血勞」。</w:t>
      </w:r>
    </w:p>
    <w:p w:rsidR="00896FA8" w:rsidRPr="003A204A" w:rsidRDefault="00961F33"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一三九．</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為無血也</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小便自利者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其人如狂者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血證諦也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「抵當湯」主之。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這又分兩個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一個小便利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來分有血</w:t>
      </w:r>
      <w:r w:rsidR="00961F33" w:rsidRPr="003A204A">
        <w:rPr>
          <w:rFonts w:ascii="PMingLiU" w:eastAsia="PMingLiU" w:hAnsi="PMingLiU" w:hint="eastAsia"/>
          <w:sz w:val="24"/>
          <w:szCs w:val="24"/>
        </w:rPr>
        <w:t>、</w:t>
      </w:r>
      <w:r w:rsidRPr="003A204A">
        <w:rPr>
          <w:rFonts w:ascii="PMingLiU" w:eastAsia="PMingLiU" w:hAnsi="PMingLiU" w:hint="eastAsia"/>
          <w:sz w:val="24"/>
          <w:szCs w:val="24"/>
        </w:rPr>
        <w:t>無血</w:t>
      </w:r>
      <w:r w:rsidR="00961F33" w:rsidRPr="003A204A">
        <w:rPr>
          <w:rFonts w:ascii="PMingLiU" w:eastAsia="PMingLiU" w:hAnsi="PMingLiU" w:hint="eastAsia"/>
          <w:sz w:val="24"/>
          <w:szCs w:val="24"/>
        </w:rPr>
        <w:t>。</w:t>
      </w:r>
      <w:r w:rsidRPr="003A204A">
        <w:rPr>
          <w:rFonts w:ascii="PMingLiU" w:eastAsia="PMingLiU" w:hAnsi="PMingLiU" w:hint="eastAsia"/>
          <w:sz w:val="24"/>
          <w:szCs w:val="24"/>
        </w:rPr>
        <w:t>如果沒有血的話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少腹硬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為無血也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後面會用茵陳蒿湯</w:t>
      </w:r>
      <w:r w:rsidR="00757A79" w:rsidRPr="003A204A">
        <w:rPr>
          <w:rFonts w:ascii="PMingLiU" w:eastAsia="PMingLiU" w:hAnsi="PMingLiU" w:hint="eastAsia"/>
          <w:sz w:val="24"/>
          <w:szCs w:val="24"/>
        </w:rPr>
        <w:t>。</w:t>
      </w:r>
      <w:r w:rsidRPr="003A204A">
        <w:rPr>
          <w:rFonts w:ascii="PMingLiU" w:eastAsia="PMingLiU" w:hAnsi="PMingLiU" w:hint="eastAsia"/>
          <w:sz w:val="24"/>
          <w:szCs w:val="24"/>
        </w:rPr>
        <w:t>茵陳蒿湯專門去膀胱的熱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火在下面燒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膀胱氣化之後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一部份不好的小便小掉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一部份好的水進入膽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分泌膽汁幫助消化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膽汁是黃色的</w:t>
      </w:r>
      <w:r w:rsidR="00C008BD" w:rsidRPr="003A204A">
        <w:rPr>
          <w:rFonts w:ascii="PMingLiU" w:eastAsia="PMingLiU" w:hAnsi="PMingLiU" w:hint="eastAsia"/>
          <w:sz w:val="24"/>
          <w:szCs w:val="24"/>
        </w:rPr>
        <w:t>，</w:t>
      </w:r>
      <w:bookmarkStart w:id="7" w:name="問題08"/>
      <w:r w:rsidRPr="003A204A">
        <w:rPr>
          <w:rFonts w:ascii="PMingLiU" w:eastAsia="PMingLiU" w:hAnsi="PMingLiU" w:hint="eastAsia"/>
          <w:sz w:val="24"/>
          <w:szCs w:val="24"/>
        </w:rPr>
        <w:t>如果膀胱裏面太熱了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膽汁分泌太熱的時候</w:t>
      </w:r>
      <w:bookmarkEnd w:id="7"/>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病人會身黃</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不要小看血證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X光看不到血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結果病人發狂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這瘀氣有時候會跑到腦部去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有時候是大承氣湯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有時候是抵當湯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所以要看小便利不利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利就是用抵當湯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如果小便出來很黃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就是下焦很熱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大便又沒有了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就用大承氣湯去攻。</w:t>
      </w:r>
    </w:p>
    <w:p w:rsidR="00896FA8" w:rsidRPr="003A204A" w:rsidRDefault="00961F33"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為有血也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不可餘藥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宜「抵當丸」。</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熱結在膀胱應該小便不利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現在小便很正常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病人陳述少腹「中極」、「關元」一帶很痛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不通則痛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可能是結石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五苓散就可以通出來了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現在病人感覺到很痛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摸病人的肚子又是軟的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就是瘀血瘀在裏面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辨症有沒有血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就是看小便利不利</w:t>
      </w:r>
      <w:r w:rsidR="00C008BD" w:rsidRPr="003A204A">
        <w:rPr>
          <w:rFonts w:ascii="PMingLiU" w:eastAsia="PMingLiU" w:hAnsi="PMingLiU" w:hint="eastAsia"/>
          <w:sz w:val="24"/>
          <w:szCs w:val="24"/>
        </w:rPr>
        <w:t>，</w:t>
      </w:r>
      <w:r w:rsidR="00961F33" w:rsidRPr="003A204A">
        <w:rPr>
          <w:rFonts w:ascii="PMingLiU" w:eastAsia="PMingLiU" w:hAnsi="PMingLiU" w:hint="eastAsia"/>
          <w:sz w:val="24"/>
          <w:szCs w:val="24"/>
        </w:rPr>
        <w:t>「</w:t>
      </w:r>
      <w:r w:rsidRPr="003A204A">
        <w:rPr>
          <w:rFonts w:ascii="PMingLiU" w:eastAsia="PMingLiU" w:hAnsi="PMingLiU" w:hint="eastAsia"/>
          <w:sz w:val="24"/>
          <w:szCs w:val="24"/>
        </w:rPr>
        <w:t>不可餘藥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宜抵當丸</w:t>
      </w:r>
      <w:r w:rsidR="00961F33"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其它藥都沒有用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一定要用抵當丸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它的症狀看起來比較輕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比抵當湯證輕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劑量一樣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雖然看起來比較輕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但是他的病比較深。</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抵當丸方</w:t>
      </w:r>
      <w:r w:rsidR="004C3D39" w:rsidRPr="003A204A">
        <w:rPr>
          <w:rFonts w:ascii="PMingLiU" w:eastAsia="PMingLiU" w:hAnsi="PMingLiU" w:hint="eastAsia"/>
          <w:sz w:val="24"/>
          <w:szCs w:val="24"/>
        </w:rPr>
        <w:t>：</w:t>
      </w:r>
    </w:p>
    <w:p w:rsidR="00961F33"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水蛭二十個</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熬</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虻蟲二十五個</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去翅</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桃仁二十個</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大黃三兩</w:t>
      </w:r>
      <w:r w:rsidR="004C3D39" w:rsidRPr="003A204A">
        <w:rPr>
          <w:rFonts w:ascii="PMingLiU" w:eastAsia="PMingLiU" w:hAnsi="PMingLiU" w:hint="eastAsia"/>
          <w:sz w:val="24"/>
          <w:szCs w:val="24"/>
        </w:rPr>
        <w:t>（</w:t>
      </w:r>
      <w:r w:rsidRPr="003A204A">
        <w:rPr>
          <w:rFonts w:ascii="PMingLiU" w:eastAsia="PMingLiU" w:hAnsi="PMingLiU" w:hint="eastAsia"/>
          <w:sz w:val="24"/>
          <w:szCs w:val="24"/>
        </w:rPr>
        <w:t>酒浸</w:t>
      </w:r>
      <w:r w:rsidR="004C3D39"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杵分為四丸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w:t>
      </w:r>
      <w:r w:rsidR="00961F33" w:rsidRPr="003A204A">
        <w:rPr>
          <w:rFonts w:ascii="PMingLiU" w:eastAsia="PMingLiU" w:hAnsi="PMingLiU" w:hint="eastAsia"/>
          <w:sz w:val="24"/>
          <w:szCs w:val="24"/>
        </w:rPr>
        <w:t>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煮一丸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取七合服之</w:t>
      </w:r>
      <w:r w:rsidR="00C008BD" w:rsidRPr="003A204A">
        <w:rPr>
          <w:rFonts w:ascii="PMingLiU" w:eastAsia="PMingLiU" w:hAnsi="PMingLiU" w:hint="eastAsia"/>
          <w:sz w:val="24"/>
          <w:szCs w:val="24"/>
        </w:rPr>
        <w:t>，</w:t>
      </w:r>
      <w:r w:rsidR="004C3D39" w:rsidRPr="003A204A">
        <w:rPr>
          <w:rFonts w:ascii="PMingLiU" w:eastAsia="PMingLiU" w:hAnsi="PMingLiU" w:hint="eastAsia"/>
          <w:sz w:val="24"/>
          <w:szCs w:val="24"/>
        </w:rPr>
        <w:t>晬</w:t>
      </w:r>
      <w:r w:rsidR="00896FA8" w:rsidRPr="003A204A">
        <w:rPr>
          <w:rFonts w:ascii="PMingLiU" w:eastAsia="PMingLiU" w:hAnsi="PMingLiU" w:hint="eastAsia"/>
          <w:sz w:val="24"/>
          <w:szCs w:val="24"/>
        </w:rPr>
        <w:t>時當下血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若不下者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桃仁很黏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水蛭搗碎也是很黏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分成四個丸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一般水蛭二十個大約二錢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虻蟲二十五個差不多兩錢半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桃仁二十個兩錢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大黃三錢</w:t>
      </w:r>
      <w:r w:rsidR="00C008BD" w:rsidRPr="003A204A">
        <w:rPr>
          <w:rFonts w:ascii="PMingLiU" w:eastAsia="PMingLiU" w:hAnsi="PMingLiU" w:hint="eastAsia"/>
          <w:sz w:val="24"/>
          <w:szCs w:val="24"/>
        </w:rPr>
        <w:t>，</w:t>
      </w:r>
      <w:r w:rsidR="004C3D39" w:rsidRPr="003A204A">
        <w:rPr>
          <w:rFonts w:ascii="PMingLiU" w:eastAsia="PMingLiU" w:hAnsi="PMingLiU" w:hint="eastAsia"/>
          <w:sz w:val="24"/>
          <w:szCs w:val="24"/>
        </w:rPr>
        <w:t>晬</w:t>
      </w:r>
      <w:r w:rsidRPr="003A204A">
        <w:rPr>
          <w:rFonts w:ascii="PMingLiU" w:eastAsia="PMingLiU" w:hAnsi="PMingLiU" w:hint="eastAsia"/>
          <w:sz w:val="24"/>
          <w:szCs w:val="24"/>
        </w:rPr>
        <w:t>時就是今天吃下去後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最少二十四個小時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當下血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如果沒有下血再吃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有下血就不用吃了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一次吃一丸就好了。每個人瘀血的量不一樣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吃的處方一樣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但是劑量不一樣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吃到了就停下來。</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『余家用此方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w:t>
      </w:r>
      <w:r w:rsidR="0049194B" w:rsidRPr="003A204A">
        <w:rPr>
          <w:rFonts w:ascii="PMingLiU" w:eastAsia="PMingLiU" w:hAnsi="PMingLiU" w:hint="eastAsia"/>
          <w:sz w:val="24"/>
          <w:szCs w:val="24"/>
        </w:rPr>
        <w:t>左四味</w:t>
      </w:r>
      <w:r w:rsidR="00896FA8" w:rsidRPr="003A204A">
        <w:rPr>
          <w:rFonts w:ascii="PMingLiU" w:eastAsia="PMingLiU" w:hAnsi="PMingLiU" w:hint="eastAsia"/>
          <w:sz w:val="24"/>
          <w:szCs w:val="24"/>
        </w:rPr>
        <w:t>為末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煉蜜為丸。』用生蜂蜜就會加強效果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『結為塊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成宿患者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平素雖服藥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然當難收效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其後再有分娩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用此方服之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不過十日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塊可盡消。』</w:t>
      </w:r>
    </w:p>
    <w:p w:rsidR="00896FA8" w:rsidRPr="003A204A" w:rsidRDefault="00961F33"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一四一．</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以飲水多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必心下悸；小便少者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必苦裏急也。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太陽病本來表熱很盛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病人會想喝水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但是太陽病是表熱不是胃熱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喝水太多沒辦法消化掉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一部份小便排掉了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一部份水會停在胃上面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所以就會心下悸</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如果喝水喝得很多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結果小便少了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就知道水結在膀胱裏面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膀胱裏面的熱很大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水結膀胱有兩湯方</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「五苓散」、「豬苓湯」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豬苓湯就是膀胱結石或腎結石堵到了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小便小不出來痛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如何辨腎結石？在「太溪」和「復溜」這一側有壓痛點就是有腎結石。</w:t>
      </w:r>
    </w:p>
    <w:p w:rsidR="00896FA8" w:rsidRPr="003A204A" w:rsidRDefault="00961F33"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一四二．</w:t>
      </w:r>
      <w:r w:rsidR="00896FA8" w:rsidRPr="003A204A">
        <w:rPr>
          <w:rFonts w:ascii="PMingLiU" w:eastAsia="PMingLiU" w:hAnsi="PMingLiU" w:hint="eastAsia"/>
          <w:sz w:val="24"/>
          <w:szCs w:val="24"/>
        </w:rPr>
        <w:t>問曰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病有「結胸」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有「藏結」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其狀何如？答曰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按之痛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關脈沉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名曰「結胸」也。何謂「藏結」？答曰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如「結胸」狀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飲食如故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時時下利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關脈小細沉緊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名曰「藏結」</w:t>
      </w:r>
      <w:r w:rsidR="003C37AC" w:rsidRPr="003A204A">
        <w:rPr>
          <w:rFonts w:ascii="PMingLiU" w:eastAsia="PMingLiU" w:hAnsi="PMingLiU" w:hint="eastAsia"/>
          <w:sz w:val="24"/>
          <w:szCs w:val="24"/>
        </w:rPr>
        <w:t>。</w:t>
      </w:r>
      <w:r w:rsidR="00896FA8" w:rsidRPr="003A204A">
        <w:rPr>
          <w:rFonts w:ascii="PMingLiU" w:eastAsia="PMingLiU" w:hAnsi="PMingLiU" w:hint="eastAsia"/>
          <w:sz w:val="24"/>
          <w:szCs w:val="24"/>
        </w:rPr>
        <w:t>舌上白苔滑者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難治。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寸是指胸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是陽</w:t>
      </w:r>
      <w:r w:rsidR="00C008BD" w:rsidRPr="003A204A">
        <w:rPr>
          <w:rFonts w:ascii="PMingLiU" w:eastAsia="PMingLiU" w:hAnsi="PMingLiU" w:hint="eastAsia"/>
          <w:sz w:val="24"/>
          <w:szCs w:val="24"/>
        </w:rPr>
        <w:t>，</w:t>
      </w:r>
      <w:r w:rsidR="00CC2089" w:rsidRPr="003A204A">
        <w:rPr>
          <w:rFonts w:ascii="PMingLiU" w:eastAsia="PMingLiU" w:hAnsi="PMingLiU" w:hint="eastAsia"/>
          <w:sz w:val="24"/>
          <w:szCs w:val="24"/>
        </w:rPr>
        <w:t>「</w:t>
      </w:r>
      <w:r w:rsidRPr="003A204A">
        <w:rPr>
          <w:rFonts w:ascii="PMingLiU" w:eastAsia="PMingLiU" w:hAnsi="PMingLiU" w:hint="eastAsia"/>
          <w:sz w:val="24"/>
          <w:szCs w:val="24"/>
        </w:rPr>
        <w:t>寸脈浮</w:t>
      </w:r>
      <w:r w:rsidR="00CC2089" w:rsidRPr="003A204A">
        <w:rPr>
          <w:rFonts w:ascii="PMingLiU" w:eastAsia="PMingLiU" w:hAnsi="PMingLiU" w:hint="eastAsia"/>
          <w:sz w:val="24"/>
          <w:szCs w:val="24"/>
        </w:rPr>
        <w:t>」</w:t>
      </w:r>
      <w:r w:rsidRPr="003A204A">
        <w:rPr>
          <w:rFonts w:ascii="PMingLiU" w:eastAsia="PMingLiU" w:hAnsi="PMingLiU" w:hint="eastAsia"/>
          <w:sz w:val="24"/>
          <w:szCs w:val="24"/>
        </w:rPr>
        <w:t>代表結在上面</w:t>
      </w:r>
      <w:r w:rsidR="00C008BD" w:rsidRPr="003A204A">
        <w:rPr>
          <w:rFonts w:ascii="PMingLiU" w:eastAsia="PMingLiU" w:hAnsi="PMingLiU" w:hint="eastAsia"/>
          <w:sz w:val="24"/>
          <w:szCs w:val="24"/>
        </w:rPr>
        <w:t>，</w:t>
      </w:r>
      <w:r w:rsidR="00CC2089" w:rsidRPr="003A204A">
        <w:rPr>
          <w:rFonts w:ascii="PMingLiU" w:eastAsia="PMingLiU" w:hAnsi="PMingLiU" w:hint="eastAsia"/>
          <w:sz w:val="24"/>
          <w:szCs w:val="24"/>
        </w:rPr>
        <w:t>「</w:t>
      </w:r>
      <w:r w:rsidRPr="003A204A">
        <w:rPr>
          <w:rFonts w:ascii="PMingLiU" w:eastAsia="PMingLiU" w:hAnsi="PMingLiU" w:hint="eastAsia"/>
          <w:sz w:val="24"/>
          <w:szCs w:val="24"/>
        </w:rPr>
        <w:t>關脈沉</w:t>
      </w:r>
      <w:r w:rsidR="00CC2089" w:rsidRPr="003A204A">
        <w:rPr>
          <w:rFonts w:ascii="PMingLiU" w:eastAsia="PMingLiU" w:hAnsi="PMingLiU" w:hint="eastAsia"/>
          <w:sz w:val="24"/>
          <w:szCs w:val="24"/>
        </w:rPr>
        <w:t>」</w:t>
      </w:r>
      <w:r w:rsidRPr="003A204A">
        <w:rPr>
          <w:rFonts w:ascii="PMingLiU" w:eastAsia="PMingLiU" w:hAnsi="PMingLiU" w:hint="eastAsia"/>
          <w:sz w:val="24"/>
          <w:szCs w:val="24"/>
        </w:rPr>
        <w:t>代表病在胸膈以上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不過中焦</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何謂藏結？如果脾藏的濕滲到關節裏面就是風濕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病人的體質寒冷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就是沒有什麼功能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動能不夠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本身濕再遇到寒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慢慢把五臟肝、心、脾、肺、腎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整個外面的一層被黏液都包住了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這時候「臟」都沒有吸收功能了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「腑」是消化系統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飲食如故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所以腑沒有問題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腑和臟之間的管道都被寒濕包住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時時下利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腑的食物營養要給臟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臟不受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所以通通跑出來了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下利出來的都是食物的精華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CC2089" w:rsidRPr="003A204A">
        <w:rPr>
          <w:rFonts w:ascii="PMingLiU" w:eastAsia="PMingLiU" w:hAnsi="PMingLiU" w:hint="eastAsia"/>
          <w:sz w:val="24"/>
          <w:szCs w:val="24"/>
        </w:rPr>
        <w:t>「</w:t>
      </w:r>
      <w:r w:rsidRPr="003A204A">
        <w:rPr>
          <w:rFonts w:ascii="PMingLiU" w:eastAsia="PMingLiU" w:hAnsi="PMingLiU" w:hint="eastAsia"/>
          <w:sz w:val="24"/>
          <w:szCs w:val="24"/>
        </w:rPr>
        <w:t>關脈小細沉緊</w:t>
      </w:r>
      <w:r w:rsidR="00CC208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舌頭白白滑滑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舌苔黏厚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黏滑代表濕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舌苔上的白代表寒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寒濕結在裏面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這種很難治。要開很熱的藥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用生附</w:t>
      </w:r>
      <w:r w:rsidR="00CC2089" w:rsidRPr="003A204A">
        <w:rPr>
          <w:rFonts w:ascii="PMingLiU" w:eastAsia="PMingLiU" w:hAnsi="PMingLiU" w:hint="eastAsia"/>
          <w:sz w:val="24"/>
          <w:szCs w:val="24"/>
        </w:rPr>
        <w:t>、</w:t>
      </w:r>
      <w:r w:rsidRPr="003A204A">
        <w:rPr>
          <w:rFonts w:ascii="PMingLiU" w:eastAsia="PMingLiU" w:hAnsi="PMingLiU" w:hint="eastAsia"/>
          <w:sz w:val="24"/>
          <w:szCs w:val="24"/>
        </w:rPr>
        <w:t>炮附</w:t>
      </w:r>
      <w:r w:rsidR="00CC2089" w:rsidRPr="003A204A">
        <w:rPr>
          <w:rFonts w:ascii="PMingLiU" w:eastAsia="PMingLiU" w:hAnsi="PMingLiU" w:hint="eastAsia"/>
          <w:sz w:val="24"/>
          <w:szCs w:val="24"/>
        </w:rPr>
        <w:t>、</w:t>
      </w:r>
      <w:r w:rsidRPr="003A204A">
        <w:rPr>
          <w:rFonts w:ascii="PMingLiU" w:eastAsia="PMingLiU" w:hAnsi="PMingLiU" w:hint="eastAsia"/>
          <w:sz w:val="24"/>
          <w:szCs w:val="24"/>
        </w:rPr>
        <w:t>生薑等熱藥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病人吃下去的時候很冷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半夜的時候胃氣回來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會餓代表脾臟功能恢復了。</w:t>
      </w:r>
    </w:p>
    <w:p w:rsidR="00896FA8" w:rsidRPr="003A204A" w:rsidRDefault="00CC208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一四三．</w:t>
      </w:r>
      <w:r w:rsidR="00896FA8" w:rsidRPr="003A204A">
        <w:rPr>
          <w:rFonts w:ascii="PMingLiU" w:eastAsia="PMingLiU" w:hAnsi="PMingLiU" w:hint="eastAsia"/>
          <w:sz w:val="24"/>
          <w:szCs w:val="24"/>
        </w:rPr>
        <w:t>「藏結」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不往來寒熱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其人反靜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舌上苔滑者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臟結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就是所謂的陰寒證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寒濕很盛的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沒有陽證</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往來寒熱是少陽證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所以沒有往來寒熱</w:t>
      </w:r>
      <w:r w:rsidR="004C3D39" w:rsidRPr="003A204A">
        <w:rPr>
          <w:rFonts w:ascii="PMingLiU" w:eastAsia="PMingLiU" w:hAnsi="PMingLiU" w:hint="eastAsia"/>
          <w:sz w:val="24"/>
          <w:szCs w:val="24"/>
        </w:rPr>
        <w:t>。</w:t>
      </w:r>
      <w:r w:rsidRPr="003A204A">
        <w:rPr>
          <w:rFonts w:ascii="PMingLiU" w:eastAsia="PMingLiU" w:hAnsi="PMingLiU" w:hint="eastAsia"/>
          <w:sz w:val="24"/>
          <w:szCs w:val="24"/>
        </w:rPr>
        <w:t>陰證的人很安靜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這種裏面寒濕很重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中藥的攻藥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都是比較寒涼的藥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裏面已經很寒了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會很危險。</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成無己曰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『「臟結」於法當下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「無陽證」為表無熱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「不往來寒熱」為半表半裏無熱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「其人反靜」為裏無熱。以表裏皆寒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故不可攻。』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柯韻伯曰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『「臟結」是積漸凝結為陰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五臟之陽已竭也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外無煩躁潮熱之陽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舌無黃黑芒剌之苔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雖有鞭滿之證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慎不可攻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「理中」、「四逆」輩溫之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尚有可生之義。』其實「理中」、「四逆」都不夠力的。</w:t>
      </w:r>
    </w:p>
    <w:p w:rsidR="00896FA8" w:rsidRPr="003A204A" w:rsidRDefault="00CC208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一四四．</w:t>
      </w:r>
      <w:r w:rsidR="00896FA8" w:rsidRPr="003A204A">
        <w:rPr>
          <w:rFonts w:ascii="PMingLiU" w:eastAsia="PMingLiU" w:hAnsi="PMingLiU" w:hint="eastAsia"/>
          <w:sz w:val="24"/>
          <w:szCs w:val="24"/>
        </w:rPr>
        <w:t>病發於陽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因作「結胸」。病發於陰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因作「痞」。所以成「結胸」者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以下之太早故也。</w:t>
      </w:r>
    </w:p>
    <w:p w:rsidR="00896FA8" w:rsidRPr="003A204A" w:rsidRDefault="00CC208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病發於陽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而反下之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是講強壯的人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應該</w:t>
      </w:r>
      <w:r w:rsidR="003C37AC" w:rsidRPr="003A204A">
        <w:rPr>
          <w:rFonts w:ascii="PMingLiU" w:eastAsia="PMingLiU" w:hAnsi="PMingLiU" w:hint="eastAsia"/>
          <w:sz w:val="24"/>
          <w:szCs w:val="24"/>
        </w:rPr>
        <w:t>要</w:t>
      </w:r>
      <w:r w:rsidR="00896FA8" w:rsidRPr="003A204A">
        <w:rPr>
          <w:rFonts w:ascii="PMingLiU" w:eastAsia="PMingLiU" w:hAnsi="PMingLiU" w:hint="eastAsia"/>
          <w:sz w:val="24"/>
          <w:szCs w:val="24"/>
        </w:rPr>
        <w:t>發表</w:t>
      </w:r>
      <w:r w:rsidR="003C37AC" w:rsidRPr="003A204A">
        <w:rPr>
          <w:rFonts w:ascii="PMingLiU" w:eastAsia="PMingLiU" w:hAnsi="PMingLiU" w:hint="eastAsia"/>
          <w:sz w:val="24"/>
          <w:szCs w:val="24"/>
        </w:rPr>
        <w:t>，</w:t>
      </w:r>
      <w:r w:rsidR="00896FA8" w:rsidRPr="003A204A">
        <w:rPr>
          <w:rFonts w:ascii="PMingLiU" w:eastAsia="PMingLiU" w:hAnsi="PMingLiU" w:hint="eastAsia"/>
          <w:sz w:val="24"/>
          <w:szCs w:val="24"/>
        </w:rPr>
        <w:t>結果攻下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表熱跑到裏面去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結果熱邪入裏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造成結胸。</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病發於陰</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本來是身體很弱的人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他的腸胃虛弱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結果攻下了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就變成心下痞證了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痞是胃裏面的</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所以成結胸者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以下之太早故也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造成結胸的就是攻下攻太早了</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這條辨是說</w:t>
      </w:r>
      <w:r w:rsidR="00C008BD" w:rsidRPr="003A204A">
        <w:rPr>
          <w:rFonts w:ascii="PMingLiU" w:eastAsia="PMingLiU" w:hAnsi="PMingLiU" w:hint="eastAsia"/>
          <w:sz w:val="24"/>
          <w:szCs w:val="24"/>
        </w:rPr>
        <w:t>，</w:t>
      </w:r>
      <w:r w:rsidR="004C3D39" w:rsidRPr="003A204A">
        <w:rPr>
          <w:rFonts w:ascii="PMingLiU" w:eastAsia="PMingLiU" w:hAnsi="PMingLiU" w:hint="eastAsia"/>
          <w:sz w:val="24"/>
          <w:szCs w:val="24"/>
        </w:rPr>
        <w:t>太陽</w:t>
      </w:r>
      <w:r w:rsidR="00896FA8" w:rsidRPr="003A204A">
        <w:rPr>
          <w:rFonts w:ascii="PMingLiU" w:eastAsia="PMingLiU" w:hAnsi="PMingLiU" w:hint="eastAsia"/>
          <w:sz w:val="24"/>
          <w:szCs w:val="24"/>
        </w:rPr>
        <w:t>傷寒中風的時候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如果有表證要先解表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要去攻裏的時候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第一個一定要確定他沒有表證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一旦確定裏實了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兩三天不大便了才去攻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所以攻要有攻的時機。痞有瀉心湯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結胸有大小陷胸湯。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「結胸」有「大結胸」、「小結胸」、「水結胸」、「熱實結胸」、「寒實結胸」之分。「大結胸」與「熱實結胸」不按而痛。胸就是胃脘的部份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「巨闕」和「中脘」的地方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不按都會痛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實際是有東西堵到了。結胸熱實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脈沉而緊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按之石硬</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「大陷胸湯」主之是也。「小結胸」按之乃痛。小結胸就比較輕了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抽煙的人常常有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小陷胸湯隨時可以吃的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「小結胸病」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正在心下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按之則痛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脈浮滑者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宜「小陷胸湯」是也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小結胸一定會有的症狀就是噁心的現象。「水結胸」則無大熱而頭汗出。頭一直在流汗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是相書上的蒸籠頭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像豬的大腸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拉起來就倒下去了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像扶不起的阿斗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如「結胸」無大熱者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此為「水結」在胸脅也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但頭微汗出者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「大陷胸湯」主之是也。「寒實結胸」則無熱。如「寒實結胸」無熱證者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與「三物小白散」是也。簡單的區分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結胸就是痰和表熱進來和濕梗在中間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這就是「熱實結胸」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就是大結胸</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「寒實結胸」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w:t>
      </w:r>
      <w:r w:rsidR="004C3D39" w:rsidRPr="003A204A">
        <w:rPr>
          <w:rFonts w:ascii="PMingLiU" w:eastAsia="PMingLiU" w:hAnsi="PMingLiU" w:hint="eastAsia"/>
          <w:sz w:val="24"/>
          <w:szCs w:val="24"/>
        </w:rPr>
        <w:t>如</w:t>
      </w:r>
      <w:r w:rsidRPr="003A204A">
        <w:rPr>
          <w:rFonts w:ascii="PMingLiU" w:eastAsia="PMingLiU" w:hAnsi="PMingLiU" w:hint="eastAsia"/>
          <w:sz w:val="24"/>
          <w:szCs w:val="24"/>
        </w:rPr>
        <w:t>晚上很口渴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連吃了三種冰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冷的在胃裏面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又去吃豬油炒飯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吃完又口渴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拿冰水又喝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結果食物從食道一路堵到大腸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這就是「寒實結胸」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很危險的。</w:t>
      </w:r>
    </w:p>
    <w:p w:rsidR="00896FA8" w:rsidRPr="003A204A" w:rsidRDefault="00CC208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一四五．</w:t>
      </w:r>
      <w:r w:rsidR="00896FA8" w:rsidRPr="003A204A">
        <w:rPr>
          <w:rFonts w:ascii="PMingLiU" w:eastAsia="PMingLiU" w:hAnsi="PMingLiU" w:hint="eastAsia"/>
          <w:sz w:val="24"/>
          <w:szCs w:val="24"/>
        </w:rPr>
        <w:t>「結胸」者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項亦強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如「柔痙」狀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下之則和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宜「大陷胸丸」。</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會造成結胸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是因為本來有表證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結果被攻下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表熱跑到裏面去了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外邪內陷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陽沒有辦法舒張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所以脖子就會項強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如柔痙狀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看起來像抽筋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大陷胸丸主之。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大黃是去實的藥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芒硝是攻堅的藥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如果光吃這兩味藥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馬上就到直腸去了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張仲景為了讓藥停在胸裏面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第一加葶歷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葶歷下去的時候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吐痰吐一大塊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有痰所以加</w:t>
      </w:r>
      <w:r w:rsidR="00CC2089" w:rsidRPr="003A204A">
        <w:rPr>
          <w:rFonts w:ascii="PMingLiU" w:eastAsia="PMingLiU" w:hAnsi="PMingLiU" w:hint="eastAsia"/>
          <w:sz w:val="24"/>
          <w:szCs w:val="24"/>
        </w:rPr>
        <w:t>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因為胸腔很熱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痰、熱、水三個加在一起叫「結胸」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葶歷子去痰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因為堵在中膈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所以肺的下方還很多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所以一方面往下走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一方面吐出來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這四個劑量相等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胖子可用葶歷子三錢。</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大陷胸丸方</w:t>
      </w:r>
      <w:r w:rsidR="004C3D39" w:rsidRPr="003A204A">
        <w:rPr>
          <w:rFonts w:ascii="PMingLiU" w:eastAsia="PMingLiU" w:hAnsi="PMingLiU" w:hint="eastAsia"/>
          <w:sz w:val="24"/>
          <w:szCs w:val="24"/>
        </w:rPr>
        <w:t>：</w:t>
      </w:r>
    </w:p>
    <w:p w:rsidR="00CC2089"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葶歷半升</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炒</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杏仁半升</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熬黑</w:t>
      </w:r>
      <w:r w:rsidR="004C3D39"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搗篩二味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納杏仁、芒硝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合研如脂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和散。取如彈丸一枚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別搗甘遂末一錢匕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白蜜二合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溫頓服之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一宿乃下</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如不下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更服</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取下為效</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禁如藥法。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杏仁放在鍋裏面炒一下就黑了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表皮黑了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一點焦無妨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放磁碗內一磨成霜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把大黃、葶歷子倒下去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成彈丸大</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別搗甘遂末一錢匕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本草裏面最強的排水的藥有甘遂、芫花、大戟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拿甘遂放蜂蜜下去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兩碗水煮一碗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下的時候病人有吐也有下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大便出來的都看不到便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大陷胸湯和大陷胸丸的區分</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如果病人有壯熱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像乳癰、肺癌到末期的時候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肺裏面長東西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有壯熱的時候用大陷胸湯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無大熱的時候用大陷胸丸。如山田氏云</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『凡「結胸」有熱者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用「大陷胸湯」下之</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其無熱者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宜用「大陷胸丸」下之』。</w:t>
      </w:r>
    </w:p>
    <w:p w:rsidR="00896FA8" w:rsidRPr="003A204A" w:rsidRDefault="004C3D3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《金鑑》</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『「大陷胸丸」治「水腫」、「腸澼」初起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形氣俱實者。』</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『東洞先生晚年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以「大陷胸湯」為丸用之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一如「理中」、「抵當」二丸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瀉下之力頗峻。然若毒聚胸背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喘鳴咳嗽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項背共痛者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則以此方為勝。</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如龜背、雞胸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胸部突然凸起來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其實裏面全部都是痰堵在裏面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像桔梗、半夏都是去痰的藥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這時候都不夠力了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水混在痰裏面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熱又梗在一起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所以一定要用葶藶。</w:t>
      </w:r>
    </w:p>
    <w:p w:rsidR="00896FA8" w:rsidRPr="003A204A" w:rsidRDefault="00CC208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一四六．</w:t>
      </w:r>
      <w:r w:rsidR="00896FA8" w:rsidRPr="003A204A">
        <w:rPr>
          <w:rFonts w:ascii="PMingLiU" w:eastAsia="PMingLiU" w:hAnsi="PMingLiU" w:hint="eastAsia"/>
          <w:sz w:val="24"/>
          <w:szCs w:val="24"/>
        </w:rPr>
        <w:t>「結胸證」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其脈浮大者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下之則死。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結胸證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脈應該很沉很緊在裏面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結果摸到病人脈是浮大的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病人的真陽要脫了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元氣已經快沒有了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到了這種情況都已經不能睡覺了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坐著等死。這是陰陽分隔的現象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這裡條文說不可下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但是不得已的時候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必須跟病人與家屬說明清楚情況。</w:t>
      </w:r>
    </w:p>
    <w:p w:rsidR="00896FA8" w:rsidRPr="003A204A" w:rsidRDefault="00CC208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一四七．</w:t>
      </w:r>
      <w:r w:rsidR="00896FA8" w:rsidRPr="003A204A">
        <w:rPr>
          <w:rFonts w:ascii="PMingLiU" w:eastAsia="PMingLiU" w:hAnsi="PMingLiU" w:hint="eastAsia"/>
          <w:sz w:val="24"/>
          <w:szCs w:val="24"/>
        </w:rPr>
        <w:t>「結胸證」悉具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煩躁者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就是胸陽脫了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陽離開身體的時候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陰陽相隔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陽在頭上面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陰一直在下面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煩躁到不但晚上睡不著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到後來死前一個星期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眼睛都閉不起來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還在喘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這都是癌證末期了。這裡的煩躁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可以用茯苓四逆湯來救逆。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尤在涇曰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『「結胸證」悉具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其脈沉緊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按之石鞭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及不大便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舌燥而渴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日</w:t>
      </w:r>
      <w:r w:rsidR="00CC2089" w:rsidRPr="003A204A">
        <w:rPr>
          <w:rFonts w:ascii="PMingLiU" w:eastAsia="PMingLiU" w:hAnsi="PMingLiU" w:hint="eastAsia"/>
          <w:sz w:val="24"/>
          <w:szCs w:val="24"/>
        </w:rPr>
        <w:t>晡</w:t>
      </w:r>
      <w:r w:rsidRPr="003A204A">
        <w:rPr>
          <w:rFonts w:ascii="PMingLiU" w:eastAsia="PMingLiU" w:hAnsi="PMingLiU" w:hint="eastAsia"/>
          <w:sz w:val="24"/>
          <w:szCs w:val="24"/>
        </w:rPr>
        <w:t>潮熱。』還有一種也是結胸證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少年的時候喜歡打架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打到胃地方瘀血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或胃出血滲到淋巴系統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日久後變成硬塊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裏面的血管和淋巴糾在一起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胃被擠壓得很小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查病人的胃裏面沒有胃癌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但是胃的地方硬硬的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也是用「大陷胸湯」</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當決定要用大陷胸湯的時候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趁病人還有體力承擔藥的時候用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所以用峻劑的時候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要趁病人元氣還在的時候趕快用。</w:t>
      </w:r>
    </w:p>
    <w:p w:rsidR="00896FA8" w:rsidRPr="003A204A" w:rsidRDefault="00CC2089"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一四八．</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脈浮而動數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浮則為風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數則為熱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動則為痛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而微汗出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及惡寒者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動數變遲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客氣動膈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膈內拒痛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短氣躁煩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心中懊</w:t>
      </w:r>
      <w:r w:rsidR="004C3D39" w:rsidRPr="003A204A">
        <w:rPr>
          <w:rFonts w:ascii="PMingLiU" w:eastAsia="PMingLiU" w:hAnsi="PMingLiU" w:cs="New Gulim"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胃中空虛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陽氣內陷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心下因硬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則為「結胸」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「大陷胸湯」主之。若不「結胸」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餘處無汗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劑頸而還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身必發黃也。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中風發熱才會</w:t>
      </w:r>
      <w:r w:rsidR="00B1761B" w:rsidRPr="003A204A">
        <w:rPr>
          <w:rFonts w:ascii="PMingLiU" w:eastAsia="PMingLiU" w:hAnsi="PMingLiU" w:hint="eastAsia"/>
          <w:sz w:val="24"/>
          <w:szCs w:val="24"/>
        </w:rPr>
        <w:t>「</w:t>
      </w:r>
      <w:r w:rsidRPr="003A204A">
        <w:rPr>
          <w:rFonts w:ascii="PMingLiU" w:eastAsia="PMingLiU" w:hAnsi="PMingLiU" w:hint="eastAsia"/>
          <w:sz w:val="24"/>
          <w:szCs w:val="24"/>
        </w:rPr>
        <w:t>脈浮則為風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數則為熱</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熱跑到血裏面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脈就會數了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脈跳得很數的時候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就代表熱在血裏面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還有一種是微細數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代表血裏面的津液沒了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血很熱就會有虛的熱</w:t>
      </w:r>
      <w:r w:rsidR="004C3D39" w:rsidRPr="003A204A">
        <w:rPr>
          <w:rFonts w:ascii="PMingLiU" w:eastAsia="PMingLiU" w:hAnsi="PMingLiU" w:hint="eastAsia"/>
          <w:sz w:val="24"/>
          <w:szCs w:val="24"/>
        </w:rPr>
        <w:t>。</w:t>
      </w:r>
      <w:r w:rsidR="00B1761B" w:rsidRPr="003A204A">
        <w:rPr>
          <w:rFonts w:ascii="PMingLiU" w:eastAsia="PMingLiU" w:hAnsi="PMingLiU" w:hint="eastAsia"/>
          <w:sz w:val="24"/>
          <w:szCs w:val="24"/>
        </w:rPr>
        <w:t>「</w:t>
      </w:r>
      <w:r w:rsidRPr="003A204A">
        <w:rPr>
          <w:rFonts w:ascii="PMingLiU" w:eastAsia="PMingLiU" w:hAnsi="PMingLiU" w:hint="eastAsia"/>
          <w:sz w:val="24"/>
          <w:szCs w:val="24"/>
        </w:rPr>
        <w:t>表未解也</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應該是攻表才對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醫反下之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一攻下的時候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病人的血往下走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身體上的血就虛掉了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結果表陽就下陷了</w:t>
      </w:r>
      <w:r w:rsidR="00B1761B" w:rsidRPr="003A204A">
        <w:rPr>
          <w:rFonts w:ascii="PMingLiU" w:eastAsia="PMingLiU" w:hAnsi="PMingLiU" w:hint="eastAsia"/>
          <w:sz w:val="24"/>
          <w:szCs w:val="24"/>
        </w:rPr>
        <w:t>。「</w:t>
      </w:r>
      <w:r w:rsidRPr="003A204A">
        <w:rPr>
          <w:rFonts w:ascii="PMingLiU" w:eastAsia="PMingLiU" w:hAnsi="PMingLiU" w:hint="eastAsia"/>
          <w:sz w:val="24"/>
          <w:szCs w:val="24"/>
        </w:rPr>
        <w:t>動數變遲</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脈就變慢了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這水正常應該是透發出去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結果這水沒有發透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流回到胸腔裏面來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入內了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這水往裏面跑的時候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變成了</w:t>
      </w:r>
      <w:r w:rsidR="00B1761B" w:rsidRPr="003A204A">
        <w:rPr>
          <w:rFonts w:ascii="PMingLiU" w:eastAsia="PMingLiU" w:hAnsi="PMingLiU" w:hint="eastAsia"/>
          <w:sz w:val="24"/>
          <w:szCs w:val="24"/>
        </w:rPr>
        <w:t>「</w:t>
      </w:r>
      <w:r w:rsidRPr="003A204A">
        <w:rPr>
          <w:rFonts w:ascii="PMingLiU" w:eastAsia="PMingLiU" w:hAnsi="PMingLiU" w:hint="eastAsia"/>
          <w:sz w:val="24"/>
          <w:szCs w:val="24"/>
        </w:rPr>
        <w:t>客氣動膈</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水在皮膚表面叫做水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進入身體裏面就是成為濕了</w:t>
      </w:r>
      <w:r w:rsidR="00B1761B" w:rsidRPr="003A204A">
        <w:rPr>
          <w:rFonts w:ascii="PMingLiU" w:eastAsia="PMingLiU" w:hAnsi="PMingLiU" w:hint="eastAsia"/>
          <w:sz w:val="24"/>
          <w:szCs w:val="24"/>
        </w:rPr>
        <w:t>。「</w:t>
      </w:r>
      <w:r w:rsidRPr="003A204A">
        <w:rPr>
          <w:rFonts w:ascii="PMingLiU" w:eastAsia="PMingLiU" w:hAnsi="PMingLiU" w:hint="eastAsia"/>
          <w:sz w:val="24"/>
          <w:szCs w:val="24"/>
        </w:rPr>
        <w:t>膈內拒痛</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就是膈上面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濕在胸膈橫膈的地方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裏面還有痰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痰和濕和水整個梗在胸膈的地方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硬梆梆的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硬塊吐不出來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整個結在這地方</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病人</w:t>
      </w:r>
      <w:r w:rsidR="00B1761B" w:rsidRPr="003A204A">
        <w:rPr>
          <w:rFonts w:ascii="PMingLiU" w:eastAsia="PMingLiU" w:hAnsi="PMingLiU" w:hint="eastAsia"/>
          <w:sz w:val="24"/>
          <w:szCs w:val="24"/>
        </w:rPr>
        <w:t>「</w:t>
      </w:r>
      <w:r w:rsidRPr="003A204A">
        <w:rPr>
          <w:rFonts w:ascii="PMingLiU" w:eastAsia="PMingLiU" w:hAnsi="PMingLiU" w:hint="eastAsia"/>
          <w:sz w:val="24"/>
          <w:szCs w:val="24"/>
        </w:rPr>
        <w:t>短氣煩躁</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就是因為人呼吸的時候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橫膈要下降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胸膈梗到了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又降不下來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因為梗到了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一吸氣就要吐出來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就變成短氣</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病人煩躁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陽沒有辦法下降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陽在上面當然會煩躁</w:t>
      </w:r>
      <w:r w:rsidR="004C3D39" w:rsidRPr="003A204A">
        <w:rPr>
          <w:rFonts w:ascii="PMingLiU" w:eastAsia="PMingLiU" w:hAnsi="PMingLiU" w:hint="eastAsia"/>
          <w:sz w:val="24"/>
          <w:szCs w:val="24"/>
        </w:rPr>
        <w:t>。</w:t>
      </w:r>
      <w:r w:rsidR="00B1761B" w:rsidRPr="003A204A">
        <w:rPr>
          <w:rFonts w:ascii="PMingLiU" w:eastAsia="PMingLiU" w:hAnsi="PMingLiU" w:hint="eastAsia"/>
          <w:sz w:val="24"/>
          <w:szCs w:val="24"/>
        </w:rPr>
        <w:t>「</w:t>
      </w:r>
      <w:r w:rsidRPr="003A204A">
        <w:rPr>
          <w:rFonts w:ascii="PMingLiU" w:eastAsia="PMingLiU" w:hAnsi="PMingLiU" w:hint="eastAsia"/>
          <w:sz w:val="24"/>
          <w:szCs w:val="24"/>
        </w:rPr>
        <w:t>心中懊</w:t>
      </w:r>
      <w:r w:rsidRPr="003A204A">
        <w:rPr>
          <w:rFonts w:ascii="PMingLiU" w:eastAsia="PMingLiU" w:hAnsi="PMingLiU" w:cs="New Gulim" w:hint="eastAsia"/>
          <w:sz w:val="24"/>
          <w:szCs w:val="24"/>
        </w:rPr>
        <w:t></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就是胃裏面很難過</w:t>
      </w:r>
      <w:r w:rsidR="00C008BD" w:rsidRPr="003A204A">
        <w:rPr>
          <w:rFonts w:ascii="PMingLiU" w:eastAsia="PMingLiU" w:hAnsi="PMingLiU" w:hint="eastAsia"/>
          <w:sz w:val="24"/>
          <w:szCs w:val="24"/>
        </w:rPr>
        <w:t>，</w:t>
      </w:r>
      <w:r w:rsidR="00B1761B" w:rsidRPr="003A204A">
        <w:rPr>
          <w:rFonts w:ascii="PMingLiU" w:eastAsia="PMingLiU" w:hAnsi="PMingLiU" w:hint="eastAsia"/>
          <w:sz w:val="24"/>
          <w:szCs w:val="24"/>
        </w:rPr>
        <w:t>「</w:t>
      </w:r>
      <w:r w:rsidRPr="003A204A">
        <w:rPr>
          <w:rFonts w:ascii="PMingLiU" w:eastAsia="PMingLiU" w:hAnsi="PMingLiU" w:hint="eastAsia"/>
          <w:sz w:val="24"/>
          <w:szCs w:val="24"/>
        </w:rPr>
        <w:t>胃中空虛</w:t>
      </w:r>
      <w:r w:rsidR="00B1761B" w:rsidRPr="003A204A">
        <w:rPr>
          <w:rFonts w:ascii="PMingLiU" w:eastAsia="PMingLiU" w:hAnsi="PMingLiU" w:hint="eastAsia"/>
          <w:sz w:val="24"/>
          <w:szCs w:val="24"/>
        </w:rPr>
        <w:t>」</w:t>
      </w:r>
      <w:r w:rsidRPr="003A204A">
        <w:rPr>
          <w:rFonts w:ascii="PMingLiU" w:eastAsia="PMingLiU" w:hAnsi="PMingLiU" w:hint="eastAsia"/>
          <w:sz w:val="24"/>
          <w:szCs w:val="24"/>
        </w:rPr>
        <w:t>因為被誤下了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所以誤下才會有結胸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平常不會的</w:t>
      </w:r>
      <w:r w:rsidR="004C3D39" w:rsidRPr="003A204A">
        <w:rPr>
          <w:rFonts w:ascii="PMingLiU" w:eastAsia="PMingLiU" w:hAnsi="PMingLiU" w:hint="eastAsia"/>
          <w:sz w:val="24"/>
          <w:szCs w:val="24"/>
        </w:rPr>
        <w:t>。</w:t>
      </w:r>
      <w:r w:rsidR="00B1761B" w:rsidRPr="003A204A">
        <w:rPr>
          <w:rFonts w:ascii="PMingLiU" w:eastAsia="PMingLiU" w:hAnsi="PMingLiU" w:hint="eastAsia"/>
          <w:sz w:val="24"/>
          <w:szCs w:val="24"/>
        </w:rPr>
        <w:t>「</w:t>
      </w:r>
      <w:r w:rsidRPr="003A204A">
        <w:rPr>
          <w:rFonts w:ascii="PMingLiU" w:eastAsia="PMingLiU" w:hAnsi="PMingLiU" w:hint="eastAsia"/>
          <w:sz w:val="24"/>
          <w:szCs w:val="24"/>
        </w:rPr>
        <w:t>若不結胸</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為什麼沒有結胸？就是病人上焦沒有濕熱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沒有濕痰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濕痰很盛的人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開桂枝湯的時候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看病人的舌頭很濕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就桂枝湯加白朮、茯苓</w:t>
      </w:r>
      <w:r w:rsidR="004C3D39" w:rsidRPr="003A204A">
        <w:rPr>
          <w:rFonts w:ascii="PMingLiU" w:eastAsia="PMingLiU" w:hAnsi="PMingLiU" w:hint="eastAsia"/>
          <w:sz w:val="24"/>
          <w:szCs w:val="24"/>
        </w:rPr>
        <w:t>。</w:t>
      </w:r>
      <w:r w:rsidR="00B1761B" w:rsidRPr="003A204A">
        <w:rPr>
          <w:rFonts w:ascii="PMingLiU" w:eastAsia="PMingLiU" w:hAnsi="PMingLiU" w:hint="eastAsia"/>
          <w:sz w:val="24"/>
          <w:szCs w:val="24"/>
        </w:rPr>
        <w:t>「</w:t>
      </w:r>
      <w:r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餘處無汗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劑頸而還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身必發黃也</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胸裏面沒有濕熱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水一進來就只是水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因為被胃蒸掉了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陽氣往上跑了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因為被攻下了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只有頭有汗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因為一攻下的時候。腸胃的津液也跟著出去了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這時候津液傷到的話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津液只剩下一點點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頭上只剩一點點陽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所以只有頭上有一點點汗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其他身上都沒有汗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被攻下了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那小便當然不利了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身必發黃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因為人本身津液傷到不足了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這黃就是透過皮膚看到血的顏色。</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大陷胸湯方</w:t>
      </w:r>
      <w:r w:rsidR="004C3D39" w:rsidRPr="003A204A">
        <w:rPr>
          <w:rFonts w:ascii="PMingLiU" w:eastAsia="PMingLiU" w:hAnsi="PMingLiU" w:hint="eastAsia"/>
          <w:sz w:val="24"/>
          <w:szCs w:val="24"/>
        </w:rPr>
        <w:t>：</w:t>
      </w:r>
    </w:p>
    <w:p w:rsidR="00B1761B"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大黃六兩</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去皮</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芒硝一升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甘遂一錢</w:t>
      </w:r>
      <w:r w:rsidR="004C3D39"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煮一二沸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納甘遂末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得快利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止後服。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大陷胸湯的方劑比大陷胸丸更少了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甘遂五分生用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五分劑量差不多是小塑膠勺一勺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如果「結」得很厲害的時候要加重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有時候加到二勺</w:t>
      </w:r>
      <w:r w:rsidR="004C3D39" w:rsidRPr="003A204A">
        <w:rPr>
          <w:rFonts w:ascii="PMingLiU" w:eastAsia="PMingLiU" w:hAnsi="PMingLiU" w:hint="eastAsia"/>
          <w:sz w:val="24"/>
          <w:szCs w:val="24"/>
        </w:rPr>
        <w:t>、</w:t>
      </w:r>
      <w:r w:rsidRPr="003A204A">
        <w:rPr>
          <w:rFonts w:ascii="PMingLiU" w:eastAsia="PMingLiU" w:hAnsi="PMingLiU" w:hint="eastAsia"/>
          <w:sz w:val="24"/>
          <w:szCs w:val="24"/>
        </w:rPr>
        <w:t>三勺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平常大部份二勺就到了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很少用到三勺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像西醫講的急性肺擴張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肺突然的膨脹起來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或是腸梗到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麻痺性的腸梗阻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都是中醫講的大陷胸湯證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所以是「熱實結胸」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如果熱實結在腸中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現在梗在上焦就是大陷胸湯。大陷胸湯與大陷胸丸有一個明顯差異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大陷胸湯的痞硬而痛是從心下往下到少腹的關元穴附近</w:t>
      </w:r>
      <w:r w:rsidR="004C3D39" w:rsidRPr="003A204A">
        <w:rPr>
          <w:rFonts w:ascii="PMingLiU" w:eastAsia="PMingLiU" w:hAnsi="PMingLiU" w:hint="eastAsia"/>
          <w:sz w:val="24"/>
          <w:szCs w:val="24"/>
        </w:rPr>
        <w:t>，</w:t>
      </w:r>
      <w:r w:rsidRPr="003A204A">
        <w:rPr>
          <w:rFonts w:ascii="PMingLiU" w:eastAsia="PMingLiU" w:hAnsi="PMingLiU" w:hint="eastAsia"/>
          <w:sz w:val="24"/>
          <w:szCs w:val="24"/>
        </w:rPr>
        <w:t>而大陷胸丸的痞硬而痛是從心下往上走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不然湯藥走太快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一下子跑到下焦去了。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用六碗水先煮大黃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煮成二碗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大黃的滓去掉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納芒硝滾一二下就好了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再拿甘遂粉倒進去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所以甘遂生用的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先喝一碗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如果喝一碗沒有上吐下瀉再喝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一般來說差不多隔六小時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如果又吐又瀉就不用再喝了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如果光吃大黃</w:t>
      </w:r>
      <w:r w:rsidR="004C3D39" w:rsidRPr="003A204A">
        <w:rPr>
          <w:rFonts w:ascii="PMingLiU" w:eastAsia="PMingLiU" w:hAnsi="PMingLiU" w:hint="eastAsia"/>
          <w:sz w:val="24"/>
          <w:szCs w:val="24"/>
        </w:rPr>
        <w:t>、</w:t>
      </w:r>
      <w:r w:rsidRPr="003A204A">
        <w:rPr>
          <w:rFonts w:ascii="PMingLiU" w:eastAsia="PMingLiU" w:hAnsi="PMingLiU" w:hint="eastAsia"/>
          <w:sz w:val="24"/>
          <w:szCs w:val="24"/>
        </w:rPr>
        <w:t>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一下子就裏急後重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但是如果加甘遂下去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就是喝大陷胸湯的感覺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喝到胃裏面就不走了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裏面好像打仗一樣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等到你感覺藥力往下走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大出來的全部是痰沒有大便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因為肺和大腸是表裏的</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為什麼加了甘遂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痰全部從大腸出來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而不是從肺出來？因為痰滲入膈膜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再進入三焦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再滲入大腸出來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滲出來的。藥力大約持續三小時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瀉下的時候是從大便出來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好像水龍頭打開一樣洩出來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病人家屬很緊張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但是病人本身拉出來以後精神變好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覺得很舒服。</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『小兒急驚風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胸滿心下石鞭（心下就是胃的地方硬硬的）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咽喉痰潮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痰潮壅塞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直視</w:t>
      </w:r>
      <w:r w:rsidR="003C37AC" w:rsidRPr="003A204A">
        <w:rPr>
          <w:rFonts w:ascii="PMingLiU" w:eastAsia="PMingLiU" w:hAnsi="PMingLiU" w:hint="eastAsia"/>
          <w:sz w:val="24"/>
          <w:szCs w:val="24"/>
        </w:rPr>
        <w:t>筋</w:t>
      </w:r>
      <w:r w:rsidR="00896FA8" w:rsidRPr="003A204A">
        <w:rPr>
          <w:rFonts w:ascii="PMingLiU" w:eastAsia="PMingLiU" w:hAnsi="PMingLiU" w:hint="eastAsia"/>
          <w:sz w:val="24"/>
          <w:szCs w:val="24"/>
        </w:rPr>
        <w:t>攣（像腦膜炎眼睛都瞪直了）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胸動如奔馬者（呼吸就很痛很快）。』</w:t>
      </w:r>
    </w:p>
    <w:p w:rsidR="00896FA8" w:rsidRPr="003A204A" w:rsidRDefault="004C3D3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《古方便覽》</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『胸高起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或背曲成佝僂之狀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或腹內陷下濡而牽引及背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腳細軟羸瘦而不能步行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手臂不遂者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皆治之。』過去陷胸湯臨床上看的時候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包括小兒麻痺發壯熱的時候都是大陷胸湯證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壯熱來的時候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整個水痰熱積在肺上面的時候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結果腦神經燒壞掉了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這都是大陷胸湯證。</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『此方治「熱實結胸」之主藥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其他凡胸痛劇者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尤有特效。凡醫者臨死地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不可無此手段。又因留飲而肩背凝痛者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有速效。小兒患「龜背」等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亦有用此方者（小孩背彎起來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其實裏面都是痰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全部梗在那地方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有時候梗在胸口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有時候繃起來一塊）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其輕者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宜用「大陷胸丸」。又小兒將成「雞胸」時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宜及早用此方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以收速效。』</w:t>
      </w:r>
    </w:p>
    <w:p w:rsidR="00896FA8" w:rsidRPr="003A204A" w:rsidRDefault="00B1761B"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一四九．</w:t>
      </w:r>
      <w:r w:rsidR="00896FA8"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「結胸」熱實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脈沉而緊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按之石硬者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傷寒隔了一段時間以後</w:t>
      </w:r>
      <w:r w:rsidR="00C008BD" w:rsidRPr="003A204A">
        <w:rPr>
          <w:rFonts w:ascii="PMingLiU" w:eastAsia="PMingLiU" w:hAnsi="PMingLiU" w:hint="eastAsia"/>
          <w:sz w:val="24"/>
          <w:szCs w:val="24"/>
        </w:rPr>
        <w:t>，</w:t>
      </w:r>
      <w:r w:rsidR="00B1761B" w:rsidRPr="003A204A">
        <w:rPr>
          <w:rFonts w:ascii="PMingLiU" w:eastAsia="PMingLiU" w:hAnsi="PMingLiU" w:hint="eastAsia"/>
          <w:sz w:val="24"/>
          <w:szCs w:val="24"/>
        </w:rPr>
        <w:t>「</w:t>
      </w:r>
      <w:r w:rsidRPr="003A204A">
        <w:rPr>
          <w:rFonts w:ascii="PMingLiU" w:eastAsia="PMingLiU" w:hAnsi="PMingLiU" w:hint="eastAsia"/>
          <w:sz w:val="24"/>
          <w:szCs w:val="24"/>
        </w:rPr>
        <w:t>結胸熱實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脈沉而緊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心下痛</w:t>
      </w:r>
      <w:r w:rsidR="00B1761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這證並不是由誤下而成的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本來這病人就是上熱下寒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本來肺裏面就很熱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結果一得到傷寒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六七日沒有好</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為什麼會「結胸」？因為傷寒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寒束在表面上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肺的熱又不去掉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熱會發散到四肢上去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結果寒去不掉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汗流不出來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熱把汗推出汗腺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到了皮膚表面遇到寒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它又回頭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又回到三焦裏面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又跑回到胸裏面來了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胸腔裏面有痰有水有熱結在裏面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大陷胸湯最重要的就是胃這地方按著硬梆梆的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大便一通利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當場就軟掉了。</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w:t>
      </w:r>
      <w:r w:rsidR="00896FA8" w:rsidRPr="003A204A">
        <w:rPr>
          <w:rFonts w:ascii="PMingLiU" w:eastAsia="PMingLiU" w:hAnsi="PMingLiU" w:hint="eastAsia"/>
          <w:sz w:val="24"/>
          <w:szCs w:val="24"/>
        </w:rPr>
        <w:t>「傷寒」十餘日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熱結在裏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復往來寒熱者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與「大柴胡湯」。但「結胸」無大熱者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此與水結在胸脅也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但頭微汗出者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「大陷胸湯」主之。</w:t>
      </w:r>
    </w:p>
    <w:p w:rsidR="00896FA8" w:rsidRPr="003A204A" w:rsidRDefault="004E3EC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傷寒十餘日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結果熱結在裏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如果熱結在裏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熱結到了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所以這是陽明證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便秘了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復往來寒熱者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就是少陽證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陽明和少陽兼有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所以是大柴胡湯。小柴胡是介乎少陽和太陽之間。大柴胡湯下去的時候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表裏雙解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因為大柴胡湯裏面有枳實、大黃。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但結胸無大熱者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此與水結在胸脅也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但頭微汗出者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大陷胸湯主之。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這熱和水結在胸腔裏面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如果熱結在裏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就是結在大腸裏面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結在下焦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就是大柴胡湯證</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但結胸無大熱者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就是結在上焦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胸口就是大陷胸湯證。</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一五一．</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而復下之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舌上燥而渴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w:t>
      </w:r>
      <w:r w:rsidRPr="003A204A">
        <w:rPr>
          <w:rFonts w:ascii="PMingLiU" w:eastAsia="PMingLiU" w:hAnsi="PMingLiU" w:hint="eastAsia"/>
          <w:sz w:val="24"/>
          <w:szCs w:val="24"/>
        </w:rPr>
        <w:t>晡</w:t>
      </w:r>
      <w:r w:rsidR="00896FA8" w:rsidRPr="003A204A">
        <w:rPr>
          <w:rFonts w:ascii="PMingLiU" w:eastAsia="PMingLiU" w:hAnsi="PMingLiU" w:hint="eastAsia"/>
          <w:sz w:val="24"/>
          <w:szCs w:val="24"/>
        </w:rPr>
        <w:t>所小有潮熱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從心下至少腹硬滿而痛不可近者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「大陷胸湯」主之。</w:t>
      </w:r>
    </w:p>
    <w:p w:rsidR="00896FA8" w:rsidRPr="003A204A" w:rsidRDefault="004E3EC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而復下之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就是用很強烈的發表藥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津就傷到了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然後又攻下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好狠</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平常如果是太陽病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如果經過發汗了以後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一般是不會造成結胸的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結胸是沒有發汗而攻下才會造成結胸的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重發汗攻下為什麼會造成結胸？照理說發汗以後會攻下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一定是看到大腸裏面堵到了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有燥屎了才會去攻它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舌上燥而渴</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如果五六天快一個星期不大便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舌上又渴又燥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這就是「大承氣湯證」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日晡所小有潮熱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到了黃昏的時候有點熱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從心下至少腹鞭滿而痛不可近者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「大承氣湯證」一定是在兩個「天樞」的地方有壓痛點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心下就是從胃的地方到少腹這一條中間硬梆梆的堵到了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所以結胸和大承氣不一樣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大承氣是大便堵到了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結胸是痰和熱和水梗在這個地方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所以大陷胸湯是去痰去水去熱的藥混在一起用的。這一條是在分辨大承氣湯和大陷胸湯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大陷胸湯一定是在中間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大承氣湯一定是在兩邊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所以大陷胸湯也有五六日不大便的。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一個是去痰水結在胸膈間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一個是去大便。大黃</w:t>
      </w:r>
      <w:r w:rsidR="004C3D39" w:rsidRPr="003A204A">
        <w:rPr>
          <w:rFonts w:ascii="PMingLiU" w:eastAsia="PMingLiU" w:hAnsi="PMingLiU" w:hint="eastAsia"/>
          <w:sz w:val="24"/>
          <w:szCs w:val="24"/>
        </w:rPr>
        <w:t>、</w:t>
      </w:r>
      <w:r w:rsidRPr="003A204A">
        <w:rPr>
          <w:rFonts w:ascii="PMingLiU" w:eastAsia="PMingLiU" w:hAnsi="PMingLiU" w:hint="eastAsia"/>
          <w:sz w:val="24"/>
          <w:szCs w:val="24"/>
        </w:rPr>
        <w:t>芒硝、厚朴、枳實就是大承氣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如果把厚朴、枳實拿掉換甘遂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就變成大陷胸湯。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方書說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『喜按為虛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拒按為實。』此為實熱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不管是大陷胸或是大承氣都是拒按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不按他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他都很痛了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按他才痛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那是小結胸。大承氣也是一樣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不按都痛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按他更痛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w:t>
      </w:r>
      <w:r w:rsidR="004C3D39" w:rsidRPr="003A204A">
        <w:rPr>
          <w:rFonts w:ascii="PMingLiU" w:eastAsia="PMingLiU" w:hAnsi="PMingLiU" w:hint="eastAsia"/>
          <w:sz w:val="24"/>
          <w:szCs w:val="24"/>
        </w:rPr>
        <w:t>如</w:t>
      </w:r>
      <w:r w:rsidRPr="003A204A">
        <w:rPr>
          <w:rFonts w:ascii="PMingLiU" w:eastAsia="PMingLiU" w:hAnsi="PMingLiU" w:hint="eastAsia"/>
          <w:sz w:val="24"/>
          <w:szCs w:val="24"/>
        </w:rPr>
        <w:t>倪爺爺吃減肥藥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拉肚子造成疝氣復發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按著很舒服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還可以把它塞回去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所以是虛證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裏面沒有東西只有氣在裏面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開「厚朴生薑半夏人參甘草湯」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放幾個屁就收回去了。</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一五二．</w:t>
      </w:r>
      <w:r w:rsidR="00896FA8" w:rsidRPr="003A204A">
        <w:rPr>
          <w:rFonts w:ascii="PMingLiU" w:eastAsia="PMingLiU" w:hAnsi="PMingLiU" w:hint="eastAsia"/>
          <w:sz w:val="24"/>
          <w:szCs w:val="24"/>
        </w:rPr>
        <w:t>「小結胸病」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正在心下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按之則痛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「小陷胸湯」主之。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心下指的是胃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小結胸和大結胸梗在這地方不一樣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大結胸的痰熱濕整個梗在者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不按它都痛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所以大結胸不按都痛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如果結得比較輕微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沒有那麼強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變成小結胸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所以小陷胸湯比大陷胸湯稍微緩一點</w:t>
      </w:r>
      <w:r w:rsidR="004C3D39" w:rsidRPr="003A204A">
        <w:rPr>
          <w:rFonts w:ascii="PMingLiU" w:eastAsia="PMingLiU" w:hAnsi="PMingLiU" w:hint="eastAsia"/>
          <w:sz w:val="24"/>
          <w:szCs w:val="24"/>
        </w:rPr>
        <w:t>，也</w:t>
      </w:r>
      <w:r w:rsidRPr="003A204A">
        <w:rPr>
          <w:rFonts w:ascii="PMingLiU" w:eastAsia="PMingLiU" w:hAnsi="PMingLiU" w:hint="eastAsia"/>
          <w:sz w:val="24"/>
          <w:szCs w:val="24"/>
        </w:rPr>
        <w:t>比較輕的</w:t>
      </w:r>
      <w:r w:rsidR="004C3D39" w:rsidRPr="003A204A">
        <w:rPr>
          <w:rFonts w:ascii="PMingLiU" w:eastAsia="PMingLiU" w:hAnsi="PMingLiU" w:hint="eastAsia"/>
          <w:sz w:val="24"/>
          <w:szCs w:val="24"/>
        </w:rPr>
        <w:t>，</w:t>
      </w:r>
      <w:r w:rsidRPr="003A204A">
        <w:rPr>
          <w:rFonts w:ascii="PMingLiU" w:eastAsia="PMingLiU" w:hAnsi="PMingLiU" w:hint="eastAsia"/>
          <w:sz w:val="24"/>
          <w:szCs w:val="24"/>
        </w:rPr>
        <w:t>要按才痛</w:t>
      </w:r>
      <w:r w:rsidR="004C3D39" w:rsidRPr="003A204A">
        <w:rPr>
          <w:rFonts w:ascii="PMingLiU" w:eastAsia="PMingLiU" w:hAnsi="PMingLiU" w:hint="eastAsia"/>
          <w:sz w:val="24"/>
          <w:szCs w:val="24"/>
        </w:rPr>
        <w:t>。</w:t>
      </w:r>
      <w:r w:rsidR="004E3EC1" w:rsidRPr="003A204A">
        <w:rPr>
          <w:rFonts w:ascii="PMingLiU" w:eastAsia="PMingLiU" w:hAnsi="PMingLiU" w:hint="eastAsia"/>
          <w:sz w:val="24"/>
          <w:szCs w:val="24"/>
        </w:rPr>
        <w:t>「</w:t>
      </w:r>
      <w:r w:rsidRPr="003A204A">
        <w:rPr>
          <w:rFonts w:ascii="PMingLiU" w:eastAsia="PMingLiU" w:hAnsi="PMingLiU" w:hint="eastAsia"/>
          <w:sz w:val="24"/>
          <w:szCs w:val="24"/>
        </w:rPr>
        <w:t>按之則痛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脈浮滑者</w:t>
      </w:r>
      <w:r w:rsidR="004E3EC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所謂脈滑代表有痰在裏面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脈浮就是病比較表比較輕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大結胸證的話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脈沉且緊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沉就是病很深在肺的下方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緊就是很扎實。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「小結胸」之症狀僅在胃中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與「痞」略同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第按之痛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「痞」則不痛耳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為胃中痰熱互結</w:t>
      </w:r>
      <w:r w:rsidR="004E3EC1" w:rsidRPr="003A204A">
        <w:rPr>
          <w:rFonts w:ascii="PMingLiU" w:eastAsia="PMingLiU" w:hAnsi="PMingLiU" w:hint="eastAsia"/>
          <w:sz w:val="24"/>
          <w:szCs w:val="24"/>
        </w:rPr>
        <w:t>，</w:t>
      </w:r>
      <w:r w:rsidRPr="003A204A">
        <w:rPr>
          <w:rFonts w:ascii="PMingLiU" w:eastAsia="PMingLiU" w:hAnsi="PMingLiU" w:hint="eastAsia"/>
          <w:sz w:val="24"/>
          <w:szCs w:val="24"/>
        </w:rPr>
        <w:t>黏膜發炎之病也。主用苦降泄熱滌痰之「小陷胸湯」之法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以「黃連」清熱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「栝蔞實」開結滑痰。小陷胸湯裏面有三味藥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黃連、半夏、栝蔞實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用黃連去熱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黃連有消炎的作用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因為裏面有熱有痰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栝蔞實能夠破結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能把痰打開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用栝蔞實來攻它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然後用生半夏把它利下來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所以一般來說</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結胸就是痰和熱並結在一起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大陷胸湯不但痰熱還有水三個並結在一起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生半夏除了利水之外還利痰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所以栝蔞實把痰打散後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半夏把它利下來。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柯韻伯曰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『「結胸」有輕重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立方分大小。從心下至少腹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按之石硬而痛</w:t>
      </w:r>
      <w:r w:rsidR="004E3EC1" w:rsidRPr="003A204A">
        <w:rPr>
          <w:rFonts w:ascii="PMingLiU" w:eastAsia="PMingLiU" w:hAnsi="PMingLiU" w:hint="eastAsia"/>
          <w:sz w:val="24"/>
          <w:szCs w:val="24"/>
        </w:rPr>
        <w:t>，不</w:t>
      </w:r>
      <w:r w:rsidRPr="003A204A">
        <w:rPr>
          <w:rFonts w:ascii="PMingLiU" w:eastAsia="PMingLiU" w:hAnsi="PMingLiU" w:hint="eastAsia"/>
          <w:sz w:val="24"/>
          <w:szCs w:val="24"/>
        </w:rPr>
        <w:t>可近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為「大結胸」。正在心下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未及脅腹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按之則痛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未曾石硬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為「小結胸」。「大結胸」是水結在胸腹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故脈沉緊。「小結胸」是痰結在心下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故脈浮滑。水結宜下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故用「甘遂」、「葶」、「杏」、「硝」、「黃」等下之。痰結宜消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故用「黃連」、「栝蔞」、「半夏」以消之。水氣能結為痰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其人陽氣重可知矣。』大陷胸湯從胃的地方到肚臍這一段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硬得很緊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給西醫看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他可能是胃癌或淋巴癌或腫瘤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不管它是什麼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一樣攻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對證不對病。</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為什麼張仲景分這兩味藥？進入大陷胸湯都是很危險的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要很快的把它攻掉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如果不敢</w:t>
      </w:r>
      <w:r w:rsidR="004C3D39" w:rsidRPr="003A204A">
        <w:rPr>
          <w:rFonts w:ascii="PMingLiU" w:eastAsia="PMingLiU" w:hAnsi="PMingLiU" w:hint="eastAsia"/>
          <w:sz w:val="24"/>
          <w:szCs w:val="24"/>
        </w:rPr>
        <w:t>放膽開</w:t>
      </w:r>
      <w:r w:rsidR="00C008BD" w:rsidRPr="003A204A">
        <w:rPr>
          <w:rFonts w:ascii="PMingLiU" w:eastAsia="PMingLiU" w:hAnsi="PMingLiU" w:hint="eastAsia"/>
          <w:sz w:val="24"/>
          <w:szCs w:val="24"/>
        </w:rPr>
        <w:t>，</w:t>
      </w:r>
      <w:r w:rsidR="004C3D39" w:rsidRPr="003A204A">
        <w:rPr>
          <w:rFonts w:ascii="PMingLiU" w:eastAsia="PMingLiU" w:hAnsi="PMingLiU" w:hint="eastAsia"/>
          <w:sz w:val="24"/>
          <w:szCs w:val="24"/>
        </w:rPr>
        <w:t>只</w:t>
      </w:r>
      <w:r w:rsidRPr="003A204A">
        <w:rPr>
          <w:rFonts w:ascii="PMingLiU" w:eastAsia="PMingLiU" w:hAnsi="PMingLiU" w:hint="eastAsia"/>
          <w:sz w:val="24"/>
          <w:szCs w:val="24"/>
        </w:rPr>
        <w:t>開小陷胸</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結果看著病人坐在那裏死掉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如果是小陷胸湯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開成大陷胸湯就太過了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病人元氣大傷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甘遂一吃下去馬上成皮包骨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水份都沒了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病人大燥渴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吃一錢甘遂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要吃十斤石膏還有人參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津液才補得回來</w:t>
      </w:r>
      <w:r w:rsidR="004C3D39" w:rsidRPr="003A204A">
        <w:rPr>
          <w:rFonts w:ascii="PMingLiU" w:eastAsia="PMingLiU" w:hAnsi="PMingLiU" w:hint="eastAsia"/>
          <w:sz w:val="24"/>
          <w:szCs w:val="24"/>
        </w:rPr>
        <w:t>。</w:t>
      </w:r>
      <w:r w:rsidRPr="003A204A">
        <w:rPr>
          <w:rFonts w:ascii="PMingLiU" w:eastAsia="PMingLiU" w:hAnsi="PMingLiU" w:hint="eastAsia"/>
          <w:sz w:val="24"/>
          <w:szCs w:val="24"/>
        </w:rPr>
        <w:t>張錫</w:t>
      </w:r>
      <w:r w:rsidR="004C3D39" w:rsidRPr="003A204A">
        <w:rPr>
          <w:rFonts w:ascii="PMingLiU" w:eastAsia="PMingLiU" w:hAnsi="PMingLiU" w:hint="eastAsia"/>
          <w:sz w:val="24"/>
          <w:szCs w:val="24"/>
        </w:rPr>
        <w:t>純</w:t>
      </w:r>
      <w:r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『湯有大小之別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證有輕重之殊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今人多以「小陷胸湯」治「大結胸證」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皆致不救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遂謂「結胸」為不可治之證。不知「結胸」之不可治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祇有二節。』大結胸有兩種不可治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就是表邪過盛的時候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如果脈很浮大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w:t>
      </w:r>
      <w:r w:rsidR="00675AD7"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就是病人津液已經傷到了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看到這個症狀可能裏面是胃癌、胃長腫瘤、淋巴腫瘤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中醫講痰在裏面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痰已經變成硬塊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西醫看是腫瘤</w:t>
      </w:r>
      <w:r w:rsidR="00C37C34" w:rsidRPr="003A204A">
        <w:rPr>
          <w:rFonts w:ascii="PMingLiU" w:eastAsia="PMingLiU" w:hAnsi="PMingLiU" w:hint="eastAsia"/>
          <w:sz w:val="24"/>
          <w:szCs w:val="24"/>
        </w:rPr>
        <w:t>。</w:t>
      </w:r>
      <w:r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00C37C34" w:rsidRPr="003A204A">
        <w:rPr>
          <w:rFonts w:ascii="PMingLiU" w:eastAsia="PMingLiU" w:hAnsi="PMingLiU" w:hint="eastAsia"/>
          <w:sz w:val="24"/>
          <w:szCs w:val="24"/>
        </w:rPr>
        <w:t>如果</w:t>
      </w:r>
      <w:r w:rsidRPr="003A204A">
        <w:rPr>
          <w:rFonts w:ascii="PMingLiU" w:eastAsia="PMingLiU" w:hAnsi="PMingLiU" w:hint="eastAsia"/>
          <w:sz w:val="24"/>
          <w:szCs w:val="24"/>
        </w:rPr>
        <w:t>病人煩躁</w:t>
      </w:r>
      <w:r w:rsidR="00C37C34" w:rsidRPr="003A204A">
        <w:rPr>
          <w:rFonts w:ascii="PMingLiU" w:eastAsia="PMingLiU" w:hAnsi="PMingLiU" w:hint="eastAsia"/>
          <w:sz w:val="24"/>
          <w:szCs w:val="24"/>
        </w:rPr>
        <w:t>就會</w:t>
      </w:r>
      <w:r w:rsidRPr="003A204A">
        <w:rPr>
          <w:rFonts w:ascii="PMingLiU" w:eastAsia="PMingLiU" w:hAnsi="PMingLiU" w:hint="eastAsia"/>
          <w:sz w:val="24"/>
          <w:szCs w:val="24"/>
        </w:rPr>
        <w:t>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因為病人已經沒有條件可以攻了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已經壯熱了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吃藥也是死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不吃藥也是死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寧可吃藥</w:t>
      </w:r>
      <w:r w:rsidR="00C37C34" w:rsidRPr="003A204A">
        <w:rPr>
          <w:rFonts w:ascii="PMingLiU" w:eastAsia="PMingLiU" w:hAnsi="PMingLiU" w:hint="eastAsia"/>
          <w:sz w:val="24"/>
          <w:szCs w:val="24"/>
        </w:rPr>
        <w:t>而</w:t>
      </w:r>
      <w:r w:rsidRPr="003A204A">
        <w:rPr>
          <w:rFonts w:ascii="PMingLiU" w:eastAsia="PMingLiU" w:hAnsi="PMingLiU" w:hint="eastAsia"/>
          <w:sz w:val="24"/>
          <w:szCs w:val="24"/>
        </w:rPr>
        <w:t>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也不要不吃藥等死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剛開始還沒有到煩躁的階段就要下手了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不能等到煩躁危症出現才用。</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小陷胸湯方</w:t>
      </w:r>
      <w:r w:rsidR="004C3D39" w:rsidRPr="003A204A">
        <w:rPr>
          <w:rFonts w:ascii="PMingLiU" w:eastAsia="PMingLiU" w:hAnsi="PMingLiU" w:hint="eastAsia"/>
          <w:sz w:val="24"/>
          <w:szCs w:val="24"/>
        </w:rPr>
        <w:t>：</w:t>
      </w:r>
    </w:p>
    <w:p w:rsidR="004E3EC1"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黃連一兩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半夏半升</w:t>
      </w:r>
      <w:r w:rsidR="004C3D39" w:rsidRPr="003A204A">
        <w:rPr>
          <w:rFonts w:ascii="PMingLiU" w:eastAsia="PMingLiU" w:hAnsi="PMingLiU" w:hint="eastAsia"/>
          <w:sz w:val="24"/>
          <w:szCs w:val="24"/>
        </w:rPr>
        <w:t>（</w:t>
      </w:r>
      <w:r w:rsidRPr="003A204A">
        <w:rPr>
          <w:rFonts w:ascii="PMingLiU" w:eastAsia="PMingLiU" w:hAnsi="PMingLiU" w:hint="eastAsia"/>
          <w:sz w:val="24"/>
          <w:szCs w:val="24"/>
        </w:rPr>
        <w:t>洗</w:t>
      </w:r>
      <w:r w:rsidR="004C3D39"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栝蔞實大者一個</w:t>
      </w:r>
      <w:r w:rsidR="004C3D39"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黃連用一錢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半夏、栝蔞實的量相等用五錢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小陷胸湯專門去痰結在胸中有嘔者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病人很噁心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噁出來的是痰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病人並不會咳嗽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痰梗在胸裏面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中醫叫痰積。臨床上看到最多的是抽煙的人常常得到這種病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只要一得到感冒後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再誤下馬上就梗到了。臨床上不一定結胸的病人才用到小陷胸湯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遇到胃不舒服的病人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舌苔黃而厚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確定胃是熱的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吐痰很多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就可以用了。</w:t>
      </w:r>
    </w:p>
    <w:p w:rsidR="00896FA8" w:rsidRPr="003A204A" w:rsidRDefault="007E14A3"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《內經》</w:t>
      </w:r>
      <w:r w:rsidR="00896FA8" w:rsidRPr="003A204A">
        <w:rPr>
          <w:rFonts w:ascii="PMingLiU" w:eastAsia="PMingLiU" w:hAnsi="PMingLiU" w:hint="eastAsia"/>
          <w:sz w:val="24"/>
          <w:szCs w:val="24"/>
        </w:rPr>
        <w:t>提過</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『腎欲堅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急食苦以堅之。』臨床上遇到尿毒的病人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我們也會用到黃連來解毒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所以黃連可以堅腎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預防毒素入心。</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一五三．</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二三日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心下必結</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脈微弱者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本有久寒也</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若利之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必作「結胸」</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未止者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四日復下之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此作「協熱利」也。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平常太陽病怎會不能臥？睡覺照樣睡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二三天以後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病人不能睡覺了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不能躺下去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要坐起來比較舒服</w:t>
      </w:r>
      <w:r w:rsidR="004C3D39" w:rsidRPr="003A204A">
        <w:rPr>
          <w:rFonts w:ascii="PMingLiU" w:eastAsia="PMingLiU" w:hAnsi="PMingLiU" w:hint="eastAsia"/>
          <w:sz w:val="24"/>
          <w:szCs w:val="24"/>
        </w:rPr>
        <w:t>。</w:t>
      </w:r>
      <w:r w:rsidRPr="003A204A">
        <w:rPr>
          <w:rFonts w:ascii="PMingLiU" w:eastAsia="PMingLiU" w:hAnsi="PMingLiU" w:hint="eastAsia"/>
          <w:sz w:val="24"/>
          <w:szCs w:val="24"/>
        </w:rPr>
        <w:t>所以胸中有水飲的時候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病人無法臥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因為一躺下去的時候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水就逆上來了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他會吐</w:t>
      </w:r>
      <w:r w:rsidR="004C3D39" w:rsidRPr="003A204A">
        <w:rPr>
          <w:rFonts w:ascii="PMingLiU" w:eastAsia="PMingLiU" w:hAnsi="PMingLiU" w:hint="eastAsia"/>
          <w:sz w:val="24"/>
          <w:szCs w:val="24"/>
        </w:rPr>
        <w:t>。</w:t>
      </w:r>
      <w:r w:rsidRPr="003A204A">
        <w:rPr>
          <w:rFonts w:ascii="PMingLiU" w:eastAsia="PMingLiU" w:hAnsi="PMingLiU" w:hint="eastAsia"/>
          <w:sz w:val="24"/>
          <w:szCs w:val="24"/>
        </w:rPr>
        <w:t>第二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水進入肺胸腔的時候會咳嗽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所以一躺下去會更咳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如果水飲不是很強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在橫膈膜的地方就是苓桂朮甘湯證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會引起暈眩</w:t>
      </w:r>
      <w:r w:rsidR="004C3D39" w:rsidRPr="003A204A">
        <w:rPr>
          <w:rFonts w:ascii="PMingLiU" w:eastAsia="PMingLiU" w:hAnsi="PMingLiU" w:hint="eastAsia"/>
          <w:sz w:val="24"/>
          <w:szCs w:val="24"/>
        </w:rPr>
        <w:t>。</w:t>
      </w:r>
      <w:r w:rsidR="004E3EC1" w:rsidRPr="003A204A">
        <w:rPr>
          <w:rFonts w:ascii="PMingLiU" w:eastAsia="PMingLiU" w:hAnsi="PMingLiU" w:hint="eastAsia"/>
          <w:sz w:val="24"/>
          <w:szCs w:val="24"/>
        </w:rPr>
        <w:t>「</w:t>
      </w:r>
      <w:r w:rsidRPr="003A204A">
        <w:rPr>
          <w:rFonts w:ascii="PMingLiU" w:eastAsia="PMingLiU" w:hAnsi="PMingLiU" w:hint="eastAsia"/>
          <w:sz w:val="24"/>
          <w:szCs w:val="24"/>
        </w:rPr>
        <w:t>心下必結</w:t>
      </w:r>
      <w:r w:rsidR="004E3EC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就是胸裏面有堵到</w:t>
      </w:r>
      <w:r w:rsidR="004C3D39" w:rsidRPr="003A204A">
        <w:rPr>
          <w:rFonts w:ascii="PMingLiU" w:eastAsia="PMingLiU" w:hAnsi="PMingLiU" w:hint="eastAsia"/>
          <w:sz w:val="24"/>
          <w:szCs w:val="24"/>
        </w:rPr>
        <w:t>。</w:t>
      </w:r>
      <w:r w:rsidR="004E3EC1" w:rsidRPr="003A204A">
        <w:rPr>
          <w:rFonts w:ascii="PMingLiU" w:eastAsia="PMingLiU" w:hAnsi="PMingLiU" w:hint="eastAsia"/>
          <w:sz w:val="24"/>
          <w:szCs w:val="24"/>
        </w:rPr>
        <w:t>「</w:t>
      </w:r>
      <w:r w:rsidRPr="003A204A">
        <w:rPr>
          <w:rFonts w:ascii="PMingLiU" w:eastAsia="PMingLiU" w:hAnsi="PMingLiU" w:hint="eastAsia"/>
          <w:sz w:val="24"/>
          <w:szCs w:val="24"/>
        </w:rPr>
        <w:t>脈微弱者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本有久寒也</w:t>
      </w:r>
      <w:r w:rsidR="004E3EC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如果病人只是有水在裏面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用苓桂朮甘湯去</w:t>
      </w:r>
      <w:r w:rsidR="004E3EC1" w:rsidRPr="003A204A">
        <w:rPr>
          <w:rFonts w:ascii="PMingLiU" w:eastAsia="PMingLiU" w:hAnsi="PMingLiU" w:hint="eastAsia"/>
          <w:sz w:val="24"/>
          <w:szCs w:val="24"/>
        </w:rPr>
        <w:t>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如果病人脈微弱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就是本身身體很虛寒的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胸寒的人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遇到這種症狀的時候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知道胸裏面寒掉了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水又聚在胸裏面不下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就會但坐不得臥。</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如何知道是水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問病人渴不渴？不渴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還有看舌頭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如果舌苔濕濕的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摸脈脈是弦的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所有的水病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脈一定是弦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脈如果細細的像吉他弦一樣的跳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就代表身體裏面有不正常的水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正常的要用「溫化」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把胃裏面溫起來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然後能把水化掉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如果沒有胃寒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只是水飲擱在胃的外面的時候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苓桂朮甘湯就去掉了</w:t>
      </w:r>
      <w:r w:rsidR="004C3D39" w:rsidRPr="003A204A">
        <w:rPr>
          <w:rFonts w:ascii="PMingLiU" w:eastAsia="PMingLiU" w:hAnsi="PMingLiU" w:hint="eastAsia"/>
          <w:sz w:val="24"/>
          <w:szCs w:val="24"/>
        </w:rPr>
        <w:t>。</w:t>
      </w:r>
      <w:r w:rsidRPr="003A204A">
        <w:rPr>
          <w:rFonts w:ascii="PMingLiU" w:eastAsia="PMingLiU" w:hAnsi="PMingLiU" w:hint="eastAsia"/>
          <w:sz w:val="24"/>
          <w:szCs w:val="24"/>
        </w:rPr>
        <w:t>所以要取溫化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最好的溫胃藥是乾薑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有的時候乾薑、生薑並用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乾薑讓胃熱起來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生薑把它打散開來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因為明知道有水在裏面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病人不渴有水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所以要把水去掉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要加半夏。胃為什麼會冷掉？脾的功能一定不好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所以要加白朮、茯苓等量的用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來加強脾臟的功能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這時候胃就開始動了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胃裏面熱起來後水氣才會到肺上面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水氣會像雲霧一樣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後面要加炙甘草可使胸陽壯盛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等於甘草乾薑湯的加減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這就是把胃裏面的水溫化掉。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如果遇到這種情形腸胃已經是寒的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醫生沒有開溫化的藥</w:t>
      </w:r>
      <w:r w:rsidR="00C008BD" w:rsidRPr="003A204A">
        <w:rPr>
          <w:rFonts w:ascii="PMingLiU" w:eastAsia="PMingLiU" w:hAnsi="PMingLiU" w:hint="eastAsia"/>
          <w:sz w:val="24"/>
          <w:szCs w:val="24"/>
        </w:rPr>
        <w:t>，</w:t>
      </w:r>
      <w:r w:rsidR="004E3EC1" w:rsidRPr="003A204A">
        <w:rPr>
          <w:rFonts w:ascii="PMingLiU" w:eastAsia="PMingLiU" w:hAnsi="PMingLiU" w:hint="eastAsia"/>
          <w:sz w:val="24"/>
          <w:szCs w:val="24"/>
        </w:rPr>
        <w:t>「</w:t>
      </w:r>
      <w:r w:rsidRPr="003A204A">
        <w:rPr>
          <w:rFonts w:ascii="PMingLiU" w:eastAsia="PMingLiU" w:hAnsi="PMingLiU" w:hint="eastAsia"/>
          <w:sz w:val="24"/>
          <w:szCs w:val="24"/>
        </w:rPr>
        <w:t>反下之</w:t>
      </w:r>
      <w:r w:rsidR="004E3EC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為什麼會用攻下法？因為病人心中結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醫生以為是食物堵起裏面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不知道是水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開錯藥了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如果攻下去以後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他太陽表證還有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太陽病還沒好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如果止利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必作結胸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因為他裏面本來就有水飲在裏面。</w:t>
      </w:r>
    </w:p>
    <w:p w:rsidR="00896FA8" w:rsidRPr="003A204A" w:rsidRDefault="004E3EC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未止者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四日復下之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此作協熱利也</w:t>
      </w:r>
      <w:r w:rsidR="004C3D39"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張仲景這裏的意思是說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如果下利的狀況不止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寒會跟著利一起走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寒跟著利走的時候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太陽表熱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前面講的太陽病二三日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皮膚表面上的濾過性病毒就陷進來了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順著水道系統進入腸子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本來應該吃桂枝湯發表的藥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把腸胃的津液發出去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這腸胃和皮膚的管道是通的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結果一攻下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表邪都進來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到腸胃裏面來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就變成協熱利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協熱利就是大便很臭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濾過性病毒是一定的量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它經過皮膚到腸胃裏面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引起腸炎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這時候就不是太陽表證的藥了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到時候開譬如葛根湯、五苓散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協熱利嚴重的用葛芩連湯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臨證上來開。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寒濕是有形的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我們的白津就是寒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黏黏的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食物進入消化系統就是「腑」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「腑」供給「臟」營養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如果被寒結到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就會擋在外面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就是這白白的濕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平常去濕的時候就是採攻下從大便排出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像「臟結」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要把臟結的寒去掉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讓臟腑間的功能能夠結合在一起的時候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開給病人的處方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裏面沒有大黃、芒硝攻下的藥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結果病人一直在下利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拉出來的大便黏黏稠稠濕溼的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這就是寒濕都排出來。</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一五四．</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不結胸者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此為欲解也</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脈促者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必結胸也</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脈細數者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必咽痛</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必兩脅拘急</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頭痛未止</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脈沉緊者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必心下痛</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脈沉滑者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「協熱利」</w:t>
      </w:r>
      <w:r w:rsidR="004C3D39" w:rsidRPr="003A204A">
        <w:rPr>
          <w:rFonts w:ascii="PMingLiU" w:eastAsia="PMingLiU" w:hAnsi="PMingLiU" w:hint="eastAsia"/>
          <w:sz w:val="24"/>
          <w:szCs w:val="24"/>
        </w:rPr>
        <w:t>。</w:t>
      </w:r>
      <w:r w:rsidR="00896FA8" w:rsidRPr="003A204A">
        <w:rPr>
          <w:rFonts w:ascii="PMingLiU" w:eastAsia="PMingLiU" w:hAnsi="PMingLiU" w:hint="eastAsia"/>
          <w:sz w:val="24"/>
          <w:szCs w:val="24"/>
        </w:rPr>
        <w:t>脈數滑者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必下血。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這一條辨是說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醫生光摸脈去診斷病人到底能到什麼程度？太陽病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結果醫生開錯了誤用攻下法。</w:t>
      </w:r>
    </w:p>
    <w:p w:rsidR="00896FA8" w:rsidRPr="003A204A" w:rsidRDefault="004C3D3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不結胸者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此為欲解也。</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如果病人變成結胸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脈就沉下去了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現在病人其脈浮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就不會結胸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本來表病就有浮脈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此為欲解也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代表病人身體很好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他的免疫系統沒有因為攻下讓表邪下陷到身體裏面。</w:t>
      </w:r>
    </w:p>
    <w:p w:rsidR="00896FA8" w:rsidRPr="003A204A" w:rsidRDefault="004C3D3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脈促者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必結胸也。</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為什麼叫脈促？促脈跳跳跳跳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突然停掉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速度很快。突然停掉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然後又跳回來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跳六七八下停一下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為什麼？因為被攻下後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血往下走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下利以後血要回流回來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可是血流回來力量又不夠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回溯力量夠的時候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就跳得很快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不夠的時候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突然血空掉了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因為是下利造成身體裏面虛掉了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血空的時候脈就沒有跳起來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就知道病人的體能沒有辦法恢復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所以現在摸到促脈就知道一定會結胸了。</w:t>
      </w:r>
    </w:p>
    <w:p w:rsidR="00896FA8" w:rsidRPr="003A204A" w:rsidRDefault="004C3D3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脈細數者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必咽痛。</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何謂細？細脈代表裏虛掉了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何謂數？數代表熱。本來寒束在表面上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攻下以後有一種情形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寒束在肺的外方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胸是諸陽之會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陽要發散出來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流汗就是肺的功能正常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寒束到表了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肺熱出不去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熱本來性就是輕的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熱氣往上衝到皮膚表面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發散不出去就衝到喉嚨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要把肺寒去掉要靠麻黃、杏仁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這熱從哪來？</w:t>
      </w:r>
      <w:r w:rsidR="004E3EC1" w:rsidRPr="003A204A">
        <w:rPr>
          <w:rFonts w:ascii="PMingLiU" w:eastAsia="PMingLiU" w:hAnsi="PMingLiU" w:hint="eastAsia"/>
          <w:sz w:val="24"/>
          <w:szCs w:val="24"/>
        </w:rPr>
        <w:t>是從</w:t>
      </w:r>
      <w:r w:rsidR="00896FA8" w:rsidRPr="003A204A">
        <w:rPr>
          <w:rFonts w:ascii="PMingLiU" w:eastAsia="PMingLiU" w:hAnsi="PMingLiU" w:hint="eastAsia"/>
          <w:sz w:val="24"/>
          <w:szCs w:val="24"/>
        </w:rPr>
        <w:t>胃</w:t>
      </w:r>
      <w:r w:rsidR="004E3EC1" w:rsidRPr="003A204A">
        <w:rPr>
          <w:rFonts w:ascii="PMingLiU" w:eastAsia="PMingLiU" w:hAnsi="PMingLiU" w:hint="eastAsia"/>
          <w:sz w:val="24"/>
          <w:szCs w:val="24"/>
        </w:rPr>
        <w:t>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胃本來就是土生金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所以熱的源頭就是胃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要把胃熱降下去就加石膏、甘草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所以麻黃、杏仁是去肺寒去表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石膏、甘草降胃熱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所以有「麻杏甘石湯」。</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必兩脅拘急。</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弦脈代表水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弦脈也是少陽的脈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因為肝膽的脈正常是弦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肝是厥陰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膽是少陽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所以少陽的脈本身是弦的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弦脈不但主水也主少陽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一被攻下以後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沒有進入身體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沒有進入腸胃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這水一回流進入胸肋中焦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進入兩脅的地方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當然兩脅拘急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這時候開「小柴胡湯」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因為胸脅苦滿。</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⑤</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頭痛未止。</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何謂脈緊？就是寒還在表上面沒有陷進來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這緊脈代表寒束在表面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束得很厲害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繃得很緊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摸到的脈很硬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這時候還是開發表的藥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為什麼病人感冒會頭痛？人身體裏面本來就有熱氣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這熱氣就是陽氣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就是免疫系統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我們的體能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寒束在表面的時候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免疫系統自然會衝上來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第一個就是衝到頭部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熱發散不出來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就悶在頭上面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結果頭在痛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中醫的講法是固表力跟表邪在相抗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西醫的講法是免疫系統跟濾過性病毒相抗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產生的痛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這時候要用藥去輔助它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讓他發表流汗就好了。</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⑥</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脈沉緊者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必心下痛。</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何謂沉？</w:t>
      </w:r>
      <w:r w:rsidR="00FD3A11" w:rsidRPr="003A204A">
        <w:rPr>
          <w:rFonts w:ascii="PMingLiU" w:eastAsia="PMingLiU" w:hAnsi="PMingLiU" w:hint="eastAsia"/>
          <w:sz w:val="24"/>
          <w:szCs w:val="24"/>
        </w:rPr>
        <w:t>按得很深，</w:t>
      </w:r>
      <w:r w:rsidR="00896FA8" w:rsidRPr="003A204A">
        <w:rPr>
          <w:rFonts w:ascii="PMingLiU" w:eastAsia="PMingLiU" w:hAnsi="PMingLiU" w:hint="eastAsia"/>
          <w:sz w:val="24"/>
          <w:szCs w:val="24"/>
        </w:rPr>
        <w:t>按到骨邊才摸得到脈就是沉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沉代表病在裏</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何謂緊？緊代表寒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所以是裏寒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如果浮且緊就是表寒</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怎麼變裏寒？因為攻下的藥都是寒涼的藥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芒硝是很寒涼的藥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寒涼的藥下去後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造成裏面寒掉了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心下痛就是胃裏面痛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這時候腸胃冷掉了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如果病人噁心、嘔吐還是「小柴胡湯」</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如果裏面痛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確定病人胃裏面有沒有東西？如果沒有東西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就用甘草乾薑湯下去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如果有東西堵在裏面的話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就用熱的藥加一點大黃下去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把裏面清出來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譬如甘草乾薑湯裏面加一點大黃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大黃無所謂寒熱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只是去實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用甘草乾薑把胃熱起來。</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⑦</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脈沉滑者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協熱利。</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沉脈代表裏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滑脈代表有痰飲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滑脈摸上去像鋸子一樣跑的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還有血過熱的時候也會有滑脈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血流速度很快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血裏面有一定的溫度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就是靠水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血過熱的時候一定是水不夠了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熱就是發炎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發炎所以水份會喪失很多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因為下利把水份都排掉了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所以燥熱起來了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要把利止掉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津液才能補回去。</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⑧</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脈數滑者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必下血。</w:t>
      </w:r>
      <w:r w:rsidR="004E3EC1" w:rsidRPr="003A204A">
        <w:rPr>
          <w:rFonts w:ascii="PMingLiU" w:eastAsia="PMingLiU" w:hAnsi="PMingLiU" w:hint="eastAsia"/>
          <w:sz w:val="24"/>
          <w:szCs w:val="24"/>
        </w:rPr>
        <w:t>」</w:t>
      </w:r>
      <w:r w:rsidR="00896FA8" w:rsidRPr="003A204A">
        <w:rPr>
          <w:rFonts w:ascii="PMingLiU" w:eastAsia="PMingLiU" w:hAnsi="PMingLiU" w:hint="eastAsia"/>
          <w:sz w:val="24"/>
          <w:szCs w:val="24"/>
        </w:rPr>
        <w:t>滑已經是血裏面有熱了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再加數就是壯熱了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壯熱到極限的時候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血管會破裂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破在肛門的話就便血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破在膀胱的話就會小便帶血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心臟血管破裂外面有網膜包著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心臟下來有腎主動脈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就是到腎臟有一個大動脈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如果破裂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旁邊還是有一個網膜包著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西醫是把這段剪掉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換一人工血管</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為什麼會破裂？因為壯熱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陽明證沒有好而造成的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所以有時候看到小孩發高燒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要趕快退燒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用白虎湯或承氣湯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如果只是津液傷到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西醫打點滴是會退燒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但如果大便堵在裏面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西醫就沒有辦法了。</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一五五．</w:t>
      </w:r>
      <w:r w:rsidR="00896FA8" w:rsidRPr="003A204A">
        <w:rPr>
          <w:rFonts w:ascii="PMingLiU" w:eastAsia="PMingLiU" w:hAnsi="PMingLiU" w:hint="eastAsia"/>
          <w:sz w:val="24"/>
          <w:szCs w:val="24"/>
        </w:rPr>
        <w:t>病在陽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應以汗解之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反以冷水潠之</w:t>
      </w:r>
      <w:r w:rsidR="002C31DC" w:rsidRPr="003A204A">
        <w:rPr>
          <w:rFonts w:ascii="PMingLiU" w:eastAsia="PMingLiU" w:hAnsi="PMingLiU" w:hint="eastAsia"/>
          <w:sz w:val="24"/>
          <w:szCs w:val="24"/>
        </w:rPr>
        <w:t>。</w:t>
      </w:r>
      <w:r w:rsidR="00896FA8" w:rsidRPr="003A204A">
        <w:rPr>
          <w:rFonts w:ascii="PMingLiU" w:eastAsia="PMingLiU" w:hAnsi="PMingLiU" w:hint="eastAsia"/>
          <w:sz w:val="24"/>
          <w:szCs w:val="24"/>
        </w:rPr>
        <w:t>若灌之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其熱被卻不得去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彌更益煩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肉上粟起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意欲飲水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反不渴者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服「文蛤散」</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若不差者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與「五苓散」。</w:t>
      </w:r>
    </w:p>
    <w:p w:rsidR="00896FA8" w:rsidRPr="003A204A" w:rsidRDefault="004E3EC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病在陽</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就是病在表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陽就是表</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應以汗解之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應該用發汗來解</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反以冷水潠之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就是用水噴他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結果皮膚表面被束到了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汗發不出來</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若灌之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還有一種狀況是身很熱</w:t>
      </w:r>
      <w:r w:rsidR="00FD3A11" w:rsidRPr="003A204A">
        <w:rPr>
          <w:rFonts w:ascii="PMingLiU" w:eastAsia="PMingLiU" w:hAnsi="PMingLiU" w:hint="eastAsia"/>
          <w:sz w:val="24"/>
          <w:szCs w:val="24"/>
        </w:rPr>
        <w:t>時，</w:t>
      </w:r>
      <w:r w:rsidR="00896FA8" w:rsidRPr="003A204A">
        <w:rPr>
          <w:rFonts w:ascii="PMingLiU" w:eastAsia="PMingLiU" w:hAnsi="PMingLiU" w:hint="eastAsia"/>
          <w:sz w:val="24"/>
          <w:szCs w:val="24"/>
        </w:rPr>
        <w:t>灌水下去也會</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其熱被卻不得去</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熱被固在表上面散不掉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彌更益煩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熱要出去又出不去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熱在裏面就越來越煩</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肉上粟起</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皮膚上雞皮疙瘩起得很多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水要發發不掉</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意欲飲水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反不渴者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為什麼？因為他本身熱在胸陽</w:t>
      </w:r>
      <w:r w:rsidR="002C31DC" w:rsidRPr="003A204A">
        <w:rPr>
          <w:rFonts w:ascii="PMingLiU" w:eastAsia="PMingLiU" w:hAnsi="PMingLiU" w:hint="eastAsia"/>
          <w:sz w:val="24"/>
          <w:szCs w:val="24"/>
        </w:rPr>
        <w:t>，</w:t>
      </w:r>
      <w:r w:rsidR="00896FA8" w:rsidRPr="003A204A">
        <w:rPr>
          <w:rFonts w:ascii="PMingLiU" w:eastAsia="PMingLiU" w:hAnsi="PMingLiU" w:hint="eastAsia"/>
          <w:sz w:val="24"/>
          <w:szCs w:val="24"/>
        </w:rPr>
        <w:t>在肺裏面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胃並沒有熱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胃有熱的話一定會燥渴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他很熱又不想喝水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就是胃裏面沒有熱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熱在肺上面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這種狀況下服文蛤散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是單純的水飲證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水排不掉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是經方裏面最輕劑的排水利尿劑</w:t>
      </w:r>
      <w:r w:rsidR="002C31DC" w:rsidRPr="003A204A">
        <w:rPr>
          <w:rFonts w:ascii="PMingLiU" w:eastAsia="PMingLiU" w:hAnsi="PMingLiU" w:hint="eastAsia"/>
          <w:sz w:val="24"/>
          <w:szCs w:val="24"/>
        </w:rPr>
        <w:t>，</w:t>
      </w:r>
      <w:r w:rsidR="00896FA8" w:rsidRPr="003A204A">
        <w:rPr>
          <w:rFonts w:ascii="PMingLiU" w:eastAsia="PMingLiU" w:hAnsi="PMingLiU" w:hint="eastAsia"/>
          <w:sz w:val="24"/>
          <w:szCs w:val="24"/>
        </w:rPr>
        <w:t>水發不掉用利尿</w:t>
      </w:r>
      <w:r w:rsidR="002C31DC" w:rsidRPr="003A204A">
        <w:rPr>
          <w:rFonts w:ascii="PMingLiU" w:eastAsia="PMingLiU" w:hAnsi="PMingLiU" w:hint="eastAsia"/>
          <w:sz w:val="24"/>
          <w:szCs w:val="24"/>
        </w:rPr>
        <w:t>。</w:t>
      </w:r>
      <w:r w:rsidR="00896FA8" w:rsidRPr="003A204A">
        <w:rPr>
          <w:rFonts w:ascii="PMingLiU" w:eastAsia="PMingLiU" w:hAnsi="PMingLiU" w:hint="eastAsia"/>
          <w:sz w:val="24"/>
          <w:szCs w:val="24"/>
        </w:rPr>
        <w:t>若不差者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與五苓散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如果還沒好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就用五苓散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五苓散就是把表水從小便走掉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所以五苓散是很好治療水腫的方劑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如果早上起來人腫腫的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到了中午就慢慢消了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就是「五苓散證」。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文蛤散方</w:t>
      </w:r>
      <w:r w:rsidR="002C31DC" w:rsidRPr="003A204A">
        <w:rPr>
          <w:rFonts w:ascii="PMingLiU" w:eastAsia="PMingLiU" w:hAnsi="PMingLiU" w:hint="eastAsia"/>
          <w:sz w:val="24"/>
          <w:szCs w:val="24"/>
        </w:rPr>
        <w:t>：</w:t>
      </w:r>
    </w:p>
    <w:p w:rsidR="004E3EC1"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文蛤五兩</w:t>
      </w:r>
      <w:r w:rsidR="002C31D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一味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以沸湯和一錢匕服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湯用五合。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文蛤用五錢就好了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到菜場的時候買海水的文蛤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黃黃的上面有黑條紋的比較大的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平常小便不是很好的吃一吃沒關係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打碎後磨成細末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一錢匕就是喝湯的湯匙一平匙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用滾水沖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湯用五合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為什麼要喝這麼多水？就是把水利出來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病重一點的文蛤散就不行了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所以文蛤散用得不多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大多用五苓散。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與文蛤類似的還有牡蠣和瓦楞子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因為鹹能軟堅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所以這兩味藥也是攻堅用的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像牡蠣可以用在甲狀腺腫或是淋巴腫大</w:t>
      </w:r>
      <w:r w:rsidR="002C31DC" w:rsidRPr="003A204A">
        <w:rPr>
          <w:rFonts w:ascii="PMingLiU" w:eastAsia="PMingLiU" w:hAnsi="PMingLiU" w:hint="eastAsia"/>
          <w:sz w:val="24"/>
          <w:szCs w:val="24"/>
        </w:rPr>
        <w:t>，</w:t>
      </w:r>
      <w:r w:rsidRPr="003A204A">
        <w:rPr>
          <w:rFonts w:ascii="PMingLiU" w:eastAsia="PMingLiU" w:hAnsi="PMingLiU" w:hint="eastAsia"/>
          <w:sz w:val="24"/>
          <w:szCs w:val="24"/>
        </w:rPr>
        <w:t>至於瓦楞子就是菜市場能看到的血蚶的外殼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形狀表面像舊式瓦房屋頂的瓦壟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所以稱為瓦楞子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因為形狀也像乳房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所以用來攻乳房附近的腫塊。</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一五六．</w:t>
      </w:r>
      <w:r w:rsidR="00896FA8" w:rsidRPr="003A204A">
        <w:rPr>
          <w:rFonts w:ascii="PMingLiU" w:eastAsia="PMingLiU" w:hAnsi="PMingLiU" w:hint="eastAsia"/>
          <w:sz w:val="24"/>
          <w:szCs w:val="24"/>
        </w:rPr>
        <w:t>「寒實結胸」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無熱證者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與「三物小白散」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「陷胸湯」不可服。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實代表有物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有東西在裏面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實分成寒熱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熱的症狀很簡單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病人會渴會</w:t>
      </w:r>
      <w:r w:rsidR="00675AD7"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脈會數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舌苔會很黃</w:t>
      </w:r>
      <w:r w:rsidR="002C31DC" w:rsidRPr="003A204A">
        <w:rPr>
          <w:rFonts w:ascii="PMingLiU" w:eastAsia="PMingLiU" w:hAnsi="PMingLiU" w:hint="eastAsia"/>
          <w:sz w:val="24"/>
          <w:szCs w:val="24"/>
        </w:rPr>
        <w:t>，</w:t>
      </w:r>
      <w:r w:rsidRPr="003A204A">
        <w:rPr>
          <w:rFonts w:ascii="PMingLiU" w:eastAsia="PMingLiU" w:hAnsi="PMingLiU" w:hint="eastAsia"/>
          <w:sz w:val="24"/>
          <w:szCs w:val="24"/>
        </w:rPr>
        <w:t>如果是寒也是有東西在裏面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這時候不能開大小陷胸湯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因為陷胸湯是對熱實結胸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陷胸湯裏面都是比較寒涼的藥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如果寒實再用陷胸湯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寒會實得更緊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這時候要靠「三物小白散」</w:t>
      </w:r>
      <w:r w:rsidR="002C31DC" w:rsidRPr="003A204A">
        <w:rPr>
          <w:rFonts w:ascii="PMingLiU" w:eastAsia="PMingLiU" w:hAnsi="PMingLiU" w:hint="eastAsia"/>
          <w:sz w:val="24"/>
          <w:szCs w:val="24"/>
        </w:rPr>
        <w:t>。</w:t>
      </w:r>
      <w:r w:rsidRPr="003A204A">
        <w:rPr>
          <w:rFonts w:ascii="PMingLiU" w:eastAsia="PMingLiU" w:hAnsi="PMingLiU" w:hint="eastAsia"/>
          <w:sz w:val="24"/>
          <w:szCs w:val="24"/>
        </w:rPr>
        <w:t>為什麼叫三物小白散？就是說用的劑量很少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一點點而已。</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巴豆在中藥裏面是很毒的藥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有人吃巴豆吃得「肝腸寸斷」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腸子都斷掉了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所以要小心用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對證就沒關係</w:t>
      </w:r>
      <w:r w:rsidR="004E3EC1"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如果病人被西醫處理過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就盡量不用巴豆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因為診斷上容易有盲點</w:t>
      </w:r>
      <w:r w:rsidR="002C31DC" w:rsidRPr="003A204A">
        <w:rPr>
          <w:rFonts w:ascii="PMingLiU" w:eastAsia="PMingLiU" w:hAnsi="PMingLiU" w:hint="eastAsia"/>
          <w:sz w:val="24"/>
          <w:szCs w:val="24"/>
        </w:rPr>
        <w:t>。</w:t>
      </w:r>
      <w:r w:rsidRPr="003A204A">
        <w:rPr>
          <w:rFonts w:ascii="PMingLiU" w:eastAsia="PMingLiU" w:hAnsi="PMingLiU" w:hint="eastAsia"/>
          <w:sz w:val="24"/>
          <w:szCs w:val="24"/>
        </w:rPr>
        <w:t>桔梗用三分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張仲景前面的劑量用「兩」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在這裏用「分」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巴豆用一分或兩顆就夠了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巴豆像黑豆、豆豉大小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外面還有一層殼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吃的時候還要把殼拿掉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巴豆仁兩片剝開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心要去掉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放在熱鍋上面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一燒就焦了就變成黑豆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放在缽上一磨就變成巴豆霜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桔梗、貝母等量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中藥裏面的桔梗用在兩個地方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一是排膿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一是去寒痰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所以桔梗甘草湯又名排膿湯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因為桔梗去痰的力量很強</w:t>
      </w:r>
      <w:r w:rsidR="004E3EC1" w:rsidRPr="003A204A">
        <w:rPr>
          <w:rFonts w:ascii="PMingLiU" w:eastAsia="PMingLiU" w:hAnsi="PMingLiU" w:hint="eastAsia"/>
          <w:sz w:val="24"/>
          <w:szCs w:val="24"/>
        </w:rPr>
        <w:t>。</w:t>
      </w:r>
      <w:r w:rsidRPr="003A204A">
        <w:rPr>
          <w:rFonts w:ascii="PMingLiU" w:eastAsia="PMingLiU" w:hAnsi="PMingLiU" w:hint="eastAsia"/>
          <w:sz w:val="24"/>
          <w:szCs w:val="24"/>
        </w:rPr>
        <w:t>貝母也是攻堅去痰降逆的藥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貝母可以通利喉結</w:t>
      </w:r>
      <w:r w:rsidR="002C31DC" w:rsidRPr="003A204A">
        <w:rPr>
          <w:rFonts w:ascii="PMingLiU" w:eastAsia="PMingLiU" w:hAnsi="PMingLiU" w:hint="eastAsia"/>
          <w:sz w:val="24"/>
          <w:szCs w:val="24"/>
        </w:rPr>
        <w:t>。</w:t>
      </w:r>
      <w:r w:rsidRPr="003A204A">
        <w:rPr>
          <w:rFonts w:ascii="PMingLiU" w:eastAsia="PMingLiU" w:hAnsi="PMingLiU" w:hint="eastAsia"/>
          <w:sz w:val="24"/>
          <w:szCs w:val="24"/>
        </w:rPr>
        <w:t>不管是甲狀腺腫瘤、鼻咽癌、淋巴腺腫瘤、扁桃腺腫瘤</w:t>
      </w:r>
      <w:r w:rsidR="00C008BD" w:rsidRPr="003A204A">
        <w:rPr>
          <w:rFonts w:ascii="PMingLiU" w:eastAsia="PMingLiU" w:hAnsi="PMingLiU" w:hint="eastAsia"/>
          <w:sz w:val="24"/>
          <w:szCs w:val="24"/>
        </w:rPr>
        <w:t>，</w:t>
      </w:r>
      <w:bookmarkStart w:id="8" w:name="問題09"/>
      <w:r w:rsidRPr="003A204A">
        <w:rPr>
          <w:rFonts w:ascii="PMingLiU" w:eastAsia="PMingLiU" w:hAnsi="PMingLiU" w:hint="eastAsia"/>
          <w:sz w:val="24"/>
          <w:szCs w:val="24"/>
        </w:rPr>
        <w:t>只要是喉嚨這一段有硬塊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只有兩味藥在用</w:t>
      </w:r>
      <w:r w:rsidR="00C008BD" w:rsidRPr="003A204A">
        <w:rPr>
          <w:rFonts w:ascii="PMingLiU" w:eastAsia="PMingLiU" w:hAnsi="PMingLiU" w:hint="eastAsia"/>
          <w:sz w:val="24"/>
          <w:szCs w:val="24"/>
        </w:rPr>
        <w:t>，</w:t>
      </w:r>
      <w:bookmarkStart w:id="9" w:name="問題01"/>
      <w:r w:rsidRPr="003A204A">
        <w:rPr>
          <w:rFonts w:ascii="PMingLiU" w:eastAsia="PMingLiU" w:hAnsi="PMingLiU" w:hint="eastAsia"/>
          <w:sz w:val="24"/>
          <w:szCs w:val="24"/>
        </w:rPr>
        <w:t>就是桔梗和連翹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連翹又名連軺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桔梗、連翹等量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還有巴豆。</w:t>
      </w:r>
      <w:bookmarkEnd w:id="8"/>
    </w:p>
    <w:bookmarkEnd w:id="9"/>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為什麼叫寒實結胸？為什麼用這麼強的藥？有一個人陽明熱很渴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先喝很多冰的東西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吃完後肚子餓了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又吃了很多不消化的東西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堵到後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口還是渴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又喝水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水一喝就把腸裏面的東西往下走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就堵到大腸裏去了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然後中間空出來了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又餓了又吃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吃了又堵到了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結果從食道到大腸滿滿的都是食物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這就是寒實結胸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病人的症狀是昏迷的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他呼吸很均勻很正常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氣息很微弱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西醫找不到原因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其實是吃撐到了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這時候要問他的親人他昨晚吃了什麼東西？確定是腸胃堵到了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再看舌頭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舌苔是白的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因為腸胃都不蠕動了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因為食物太多了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蠕動的力量都沒有了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這時候要靠三物小白散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這巴豆很熱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巴豆一吃下去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從食道到大腸一路清出來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出來的東西還有排列順序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如果臨床上病人沒辦法吃下去的話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可以從鼻子噴進去。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經方裏面最重的藥是巴豆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張仲景只用在這幾個地方（巴豆都是磨成粉在用的）</w:t>
      </w:r>
      <w:r w:rsidR="0049194B" w:rsidRPr="003A204A">
        <w:rPr>
          <w:rFonts w:ascii="PMingLiU" w:eastAsia="PMingLiU" w:hAnsi="PMingLiU" w:hint="eastAsia"/>
          <w:sz w:val="24"/>
          <w:szCs w:val="24"/>
        </w:rPr>
        <w:t>：</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巴豆、桔梗等量同用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巴豆一顆或兩顆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專門使毒化成膿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有的時候身體裏面的結毒、硬塊、痞塊在身體裏面很深的地方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發不出來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要讓它化成膿排出來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例如肺中的膿瘍屬寒實者。</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巴豆和貝母同用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專門去喉嚨、咽喉之堵塞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癌症到末期的時候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東西都沒有辦法吞下去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這通關利結的力量很強。輕症用半夏苦酒湯</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嚴重的用硝石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或用經方中的巴豆和貝母。但是如果是西醫開刀或化療過的病人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再腫起來的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用了就效果不好。</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巴豆、杏仁同用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叫「走馬湯」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也是用在心胸的結毒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有的時候癌症到末期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梗在肺的地方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食道裏面都長滿癌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東西吞不下去了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巴豆和杏仁同用的時候是生用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後面介紹瀉心湯的時候再說明生用的功能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把巴豆和杏仁磨碎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巴豆二粒和杏仁五六粒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杏仁可以多一點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用棉布包起來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用熱水泡著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一擰汁就出來了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這汁就可以了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食道癌、胃癌到後期無法吞東西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巴豆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杏仁一下去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堵到的癌細胞都可以被打開一條通道。</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巴豆和大黃、乾薑並用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專門用在下腹結痛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目前用在大腸癌的就是這味方劑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大腸癌到後期都不大便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癌細胞長滿了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西醫可能做個人工肛門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巴豆下去可以打個洞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用這藥要有「必死的決心」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這是很危險的時候用。</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⑤</w:t>
      </w:r>
      <w:r w:rsidR="00896FA8" w:rsidRPr="003A204A">
        <w:rPr>
          <w:rFonts w:ascii="PMingLiU" w:eastAsia="PMingLiU" w:hAnsi="PMingLiU" w:hint="eastAsia"/>
          <w:sz w:val="24"/>
          <w:szCs w:val="24"/>
        </w:rPr>
        <w:t>巴豆和炮附子、吳茱萸同用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專門治心胸寒痛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胃裏面冰冷的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病人的陳述說胃裏面有冰塊在裏面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可是摸他的皮膚是燙的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檢查胃的形狀又很好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胃裏面被寒氣、白津液塞得滿滿的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沒有辦法吃東西。也不口渴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因為白津在裏面。</w:t>
      </w:r>
    </w:p>
    <w:p w:rsidR="00896FA8" w:rsidRPr="003A204A" w:rsidRDefault="002C31D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⑥</w:t>
      </w:r>
      <w:r w:rsidR="00896FA8" w:rsidRPr="003A204A">
        <w:rPr>
          <w:rFonts w:ascii="PMingLiU" w:eastAsia="PMingLiU" w:hAnsi="PMingLiU" w:hint="eastAsia"/>
          <w:sz w:val="24"/>
          <w:szCs w:val="24"/>
        </w:rPr>
        <w:t>巴豆與芫花同用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能去大腹積水與痞塊積聚。兩顆巴豆與配上1/3錢芫花做成藥丸。</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用到巴豆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必須病人沒有被西醫處理過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而且病人家屬相信中醫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否則如果救不回來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病人家屬忘了重病難治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會以為是病人是吃藥死的。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「陷胸湯」萬不可服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以「寒實結胸」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為寒飲凝痰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結於胸中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如與「黃連」、「半夏」、「</w:t>
      </w:r>
      <w:r w:rsidR="002C31DC" w:rsidRPr="003A204A">
        <w:rPr>
          <w:rFonts w:ascii="PMingLiU" w:eastAsia="PMingLiU" w:hAnsi="PMingLiU" w:hint="eastAsia"/>
          <w:sz w:val="24"/>
          <w:szCs w:val="24"/>
        </w:rPr>
        <w:t>栝</w:t>
      </w:r>
      <w:r w:rsidRPr="003A204A">
        <w:rPr>
          <w:rFonts w:ascii="PMingLiU" w:eastAsia="PMingLiU" w:hAnsi="PMingLiU" w:hint="eastAsia"/>
          <w:sz w:val="24"/>
          <w:szCs w:val="24"/>
        </w:rPr>
        <w:t>蔞」之三物苦寒劑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益使其堅凝不得化也。「白散」為「巴豆」、「桔梗」、「貝母」</w:t>
      </w:r>
      <w:r w:rsidR="00C008BD" w:rsidRPr="003A204A">
        <w:rPr>
          <w:rFonts w:ascii="PMingLiU" w:eastAsia="PMingLiU" w:hAnsi="PMingLiU" w:hint="eastAsia"/>
          <w:sz w:val="24"/>
          <w:szCs w:val="24"/>
        </w:rPr>
        <w:t>，</w:t>
      </w:r>
      <w:r w:rsidR="004E3EC1" w:rsidRPr="003A204A">
        <w:rPr>
          <w:rFonts w:ascii="PMingLiU" w:eastAsia="PMingLiU" w:hAnsi="PMingLiU" w:hint="eastAsia"/>
          <w:sz w:val="24"/>
          <w:szCs w:val="24"/>
        </w:rPr>
        <w:t>因為</w:t>
      </w:r>
      <w:r w:rsidRPr="003A204A">
        <w:rPr>
          <w:rFonts w:ascii="PMingLiU" w:eastAsia="PMingLiU" w:hAnsi="PMingLiU" w:hint="eastAsia"/>
          <w:sz w:val="24"/>
          <w:szCs w:val="24"/>
        </w:rPr>
        <w:t>藥</w:t>
      </w:r>
      <w:r w:rsidR="004E3EC1" w:rsidRPr="003A204A">
        <w:rPr>
          <w:rFonts w:ascii="PMingLiU" w:eastAsia="PMingLiU" w:hAnsi="PMingLiU" w:hint="eastAsia"/>
          <w:sz w:val="24"/>
          <w:szCs w:val="24"/>
        </w:rPr>
        <w:t>物是</w:t>
      </w:r>
      <w:r w:rsidRPr="003A204A">
        <w:rPr>
          <w:rFonts w:ascii="PMingLiU" w:eastAsia="PMingLiU" w:hAnsi="PMingLiU" w:hint="eastAsia"/>
          <w:sz w:val="24"/>
          <w:szCs w:val="24"/>
        </w:rPr>
        <w:t>三味而色白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所服極少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稱之為「三物小白散」亦合。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本條之脈證、舌證</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脈當沉微或沉遲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w:t>
      </w:r>
      <w:r w:rsidR="00820AA4" w:rsidRPr="003A204A">
        <w:rPr>
          <w:rFonts w:ascii="PMingLiU" w:eastAsia="PMingLiU" w:hAnsi="PMingLiU" w:hint="eastAsia"/>
          <w:sz w:val="24"/>
          <w:szCs w:val="24"/>
        </w:rPr>
        <w:t>苔</w:t>
      </w:r>
      <w:r w:rsidRPr="003A204A">
        <w:rPr>
          <w:rFonts w:ascii="PMingLiU" w:eastAsia="PMingLiU" w:hAnsi="PMingLiU" w:hint="eastAsia"/>
          <w:sz w:val="24"/>
          <w:szCs w:val="24"/>
        </w:rPr>
        <w:t>當白滑。張仲景說過舌</w:t>
      </w:r>
      <w:r w:rsidR="00820AA4" w:rsidRPr="003A204A">
        <w:rPr>
          <w:rFonts w:ascii="PMingLiU" w:eastAsia="PMingLiU" w:hAnsi="PMingLiU" w:hint="eastAsia"/>
          <w:sz w:val="24"/>
          <w:szCs w:val="24"/>
        </w:rPr>
        <w:t>苔</w:t>
      </w:r>
      <w:r w:rsidRPr="003A204A">
        <w:rPr>
          <w:rFonts w:ascii="PMingLiU" w:eastAsia="PMingLiU" w:hAnsi="PMingLiU" w:hint="eastAsia"/>
          <w:sz w:val="24"/>
          <w:szCs w:val="24"/>
        </w:rPr>
        <w:t>白滑病極難治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就是「臟結」。</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巴豆十四個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黃連七寸去皮用</w:t>
      </w:r>
      <w:r w:rsidR="002C31DC" w:rsidRPr="003A204A">
        <w:rPr>
          <w:rFonts w:ascii="PMingLiU" w:eastAsia="PMingLiU" w:hAnsi="PMingLiU" w:hint="eastAsia"/>
          <w:sz w:val="24"/>
          <w:szCs w:val="24"/>
        </w:rPr>
        <w:t>。</w:t>
      </w:r>
      <w:r w:rsidR="00CA252D" w:rsidRPr="003A204A">
        <w:rPr>
          <w:rFonts w:ascii="PMingLiU" w:eastAsia="PMingLiU" w:hAnsi="PMingLiU" w:hint="eastAsia"/>
          <w:sz w:val="24"/>
          <w:szCs w:val="24"/>
        </w:rPr>
        <w:t>右</w:t>
      </w:r>
      <w:r w:rsidRPr="003A204A">
        <w:rPr>
          <w:rFonts w:ascii="PMingLiU" w:eastAsia="PMingLiU" w:hAnsi="PMingLiU" w:hint="eastAsia"/>
          <w:sz w:val="24"/>
          <w:szCs w:val="24"/>
        </w:rPr>
        <w:t>搗細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津唾成膏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填入臍中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以艾火灸其上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腹中有聲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其病去矣。不拘壯數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病去為度。也就是將巴豆和黃連作成餅放在肚臍上面灸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也可以去掉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但是力量沒有吞服的強。</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白散方</w:t>
      </w:r>
      <w:r w:rsidR="002C31DC" w:rsidRPr="003A204A">
        <w:rPr>
          <w:rFonts w:ascii="PMingLiU" w:eastAsia="PMingLiU" w:hAnsi="PMingLiU" w:hint="eastAsia"/>
          <w:sz w:val="24"/>
          <w:szCs w:val="24"/>
        </w:rPr>
        <w:t>：</w:t>
      </w:r>
    </w:p>
    <w:p w:rsidR="004E3EC1"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桔梗三分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巴豆一分</w:t>
      </w:r>
      <w:r w:rsidR="002C31DC" w:rsidRPr="003A204A">
        <w:rPr>
          <w:rFonts w:ascii="PMingLiU" w:eastAsia="PMingLiU" w:hAnsi="PMingLiU" w:hint="eastAsia"/>
          <w:sz w:val="24"/>
          <w:szCs w:val="24"/>
        </w:rPr>
        <w:t>（去皮心，熬黑，研如脂）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貝母三分</w:t>
      </w:r>
      <w:r w:rsidR="002C31D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納巴豆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更於臼中杵之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以白飲和服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強人半錢匕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羸者減之。病在膈上必吐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病在膈下必利。不利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進熱粥一杯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利過不止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進冷粥一杯。身冷皮栗不解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欲引衣自覆者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若以水潠之洗之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益冷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熱卻不得出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當汗而不汗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則煩。假令汗出已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與芍藥三兩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如上法。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白飲就是米湯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強人半錢匕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就是半個湯匙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三味藥加起來半湯匙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差不多三比一比三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桔梗三、巴豆一、貝母三</w:t>
      </w:r>
      <w:r w:rsidR="002C31DC" w:rsidRPr="003A204A">
        <w:rPr>
          <w:rFonts w:ascii="PMingLiU" w:eastAsia="PMingLiU" w:hAnsi="PMingLiU" w:hint="eastAsia"/>
          <w:sz w:val="24"/>
          <w:szCs w:val="24"/>
        </w:rPr>
        <w:t>。</w:t>
      </w:r>
      <w:r w:rsidRPr="003A204A">
        <w:rPr>
          <w:rFonts w:ascii="PMingLiU" w:eastAsia="PMingLiU" w:hAnsi="PMingLiU" w:hint="eastAsia"/>
          <w:sz w:val="24"/>
          <w:szCs w:val="24"/>
        </w:rPr>
        <w:t>羸者減之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瘦的人還要減半。病在膈上必吐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病在膈下必利。如果不利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再吃熱稀飯就好了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不要再吃藥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吃冷稀飯就好了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或者是黃連也可以、冷豆漿也可以。如果病人感覺身冷</w:t>
      </w:r>
      <w:r w:rsidR="002E3F8C" w:rsidRPr="003A204A">
        <w:rPr>
          <w:rFonts w:ascii="PMingLiU" w:eastAsia="PMingLiU" w:hAnsi="PMingLiU" w:hint="eastAsia"/>
          <w:sz w:val="24"/>
          <w:szCs w:val="24"/>
        </w:rPr>
        <w:t>起</w:t>
      </w:r>
      <w:r w:rsidRPr="003A204A">
        <w:rPr>
          <w:rFonts w:ascii="PMingLiU" w:eastAsia="PMingLiU" w:hAnsi="PMingLiU" w:hint="eastAsia"/>
          <w:sz w:val="24"/>
          <w:szCs w:val="24"/>
        </w:rPr>
        <w:t>雞皮疙瘩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這時候不要用水去噴他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休息就好了。如果病人吃了巴豆後肚子痛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這時候不要用三錢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單味的芍藥去熬湯吃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就能把巴豆的毒解掉。</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『此方不僅治「肺癰」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就是肺裏面化膿瘍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且治「癰疽」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看不到的膿腫、腫塊、硬塊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「胃癰」胃裏面化膿長瘤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及胸膈中有頑痰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胸背牽痛者。又咳家膠痰纏擾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咽喉不利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氣息有臭者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皆有效（就是結得很盛的時候可以用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但是要確定是寒實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才可以用）。「卒中風」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「馬脾風」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痰潮息迫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牙關緊閉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藥汁不入者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取少許吹鼻中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則吐痰涎而咽喉立通。』突然中風的時候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痰上來很多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西醫在「天突」的地方開一個洞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牙關緊閉藥都進不去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所以藥要用噴的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痰從嘴巴、鼻子出來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一下去人就醒過來了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所以三物小白散在用的時候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如果病在胸膈以上一定是吐出來的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如果病在胸膈以下一定是下利的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就是胃以上、食道裏面的一定會吐出來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已經下去的全都會排出來。</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一五七．</w:t>
      </w:r>
      <w:r w:rsidR="00896FA8" w:rsidRPr="003A204A">
        <w:rPr>
          <w:rFonts w:ascii="PMingLiU" w:eastAsia="PMingLiU" w:hAnsi="PMingLiU" w:hint="eastAsia"/>
          <w:sz w:val="24"/>
          <w:szCs w:val="24"/>
        </w:rPr>
        <w:t>「太陽」與「少陽」併病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頭項強痛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或眩冒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時如「結胸」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當刺「大椎」第一間、「肺俞」、「肝俞」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慎不可發汗。發汗則譫語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五六日譫語不止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當刺「期門」。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太陽與少陽併病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張仲景只有這一條不能用小柴胡湯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照理說太陽與少陽併病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如果病人頭項強痛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太陽病證有了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或眩冒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時如結胸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並不是真正的結胸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看起來好像結胸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心下痞硬者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胃裏面硬硬的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這裏為什麼是小柴胡湯的禁忌？這病人在沒有得病的時候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本來他胃的津液就是虛的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胃腸津液虛掉的人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平常喝水喝得很多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喝多了又不能止渴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一直在喝的人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就是胃腸津液本來就不夠的人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前面講的就是胃的津液虛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所以如果開小柴胡湯和解的方子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小柴胡湯大劑的下去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病人也會流汗的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先刺「大椎」第一間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泄太陽的熱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「大椎穴」放血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三陽會在「大椎」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所以「大椎穴」一放血的時候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太陽的熱會退掉</w:t>
      </w:r>
      <w:r w:rsidR="002C31DC" w:rsidRPr="003A204A">
        <w:rPr>
          <w:rFonts w:ascii="PMingLiU" w:eastAsia="PMingLiU" w:hAnsi="PMingLiU" w:hint="eastAsia"/>
          <w:sz w:val="24"/>
          <w:szCs w:val="24"/>
        </w:rPr>
        <w:t>。</w:t>
      </w:r>
      <w:r w:rsidRPr="003A204A">
        <w:rPr>
          <w:rFonts w:ascii="PMingLiU" w:eastAsia="PMingLiU" w:hAnsi="PMingLiU" w:hint="eastAsia"/>
          <w:sz w:val="24"/>
          <w:szCs w:val="24"/>
        </w:rPr>
        <w:t>為什麼扎「肺俞」？因為頭項強痛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因為肺氣無法出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表熱不能散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這時候胸陽的熱往上衝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扎「肺俞」讓他能解表</w:t>
      </w:r>
      <w:r w:rsidR="002C31DC" w:rsidRPr="003A204A">
        <w:rPr>
          <w:rFonts w:ascii="PMingLiU" w:eastAsia="PMingLiU" w:hAnsi="PMingLiU" w:hint="eastAsia"/>
          <w:sz w:val="24"/>
          <w:szCs w:val="24"/>
        </w:rPr>
        <w:t>。</w:t>
      </w:r>
      <w:r w:rsidRPr="003A204A">
        <w:rPr>
          <w:rFonts w:ascii="PMingLiU" w:eastAsia="PMingLiU" w:hAnsi="PMingLiU" w:hint="eastAsia"/>
          <w:sz w:val="24"/>
          <w:szCs w:val="24"/>
        </w:rPr>
        <w:t>為什麼扎「肝俞」？因為肝腫起來</w:t>
      </w:r>
      <w:r w:rsidR="002C31DC" w:rsidRPr="003A204A">
        <w:rPr>
          <w:rFonts w:ascii="PMingLiU" w:eastAsia="PMingLiU" w:hAnsi="PMingLiU" w:hint="eastAsia"/>
          <w:sz w:val="24"/>
          <w:szCs w:val="24"/>
        </w:rPr>
        <w:t>。</w:t>
      </w:r>
      <w:r w:rsidRPr="003A204A">
        <w:rPr>
          <w:rFonts w:ascii="PMingLiU" w:eastAsia="PMingLiU" w:hAnsi="PMingLiU" w:hint="eastAsia"/>
          <w:sz w:val="24"/>
          <w:szCs w:val="24"/>
        </w:rPr>
        <w:t>為什麼</w:t>
      </w:r>
      <w:r w:rsidR="00CB3DA5" w:rsidRPr="003A204A">
        <w:rPr>
          <w:rFonts w:ascii="PMingLiU" w:eastAsia="PMingLiU" w:hAnsi="PMingLiU" w:hint="eastAsia"/>
          <w:sz w:val="24"/>
          <w:szCs w:val="24"/>
        </w:rPr>
        <w:t>平常</w:t>
      </w:r>
      <w:r w:rsidRPr="003A204A">
        <w:rPr>
          <w:rFonts w:ascii="PMingLiU" w:eastAsia="PMingLiU" w:hAnsi="PMingLiU" w:hint="eastAsia"/>
          <w:sz w:val="24"/>
          <w:szCs w:val="24"/>
        </w:rPr>
        <w:t>胃的津液不足要去補足它？因為津液如果不足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血裏面會太熱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這時候肝會腫起來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因為肝是最後的血臟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血藏在肝裏面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心生血、肝藏血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其實是肝腫起來了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不是小柴胡湯證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肝腫起來頂到胃了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所以胃的地方會硬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這時候扎肝俞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讓血裏面的熱出來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肝裏面的血會出來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所以他不是真正的少陽證</w:t>
      </w:r>
      <w:r w:rsidR="002C31DC" w:rsidRPr="003A204A">
        <w:rPr>
          <w:rFonts w:ascii="PMingLiU" w:eastAsia="PMingLiU" w:hAnsi="PMingLiU" w:hint="eastAsia"/>
          <w:sz w:val="24"/>
          <w:szCs w:val="24"/>
        </w:rPr>
        <w:t>。</w:t>
      </w:r>
      <w:r w:rsidRPr="003A204A">
        <w:rPr>
          <w:rFonts w:ascii="PMingLiU" w:eastAsia="PMingLiU" w:hAnsi="PMingLiU" w:hint="eastAsia"/>
          <w:sz w:val="24"/>
          <w:szCs w:val="24"/>
        </w:rPr>
        <w:t>病人津液傷到的時候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可以看得到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所以給病人發汗劑的時候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要先看病人的嘴唇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嘴唇乾了就不可以給發汗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發汗則譫語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為什麼一發汗會譫語？一般來說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病人壯熱的時候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腦神經就不是很正常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會胡言亂語</w:t>
      </w:r>
      <w:r w:rsidR="00FD3A11" w:rsidRPr="003A204A">
        <w:rPr>
          <w:rFonts w:ascii="PMingLiU" w:eastAsia="PMingLiU" w:hAnsi="PMingLiU" w:hint="eastAsia"/>
          <w:sz w:val="24"/>
          <w:szCs w:val="24"/>
        </w:rPr>
        <w:t>。『</w:t>
      </w:r>
      <w:r w:rsidRPr="003A204A">
        <w:rPr>
          <w:rFonts w:ascii="PMingLiU" w:eastAsia="PMingLiU" w:hAnsi="PMingLiU" w:hint="eastAsia"/>
          <w:sz w:val="24"/>
          <w:szCs w:val="24"/>
        </w:rPr>
        <w:t>脈弦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五六日譫語不止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當刺「期門」</w:t>
      </w:r>
      <w:r w:rsidR="00FD3A1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就是肝腫起來了</w:t>
      </w:r>
      <w:r w:rsidR="00FD3A11" w:rsidRPr="003A204A">
        <w:rPr>
          <w:rFonts w:ascii="PMingLiU" w:eastAsia="PMingLiU" w:hAnsi="PMingLiU" w:hint="eastAsia"/>
          <w:sz w:val="24"/>
          <w:szCs w:val="24"/>
        </w:rPr>
        <w:t>，</w:t>
      </w:r>
      <w:r w:rsidRPr="003A204A">
        <w:rPr>
          <w:rFonts w:ascii="PMingLiU" w:eastAsia="PMingLiU" w:hAnsi="PMingLiU" w:hint="eastAsia"/>
          <w:sz w:val="24"/>
          <w:szCs w:val="24"/>
        </w:rPr>
        <w:t>例</w:t>
      </w:r>
      <w:r w:rsidR="002C31DC" w:rsidRPr="003A204A">
        <w:rPr>
          <w:rFonts w:ascii="PMingLiU" w:eastAsia="PMingLiU" w:hAnsi="PMingLiU" w:hint="eastAsia"/>
          <w:sz w:val="24"/>
          <w:szCs w:val="24"/>
        </w:rPr>
        <w:t>如</w:t>
      </w:r>
      <w:r w:rsidRPr="003A204A">
        <w:rPr>
          <w:rFonts w:ascii="PMingLiU" w:eastAsia="PMingLiU" w:hAnsi="PMingLiU" w:hint="eastAsia"/>
          <w:sz w:val="24"/>
          <w:szCs w:val="24"/>
        </w:rPr>
        <w:t>有個病人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整個嘴都乾裂掉了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臉上冒青春痘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開炮附子三錢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生附一</w:t>
      </w:r>
      <w:r w:rsidR="004E3EC1" w:rsidRPr="003A204A">
        <w:rPr>
          <w:rFonts w:ascii="PMingLiU" w:eastAsia="PMingLiU" w:hAnsi="PMingLiU" w:hint="eastAsia"/>
          <w:sz w:val="24"/>
          <w:szCs w:val="24"/>
        </w:rPr>
        <w:t>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這病人平常喝水都不能止渴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這麼熱的藥下去後就不渴了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這病人的舌苔是白滑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所以是臟結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藥下去後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會大下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濕從大便排出來了。</w:t>
      </w:r>
    </w:p>
    <w:p w:rsidR="00896FA8" w:rsidRPr="003A204A" w:rsidRDefault="004E3EC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一五八．</w:t>
      </w:r>
      <w:r w:rsidR="00896FA8" w:rsidRPr="003A204A">
        <w:rPr>
          <w:rFonts w:ascii="PMingLiU" w:eastAsia="PMingLiU" w:hAnsi="PMingLiU" w:hint="eastAsia"/>
          <w:sz w:val="24"/>
          <w:szCs w:val="24"/>
        </w:rPr>
        <w:t>婦人「中風」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得之八九日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經水適來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熱除而脈遲身涼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胸脅下滿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如「結胸」狀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此為「熱入血室」也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當剌「期門」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隨其實而瀉之。</w:t>
      </w:r>
    </w:p>
    <w:p w:rsidR="00896FA8" w:rsidRPr="003A204A" w:rsidRDefault="0026528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婦人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專講女人</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發熱惡寒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就是有表證了</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得之八九日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剛好得了七八天以後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還沒好的時候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月經來了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經水適來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熱除而脈遲身涼</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為什麼？平常胃裏面吸收營養造成的血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抵抗力在血中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一旦受了表邪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抵抗力會到皮表上去相抗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相抗的時候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正值月經來了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血往下走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熱也跟著一起下來了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這邪熱跟著一起進入子宮、肝臟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這「血室」二字到現在還在吵</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有的人說是子宮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有的人說是肝臟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其實兩者都是血室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張仲景並沒有區分</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胸脅下滿</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因為淋巴系統是三焦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子宮算下焦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胸脅算中焦</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如結胸狀</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看起來像結胸</w:t>
      </w:r>
      <w:r w:rsidR="002C31DC"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如果有譫語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代表病人血不夠</w:t>
      </w:r>
      <w:r w:rsidR="002C31DC" w:rsidRPr="003A204A">
        <w:rPr>
          <w:rFonts w:ascii="PMingLiU" w:eastAsia="PMingLiU" w:hAnsi="PMingLiU" w:hint="eastAsia"/>
          <w:sz w:val="24"/>
          <w:szCs w:val="24"/>
        </w:rPr>
        <w:t>。</w:t>
      </w:r>
      <w:r w:rsidR="00896FA8" w:rsidRPr="003A204A">
        <w:rPr>
          <w:rFonts w:ascii="PMingLiU" w:eastAsia="PMingLiU" w:hAnsi="PMingLiU" w:hint="eastAsia"/>
          <w:sz w:val="24"/>
          <w:szCs w:val="24"/>
        </w:rPr>
        <w:t>此為熱入血室也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子宮裏面發炎、或肝炎</w:t>
      </w:r>
      <w:r w:rsidR="002C31DC" w:rsidRPr="003A204A">
        <w:rPr>
          <w:rFonts w:ascii="PMingLiU" w:eastAsia="PMingLiU" w:hAnsi="PMingLiU" w:hint="eastAsia"/>
          <w:sz w:val="24"/>
          <w:szCs w:val="24"/>
        </w:rPr>
        <w:t>。</w:t>
      </w:r>
      <w:r w:rsidR="00FD3A11" w:rsidRPr="003A204A">
        <w:rPr>
          <w:rFonts w:ascii="PMingLiU" w:eastAsia="PMingLiU" w:hAnsi="PMingLiU" w:hint="eastAsia"/>
          <w:sz w:val="24"/>
          <w:szCs w:val="24"/>
        </w:rPr>
        <w:t>『</w:t>
      </w:r>
      <w:r w:rsidR="00896FA8" w:rsidRPr="003A204A">
        <w:rPr>
          <w:rFonts w:ascii="PMingLiU" w:eastAsia="PMingLiU" w:hAnsi="PMingLiU" w:hint="eastAsia"/>
          <w:sz w:val="24"/>
          <w:szCs w:val="24"/>
        </w:rPr>
        <w:t>當刺</w:t>
      </w:r>
      <w:r w:rsidR="00FD3A11" w:rsidRPr="003A204A">
        <w:rPr>
          <w:rFonts w:ascii="PMingLiU" w:eastAsia="PMingLiU" w:hAnsi="PMingLiU" w:hint="eastAsia"/>
          <w:sz w:val="24"/>
          <w:szCs w:val="24"/>
        </w:rPr>
        <w:t>「</w:t>
      </w:r>
      <w:r w:rsidR="00896FA8" w:rsidRPr="003A204A">
        <w:rPr>
          <w:rFonts w:ascii="PMingLiU" w:eastAsia="PMingLiU" w:hAnsi="PMingLiU" w:hint="eastAsia"/>
          <w:sz w:val="24"/>
          <w:szCs w:val="24"/>
        </w:rPr>
        <w:t>期門」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隨其實而瀉之</w:t>
      </w:r>
      <w:r w:rsidR="00FD3A1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期門可以泄肝膽的熱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張仲景只知道這穴道。</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「血室」指肝臟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肝臟腔門靜脈總會之所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其血最多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其熱最高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故曰「血室」。吳氏</w:t>
      </w:r>
      <w:r w:rsidR="002C31DC" w:rsidRPr="003A204A">
        <w:rPr>
          <w:rFonts w:ascii="PMingLiU" w:eastAsia="PMingLiU" w:hAnsi="PMingLiU" w:hint="eastAsia"/>
          <w:sz w:val="24"/>
          <w:szCs w:val="24"/>
        </w:rPr>
        <w:t>《</w:t>
      </w:r>
      <w:r w:rsidRPr="003A204A">
        <w:rPr>
          <w:rFonts w:ascii="PMingLiU" w:eastAsia="PMingLiU" w:hAnsi="PMingLiU" w:hint="eastAsia"/>
          <w:sz w:val="24"/>
          <w:szCs w:val="24"/>
        </w:rPr>
        <w:t>瘟疫論</w:t>
      </w:r>
      <w:r w:rsidR="002C31DC" w:rsidRPr="003A204A">
        <w:rPr>
          <w:rFonts w:ascii="PMingLiU" w:eastAsia="PMingLiU" w:hAnsi="PMingLiU" w:hint="eastAsia"/>
          <w:sz w:val="24"/>
          <w:szCs w:val="24"/>
        </w:rPr>
        <w:t>》</w:t>
      </w:r>
      <w:r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『「血室」一名「血海」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即衝任之脈也。方書指為「子宮」者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以其譫語適在經行或經止之時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遂指「子宮」即「血室」。』</w:t>
      </w:r>
    </w:p>
    <w:p w:rsidR="00896FA8" w:rsidRPr="003A204A" w:rsidRDefault="0026528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一五九．</w:t>
      </w:r>
      <w:r w:rsidR="00896FA8" w:rsidRPr="003A204A">
        <w:rPr>
          <w:rFonts w:ascii="PMingLiU" w:eastAsia="PMingLiU" w:hAnsi="PMingLiU" w:hint="eastAsia"/>
          <w:sz w:val="24"/>
          <w:szCs w:val="24"/>
        </w:rPr>
        <w:t>婦人「中風」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七八日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續得寒熱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發作有時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經水適斷者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此為「熱入血室」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其血必結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故使如「瘧」狀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發作有時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扎了「期門」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後面就是小柴胡湯證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前一條是得了感冒以後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中間來了月經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這條是婦人得了感冒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本來已經好了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剛好月經停的時候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那天又得了感冒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這也是熱入血室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其血必結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因為熱入血室以後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血液循環就不是很好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包括肝臟的循環不是很好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濾過性病毒跑進去了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如果這血結在那邊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一定帶有很多病毒</w:t>
      </w:r>
      <w:r w:rsidR="00C008BD" w:rsidRPr="003A204A">
        <w:rPr>
          <w:rFonts w:ascii="PMingLiU" w:eastAsia="PMingLiU" w:hAnsi="PMingLiU" w:hint="eastAsia"/>
          <w:sz w:val="24"/>
          <w:szCs w:val="24"/>
        </w:rPr>
        <w:t>，</w:t>
      </w:r>
      <w:r w:rsidR="00CB3DA5" w:rsidRPr="003A204A">
        <w:rPr>
          <w:rFonts w:ascii="PMingLiU" w:eastAsia="PMingLiU" w:hAnsi="PMingLiU" w:hint="eastAsia"/>
          <w:sz w:val="24"/>
          <w:szCs w:val="24"/>
        </w:rPr>
        <w:t>血管</w:t>
      </w:r>
      <w:r w:rsidRPr="003A204A">
        <w:rPr>
          <w:rFonts w:ascii="PMingLiU" w:eastAsia="PMingLiU" w:hAnsi="PMingLiU" w:hint="eastAsia"/>
          <w:sz w:val="24"/>
          <w:szCs w:val="24"/>
        </w:rPr>
        <w:t>堵到了</w:t>
      </w:r>
      <w:r w:rsidR="00CB3DA5" w:rsidRPr="003A204A">
        <w:rPr>
          <w:rFonts w:ascii="PMingLiU" w:eastAsia="PMingLiU" w:hAnsi="PMingLiU" w:hint="eastAsia"/>
          <w:sz w:val="24"/>
          <w:szCs w:val="24"/>
        </w:rPr>
        <w:t>。</w:t>
      </w:r>
      <w:r w:rsidRPr="003A204A">
        <w:rPr>
          <w:rFonts w:ascii="PMingLiU" w:eastAsia="PMingLiU" w:hAnsi="PMingLiU" w:hint="eastAsia"/>
          <w:sz w:val="24"/>
          <w:szCs w:val="24"/>
        </w:rPr>
        <w:t>肝裏面有很多血管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要把血輸出來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通利的時候病人就發熱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就是出不來的時候病人就發冷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所以看起來有往來寒熱的現象</w:t>
      </w:r>
      <w:r w:rsidR="00CC556F" w:rsidRPr="003A204A">
        <w:rPr>
          <w:rFonts w:ascii="PMingLiU" w:eastAsia="PMingLiU" w:hAnsi="PMingLiU" w:hint="eastAsia"/>
          <w:sz w:val="24"/>
          <w:szCs w:val="24"/>
        </w:rPr>
        <w:t>。</w:t>
      </w:r>
      <w:r w:rsidR="0026528C" w:rsidRPr="003A204A">
        <w:rPr>
          <w:rFonts w:ascii="PMingLiU" w:eastAsia="PMingLiU" w:hAnsi="PMingLiU" w:hint="eastAsia"/>
          <w:sz w:val="24"/>
          <w:szCs w:val="24"/>
        </w:rPr>
        <w:t>「</w:t>
      </w:r>
      <w:r w:rsidRPr="003A204A">
        <w:rPr>
          <w:rFonts w:ascii="PMingLiU" w:eastAsia="PMingLiU" w:hAnsi="PMingLiU" w:hint="eastAsia"/>
          <w:sz w:val="24"/>
          <w:szCs w:val="24"/>
        </w:rPr>
        <w:t>故使如瘧狀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發作有時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小柴胡湯主之</w:t>
      </w:r>
      <w:r w:rsidR="0026528C" w:rsidRPr="003A204A">
        <w:rPr>
          <w:rFonts w:ascii="PMingLiU" w:eastAsia="PMingLiU" w:hAnsi="PMingLiU" w:hint="eastAsia"/>
          <w:sz w:val="24"/>
          <w:szCs w:val="24"/>
        </w:rPr>
        <w:t>」</w:t>
      </w:r>
      <w:r w:rsidR="00CB3DA5" w:rsidRPr="003A204A">
        <w:rPr>
          <w:rFonts w:ascii="PMingLiU" w:eastAsia="PMingLiU" w:hAnsi="PMingLiU" w:hint="eastAsia"/>
          <w:sz w:val="24"/>
          <w:szCs w:val="24"/>
        </w:rPr>
        <w:t>，</w:t>
      </w:r>
      <w:r w:rsidRPr="003A204A">
        <w:rPr>
          <w:rFonts w:ascii="PMingLiU" w:eastAsia="PMingLiU" w:hAnsi="PMingLiU" w:hint="eastAsia"/>
          <w:sz w:val="24"/>
          <w:szCs w:val="24"/>
        </w:rPr>
        <w:t>所以不管是感冒以後月經來了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或剛好月經斷的時候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都是用小柴胡湯來解。如果開發表的藥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可能月經會停掉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因為汗血同源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一發汗血就少了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於是月經就停了</w:t>
      </w:r>
      <w:r w:rsidR="00CC556F" w:rsidRPr="003A204A">
        <w:rPr>
          <w:rFonts w:ascii="PMingLiU" w:eastAsia="PMingLiU" w:hAnsi="PMingLiU" w:hint="eastAsia"/>
          <w:sz w:val="24"/>
          <w:szCs w:val="24"/>
        </w:rPr>
        <w:t>，</w:t>
      </w:r>
      <w:r w:rsidRPr="003A204A">
        <w:rPr>
          <w:rFonts w:ascii="PMingLiU" w:eastAsia="PMingLiU" w:hAnsi="PMingLiU" w:hint="eastAsia"/>
          <w:sz w:val="24"/>
          <w:szCs w:val="24"/>
        </w:rPr>
        <w:t>也有可能造成逆經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經血從鼻孔出來了。</w:t>
      </w:r>
    </w:p>
    <w:p w:rsidR="00896FA8" w:rsidRPr="003A204A" w:rsidRDefault="0026528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w:t>
      </w:r>
      <w:r w:rsidR="00896FA8" w:rsidRPr="003A204A">
        <w:rPr>
          <w:rFonts w:ascii="PMingLiU" w:eastAsia="PMingLiU" w:hAnsi="PMingLiU" w:hint="eastAsia"/>
          <w:sz w:val="24"/>
          <w:szCs w:val="24"/>
        </w:rPr>
        <w:t>婦人「傷寒」發熱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經水適來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晝日明了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暮則譫語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如見鬼狀者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此為「熱入血室」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無犯胃氣及上下焦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必自愈。</w:t>
      </w:r>
    </w:p>
    <w:p w:rsidR="00896FA8" w:rsidRPr="003A204A" w:rsidRDefault="0026528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婦人傷寒發熱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感冒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來不及吃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月經來了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到晚上就發譫語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因為病毒在血裏面</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晝日明了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暮則譫語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如見鬼狀者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白天的時候血結在陰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晚上的時候血結在陽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所以病人白天很好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代表「氣」沒有問題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晚上的時候病人胡言亂語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代表「病」在血裏</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平常沒有來月經的時候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得到感冒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麻黃湯、葛根湯就好了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不會有譫語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無犯胃氣及上下焦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如果不治療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他也會自己好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用小柴胡湯好得快一點而已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這三條專講女人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因為男人沒有月經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男人的月經在鬍子上表現。</w:t>
      </w:r>
    </w:p>
    <w:p w:rsidR="00896FA8" w:rsidRPr="003A204A" w:rsidRDefault="0026528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一六一．</w:t>
      </w:r>
      <w:r w:rsidR="00896FA8"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發熱微惡寒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支節煩疼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心下支結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外證未去者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「柴胡桂枝湯」主之。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感冒六七日以後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病人發熱微惡寒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代表還有表證</w:t>
      </w:r>
      <w:r w:rsidR="0026528C" w:rsidRPr="003A204A">
        <w:rPr>
          <w:rFonts w:ascii="PMingLiU" w:eastAsia="PMingLiU" w:hAnsi="PMingLiU" w:hint="eastAsia"/>
          <w:sz w:val="24"/>
          <w:szCs w:val="24"/>
        </w:rPr>
        <w:t>。「</w:t>
      </w:r>
      <w:r w:rsidRPr="003A204A">
        <w:rPr>
          <w:rFonts w:ascii="PMingLiU" w:eastAsia="PMingLiU" w:hAnsi="PMingLiU" w:hint="eastAsia"/>
          <w:sz w:val="24"/>
          <w:szCs w:val="24"/>
        </w:rPr>
        <w:t>支節煩疼</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關節疼痛</w:t>
      </w:r>
      <w:r w:rsidR="0026528C" w:rsidRPr="003A204A">
        <w:rPr>
          <w:rFonts w:ascii="PMingLiU" w:eastAsia="PMingLiU" w:hAnsi="PMingLiU" w:hint="eastAsia"/>
          <w:sz w:val="24"/>
          <w:szCs w:val="24"/>
        </w:rPr>
        <w:t>。「</w:t>
      </w:r>
      <w:r w:rsidRPr="003A204A">
        <w:rPr>
          <w:rFonts w:ascii="PMingLiU" w:eastAsia="PMingLiU" w:hAnsi="PMingLiU" w:hint="eastAsia"/>
          <w:sz w:val="24"/>
          <w:szCs w:val="24"/>
        </w:rPr>
        <w:t>心下支結</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胃裏面梗到的感覺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吃不下東西</w:t>
      </w:r>
      <w:r w:rsidR="0026528C" w:rsidRPr="003A204A">
        <w:rPr>
          <w:rFonts w:ascii="PMingLiU" w:eastAsia="PMingLiU" w:hAnsi="PMingLiU" w:hint="eastAsia"/>
          <w:sz w:val="24"/>
          <w:szCs w:val="24"/>
        </w:rPr>
        <w:t>。「</w:t>
      </w:r>
      <w:r w:rsidRPr="003A204A">
        <w:rPr>
          <w:rFonts w:ascii="PMingLiU" w:eastAsia="PMingLiU" w:hAnsi="PMingLiU" w:hint="eastAsia"/>
          <w:sz w:val="24"/>
          <w:szCs w:val="24"/>
        </w:rPr>
        <w:t>外證未去者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柴胡桂枝湯主之</w:t>
      </w:r>
      <w:r w:rsidR="0026528C" w:rsidRPr="003A204A">
        <w:rPr>
          <w:rFonts w:ascii="PMingLiU" w:eastAsia="PMingLiU" w:hAnsi="PMingLiU" w:hint="eastAsia"/>
          <w:sz w:val="24"/>
          <w:szCs w:val="24"/>
        </w:rPr>
        <w:t>」，</w:t>
      </w:r>
      <w:r w:rsidRPr="003A204A">
        <w:rPr>
          <w:rFonts w:ascii="PMingLiU" w:eastAsia="PMingLiU" w:hAnsi="PMingLiU" w:hint="eastAsia"/>
          <w:sz w:val="24"/>
          <w:szCs w:val="24"/>
        </w:rPr>
        <w:t>一旦有少陽證的時候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就不用麻黃了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所以經方中看不到柴胡麻黃湯。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陽經有三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一太陽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只有在少陽這一圈的時候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就是半表半裏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太陽就是表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陽明就是裏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太陽少陽重疊的地方就是「外」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就是有太陽表證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也有少陽表證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這時候如果用小柴胡湯去和解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和解不掉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要用柴胡桂枝湯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有少陽證也有太陽證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最主要是少陽證比較重一點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太陽證比較輕一點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所以柴胡用四錢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桂枝、黃芩、人參各一錢半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再加甘草、半夏、芍藥、大棗、生薑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剛好是柴胡湯和桂枝湯的並在一起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大棗、生薑重複。</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柴胡桂枝湯方</w:t>
      </w:r>
      <w:r w:rsidR="00CC556F" w:rsidRPr="003A204A">
        <w:rPr>
          <w:rFonts w:ascii="PMingLiU" w:eastAsia="PMingLiU" w:hAnsi="PMingLiU" w:hint="eastAsia"/>
          <w:sz w:val="24"/>
          <w:szCs w:val="24"/>
        </w:rPr>
        <w:t>：</w:t>
      </w:r>
    </w:p>
    <w:p w:rsidR="0026528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w:t>
      </w:r>
      <w:r w:rsidR="0026528C" w:rsidRPr="003A204A">
        <w:rPr>
          <w:rFonts w:ascii="PMingLiU" w:eastAsia="PMingLiU" w:hAnsi="PMingLiU" w:hint="eastAsia"/>
          <w:sz w:val="24"/>
          <w:szCs w:val="24"/>
        </w:rPr>
        <w:t>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桂枝一兩半</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去皮</w:t>
      </w:r>
      <w:r w:rsidR="00CC556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甘草一兩</w:t>
      </w:r>
      <w:r w:rsidR="00CC556F" w:rsidRPr="003A204A">
        <w:rPr>
          <w:rFonts w:ascii="PMingLiU" w:eastAsia="PMingLiU" w:hAnsi="PMingLiU" w:hint="eastAsia"/>
          <w:sz w:val="24"/>
          <w:szCs w:val="24"/>
        </w:rPr>
        <w:t>（</w:t>
      </w:r>
      <w:r w:rsidRPr="003A204A">
        <w:rPr>
          <w:rFonts w:ascii="PMingLiU" w:eastAsia="PMingLiU" w:hAnsi="PMingLiU" w:hint="eastAsia"/>
          <w:sz w:val="24"/>
          <w:szCs w:val="24"/>
        </w:rPr>
        <w:t>炙</w:t>
      </w:r>
      <w:r w:rsidR="00CC556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半夏二合半</w:t>
      </w:r>
      <w:r w:rsidR="00CC556F" w:rsidRPr="003A204A">
        <w:rPr>
          <w:rFonts w:ascii="PMingLiU" w:eastAsia="PMingLiU" w:hAnsi="PMingLiU" w:hint="eastAsia"/>
          <w:sz w:val="24"/>
          <w:szCs w:val="24"/>
        </w:rPr>
        <w:t>（</w:t>
      </w:r>
      <w:r w:rsidRPr="003A204A">
        <w:rPr>
          <w:rFonts w:ascii="PMingLiU" w:eastAsia="PMingLiU" w:hAnsi="PMingLiU" w:hint="eastAsia"/>
          <w:sz w:val="24"/>
          <w:szCs w:val="24"/>
        </w:rPr>
        <w:t>洗</w:t>
      </w:r>
      <w:r w:rsidR="00CC556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芍藥一兩半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大棗六枚</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劈</w:t>
      </w:r>
      <w:r w:rsidR="00CC556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生薑一兩半</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切</w:t>
      </w:r>
      <w:r w:rsidR="00CC556F"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九味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有太陽少陽證的時候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不能把太陽的藥開太重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而少陽的藥要加重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所以柴胡四錢以上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桂枝一錢半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芍藥也用一錢半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如果桂枝開得重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馬上就到肌肉去了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所以柴胡加重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少陽的熱靠柴胡推出去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把少陽的熱推到太陽再出去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柴胡加重讓桂枝跟著柴胡走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如果桂枝開重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柴胡就跟著桂枝走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桂枝走了柴胡還在後面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如果這時候開的是小柴胡湯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吃完還要再吃桂枝湯的。</w:t>
      </w:r>
    </w:p>
    <w:p w:rsidR="00896FA8" w:rsidRPr="003A204A" w:rsidRDefault="0026528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一六二．</w:t>
      </w:r>
      <w:r w:rsidR="00896FA8" w:rsidRPr="003A204A">
        <w:rPr>
          <w:rFonts w:ascii="PMingLiU" w:eastAsia="PMingLiU" w:hAnsi="PMingLiU" w:hint="eastAsia"/>
          <w:sz w:val="24"/>
          <w:szCs w:val="24"/>
        </w:rPr>
        <w:t>「傷寒」五六日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已發汗而復下之。胸脅滿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渴而不嘔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「柴胡桂枝乾薑湯」主之。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如果病人發汗而復下之就不會結胸了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就是沒有發汗攻下才會結胸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現在發汗復下之就代表裏面虛掉了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因為攻下的藥一定是寒涼的藥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攻下的時候血液往下走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腸胃就虛冷掉了</w:t>
      </w:r>
      <w:r w:rsidR="00CC556F" w:rsidRPr="003A204A">
        <w:rPr>
          <w:rFonts w:ascii="PMingLiU" w:eastAsia="PMingLiU" w:hAnsi="PMingLiU" w:hint="eastAsia"/>
          <w:sz w:val="24"/>
          <w:szCs w:val="24"/>
        </w:rPr>
        <w:t>。</w:t>
      </w:r>
      <w:r w:rsidR="0026528C" w:rsidRPr="003A204A">
        <w:rPr>
          <w:rFonts w:ascii="PMingLiU" w:eastAsia="PMingLiU" w:hAnsi="PMingLiU" w:hint="eastAsia"/>
          <w:sz w:val="24"/>
          <w:szCs w:val="24"/>
        </w:rPr>
        <w:t>「</w:t>
      </w:r>
      <w:r w:rsidRPr="003A204A">
        <w:rPr>
          <w:rFonts w:ascii="PMingLiU" w:eastAsia="PMingLiU" w:hAnsi="PMingLiU" w:hint="eastAsia"/>
          <w:sz w:val="24"/>
          <w:szCs w:val="24"/>
        </w:rPr>
        <w:t>胸脅滿</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汗發掉以後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很多還沒有發出去的汗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因為攻下後又回頭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結在胸膈的地方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這汗不在胃裏面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如果在胃裏面一下子就發散掉了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這汗在胃的外面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停在胸膈這兒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所以胸脅滿</w:t>
      </w:r>
      <w:r w:rsidR="00CC556F" w:rsidRPr="003A204A">
        <w:rPr>
          <w:rFonts w:ascii="PMingLiU" w:eastAsia="PMingLiU" w:hAnsi="PMingLiU" w:hint="eastAsia"/>
          <w:sz w:val="24"/>
          <w:szCs w:val="24"/>
        </w:rPr>
        <w:t>。</w:t>
      </w:r>
      <w:r w:rsidR="0026528C" w:rsidRPr="003A204A">
        <w:rPr>
          <w:rFonts w:ascii="PMingLiU" w:eastAsia="PMingLiU" w:hAnsi="PMingLiU" w:hint="eastAsia"/>
          <w:sz w:val="24"/>
          <w:szCs w:val="24"/>
        </w:rPr>
        <w:t>「</w:t>
      </w:r>
      <w:r w:rsidRPr="003A204A">
        <w:rPr>
          <w:rFonts w:ascii="PMingLiU" w:eastAsia="PMingLiU" w:hAnsi="PMingLiU" w:hint="eastAsia"/>
          <w:sz w:val="24"/>
          <w:szCs w:val="24"/>
        </w:rPr>
        <w:t>微結</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就是一點點結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如果沒發汗攻下會大結</w:t>
      </w:r>
      <w:r w:rsidR="00CC556F" w:rsidRPr="003A204A">
        <w:rPr>
          <w:rFonts w:ascii="PMingLiU" w:eastAsia="PMingLiU" w:hAnsi="PMingLiU" w:hint="eastAsia"/>
          <w:sz w:val="24"/>
          <w:szCs w:val="24"/>
        </w:rPr>
        <w:t>。</w:t>
      </w:r>
      <w:r w:rsidR="0026528C"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因為攻下</w:t>
      </w:r>
      <w:r w:rsidR="0026528C" w:rsidRPr="003A204A">
        <w:rPr>
          <w:rFonts w:ascii="PMingLiU" w:eastAsia="PMingLiU" w:hAnsi="PMingLiU" w:hint="eastAsia"/>
          <w:sz w:val="24"/>
          <w:szCs w:val="24"/>
        </w:rPr>
        <w:t>，</w:t>
      </w:r>
      <w:r w:rsidRPr="003A204A">
        <w:rPr>
          <w:rFonts w:ascii="PMingLiU" w:eastAsia="PMingLiU" w:hAnsi="PMingLiU" w:hint="eastAsia"/>
          <w:sz w:val="24"/>
          <w:szCs w:val="24"/>
        </w:rPr>
        <w:t>水跑掉了</w:t>
      </w:r>
      <w:r w:rsidR="0026528C" w:rsidRPr="003A204A">
        <w:rPr>
          <w:rFonts w:ascii="PMingLiU" w:eastAsia="PMingLiU" w:hAnsi="PMingLiU" w:hint="eastAsia"/>
          <w:sz w:val="24"/>
          <w:szCs w:val="24"/>
        </w:rPr>
        <w:t>；</w:t>
      </w:r>
      <w:r w:rsidRPr="003A204A">
        <w:rPr>
          <w:rFonts w:ascii="PMingLiU" w:eastAsia="PMingLiU" w:hAnsi="PMingLiU" w:hint="eastAsia"/>
          <w:sz w:val="24"/>
          <w:szCs w:val="24"/>
        </w:rPr>
        <w:t>發汗</w:t>
      </w:r>
      <w:r w:rsidR="0026528C" w:rsidRPr="003A204A">
        <w:rPr>
          <w:rFonts w:ascii="PMingLiU" w:eastAsia="PMingLiU" w:hAnsi="PMingLiU" w:hint="eastAsia"/>
          <w:sz w:val="24"/>
          <w:szCs w:val="24"/>
        </w:rPr>
        <w:t>，</w:t>
      </w:r>
      <w:r w:rsidRPr="003A204A">
        <w:rPr>
          <w:rFonts w:ascii="PMingLiU" w:eastAsia="PMingLiU" w:hAnsi="PMingLiU" w:hint="eastAsia"/>
          <w:sz w:val="24"/>
          <w:szCs w:val="24"/>
        </w:rPr>
        <w:t>水也跑掉了</w:t>
      </w:r>
      <w:r w:rsidR="00E80C1D" w:rsidRPr="003A204A">
        <w:rPr>
          <w:rFonts w:ascii="PMingLiU" w:eastAsia="PMingLiU" w:hAnsi="PMingLiU" w:hint="eastAsia"/>
          <w:sz w:val="24"/>
          <w:szCs w:val="24"/>
        </w:rPr>
        <w:t>，</w:t>
      </w:r>
      <w:r w:rsidRPr="003A204A">
        <w:rPr>
          <w:rFonts w:ascii="PMingLiU" w:eastAsia="PMingLiU" w:hAnsi="PMingLiU" w:hint="eastAsia"/>
          <w:sz w:val="24"/>
          <w:szCs w:val="24"/>
        </w:rPr>
        <w:t>當然會小便不利</w:t>
      </w:r>
      <w:r w:rsidR="00CC556F" w:rsidRPr="003A204A">
        <w:rPr>
          <w:rFonts w:ascii="PMingLiU" w:eastAsia="PMingLiU" w:hAnsi="PMingLiU" w:hint="eastAsia"/>
          <w:sz w:val="24"/>
          <w:szCs w:val="24"/>
        </w:rPr>
        <w:t>。</w:t>
      </w:r>
      <w:r w:rsidR="0026528C" w:rsidRPr="003A204A">
        <w:rPr>
          <w:rFonts w:ascii="PMingLiU" w:eastAsia="PMingLiU" w:hAnsi="PMingLiU" w:hint="eastAsia"/>
          <w:sz w:val="24"/>
          <w:szCs w:val="24"/>
        </w:rPr>
        <w:t>「</w:t>
      </w:r>
      <w:r w:rsidRPr="003A204A">
        <w:rPr>
          <w:rFonts w:ascii="PMingLiU" w:eastAsia="PMingLiU" w:hAnsi="PMingLiU" w:hint="eastAsia"/>
          <w:sz w:val="24"/>
          <w:szCs w:val="24"/>
        </w:rPr>
        <w:t>渴而不嘔</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嘴巴很口渴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但是人不會噁心</w:t>
      </w:r>
      <w:r w:rsidR="00CC556F" w:rsidRPr="003A204A">
        <w:rPr>
          <w:rFonts w:ascii="PMingLiU" w:eastAsia="PMingLiU" w:hAnsi="PMingLiU" w:hint="eastAsia"/>
          <w:sz w:val="24"/>
          <w:szCs w:val="24"/>
        </w:rPr>
        <w:t>。</w:t>
      </w:r>
      <w:r w:rsidR="0026528C" w:rsidRPr="003A204A">
        <w:rPr>
          <w:rFonts w:ascii="PMingLiU" w:eastAsia="PMingLiU" w:hAnsi="PMingLiU" w:hint="eastAsia"/>
          <w:sz w:val="24"/>
          <w:szCs w:val="24"/>
        </w:rPr>
        <w:t>「</w:t>
      </w:r>
      <w:r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往來寒熱</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如果胃裏面沒有水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如果胃裏面有水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不但不渴還會嘔吐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胃裏面沒有水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胃熱往上衝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頭就一直冒汗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水一直往上跑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其實這水就是胃裏面的津液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常人如果餓過頭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手腳一直發抖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頭會開始冒冷汗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西醫說血糖太低了。</w:t>
      </w:r>
      <w:r w:rsidR="0026528C" w:rsidRPr="003A204A">
        <w:rPr>
          <w:rFonts w:ascii="PMingLiU" w:eastAsia="PMingLiU" w:hAnsi="PMingLiU" w:hint="eastAsia"/>
          <w:sz w:val="24"/>
          <w:szCs w:val="24"/>
        </w:rPr>
        <w:t>「</w:t>
      </w:r>
      <w:r w:rsidRPr="003A204A">
        <w:rPr>
          <w:rFonts w:ascii="PMingLiU" w:eastAsia="PMingLiU" w:hAnsi="PMingLiU" w:hint="eastAsia"/>
          <w:sz w:val="24"/>
          <w:szCs w:val="24"/>
        </w:rPr>
        <w:t>心煩者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此為未解也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柴胡桂枝乾薑湯主之</w:t>
      </w:r>
      <w:r w:rsidR="0026528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胸脅滿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就是半表半裏</w:t>
      </w:r>
      <w:r w:rsidR="0026528C" w:rsidRPr="003A204A">
        <w:rPr>
          <w:rFonts w:ascii="PMingLiU" w:eastAsia="PMingLiU" w:hAnsi="PMingLiU" w:hint="eastAsia"/>
          <w:sz w:val="24"/>
          <w:szCs w:val="24"/>
        </w:rPr>
        <w:t>，</w:t>
      </w:r>
      <w:r w:rsidRPr="003A204A">
        <w:rPr>
          <w:rFonts w:ascii="PMingLiU" w:eastAsia="PMingLiU" w:hAnsi="PMingLiU" w:hint="eastAsia"/>
          <w:sz w:val="24"/>
          <w:szCs w:val="24"/>
        </w:rPr>
        <w:t>所以用柴胡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發汗而復下之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還有傷寒表證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所以要用桂枝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還有加上甘草這幾味能溫中達表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這就是前面柴胡桂枝湯的意思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能讓中焦溫起來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讓抵抗力到表面上去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把還沒有進來的濾過性病毒就排掉了</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因為發汗又下利的狀況下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濾過性病毒沒有隨發汗發掉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又順著汗液回來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所以濾過性病毒是散的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不是集中在表上面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而是停在三焦散開來的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如果這病毒只在肌肉皮膚表面上用桂枝就夠了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但是因為濾過性病毒已經進入三焦淋巴系統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所以要用柴胡把它推出來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再用桂枝把它透發了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因為胃的津液已經沒了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所以要用甘草補足胃的津液。渴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張仲景在治渴的時候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喜歡用栝蔞根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栝蔞根能去熱止渴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病人只要有渴就可以加栝蔞根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可以把肺的津液補足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不渴的話</w:t>
      </w:r>
      <w:r w:rsidR="0026528C" w:rsidRPr="003A204A">
        <w:rPr>
          <w:rFonts w:ascii="PMingLiU" w:eastAsia="PMingLiU" w:hAnsi="PMingLiU" w:hint="eastAsia"/>
          <w:sz w:val="24"/>
          <w:szCs w:val="24"/>
        </w:rPr>
        <w:t>用</w:t>
      </w:r>
      <w:r w:rsidRPr="003A204A">
        <w:rPr>
          <w:rFonts w:ascii="PMingLiU" w:eastAsia="PMingLiU" w:hAnsi="PMingLiU" w:hint="eastAsia"/>
          <w:sz w:val="24"/>
          <w:szCs w:val="24"/>
        </w:rPr>
        <w:t>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決定用半夏就要問病人渴不渴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渴就不要用半夏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不渴就可以用半夏。胃虛熱</w:t>
      </w:r>
      <w:r w:rsidR="00CC556F" w:rsidRPr="003A204A">
        <w:rPr>
          <w:rFonts w:ascii="PMingLiU" w:eastAsia="PMingLiU" w:hAnsi="PMingLiU" w:hint="eastAsia"/>
          <w:sz w:val="24"/>
          <w:szCs w:val="24"/>
        </w:rPr>
        <w:t>，</w:t>
      </w:r>
      <w:r w:rsidRPr="003A204A">
        <w:rPr>
          <w:rFonts w:ascii="PMingLiU" w:eastAsia="PMingLiU" w:hAnsi="PMingLiU" w:hint="eastAsia"/>
          <w:sz w:val="24"/>
          <w:szCs w:val="24"/>
        </w:rPr>
        <w:t>無大渴往上衝用黃芩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而不是用石膏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石膏是實熱證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病人會大渴飲多。但頭汗出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牡蠣專門降浮陽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胃的陽氣浮在頭上面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就像熱氣球浮在上面降不下來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牡蠣一下去把它整個往下導。</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柴胡桂枝乾薑湯方</w:t>
      </w:r>
      <w:r w:rsidR="00CC556F" w:rsidRPr="003A204A">
        <w:rPr>
          <w:rFonts w:ascii="PMingLiU" w:eastAsia="PMingLiU" w:hAnsi="PMingLiU" w:hint="eastAsia"/>
          <w:sz w:val="24"/>
          <w:szCs w:val="24"/>
        </w:rPr>
        <w:t>：</w:t>
      </w:r>
    </w:p>
    <w:p w:rsidR="0026528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w:t>
      </w:r>
      <w:r w:rsidR="0026528C" w:rsidRPr="003A204A">
        <w:rPr>
          <w:rFonts w:ascii="PMingLiU" w:eastAsia="PMingLiU" w:hAnsi="PMingLiU" w:hint="eastAsia"/>
          <w:sz w:val="24"/>
          <w:szCs w:val="24"/>
        </w:rPr>
        <w:t>三</w:t>
      </w:r>
      <w:r w:rsidRPr="003A204A">
        <w:rPr>
          <w:rFonts w:ascii="PMingLiU" w:eastAsia="PMingLiU" w:hAnsi="PMingLiU" w:hint="eastAsia"/>
          <w:sz w:val="24"/>
          <w:szCs w:val="24"/>
        </w:rPr>
        <w:t>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栝蔞根四兩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CC556F" w:rsidRPr="003A204A">
        <w:rPr>
          <w:rFonts w:ascii="PMingLiU" w:eastAsia="PMingLiU" w:hAnsi="PMingLiU" w:hint="eastAsia"/>
          <w:sz w:val="24"/>
          <w:szCs w:val="24"/>
        </w:rPr>
        <w:t>（</w:t>
      </w:r>
      <w:r w:rsidRPr="003A204A">
        <w:rPr>
          <w:rFonts w:ascii="PMingLiU" w:eastAsia="PMingLiU" w:hAnsi="PMingLiU" w:hint="eastAsia"/>
          <w:sz w:val="24"/>
          <w:szCs w:val="24"/>
        </w:rPr>
        <w:t>炙</w:t>
      </w:r>
      <w:r w:rsidR="00CC556F"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再煎</w:t>
      </w:r>
      <w:r w:rsidR="0026528C" w:rsidRPr="003A204A">
        <w:rPr>
          <w:rFonts w:ascii="PMingLiU" w:eastAsia="PMingLiU" w:hAnsi="PMingLiU" w:hint="eastAsia"/>
          <w:sz w:val="24"/>
          <w:szCs w:val="24"/>
        </w:rPr>
        <w:t>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w:t>
      </w:r>
      <w:r w:rsidR="0026528C" w:rsidRPr="003A204A">
        <w:rPr>
          <w:rFonts w:ascii="PMingLiU" w:eastAsia="PMingLiU" w:hAnsi="PMingLiU" w:hint="eastAsia"/>
          <w:sz w:val="24"/>
          <w:szCs w:val="24"/>
        </w:rPr>
        <w:t>三</w:t>
      </w:r>
      <w:r w:rsidR="00896FA8" w:rsidRPr="003A204A">
        <w:rPr>
          <w:rFonts w:ascii="PMingLiU" w:eastAsia="PMingLiU" w:hAnsi="PMingLiU" w:hint="eastAsia"/>
          <w:sz w:val="24"/>
          <w:szCs w:val="24"/>
        </w:rPr>
        <w:t>服</w:t>
      </w:r>
      <w:r w:rsidR="0026528C" w:rsidRPr="003A204A">
        <w:rPr>
          <w:rFonts w:ascii="PMingLiU" w:eastAsia="PMingLiU" w:hAnsi="PMingLiU" w:hint="eastAsia"/>
          <w:sz w:val="24"/>
          <w:szCs w:val="24"/>
        </w:rPr>
        <w:t>。</w:t>
      </w:r>
      <w:r w:rsidR="00896FA8" w:rsidRPr="003A204A">
        <w:rPr>
          <w:rFonts w:ascii="PMingLiU" w:eastAsia="PMingLiU" w:hAnsi="PMingLiU" w:hint="eastAsia"/>
          <w:sz w:val="24"/>
          <w:szCs w:val="24"/>
        </w:rPr>
        <w:t>初服微煩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復服汗出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有外證所以重用柴胡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柴胡用五錢</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栝蔞根用四錢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牡蠣用二錢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炙甘草用二錢。</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本條方曰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『癆瘵、肺</w:t>
      </w:r>
      <w:r w:rsidR="0026528C" w:rsidRPr="003A204A">
        <w:rPr>
          <w:rFonts w:ascii="PMingLiU" w:eastAsia="PMingLiU" w:hAnsi="PMingLiU" w:hint="eastAsia"/>
          <w:sz w:val="24"/>
          <w:szCs w:val="24"/>
        </w:rPr>
        <w:t>痿</w:t>
      </w:r>
      <w:r w:rsidR="00896FA8" w:rsidRPr="003A204A">
        <w:rPr>
          <w:rFonts w:ascii="PMingLiU" w:eastAsia="PMingLiU" w:hAnsi="PMingLiU" w:hint="eastAsia"/>
          <w:sz w:val="24"/>
          <w:szCs w:val="24"/>
        </w:rPr>
        <w:t>、肺癰、癰疽、痔漏、結毒、</w:t>
      </w:r>
      <w:r w:rsidR="00CC556F" w:rsidRPr="003A204A">
        <w:rPr>
          <w:rFonts w:ascii="PMingLiU" w:eastAsia="PMingLiU" w:hAnsi="PMingLiU" w:hint="eastAsia"/>
          <w:sz w:val="24"/>
          <w:szCs w:val="24"/>
        </w:rPr>
        <w:t>梅</w:t>
      </w:r>
      <w:r w:rsidR="00896FA8" w:rsidRPr="003A204A">
        <w:rPr>
          <w:rFonts w:ascii="PMingLiU" w:eastAsia="PMingLiU" w:hAnsi="PMingLiU" w:hint="eastAsia"/>
          <w:sz w:val="24"/>
          <w:szCs w:val="24"/>
        </w:rPr>
        <w:t>毒等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經久不愈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漸就衰憊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寒熱交作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動悸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盜汗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痰咳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大便溏泄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面無血色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精神乏困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不耐厚藥者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宜此方。』只要是長久不愈的人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就會慢慢消弱下來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所以張仲景出「癆瘵」的第一個方就是「柴胡桂枝乾薑湯」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為什麼叫作「癆」？他不能動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一動就一天起不來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為什麼會造成癆？因為工作上的關係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大部份是勞心才會有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勞力的人得到的是疲勞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癆症的人吃什麼藥都沒有用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吃什麼食物都不會胖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摸脈很洪大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但是脈是中空的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張仲景開的第一方就是「柴胡桂枝乾薑湯」</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明明是桂枝湯的病人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桂枝湯下去沒感覺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再開強一點還是沒感覺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開麻黃湯下去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汗都不流一滴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以中醫的觀念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平常人的濕在中焦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就是內濕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如果濕在關節就是風濕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如果濕在血管裏面就是癆</w:t>
      </w:r>
      <w:r w:rsidR="00CC556F" w:rsidRPr="003A204A">
        <w:rPr>
          <w:rFonts w:ascii="PMingLiU" w:eastAsia="PMingLiU" w:hAnsi="PMingLiU" w:hint="eastAsia"/>
          <w:sz w:val="24"/>
          <w:szCs w:val="24"/>
        </w:rPr>
        <w:t>。</w:t>
      </w:r>
      <w:r w:rsidRPr="003A204A">
        <w:rPr>
          <w:rFonts w:ascii="PMingLiU" w:eastAsia="PMingLiU" w:hAnsi="PMingLiU" w:hint="eastAsia"/>
          <w:sz w:val="24"/>
          <w:szCs w:val="24"/>
        </w:rPr>
        <w:t>血液的新陳代謝有一定的量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如果血管有溼沉在裏面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會造成一動就來不及補充能量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桂枝能讓動脈的血液循環加速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血管的外壁就是淋巴系統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這是三焦網絡就要靠柴胡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血管裏面的血比較多、水比較少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脈洪大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所以用大劑的栝蔞根把水補足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因為血裏面長年津液不足產生的燥熱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用黃芩下去把它去掉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但是推動的力量不夠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用乾薑、炙甘草來建中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一下去把脾胃的功能加強起來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配合在一起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這時候就能把血管裏面的濕推上皮膚表面上去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所以柴胡桂枝乾薑湯吃下去後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病人所得到的汗是濕汗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所流出來的汗黏答答的。</w:t>
      </w:r>
    </w:p>
    <w:p w:rsidR="00896FA8" w:rsidRPr="003A204A" w:rsidRDefault="0026528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初服微煩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復服汗出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便愈</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這汗出來的時候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濕答答的出來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有濕為什麼不用白朮？如果濕在關節、肌肉、脾臟上面可以用白朮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但濕在血管裏面則不能用白朮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因為白朮收斂的力量很強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白朮可以止利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如用於此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反而不利發散血中之濕。</w:t>
      </w:r>
    </w:p>
    <w:p w:rsidR="00896FA8" w:rsidRPr="003A204A" w:rsidRDefault="0026528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一六三．</w:t>
      </w:r>
      <w:r w:rsidR="00896FA8" w:rsidRPr="003A204A">
        <w:rPr>
          <w:rFonts w:ascii="PMingLiU" w:eastAsia="PMingLiU" w:hAnsi="PMingLiU" w:hint="eastAsia"/>
          <w:sz w:val="24"/>
          <w:szCs w:val="24"/>
        </w:rPr>
        <w:t>「傷寒」五六日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口不欲食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w:t>
      </w:r>
      <w:r w:rsidR="00CC556F" w:rsidRPr="003A204A">
        <w:rPr>
          <w:rFonts w:ascii="PMingLiU" w:eastAsia="PMingLiU" w:hAnsi="PMingLiU" w:hint="eastAsia"/>
          <w:sz w:val="24"/>
          <w:szCs w:val="24"/>
        </w:rPr>
        <w:t>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脈沉細者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此為「陽微結」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必有表復有裏也</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脈沉細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病在裏也</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病在表也</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假令「純陰結」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不得復有外證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悉入在裏</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此為半在裏半在外也</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脈雖沉細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不得為「少陰病」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陰不得有汗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故知非「少陰」</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可與「小柴胡湯」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設不了了者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得屎而解。</w:t>
      </w:r>
    </w:p>
    <w:p w:rsidR="00896FA8" w:rsidRPr="003A204A" w:rsidRDefault="0026528C"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微惡寒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這兩個就是有表證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手足冷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心下滿</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就是病邪入裏了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就是表有邪裏面也有邪</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口不欲食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吃東西吃不下去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就是裏面虛掉了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大便鞭</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大便為什麼硬？就是蠕動量不夠了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大便自己流出來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大腸是一節一節的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所以正常的大便是一段一段的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不會出成一「條狀」</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此為陽微結」</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什麼叫陽結到了？人的身體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陰寒在內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陽浮在外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消化系統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因為有寒結在內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所以蠕動就減緩了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這時候胃裏面還有一點餘熱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這胃的餘熱會往上衝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衝到頭上去了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熱會出來第一個就是到頭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所以人流汗第一個就是頭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手腳還沒流汗之前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頭就會先流汗。我們手腳的溫度都是從胃熱來的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脾主四肢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因為裏面冷掉了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所以手足冷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所以微熱在上面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裏面整個是陰寒掉了。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心下滿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口不欲食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裏面脹滿悶悶的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腸胃都沒有蠕動了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腸胃沒有蠕動就不想吃東西</w:t>
      </w:r>
      <w:r w:rsidR="00CC556F"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必有表復有裏也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有傷寒表證</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也有裏寒證。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脈沉細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病在裏也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如果摸到脈沉細就是病在裏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這條辨就是為後面要介紹的鋪路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「有汗必為陽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陰證無汗」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後面要介紹的少陰、太陰、厥陰都是沒有汗的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就好像陽明證都是但熱不寒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看不到寒證是純熱證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到了陰證完全沒有汗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所以頭還有汗就是陽還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病就很好治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最怕是沒有汗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沒有汗並不是傷寒表證的無汗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而是根本津液都沒有了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病進入陰證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就是太陰、少陰、厥陰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陰證就是在講「臟」了。所以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病在表也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代表「陽微結」</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如果</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純陰結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必無汗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完全沒有汗的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一般來說摸到病人的脈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如果是很微細的時候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就是少陰證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少陰病的脈很細很弱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陽明、少陽、太陽的脈很洪大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麻黃湯證的無汗脈是很洪大的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所以這一條辨就是說在太陽證也可以看到脈微細</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脈雖沉細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不得為少陰病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陰不得有汗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故知非少陰</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遇到這種危急的時候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裏面陰寒很盛的話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照理說可以開少陰證的藥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像麻黃附子細辛湯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少陰證的主證就是脈微細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要確定是少陰證就是無汗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有汗小柴胡湯就好了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所以整個條辨講的就是陰證沒有表汗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陽證才會有汗。</w:t>
      </w:r>
    </w:p>
    <w:p w:rsidR="00896FA8" w:rsidRPr="003A204A" w:rsidRDefault="0026528C"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一六四．</w:t>
      </w:r>
      <w:r w:rsidR="00896FA8" w:rsidRPr="003A204A">
        <w:rPr>
          <w:rFonts w:ascii="PMingLiU" w:eastAsia="PMingLiU" w:hAnsi="PMingLiU" w:hint="eastAsia"/>
          <w:sz w:val="24"/>
          <w:szCs w:val="24"/>
        </w:rPr>
        <w:t>「傷寒」五六日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嘔而發熱者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「柴胡湯證」具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而以他藥下之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「柴胡證」仍在者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復與「柴胡湯」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此雖已下之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不為逆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必蒸蒸而振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卻發熱汗出而解</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若心下滿而硬痛者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此為「結胸」也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「大陷胸湯」主之</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但滿而不痛者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「柴胡」不中與也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宜「半夏瀉心湯」</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嘔就是進入少陽了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用小柴胡湯來解</w:t>
      </w:r>
      <w:r w:rsidR="00900C1E" w:rsidRPr="003A204A">
        <w:rPr>
          <w:rFonts w:ascii="PMingLiU" w:eastAsia="PMingLiU" w:hAnsi="PMingLiU" w:hint="eastAsia"/>
          <w:sz w:val="24"/>
          <w:szCs w:val="24"/>
        </w:rPr>
        <w:t>。「</w:t>
      </w:r>
      <w:r w:rsidRPr="003A204A">
        <w:rPr>
          <w:rFonts w:ascii="PMingLiU" w:eastAsia="PMingLiU" w:hAnsi="PMingLiU" w:hint="eastAsia"/>
          <w:sz w:val="24"/>
          <w:szCs w:val="24"/>
        </w:rPr>
        <w:t>而以他藥下之</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柴胡湯證看錯了被攻下</w:t>
      </w:r>
      <w:r w:rsidR="00900C1E" w:rsidRPr="003A204A">
        <w:rPr>
          <w:rFonts w:ascii="PMingLiU" w:eastAsia="PMingLiU" w:hAnsi="PMingLiU" w:hint="eastAsia"/>
          <w:sz w:val="24"/>
          <w:szCs w:val="24"/>
        </w:rPr>
        <w:t>。「</w:t>
      </w:r>
      <w:r w:rsidRPr="003A204A">
        <w:rPr>
          <w:rFonts w:ascii="PMingLiU" w:eastAsia="PMingLiU" w:hAnsi="PMingLiU" w:hint="eastAsia"/>
          <w:sz w:val="24"/>
          <w:szCs w:val="24"/>
        </w:rPr>
        <w:t>柴胡證仍在者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復與柴胡湯</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如果還是柴胡湯證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就再給柴胡湯</w:t>
      </w:r>
      <w:r w:rsidR="00CC556F" w:rsidRPr="003A204A">
        <w:rPr>
          <w:rFonts w:ascii="PMingLiU" w:eastAsia="PMingLiU" w:hAnsi="PMingLiU" w:hint="eastAsia"/>
          <w:sz w:val="24"/>
          <w:szCs w:val="24"/>
        </w:rPr>
        <w:t>。</w:t>
      </w:r>
      <w:r w:rsidR="00900C1E" w:rsidRPr="003A204A">
        <w:rPr>
          <w:rFonts w:ascii="PMingLiU" w:eastAsia="PMingLiU" w:hAnsi="PMingLiU" w:hint="eastAsia"/>
          <w:sz w:val="24"/>
          <w:szCs w:val="24"/>
        </w:rPr>
        <w:t>「</w:t>
      </w:r>
      <w:r w:rsidRPr="003A204A">
        <w:rPr>
          <w:rFonts w:ascii="PMingLiU" w:eastAsia="PMingLiU" w:hAnsi="PMingLiU" w:hint="eastAsia"/>
          <w:sz w:val="24"/>
          <w:szCs w:val="24"/>
        </w:rPr>
        <w:t>此雖已下之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不為逆</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下並沒有把內臟功能下壞掉</w:t>
      </w:r>
      <w:r w:rsidR="00900C1E" w:rsidRPr="003A204A">
        <w:rPr>
          <w:rFonts w:ascii="PMingLiU" w:eastAsia="PMingLiU" w:hAnsi="PMingLiU" w:hint="eastAsia"/>
          <w:sz w:val="24"/>
          <w:szCs w:val="24"/>
        </w:rPr>
        <w:t>。「</w:t>
      </w:r>
      <w:r w:rsidRPr="003A204A">
        <w:rPr>
          <w:rFonts w:ascii="PMingLiU" w:eastAsia="PMingLiU" w:hAnsi="PMingLiU" w:hint="eastAsia"/>
          <w:sz w:val="24"/>
          <w:szCs w:val="24"/>
        </w:rPr>
        <w:t>必蒸蒸而振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卻發熱汗出而解</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柴胡湯下去脾胃功能馬上恢復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脾胃功能恢復一定會流汗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流出來的汗是本身正常的汗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這汗本來在太陽應該要解掉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結果在太陽沒有解掉進入少陽了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進入少陽後用柴胡湯去解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排出來的汗是原來太陽證的汗</w:t>
      </w:r>
      <w:r w:rsidR="00CC556F" w:rsidRPr="003A204A">
        <w:rPr>
          <w:rFonts w:ascii="PMingLiU" w:eastAsia="PMingLiU" w:hAnsi="PMingLiU" w:hint="eastAsia"/>
          <w:sz w:val="24"/>
          <w:szCs w:val="24"/>
        </w:rPr>
        <w:t>。</w:t>
      </w:r>
      <w:r w:rsidR="00900C1E" w:rsidRPr="003A204A">
        <w:rPr>
          <w:rFonts w:ascii="PMingLiU" w:eastAsia="PMingLiU" w:hAnsi="PMingLiU" w:hint="eastAsia"/>
          <w:sz w:val="24"/>
          <w:szCs w:val="24"/>
        </w:rPr>
        <w:t>「</w:t>
      </w:r>
      <w:r w:rsidRPr="003A204A">
        <w:rPr>
          <w:rFonts w:ascii="PMingLiU" w:eastAsia="PMingLiU" w:hAnsi="PMingLiU" w:hint="eastAsia"/>
          <w:sz w:val="24"/>
          <w:szCs w:val="24"/>
        </w:rPr>
        <w:t>若心下滿而硬痛者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此為結胸也</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硬痛往下走是大陷胸湯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硬痛往上走的是大陷胸丸</w:t>
      </w:r>
      <w:r w:rsidR="00CC556F" w:rsidRPr="003A204A">
        <w:rPr>
          <w:rFonts w:ascii="PMingLiU" w:eastAsia="PMingLiU" w:hAnsi="PMingLiU" w:hint="eastAsia"/>
          <w:sz w:val="24"/>
          <w:szCs w:val="24"/>
        </w:rPr>
        <w:t>。</w:t>
      </w:r>
      <w:r w:rsidRPr="003A204A">
        <w:rPr>
          <w:rFonts w:ascii="PMingLiU" w:eastAsia="PMingLiU" w:hAnsi="PMingLiU" w:hint="eastAsia"/>
          <w:sz w:val="24"/>
          <w:szCs w:val="24"/>
        </w:rPr>
        <w:t>不單單是麻黃湯證、桂枝湯證、葛根湯證被攻下會結胸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柴胡湯證被攻下也會結胸。</w:t>
      </w:r>
      <w:r w:rsidR="00900C1E" w:rsidRPr="003A204A">
        <w:rPr>
          <w:rFonts w:ascii="PMingLiU" w:eastAsia="PMingLiU" w:hAnsi="PMingLiU" w:hint="eastAsia"/>
          <w:sz w:val="24"/>
          <w:szCs w:val="24"/>
        </w:rPr>
        <w:t>「</w:t>
      </w:r>
      <w:r w:rsidRPr="003A204A">
        <w:rPr>
          <w:rFonts w:ascii="PMingLiU" w:eastAsia="PMingLiU" w:hAnsi="PMingLiU" w:hint="eastAsia"/>
          <w:sz w:val="24"/>
          <w:szCs w:val="24"/>
        </w:rPr>
        <w:t>但滿而不痛者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此為痞</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張仲景講的「痞」是一種症狀</w:t>
      </w:r>
      <w:r w:rsidR="00CC556F" w:rsidRPr="003A204A">
        <w:rPr>
          <w:rFonts w:ascii="PMingLiU" w:eastAsia="PMingLiU" w:hAnsi="PMingLiU" w:hint="eastAsia"/>
          <w:sz w:val="24"/>
          <w:szCs w:val="24"/>
        </w:rPr>
        <w:t>，</w:t>
      </w:r>
      <w:r w:rsidRPr="003A204A">
        <w:rPr>
          <w:rFonts w:ascii="PMingLiU" w:eastAsia="PMingLiU" w:hAnsi="PMingLiU" w:hint="eastAsia"/>
          <w:sz w:val="24"/>
          <w:szCs w:val="24"/>
        </w:rPr>
        <w:t>現在進入五個瀉心湯證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會用這五個瀉心湯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所有腸胃科的病就都會看了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滿而不痛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常常感覺胃裏面脹脹的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又不會痛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可是胃又有脹脹悶悶的感覺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這原因就是表證沒有好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只有水停在胃的周圍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胃的周圍並沒有熱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也沒有濕</w:t>
      </w:r>
      <w:r w:rsidR="00900C1E" w:rsidRPr="003A204A">
        <w:rPr>
          <w:rFonts w:ascii="PMingLiU" w:eastAsia="PMingLiU" w:hAnsi="PMingLiU" w:hint="eastAsia"/>
          <w:sz w:val="24"/>
          <w:szCs w:val="24"/>
        </w:rPr>
        <w:t>。「</w:t>
      </w:r>
      <w:r w:rsidRPr="003A204A">
        <w:rPr>
          <w:rFonts w:ascii="PMingLiU" w:eastAsia="PMingLiU" w:hAnsi="PMingLiU" w:hint="eastAsia"/>
          <w:sz w:val="24"/>
          <w:szCs w:val="24"/>
        </w:rPr>
        <w:t>柴胡不中與也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宜半夏瀉心湯</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如果只是水而已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但是病人常常有吃食物下去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因為腸胃的蠕動不好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有水飲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有一部份的食物被吸收了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有一部份的食物壞掉了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所以「半夏瀉心湯」是張仲景設計的第一個腸胃科的藥。</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半夏瀉心湯方</w:t>
      </w:r>
      <w:r w:rsidR="00CC556F" w:rsidRPr="003A204A">
        <w:rPr>
          <w:rFonts w:ascii="PMingLiU" w:eastAsia="PMingLiU" w:hAnsi="PMingLiU" w:hint="eastAsia"/>
          <w:sz w:val="24"/>
          <w:szCs w:val="24"/>
        </w:rPr>
        <w:t>：</w:t>
      </w:r>
    </w:p>
    <w:p w:rsidR="0026528C"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半夏半</w:t>
      </w:r>
      <w:r w:rsidR="0026528C" w:rsidRPr="003A204A">
        <w:rPr>
          <w:rFonts w:ascii="PMingLiU" w:eastAsia="PMingLiU" w:hAnsi="PMingLiU" w:hint="eastAsia"/>
          <w:sz w:val="24"/>
          <w:szCs w:val="24"/>
        </w:rPr>
        <w:t>升</w:t>
      </w:r>
      <w:r w:rsidR="00CC556F" w:rsidRPr="003A204A">
        <w:rPr>
          <w:rFonts w:ascii="PMingLiU" w:eastAsia="PMingLiU" w:hAnsi="PMingLiU" w:hint="eastAsia"/>
          <w:sz w:val="24"/>
          <w:szCs w:val="24"/>
        </w:rPr>
        <w:t>（</w:t>
      </w:r>
      <w:r w:rsidRPr="003A204A">
        <w:rPr>
          <w:rFonts w:ascii="PMingLiU" w:eastAsia="PMingLiU" w:hAnsi="PMingLiU" w:hint="eastAsia"/>
          <w:sz w:val="24"/>
          <w:szCs w:val="24"/>
        </w:rPr>
        <w:t>洗</w:t>
      </w:r>
      <w:r w:rsidR="00CC556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劈</w:t>
      </w:r>
      <w:r w:rsidR="00CC556F"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這「半夏瀉心湯」為什麼用乾薑？因為胃旁邊有水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造成胃寒掉了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如果胃中有水的話用生薑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乾薑是溫中的藥</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張仲景需要用到腸胃的津液的時候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一定會開到人參、乾薑、甘草、大棗、生薑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所以腸胃的津液要補足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就一定會用到甘草、大棗、人參。有寒證的時候</w:t>
      </w:r>
      <w:r w:rsidR="00CC556F" w:rsidRPr="003A204A">
        <w:rPr>
          <w:rFonts w:ascii="PMingLiU" w:eastAsia="PMingLiU" w:hAnsi="PMingLiU" w:hint="eastAsia"/>
          <w:sz w:val="24"/>
          <w:szCs w:val="24"/>
        </w:rPr>
        <w:t>，</w:t>
      </w:r>
      <w:r w:rsidRPr="003A204A">
        <w:rPr>
          <w:rFonts w:ascii="PMingLiU" w:eastAsia="PMingLiU" w:hAnsi="PMingLiU" w:hint="eastAsia"/>
          <w:sz w:val="24"/>
          <w:szCs w:val="24"/>
        </w:rPr>
        <w:t>需要強心的時候</w:t>
      </w:r>
      <w:r w:rsidR="00CC556F" w:rsidRPr="003A204A">
        <w:rPr>
          <w:rFonts w:ascii="PMingLiU" w:eastAsia="PMingLiU" w:hAnsi="PMingLiU" w:hint="eastAsia"/>
          <w:sz w:val="24"/>
          <w:szCs w:val="24"/>
        </w:rPr>
        <w:t>，</w:t>
      </w:r>
      <w:r w:rsidRPr="003A204A">
        <w:rPr>
          <w:rFonts w:ascii="PMingLiU" w:eastAsia="PMingLiU" w:hAnsi="PMingLiU" w:hint="eastAsia"/>
          <w:sz w:val="24"/>
          <w:szCs w:val="24"/>
        </w:rPr>
        <w:t>我們用炙甘草</w:t>
      </w:r>
      <w:r w:rsidR="00CC556F" w:rsidRPr="003A204A">
        <w:rPr>
          <w:rFonts w:ascii="PMingLiU" w:eastAsia="PMingLiU" w:hAnsi="PMingLiU" w:hint="eastAsia"/>
          <w:sz w:val="24"/>
          <w:szCs w:val="24"/>
        </w:rPr>
        <w:t>，</w:t>
      </w:r>
      <w:r w:rsidRPr="003A204A">
        <w:rPr>
          <w:rFonts w:ascii="PMingLiU" w:eastAsia="PMingLiU" w:hAnsi="PMingLiU" w:hint="eastAsia"/>
          <w:sz w:val="24"/>
          <w:szCs w:val="24"/>
        </w:rPr>
        <w:t>要解毒的時候用生甘草</w:t>
      </w:r>
      <w:r w:rsidR="00CC556F" w:rsidRPr="003A204A">
        <w:rPr>
          <w:rFonts w:ascii="PMingLiU" w:eastAsia="PMingLiU" w:hAnsi="PMingLiU" w:hint="eastAsia"/>
          <w:sz w:val="24"/>
          <w:szCs w:val="24"/>
        </w:rPr>
        <w:t>，</w:t>
      </w:r>
      <w:r w:rsidRPr="003A204A">
        <w:rPr>
          <w:rFonts w:ascii="PMingLiU" w:eastAsia="PMingLiU" w:hAnsi="PMingLiU" w:hint="eastAsia"/>
          <w:sz w:val="24"/>
          <w:szCs w:val="24"/>
        </w:rPr>
        <w:t>生甘草還有蓄水的功能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也就是用了人參補津液之後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以生甘草把津液留在腸胃中。人參在經方家的觀念是治療心下痞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胃裏面不舒服、胃痛的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人參是最好的藥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不是拿來當茶喝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不需要如此用</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因為胃裏面壞死的食物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產生了沼氣往上走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黃芩、黃連把壞死的食物分解掉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這胃病的肇因是水沒有去掉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所以用半夏把水利掉。臨床上看的時候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有一點感冒自己不知道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知道的時候叫傷寒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不知道的叫中風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然後病人吃壞肚子的上吐下泄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拉出來的都是水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肚子咕咕的腸鳴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就是「半夏瀉心湯證」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用半夏止嘔利水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黃連、黃芩去把腸子食物分解掉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黃連解血分中熱毒、黃芩解肝膽三焦的熱毒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因為上吐下泄所以胃的津液都傷到了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所以把人參、乾薑、甘草、大棗混在裏面用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張仲景的方劑就是這意思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所有的「痞」都是腸胃科的問題</w:t>
      </w:r>
      <w:r w:rsidR="00916A92" w:rsidRPr="003A204A">
        <w:rPr>
          <w:rFonts w:ascii="PMingLiU" w:eastAsia="PMingLiU" w:hAnsi="PMingLiU" w:hint="eastAsia"/>
          <w:sz w:val="24"/>
          <w:szCs w:val="24"/>
        </w:rPr>
        <w:t>，</w:t>
      </w:r>
      <w:r w:rsidRPr="003A204A">
        <w:rPr>
          <w:rFonts w:ascii="PMingLiU" w:eastAsia="PMingLiU" w:hAnsi="PMingLiU" w:hint="eastAsia"/>
          <w:sz w:val="24"/>
          <w:szCs w:val="24"/>
        </w:rPr>
        <w:t>這個方劑用湯劑或散劑都可以。</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舌苔代表胃的津液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如果舌苔黃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如果舌苔黃但不是非常乾燥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就是用黃芩</w:t>
      </w:r>
      <w:r w:rsidR="00CC556F" w:rsidRPr="003A204A">
        <w:rPr>
          <w:rFonts w:ascii="PMingLiU" w:eastAsia="PMingLiU" w:hAnsi="PMingLiU" w:hint="eastAsia"/>
          <w:sz w:val="24"/>
          <w:szCs w:val="24"/>
        </w:rPr>
        <w:t>、</w:t>
      </w:r>
      <w:r w:rsidRPr="003A204A">
        <w:rPr>
          <w:rFonts w:ascii="PMingLiU" w:eastAsia="PMingLiU" w:hAnsi="PMingLiU" w:hint="eastAsia"/>
          <w:sz w:val="24"/>
          <w:szCs w:val="24"/>
        </w:rPr>
        <w:t>黃連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如果是舌苔黃而且非常乾燥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就是用石膏。</w:t>
      </w:r>
    </w:p>
    <w:p w:rsidR="00896FA8" w:rsidRPr="003A204A" w:rsidRDefault="004C3D3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《金鑑》</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『「結胸」兼「陽明」裏實者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「大陷胸湯證」也（結胸證病人一定沒有下利的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所以有結胸的現象兼有大便堵到的現象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一定是「大陷胸湯證」）；兼「陽明」不成實者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「小陷胸湯證」也（結胸證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但是大便還是通的就是「小陷胸湯證」。都是結胸的症狀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就是胃裏面很難過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繃得很緊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筋攣的現象）。痞硬兼「少陽」裏實證者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是「大柴胡湯證」（胃裏面很難過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硬硬的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然後大便稍微不通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沒有結胸那麼厲害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就是「大柴胡湯證」）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兼「少陽」裏不成實者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「半夏瀉心湯」也（裏不成實者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就是下利拉很多水出來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這時候靠「半夏瀉心湯」）。』這種虛症的現象常常在食物中毒</w:t>
      </w:r>
      <w:r w:rsidR="00900C1E" w:rsidRPr="003A204A">
        <w:rPr>
          <w:rFonts w:ascii="PMingLiU" w:eastAsia="PMingLiU" w:hAnsi="PMingLiU" w:hint="eastAsia"/>
          <w:sz w:val="24"/>
          <w:szCs w:val="24"/>
        </w:rPr>
        <w:t>，</w:t>
      </w:r>
      <w:r w:rsidR="00896FA8" w:rsidRPr="003A204A">
        <w:rPr>
          <w:rFonts w:ascii="PMingLiU" w:eastAsia="PMingLiU" w:hAnsi="PMingLiU" w:hint="eastAsia"/>
          <w:sz w:val="24"/>
          <w:szCs w:val="24"/>
        </w:rPr>
        <w:t>誤食不乾淨的東西的時候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開「半夏瀉心湯」給病人吃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「半夏瀉心湯證」的時候病人一定有嘔吐、下利兼有腸鳴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所以有嘔吐就是「半夏瀉心湯」。</w:t>
      </w:r>
    </w:p>
    <w:p w:rsidR="00896FA8" w:rsidRPr="003A204A" w:rsidRDefault="00CC556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芳翁醫談</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『「休息痢」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世皆以為難治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蓋亦穢物不盡也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宜服「篤落丸」（篤落丸」為「大黃」一味之丸方）</w:t>
      </w:r>
      <w:r w:rsidR="00900C1E" w:rsidRPr="003A204A">
        <w:rPr>
          <w:rFonts w:ascii="PMingLiU" w:eastAsia="PMingLiU" w:hAnsi="PMingLiU" w:hint="eastAsia"/>
          <w:sz w:val="24"/>
          <w:szCs w:val="24"/>
        </w:rPr>
        <w:t>。</w:t>
      </w:r>
      <w:r w:rsidR="00896FA8" w:rsidRPr="003A204A">
        <w:rPr>
          <w:rFonts w:ascii="PMingLiU" w:eastAsia="PMingLiU" w:hAnsi="PMingLiU" w:hint="eastAsia"/>
          <w:sz w:val="24"/>
          <w:szCs w:val="24"/>
        </w:rPr>
        <w:t>』光吃大黃一味藥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會拉得很難過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「篤落丸」就是篤定會落下來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這樣吃不好。又</w:t>
      </w:r>
      <w:r w:rsidR="00900C1E" w:rsidRPr="003A204A">
        <w:rPr>
          <w:rFonts w:ascii="PMingLiU" w:eastAsia="PMingLiU" w:hAnsi="PMingLiU" w:hint="eastAsia"/>
          <w:sz w:val="24"/>
          <w:szCs w:val="24"/>
        </w:rPr>
        <w:t>：『</w:t>
      </w:r>
      <w:r w:rsidR="00896FA8" w:rsidRPr="003A204A">
        <w:rPr>
          <w:rFonts w:ascii="PMingLiU" w:eastAsia="PMingLiU" w:hAnsi="PMingLiU" w:hint="eastAsia"/>
          <w:sz w:val="24"/>
          <w:szCs w:val="24"/>
        </w:rPr>
        <w:t>下利如休息痢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無膿血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惟水瀉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時或自止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止則腹脹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瀉如爽然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然日羸憊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面色萎黃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噁心吞酸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有時腹自痛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當與</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半夏瀉心湯」</w:t>
      </w:r>
      <w:r w:rsidR="00900C1E" w:rsidRPr="003A204A">
        <w:rPr>
          <w:rFonts w:ascii="PMingLiU" w:eastAsia="PMingLiU" w:hAnsi="PMingLiU" w:hint="eastAsia"/>
          <w:sz w:val="24"/>
          <w:szCs w:val="24"/>
        </w:rPr>
        <w:t>。』</w:t>
      </w:r>
      <w:r w:rsidR="00896FA8" w:rsidRPr="003A204A">
        <w:rPr>
          <w:rFonts w:ascii="PMingLiU" w:eastAsia="PMingLiU" w:hAnsi="PMingLiU" w:hint="eastAsia"/>
          <w:sz w:val="24"/>
          <w:szCs w:val="24"/>
        </w:rPr>
        <w:t>沒有拉血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拉出來都是水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停止沒拉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肚子就脹起來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拉完後肚子就舒服了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面色就越來越疲憊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又噁心又吐酸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東西吃不下去。</w:t>
      </w:r>
    </w:p>
    <w:p w:rsidR="00896FA8" w:rsidRPr="003A204A" w:rsidRDefault="00900C1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一六五．</w:t>
      </w:r>
      <w:r w:rsidR="00896FA8" w:rsidRPr="003A204A">
        <w:rPr>
          <w:rFonts w:ascii="PMingLiU" w:eastAsia="PMingLiU" w:hAnsi="PMingLiU" w:hint="eastAsia"/>
          <w:sz w:val="24"/>
          <w:szCs w:val="24"/>
        </w:rPr>
        <w:t>「太陽」「少陽」併病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成「結胸」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w:t>
      </w:r>
      <w:r w:rsidRPr="003A204A">
        <w:rPr>
          <w:rFonts w:ascii="PMingLiU" w:eastAsia="PMingLiU" w:hAnsi="PMingLiU" w:hint="eastAsia"/>
          <w:sz w:val="24"/>
          <w:szCs w:val="24"/>
        </w:rPr>
        <w:t>漿</w:t>
      </w:r>
      <w:r w:rsidR="00896FA8" w:rsidRPr="003A204A">
        <w:rPr>
          <w:rFonts w:ascii="PMingLiU" w:eastAsia="PMingLiU" w:hAnsi="PMingLiU" w:hint="eastAsia"/>
          <w:sz w:val="24"/>
          <w:szCs w:val="24"/>
        </w:rPr>
        <w:t>不下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其人心煩。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照理說「太陽少陽併病</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或外證比較多的話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柴胡桂枝湯也可以</w:t>
      </w:r>
      <w:r w:rsidR="00900C1E" w:rsidRPr="003A204A">
        <w:rPr>
          <w:rFonts w:ascii="PMingLiU" w:eastAsia="PMingLiU" w:hAnsi="PMingLiU" w:hint="eastAsia"/>
          <w:sz w:val="24"/>
          <w:szCs w:val="24"/>
        </w:rPr>
        <w:t>。「</w:t>
      </w:r>
      <w:r w:rsidRPr="003A204A">
        <w:rPr>
          <w:rFonts w:ascii="PMingLiU" w:eastAsia="PMingLiU" w:hAnsi="PMingLiU" w:hint="eastAsia"/>
          <w:sz w:val="24"/>
          <w:szCs w:val="24"/>
        </w:rPr>
        <w:t>而反下之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成結胸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水漿不下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其人心煩</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這狀況就不好了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是一種預兆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所謂的結胸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代表的是實結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有東西堵到了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結胸的時候硬梆梆的兼有陽明裏實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根本沒有大便了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整個硬到了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這好治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大便一下去就好了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現在結胸又下利不止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知道腸胃津液不夠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又水喝不下去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又一直在下利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大陷胸湯就不能用了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那什麼結到？胃癌或者胰臟癌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整個裏面長東西堵到了</w:t>
      </w:r>
      <w:r w:rsidR="00900C1E" w:rsidRPr="003A204A">
        <w:rPr>
          <w:rFonts w:ascii="PMingLiU" w:eastAsia="PMingLiU" w:hAnsi="PMingLiU" w:hint="eastAsia"/>
          <w:sz w:val="24"/>
          <w:szCs w:val="24"/>
        </w:rPr>
        <w:t>。「</w:t>
      </w:r>
      <w:r w:rsidRPr="003A204A">
        <w:rPr>
          <w:rFonts w:ascii="PMingLiU" w:eastAsia="PMingLiU" w:hAnsi="PMingLiU" w:hint="eastAsia"/>
          <w:sz w:val="24"/>
          <w:szCs w:val="24"/>
        </w:rPr>
        <w:t>其人心煩</w:t>
      </w:r>
      <w:r w:rsidR="00900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代表病人虛的時候會煩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這就比較危險。胰臟癌的處方在厥陰篇的乾薑黃連黃芩人參湯會說明。</w:t>
      </w:r>
    </w:p>
    <w:p w:rsidR="00174798" w:rsidRPr="003A204A" w:rsidRDefault="0017479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胃癌專論：</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臨證時我們按照經方來開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用葛根來生水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葛芩連湯治療下利</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協熱利的時候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就是用葛根來生水的。水結在中膈的地方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所以用柴胡來通利三焦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就能進入淋巴系統裏面</w:t>
      </w:r>
      <w:r w:rsidR="00CC556F" w:rsidRPr="003A204A">
        <w:rPr>
          <w:rFonts w:ascii="PMingLiU" w:eastAsia="PMingLiU" w:hAnsi="PMingLiU" w:hint="eastAsia"/>
          <w:sz w:val="24"/>
          <w:szCs w:val="24"/>
        </w:rPr>
        <w:t>。</w:t>
      </w:r>
      <w:r w:rsidRPr="003A204A">
        <w:rPr>
          <w:rFonts w:ascii="PMingLiU" w:eastAsia="PMingLiU" w:hAnsi="PMingLiU" w:hint="eastAsia"/>
          <w:sz w:val="24"/>
          <w:szCs w:val="24"/>
        </w:rPr>
        <w:t>有長東西、長瘤的時候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柴胡是很好的攻堅引藥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能通利淋巴系統的藥。因為病人有嘔吐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所以加半夏</w:t>
      </w:r>
      <w:r w:rsidR="00CC556F" w:rsidRPr="003A204A">
        <w:rPr>
          <w:rFonts w:ascii="PMingLiU" w:eastAsia="PMingLiU" w:hAnsi="PMingLiU" w:hint="eastAsia"/>
          <w:sz w:val="24"/>
          <w:szCs w:val="24"/>
        </w:rPr>
        <w:t>，</w:t>
      </w:r>
      <w:r w:rsidRPr="003A204A">
        <w:rPr>
          <w:rFonts w:ascii="PMingLiU" w:eastAsia="PMingLiU" w:hAnsi="PMingLiU" w:hint="eastAsia"/>
          <w:sz w:val="24"/>
          <w:szCs w:val="24"/>
        </w:rPr>
        <w:t>腸胃的津液傷到了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把腸胃的津液補回去</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心煩、胃口都沒有了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用白朮、茯苓來開他的脾胃</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因為久下利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腸的津液傷到了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所以加人參、大棗</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如果胃裏面是寒的用乾薑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如果胃裏面是熱的用生薑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這兩者可交換一下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臨證決定。</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治胃癌湯方</w:t>
      </w:r>
      <w:r w:rsidR="00CC556F"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葛根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w:t>
      </w:r>
      <w:r w:rsidR="00CC556F" w:rsidRPr="003A204A">
        <w:rPr>
          <w:rFonts w:ascii="PMingLiU" w:eastAsia="PMingLiU" w:hAnsi="PMingLiU" w:hint="eastAsia"/>
          <w:sz w:val="24"/>
          <w:szCs w:val="24"/>
        </w:rPr>
        <w:t>，</w:t>
      </w:r>
      <w:r w:rsidRPr="003A204A">
        <w:rPr>
          <w:rFonts w:ascii="PMingLiU" w:eastAsia="PMingLiU" w:hAnsi="PMingLiU" w:hint="eastAsia"/>
          <w:sz w:val="24"/>
          <w:szCs w:val="24"/>
        </w:rPr>
        <w:t>人參</w:t>
      </w:r>
      <w:r w:rsidR="00CC556F" w:rsidRPr="003A204A">
        <w:rPr>
          <w:rFonts w:ascii="PMingLiU" w:eastAsia="PMingLiU" w:hAnsi="PMingLiU" w:hint="eastAsia"/>
          <w:sz w:val="24"/>
          <w:szCs w:val="24"/>
        </w:rPr>
        <w:t>，</w:t>
      </w:r>
      <w:r w:rsidRPr="003A204A">
        <w:rPr>
          <w:rFonts w:ascii="PMingLiU" w:eastAsia="PMingLiU" w:hAnsi="PMingLiU" w:hint="eastAsia"/>
          <w:sz w:val="24"/>
          <w:szCs w:val="24"/>
        </w:rPr>
        <w:t>大棗</w:t>
      </w:r>
      <w:r w:rsidR="00CC556F" w:rsidRPr="003A204A">
        <w:rPr>
          <w:rFonts w:ascii="PMingLiU" w:eastAsia="PMingLiU" w:hAnsi="PMingLiU" w:hint="eastAsia"/>
          <w:sz w:val="24"/>
          <w:szCs w:val="24"/>
        </w:rPr>
        <w:t>，</w:t>
      </w:r>
      <w:r w:rsidRPr="003A204A">
        <w:rPr>
          <w:rFonts w:ascii="PMingLiU" w:eastAsia="PMingLiU" w:hAnsi="PMingLiU" w:hint="eastAsia"/>
          <w:sz w:val="24"/>
          <w:szCs w:val="24"/>
        </w:rPr>
        <w:t>乾薑</w:t>
      </w:r>
      <w:r w:rsidR="00CC556F" w:rsidRPr="003A204A">
        <w:rPr>
          <w:rFonts w:ascii="PMingLiU" w:eastAsia="PMingLiU" w:hAnsi="PMingLiU" w:hint="eastAsia"/>
          <w:sz w:val="24"/>
          <w:szCs w:val="24"/>
        </w:rPr>
        <w:t>，</w:t>
      </w:r>
      <w:r w:rsidRPr="003A204A">
        <w:rPr>
          <w:rFonts w:ascii="PMingLiU" w:eastAsia="PMingLiU" w:hAnsi="PMingLiU" w:hint="eastAsia"/>
          <w:sz w:val="24"/>
          <w:szCs w:val="24"/>
        </w:rPr>
        <w:t>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加上《金匱》中的黃土湯加減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就可以治胃癌。</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這處方下去的時候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如果要加減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葛根重用至六錢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再來是柴胡五錢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白朮、茯苓等量五錢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家裏錢多的人參就用多一點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如果下利得很厲害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紅棗用十枚都沒關係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乾薑、生薑視狀況各兩錢。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這是很好治療胃癌的方子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因為病人現在已經不能攻了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所以等胃口開了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飲食正常的時候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再開一些攻堅的藥。如果這方子下去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病人還是水漿不得下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還在下利的話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就差不多了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吐和下利出來的都是藥味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他已經到了藥不收受了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全部排掉了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CC556F" w:rsidRPr="003A204A">
        <w:rPr>
          <w:rFonts w:ascii="PMingLiU" w:eastAsia="PMingLiU" w:hAnsi="PMingLiU" w:hint="eastAsia"/>
          <w:sz w:val="24"/>
          <w:szCs w:val="24"/>
        </w:rPr>
        <w:t>本方</w:t>
      </w:r>
      <w:r w:rsidR="00896FA8" w:rsidRPr="003A204A">
        <w:rPr>
          <w:rFonts w:ascii="PMingLiU" w:eastAsia="PMingLiU" w:hAnsi="PMingLiU" w:hint="eastAsia"/>
          <w:sz w:val="24"/>
          <w:szCs w:val="24"/>
        </w:rPr>
        <w:t>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『疝瘕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積聚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痛侵心胸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噁心</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嘔吐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腸鳴下利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皆治之</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若大便秘者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兼用「消塊丸」或「陷胸丸」。』（「消塊丸」即「硝石丸」之別名</w:t>
      </w:r>
      <w:r w:rsidR="00C008BD" w:rsidRPr="003A204A">
        <w:rPr>
          <w:rFonts w:ascii="PMingLiU" w:eastAsia="PMingLiU" w:hAnsi="PMingLiU" w:hint="eastAsia"/>
          <w:sz w:val="24"/>
          <w:szCs w:val="24"/>
        </w:rPr>
        <w:t>，《千金方》</w:t>
      </w:r>
      <w:r w:rsidR="0049194B" w:rsidRPr="003A204A">
        <w:rPr>
          <w:rFonts w:ascii="PMingLiU" w:eastAsia="PMingLiU" w:hAnsi="PMingLiU" w:hint="eastAsia"/>
          <w:sz w:val="24"/>
          <w:szCs w:val="24"/>
        </w:rPr>
        <w:t>：</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硝石六兩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大黃八兩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人參、甘草各三兩。</w:t>
      </w:r>
      <w:r w:rsidR="00CC556F" w:rsidRPr="003A204A">
        <w:rPr>
          <w:rFonts w:ascii="PMingLiU" w:eastAsia="PMingLiU" w:hAnsi="PMingLiU" w:hint="eastAsia"/>
          <w:sz w:val="24"/>
          <w:szCs w:val="24"/>
        </w:rPr>
        <w:t>」</w:t>
      </w:r>
      <w:r w:rsidR="00896FA8" w:rsidRPr="003A204A">
        <w:rPr>
          <w:rFonts w:ascii="PMingLiU" w:eastAsia="PMingLiU" w:hAnsi="PMingLiU" w:hint="eastAsia"/>
          <w:sz w:val="24"/>
          <w:szCs w:val="24"/>
        </w:rPr>
        <w:t>）硝石用芒硝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破堅的力量很強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如果沒有加人參、甘草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光用芒硝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藥一下就跑到大腸裏頭去了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用甘草來頂在中焦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用芒硝去破癌細胞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讓痞塊消掉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像附子也是很好攻堅的藥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現在學過的牡蠣也是攻堅的藥。</w:t>
      </w:r>
    </w:p>
    <w:p w:rsidR="00896FA8" w:rsidRPr="003A204A" w:rsidRDefault="0017479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一六六．</w:t>
      </w:r>
      <w:r w:rsidR="00896FA8" w:rsidRPr="003A204A">
        <w:rPr>
          <w:rFonts w:ascii="PMingLiU" w:eastAsia="PMingLiU" w:hAnsi="PMingLiU" w:hint="eastAsia"/>
          <w:sz w:val="24"/>
          <w:szCs w:val="24"/>
        </w:rPr>
        <w:t>脈浮而緊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而復下之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病反入裏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則作「痞」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按之則自濡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但「氣痞」耳。</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浮就是病在表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緊就是寒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就是表有寒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按傷寒的法則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應該是先發表再攻裏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結果先攻下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造成病反而入裏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「痞」證就出現了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有表證的時候要發汗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開桂枝湯、葛根湯下去的時候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會出表汗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這汗是從腸胃的津液來的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所以腸胃的津液是汗的源頭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腸胃的津液應該是走皮膚出來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結果反攻裏的話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腸胃的津液就往下走了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往下走的時候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本應在表的免疫系統就跑進腸胃裏面來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所以腸胃裏面的津液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可以從腸胃達到表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表的津液也可以順著同樣的管道進入腸胃</w:t>
      </w:r>
      <w:r w:rsidR="000E77C5" w:rsidRPr="003A204A">
        <w:rPr>
          <w:rFonts w:ascii="PMingLiU" w:eastAsia="PMingLiU" w:hAnsi="PMingLiU" w:hint="eastAsia"/>
          <w:sz w:val="24"/>
          <w:szCs w:val="24"/>
        </w:rPr>
        <w:t>。</w:t>
      </w:r>
      <w:r w:rsidRPr="003A204A">
        <w:rPr>
          <w:rFonts w:ascii="PMingLiU" w:eastAsia="PMingLiU" w:hAnsi="PMingLiU" w:hint="eastAsia"/>
          <w:sz w:val="24"/>
          <w:szCs w:val="24"/>
        </w:rPr>
        <w:t>腸胃科的病人一定要特別注意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為什麼要按之自濡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連張仲景都要去按他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就是要你作腹診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就是要確定一下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肚子有沒有長了硬塊在裏面？如果有硬塊可能是硬大便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如果壓下去軟綿綿的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代表裏面沒有堵到東西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按之自濡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但氣痞耳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只是氣堵到了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為什麼？因為胃裏面有熱度有動能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熱氣應該是往上走的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走到頭上、走到四肢表面的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結果被攻下的時候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堵塞在下面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所以這氣體是熱氣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所有腸胃科的病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後面所介紹的瀉心湯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大多是寒熱並見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寒熱膠結的情形。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人體內從胃一直摸到十二指腸、小腸、大腸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胃的下方就是胰臟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中醫叫做膵肉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旁邊是脾臟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中間有脾之大絡（大血管）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脾臟有血管通到胃的下方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胃的蠕動就是靠下面的血管充血幫忙它蠕動的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「中脘穴」正好在胃的上方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肚臍的兩邊就是「天樞」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剛好就是在大腸的兩個上頭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小腸的正中心就是「關元穴」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如果按下去胃裏面軟綿綿的就是沒有東西堵到。</w:t>
      </w:r>
    </w:p>
    <w:p w:rsidR="00896FA8" w:rsidRPr="003A204A" w:rsidRDefault="0017479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一六七．</w:t>
      </w:r>
      <w:r w:rsidR="00896FA8" w:rsidRPr="003A204A">
        <w:rPr>
          <w:rFonts w:ascii="PMingLiU" w:eastAsia="PMingLiU" w:hAnsi="PMingLiU" w:hint="eastAsia"/>
          <w:sz w:val="24"/>
          <w:szCs w:val="24"/>
        </w:rPr>
        <w:t>「太陽中風」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嘔逆</w:t>
      </w:r>
      <w:r w:rsidR="000E77C5" w:rsidRPr="003A204A">
        <w:rPr>
          <w:rFonts w:ascii="PMingLiU" w:eastAsia="PMingLiU" w:hAnsi="PMingLiU" w:hint="eastAsia"/>
          <w:sz w:val="24"/>
          <w:szCs w:val="24"/>
        </w:rPr>
        <w:t>。</w:t>
      </w:r>
      <w:r w:rsidR="00896FA8" w:rsidRPr="003A204A">
        <w:rPr>
          <w:rFonts w:ascii="PMingLiU" w:eastAsia="PMingLiU" w:hAnsi="PMingLiU" w:hint="eastAsia"/>
          <w:sz w:val="24"/>
          <w:szCs w:val="24"/>
        </w:rPr>
        <w:t>表解者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乃可攻之</w:t>
      </w:r>
      <w:r w:rsidR="000E77C5" w:rsidRPr="003A204A">
        <w:rPr>
          <w:rFonts w:ascii="PMingLiU" w:eastAsia="PMingLiU" w:hAnsi="PMingLiU" w:hint="eastAsia"/>
          <w:sz w:val="24"/>
          <w:szCs w:val="24"/>
        </w:rPr>
        <w:t>。</w:t>
      </w:r>
      <w:r w:rsidR="00896FA8" w:rsidRPr="003A204A">
        <w:rPr>
          <w:rFonts w:ascii="PMingLiU" w:eastAsia="PMingLiU" w:hAnsi="PMingLiU" w:hint="eastAsia"/>
          <w:sz w:val="24"/>
          <w:szCs w:val="24"/>
        </w:rPr>
        <w:t>其人</w:t>
      </w:r>
      <w:r w:rsidR="000E77C5"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發作有時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引脅下痛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嘔即短氣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汗出不惡寒者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此表解裏未和也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「十棗湯」主之。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如果太陽中風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同時有下利有嘔吐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太陽中風下利是葛根湯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有嘔吐就葛根加半夏</w:t>
      </w:r>
      <w:r w:rsidR="00D87BBA" w:rsidRPr="003A204A">
        <w:rPr>
          <w:rFonts w:ascii="PMingLiU" w:eastAsia="PMingLiU" w:hAnsi="PMingLiU" w:hint="eastAsia"/>
          <w:sz w:val="24"/>
          <w:szCs w:val="24"/>
        </w:rPr>
        <w:t>湯</w:t>
      </w:r>
      <w:r w:rsidR="00174798" w:rsidRPr="003A204A">
        <w:rPr>
          <w:rFonts w:ascii="PMingLiU" w:eastAsia="PMingLiU" w:hAnsi="PMingLiU" w:hint="eastAsia"/>
          <w:sz w:val="24"/>
          <w:szCs w:val="24"/>
        </w:rPr>
        <w:t>。</w:t>
      </w:r>
      <w:r w:rsidRPr="003A204A">
        <w:rPr>
          <w:rFonts w:ascii="PMingLiU" w:eastAsia="PMingLiU" w:hAnsi="PMingLiU" w:hint="eastAsia"/>
          <w:sz w:val="24"/>
          <w:szCs w:val="24"/>
        </w:rPr>
        <w:t>如果</w:t>
      </w:r>
      <w:r w:rsidR="00174798" w:rsidRPr="003A204A">
        <w:rPr>
          <w:rFonts w:ascii="PMingLiU" w:eastAsia="PMingLiU" w:hAnsi="PMingLiU" w:hint="eastAsia"/>
          <w:sz w:val="24"/>
          <w:szCs w:val="24"/>
        </w:rPr>
        <w:t>「</w:t>
      </w:r>
      <w:r w:rsidRPr="003A204A">
        <w:rPr>
          <w:rFonts w:ascii="PMingLiU" w:eastAsia="PMingLiU" w:hAnsi="PMingLiU" w:hint="eastAsia"/>
          <w:sz w:val="24"/>
          <w:szCs w:val="24"/>
        </w:rPr>
        <w:t>表解者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乃可攻之</w:t>
      </w:r>
      <w:r w:rsidR="00174798" w:rsidRPr="003A204A">
        <w:rPr>
          <w:rFonts w:ascii="PMingLiU" w:eastAsia="PMingLiU" w:hAnsi="PMingLiU" w:hint="eastAsia"/>
          <w:sz w:val="24"/>
          <w:szCs w:val="24"/>
        </w:rPr>
        <w:t>」</w:t>
      </w:r>
      <w:r w:rsidR="000E77C5" w:rsidRPr="003A204A">
        <w:rPr>
          <w:rFonts w:ascii="PMingLiU" w:eastAsia="PMingLiU" w:hAnsi="PMingLiU" w:hint="eastAsia"/>
          <w:sz w:val="24"/>
          <w:szCs w:val="24"/>
        </w:rPr>
        <w:t>，</w:t>
      </w:r>
      <w:r w:rsidRPr="003A204A">
        <w:rPr>
          <w:rFonts w:ascii="PMingLiU" w:eastAsia="PMingLiU" w:hAnsi="PMingLiU" w:hint="eastAsia"/>
          <w:sz w:val="24"/>
          <w:szCs w:val="24"/>
        </w:rPr>
        <w:t>要先解表再攻裏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攻他的時候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w:t>
      </w:r>
      <w:r w:rsidR="00174798" w:rsidRPr="003A204A">
        <w:rPr>
          <w:rFonts w:ascii="PMingLiU" w:eastAsia="PMingLiU" w:hAnsi="PMingLiU" w:hint="eastAsia"/>
          <w:sz w:val="24"/>
          <w:szCs w:val="24"/>
        </w:rPr>
        <w:t>「</w:t>
      </w:r>
      <w:r w:rsidRPr="003A204A">
        <w:rPr>
          <w:rFonts w:ascii="PMingLiU" w:eastAsia="PMingLiU" w:hAnsi="PMingLiU" w:hint="eastAsia"/>
          <w:sz w:val="24"/>
          <w:szCs w:val="24"/>
        </w:rPr>
        <w:t>其人</w:t>
      </w:r>
      <w:r w:rsidRPr="003A204A">
        <w:rPr>
          <w:rFonts w:ascii="PMingLiU" w:eastAsia="PMingLiU" w:hAnsi="PMingLiU" w:cs="New Gulim" w:hint="eastAsia"/>
          <w:sz w:val="24"/>
          <w:szCs w:val="24"/>
        </w:rPr>
        <w:t></w:t>
      </w:r>
      <w:r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發汗有時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心下痞硬滿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引脅下痛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嘔即短氣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汗出不惡寒者</w:t>
      </w:r>
      <w:r w:rsidR="0017479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當解了表以後有這種現象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這種現象平常看到的時候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一定是濕氣很重的人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還有腸胃功能很差的人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為什麼會嚴重到用「十棗湯」？平常解表的時候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一定是開發汗劑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這汗一發以後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濾過性病毒和不要的水離開體表以後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好的「水</w:t>
      </w:r>
      <w:r w:rsidR="00336FE0" w:rsidRPr="003A204A">
        <w:rPr>
          <w:rFonts w:ascii="PMingLiU" w:eastAsia="PMingLiU" w:hAnsi="PMingLiU" w:hint="eastAsia"/>
          <w:sz w:val="24"/>
          <w:szCs w:val="24"/>
        </w:rPr>
        <w:t>分</w:t>
      </w:r>
      <w:r w:rsidRPr="003A204A">
        <w:rPr>
          <w:rFonts w:ascii="PMingLiU" w:eastAsia="PMingLiU" w:hAnsi="PMingLiU" w:hint="eastAsia"/>
          <w:sz w:val="24"/>
          <w:szCs w:val="24"/>
        </w:rPr>
        <w:t>」還會順著三焦淋巴系統回到胃裏面來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津液會自行</w:t>
      </w:r>
      <w:r w:rsidR="000E77C5" w:rsidRPr="003A204A">
        <w:rPr>
          <w:rFonts w:ascii="PMingLiU" w:eastAsia="PMingLiU" w:hAnsi="PMingLiU" w:hint="eastAsia"/>
          <w:sz w:val="24"/>
          <w:szCs w:val="24"/>
        </w:rPr>
        <w:t>返</w:t>
      </w:r>
      <w:r w:rsidRPr="003A204A">
        <w:rPr>
          <w:rFonts w:ascii="PMingLiU" w:eastAsia="PMingLiU" w:hAnsi="PMingLiU" w:hint="eastAsia"/>
          <w:sz w:val="24"/>
          <w:szCs w:val="24"/>
        </w:rPr>
        <w:t>回胃裏面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如果津液沒有回到胃裏面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病人會燥渴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小便就沒有了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這時候就是「五苓散證」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現在這種情形是水回來了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居然並沒有回到胃裏面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回到肺裏面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為什麼回到肺裏面？因為土擋到了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脾土太旺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脾就脹起來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這表水一發出去以後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沒有辦法回到腸胃裏面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就慢慢滲到橫膈上去</w:t>
      </w:r>
      <w:r w:rsidR="000E77C5" w:rsidRPr="003A204A">
        <w:rPr>
          <w:rFonts w:ascii="PMingLiU" w:eastAsia="PMingLiU" w:hAnsi="PMingLiU" w:hint="eastAsia"/>
          <w:sz w:val="24"/>
          <w:szCs w:val="24"/>
        </w:rPr>
        <w:t>，</w:t>
      </w:r>
      <w:r w:rsidRPr="003A204A">
        <w:rPr>
          <w:rFonts w:ascii="PMingLiU" w:eastAsia="PMingLiU" w:hAnsi="PMingLiU" w:hint="eastAsia"/>
          <w:sz w:val="24"/>
          <w:szCs w:val="24"/>
        </w:rPr>
        <w:t>如果水不多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就「頭眩」</w:t>
      </w:r>
      <w:r w:rsidR="000E77C5" w:rsidRPr="003A204A">
        <w:rPr>
          <w:rFonts w:ascii="PMingLiU" w:eastAsia="PMingLiU" w:hAnsi="PMingLiU" w:hint="eastAsia"/>
          <w:sz w:val="24"/>
          <w:szCs w:val="24"/>
        </w:rPr>
        <w:t>，</w:t>
      </w:r>
      <w:r w:rsidRPr="003A204A">
        <w:rPr>
          <w:rFonts w:ascii="PMingLiU" w:eastAsia="PMingLiU" w:hAnsi="PMingLiU" w:hint="eastAsia"/>
          <w:sz w:val="24"/>
          <w:szCs w:val="24"/>
        </w:rPr>
        <w:t>就是「苓桂朮甘湯證」</w:t>
      </w:r>
      <w:r w:rsidR="000E77C5" w:rsidRPr="003A204A">
        <w:rPr>
          <w:rFonts w:ascii="PMingLiU" w:eastAsia="PMingLiU" w:hAnsi="PMingLiU" w:hint="eastAsia"/>
          <w:sz w:val="24"/>
          <w:szCs w:val="24"/>
        </w:rPr>
        <w:t>，</w:t>
      </w:r>
      <w:r w:rsidRPr="003A204A">
        <w:rPr>
          <w:rFonts w:ascii="PMingLiU" w:eastAsia="PMingLiU" w:hAnsi="PMingLiU" w:hint="eastAsia"/>
          <w:sz w:val="24"/>
          <w:szCs w:val="24"/>
        </w:rPr>
        <w:t>如果滲得更多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愈來愈嚴重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就是用「十棗湯」。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還有一種現象就是這病人本來是麻黃湯證表寒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結果沒有開麻黃湯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如果病人抵抗力很強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有的病人不會好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這時候麻黃湯證轉成裏寒了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沒有用麻黃湯發表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裏面的免疫系統出來相抗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濾過性病毒往裏面走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走到肺裏面化熱了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病人一直咳嗽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咳嗽的同時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表面有寒</w:t>
      </w:r>
      <w:r w:rsidR="003D1646" w:rsidRPr="003A204A">
        <w:rPr>
          <w:rFonts w:ascii="PMingLiU" w:eastAsia="PMingLiU" w:hAnsi="PMingLiU" w:hint="eastAsia"/>
          <w:sz w:val="24"/>
          <w:szCs w:val="24"/>
        </w:rPr>
        <w:t>，</w:t>
      </w:r>
      <w:r w:rsidRPr="003A204A">
        <w:rPr>
          <w:rFonts w:ascii="PMingLiU" w:eastAsia="PMingLiU" w:hAnsi="PMingLiU" w:hint="eastAsia"/>
          <w:sz w:val="24"/>
          <w:szCs w:val="24"/>
        </w:rPr>
        <w:t>裏面有痰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這痰就是水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就是表面的濾過性病毒順著水道系統到肺裏面來的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應該是小青龍湯一劑就去掉的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因為小青龍湯是心下有水氣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結果又沒開小青龍湯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這水就慢慢堆積起來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造成「十棗湯」證。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「十棗湯」中醫叫「朱雀湯」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是《傷寒論》裏面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目前最峻最強的排水攻水的藥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w:t>
      </w:r>
      <w:r w:rsidR="00060546" w:rsidRPr="003A204A">
        <w:rPr>
          <w:rFonts w:ascii="PMingLiU" w:eastAsia="PMingLiU" w:hAnsi="PMingLiU" w:hint="eastAsia"/>
          <w:sz w:val="24"/>
          <w:szCs w:val="24"/>
        </w:rPr>
        <w:t>是</w:t>
      </w:r>
      <w:r w:rsidRPr="003A204A">
        <w:rPr>
          <w:rFonts w:ascii="PMingLiU" w:eastAsia="PMingLiU" w:hAnsi="PMingLiU" w:hint="eastAsia"/>
          <w:sz w:val="24"/>
          <w:szCs w:val="24"/>
        </w:rPr>
        <w:t>在皮膚表面上用「越婢湯」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腸裏面的水是表水汗水回頭的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水正常應該進入腸胃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結果不入腸胃入肺了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所以整個胸膛裏面全部都是水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還有一些水滲到臟和腑中間的間膈膜上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就是三焦網膜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所以臟沒有積水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可是臟和腑中間的三焦網絡全部充水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w:t>
      </w:r>
      <w:r w:rsidR="00174798" w:rsidRPr="003A204A">
        <w:rPr>
          <w:rFonts w:ascii="PMingLiU" w:eastAsia="PMingLiU" w:hAnsi="PMingLiU" w:hint="eastAsia"/>
          <w:sz w:val="24"/>
          <w:szCs w:val="24"/>
        </w:rPr>
        <w:t>「</w:t>
      </w:r>
      <w:r w:rsidRPr="003A204A">
        <w:rPr>
          <w:rFonts w:ascii="PMingLiU" w:eastAsia="PMingLiU" w:hAnsi="PMingLiU" w:hint="eastAsia"/>
          <w:sz w:val="24"/>
          <w:szCs w:val="24"/>
        </w:rPr>
        <w:t>心下痞硬滿</w:t>
      </w:r>
      <w:r w:rsidR="0017479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胃裏面脹滿的很難過硬硬的</w:t>
      </w:r>
      <w:r w:rsidR="00174798" w:rsidRPr="003A204A">
        <w:rPr>
          <w:rFonts w:ascii="PMingLiU" w:eastAsia="PMingLiU" w:hAnsi="PMingLiU" w:hint="eastAsia"/>
          <w:sz w:val="24"/>
          <w:szCs w:val="24"/>
        </w:rPr>
        <w:t>。「</w:t>
      </w:r>
      <w:r w:rsidRPr="003A204A">
        <w:rPr>
          <w:rFonts w:ascii="PMingLiU" w:eastAsia="PMingLiU" w:hAnsi="PMingLiU" w:hint="eastAsia"/>
          <w:sz w:val="24"/>
          <w:szCs w:val="24"/>
        </w:rPr>
        <w:t>引脅下痛</w:t>
      </w:r>
      <w:r w:rsidR="0017479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整個脅肋都積了水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兩脅下很痛</w:t>
      </w:r>
      <w:r w:rsidR="00174798" w:rsidRPr="003A204A">
        <w:rPr>
          <w:rFonts w:ascii="PMingLiU" w:eastAsia="PMingLiU" w:hAnsi="PMingLiU" w:hint="eastAsia"/>
          <w:sz w:val="24"/>
          <w:szCs w:val="24"/>
        </w:rPr>
        <w:t>。「</w:t>
      </w:r>
      <w:r w:rsidRPr="003A204A">
        <w:rPr>
          <w:rFonts w:ascii="PMingLiU" w:eastAsia="PMingLiU" w:hAnsi="PMingLiU" w:hint="eastAsia"/>
          <w:sz w:val="24"/>
          <w:szCs w:val="24"/>
        </w:rPr>
        <w:t>嘔即短氣</w:t>
      </w:r>
      <w:r w:rsidR="0017479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噁心想吐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吐又吐不出來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因為水不在胃裏面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為什麼短氣？橫膈膜都充水了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像海綿一樣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吸氣又不能下降</w:t>
      </w:r>
      <w:r w:rsidR="00185C04" w:rsidRPr="003A204A">
        <w:rPr>
          <w:rFonts w:ascii="PMingLiU" w:eastAsia="PMingLiU" w:hAnsi="PMingLiU" w:hint="eastAsia"/>
          <w:sz w:val="24"/>
          <w:szCs w:val="24"/>
        </w:rPr>
        <w:t>反</w:t>
      </w:r>
      <w:r w:rsidRPr="003A204A">
        <w:rPr>
          <w:rFonts w:ascii="PMingLiU" w:eastAsia="PMingLiU" w:hAnsi="PMingLiU" w:hint="eastAsia"/>
          <w:sz w:val="24"/>
          <w:szCs w:val="24"/>
        </w:rPr>
        <w:t>被頂著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呼氣就吐出來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自然氣就很短</w:t>
      </w:r>
      <w:r w:rsidR="00174798" w:rsidRPr="003A204A">
        <w:rPr>
          <w:rFonts w:ascii="PMingLiU" w:eastAsia="PMingLiU" w:hAnsi="PMingLiU" w:hint="eastAsia"/>
          <w:sz w:val="24"/>
          <w:szCs w:val="24"/>
        </w:rPr>
        <w:t>。「</w:t>
      </w:r>
      <w:r w:rsidRPr="003A204A">
        <w:rPr>
          <w:rFonts w:ascii="PMingLiU" w:eastAsia="PMingLiU" w:hAnsi="PMingLiU" w:hint="eastAsia"/>
          <w:sz w:val="24"/>
          <w:szCs w:val="24"/>
        </w:rPr>
        <w:t>汗出</w:t>
      </w:r>
      <w:r w:rsidR="00185C04" w:rsidRPr="003A204A">
        <w:rPr>
          <w:rFonts w:ascii="PMingLiU" w:eastAsia="PMingLiU" w:hAnsi="PMingLiU" w:hint="eastAsia"/>
          <w:sz w:val="24"/>
          <w:szCs w:val="24"/>
        </w:rPr>
        <w:t>不</w:t>
      </w:r>
      <w:r w:rsidRPr="003A204A">
        <w:rPr>
          <w:rFonts w:ascii="PMingLiU" w:eastAsia="PMingLiU" w:hAnsi="PMingLiU" w:hint="eastAsia"/>
          <w:sz w:val="24"/>
          <w:szCs w:val="24"/>
        </w:rPr>
        <w:t>惡寒者</w:t>
      </w:r>
      <w:r w:rsidR="0017479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代表他還有流汗沒有惡寒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就是沒有表證了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所以在喝「十棗湯」之前一定要確定他沒有表證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所以肺裏面積水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肝硬化末期的腹水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十棗湯都可以用的。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臨床上要注意一點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這裡的汗出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病人陽氣虛脫的時候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會流出油油的汗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這個時候就不能用十棗湯了。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十棗湯方</w:t>
      </w:r>
      <w:r w:rsidR="003D1646" w:rsidRPr="003A204A">
        <w:rPr>
          <w:rFonts w:ascii="PMingLiU" w:eastAsia="PMingLiU" w:hAnsi="PMingLiU" w:hint="eastAsia"/>
          <w:sz w:val="24"/>
          <w:szCs w:val="24"/>
        </w:rPr>
        <w:t>：</w:t>
      </w:r>
    </w:p>
    <w:p w:rsidR="0017479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芫花</w:t>
      </w:r>
      <w:r w:rsidR="003D1646" w:rsidRPr="003A204A">
        <w:rPr>
          <w:rFonts w:ascii="PMingLiU" w:eastAsia="PMingLiU" w:hAnsi="PMingLiU" w:hint="eastAsia"/>
          <w:sz w:val="24"/>
          <w:szCs w:val="24"/>
        </w:rPr>
        <w:t>（</w:t>
      </w:r>
      <w:r w:rsidRPr="003A204A">
        <w:rPr>
          <w:rFonts w:ascii="PMingLiU" w:eastAsia="PMingLiU" w:hAnsi="PMingLiU" w:hint="eastAsia"/>
          <w:sz w:val="24"/>
          <w:szCs w:val="24"/>
        </w:rPr>
        <w:t>熬</w:t>
      </w:r>
      <w:r w:rsidR="003D1646"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大棗十枚</w:t>
      </w:r>
      <w:r w:rsidR="003D1646" w:rsidRPr="003A204A">
        <w:rPr>
          <w:rFonts w:ascii="PMingLiU" w:eastAsia="PMingLiU" w:hAnsi="PMingLiU" w:hint="eastAsia"/>
          <w:sz w:val="24"/>
          <w:szCs w:val="24"/>
        </w:rPr>
        <w:t>（</w:t>
      </w:r>
      <w:r w:rsidRPr="003A204A">
        <w:rPr>
          <w:rFonts w:ascii="PMingLiU" w:eastAsia="PMingLiU" w:hAnsi="PMingLiU" w:hint="eastAsia"/>
          <w:sz w:val="24"/>
          <w:szCs w:val="24"/>
        </w:rPr>
        <w:t>劈</w:t>
      </w:r>
      <w:r w:rsidR="003D1646"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三味等分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分別搗為散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先煮大棗肥者十枚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取八合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納藥末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強人服一錢匕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羸人服半錢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平旦服</w:t>
      </w:r>
      <w:r w:rsidR="00174798" w:rsidRPr="003A204A">
        <w:rPr>
          <w:rFonts w:ascii="PMingLiU" w:eastAsia="PMingLiU" w:hAnsi="PMingLiU" w:hint="eastAsia"/>
          <w:sz w:val="24"/>
          <w:szCs w:val="24"/>
        </w:rPr>
        <w:t>。</w:t>
      </w:r>
      <w:r w:rsidR="00896FA8" w:rsidRPr="003A204A">
        <w:rPr>
          <w:rFonts w:ascii="PMingLiU" w:eastAsia="PMingLiU" w:hAnsi="PMingLiU" w:hint="eastAsia"/>
          <w:sz w:val="24"/>
          <w:szCs w:val="24"/>
        </w:rPr>
        <w:t>若下少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病不除者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明日更服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加半錢</w:t>
      </w:r>
      <w:r w:rsidR="003D1646" w:rsidRPr="003A204A">
        <w:rPr>
          <w:rFonts w:ascii="PMingLiU" w:eastAsia="PMingLiU" w:hAnsi="PMingLiU" w:hint="eastAsia"/>
          <w:sz w:val="24"/>
          <w:szCs w:val="24"/>
        </w:rPr>
        <w:t>。</w:t>
      </w:r>
      <w:r w:rsidR="00896FA8" w:rsidRPr="003A204A">
        <w:rPr>
          <w:rFonts w:ascii="PMingLiU" w:eastAsia="PMingLiU" w:hAnsi="PMingLiU" w:hint="eastAsia"/>
          <w:sz w:val="24"/>
          <w:szCs w:val="24"/>
        </w:rPr>
        <w:t>得快下利後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糜粥自養。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能把胸腔下方、橫膈膜、肺的下方、胸肋的水利出來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完全靠甘遂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所以大陷胸湯和大陷胸丸都是對「結胸」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如果結胸從胃的痞硬一路往下走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因為比較下面</w:t>
      </w:r>
      <w:r w:rsidR="003D1646" w:rsidRPr="003A204A">
        <w:rPr>
          <w:rFonts w:ascii="PMingLiU" w:eastAsia="PMingLiU" w:hAnsi="PMingLiU" w:hint="eastAsia"/>
          <w:sz w:val="24"/>
          <w:szCs w:val="24"/>
        </w:rPr>
        <w:t>，</w:t>
      </w:r>
      <w:r w:rsidRPr="003A204A">
        <w:rPr>
          <w:rFonts w:ascii="PMingLiU" w:eastAsia="PMingLiU" w:hAnsi="PMingLiU" w:hint="eastAsia"/>
          <w:sz w:val="24"/>
          <w:szCs w:val="24"/>
        </w:rPr>
        <w:t>就是用大陷胸湯把它攻掉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如同樣的結胸在這裏但是病往上走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頂到喉嚨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脖子都不能彎下來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如果用大陷胸湯就跑太快了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結胸會沒有去掉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這時候要改用大陷胸丸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因為丸劑本身是</w:t>
      </w:r>
      <w:r w:rsidR="00961F33" w:rsidRPr="003A204A">
        <w:rPr>
          <w:rFonts w:ascii="PMingLiU" w:eastAsia="PMingLiU" w:hAnsi="PMingLiU" w:hint="eastAsia"/>
          <w:sz w:val="24"/>
          <w:szCs w:val="24"/>
        </w:rPr>
        <w:t>藥緩力專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吃大陷胸丸可以因勢利導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把它導下來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所以結胸有兩種症狀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一個從從心下往上升的用「大陷胸丸」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一個從心下往下走的用「大陷胸湯」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都是以胸膈為主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所以半夏、甘遂一定會用到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甘遂利水利痰的力量非常強。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如果水滲到臟腑中間的三焦油網的時候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一定要靠大戟才能打通。甘遂利水利痰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去肺中的積水與子宮中的積水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但甘遂還有滌痰的效果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所以大陷胸湯用甘遂。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肺泡裏面都是水的時候用芫花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芫花去除胸腹的積水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256DAA" w:rsidRPr="003A204A">
        <w:rPr>
          <w:rFonts w:ascii="PMingLiU" w:eastAsia="PMingLiU" w:hAnsi="PMingLiU" w:hint="eastAsia"/>
          <w:sz w:val="24"/>
          <w:szCs w:val="24"/>
        </w:rPr>
        <w:t>會</w:t>
      </w:r>
      <w:r w:rsidRPr="003A204A">
        <w:rPr>
          <w:rFonts w:ascii="PMingLiU" w:eastAsia="PMingLiU" w:hAnsi="PMingLiU" w:hint="eastAsia"/>
          <w:sz w:val="24"/>
          <w:szCs w:val="24"/>
        </w:rPr>
        <w:t>用到芫花的病人一定到了「但坐不得臥」的階段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就是肺積水不能躺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一躺下去就要喘就再坐起來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吃完十棗湯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三小時就好了。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這三味藥磨粉等量的用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各1/3錢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一次只給病人一劑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因為這三味藥都是鹼性的藥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胃裏面有胃酸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如果光吃這三味藥到胃裏面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胃就會難過了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所以要靠紅棗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過去拿十個大棗去熬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現在大棗比較小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用二三十個濃一點無所謂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紅棗湯能中和鹼性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且讓藥發散的力量很強。</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強人服一錢匕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胖的人用一湯匙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就是喝湯的湯匙一平匙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羸人服半錢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瘦的人用半匙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平旦服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這就是吃十棗湯的技巧了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一定要早上六點鐘吃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五點到七點都可以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因為「肺寅大卯胃辰宮」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大腸開卯時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肺和大腸相表裏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水在上焦的時候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用十棗湯攻下去的時候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病人會上吐下瀉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上面吐出來的是痰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這水是瀉出來的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全部從大便排</w:t>
      </w:r>
      <w:r w:rsidR="003D1646" w:rsidRPr="003A204A">
        <w:rPr>
          <w:rFonts w:ascii="PMingLiU" w:eastAsia="PMingLiU" w:hAnsi="PMingLiU" w:hint="eastAsia"/>
          <w:sz w:val="24"/>
          <w:szCs w:val="24"/>
        </w:rPr>
        <w:t>。</w:t>
      </w:r>
      <w:r w:rsidRPr="003A204A">
        <w:rPr>
          <w:rFonts w:ascii="PMingLiU" w:eastAsia="PMingLiU" w:hAnsi="PMingLiU" w:hint="eastAsia"/>
          <w:sz w:val="24"/>
          <w:szCs w:val="24"/>
        </w:rPr>
        <w:t>病人吃十棗湯後約半小時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開始跑廁所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連續約三小時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中間大概上六七次水才排完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這三味藥都是毒藥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但是三小時後通通排掉了</w:t>
      </w:r>
      <w:r w:rsidR="003D1646" w:rsidRPr="003A204A">
        <w:rPr>
          <w:rFonts w:ascii="PMingLiU" w:eastAsia="PMingLiU" w:hAnsi="PMingLiU" w:hint="eastAsia"/>
          <w:sz w:val="24"/>
          <w:szCs w:val="24"/>
        </w:rPr>
        <w:t>。</w:t>
      </w:r>
      <w:r w:rsidR="00174798" w:rsidRPr="003A204A">
        <w:rPr>
          <w:rFonts w:ascii="PMingLiU" w:eastAsia="PMingLiU" w:hAnsi="PMingLiU" w:hint="eastAsia"/>
          <w:sz w:val="24"/>
          <w:szCs w:val="24"/>
        </w:rPr>
        <w:t>「</w:t>
      </w:r>
      <w:r w:rsidRPr="003A204A">
        <w:rPr>
          <w:rFonts w:ascii="PMingLiU" w:eastAsia="PMingLiU" w:hAnsi="PMingLiU" w:hint="eastAsia"/>
          <w:sz w:val="24"/>
          <w:szCs w:val="24"/>
        </w:rPr>
        <w:t>若下少者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病不除者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明日更服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加半錢</w:t>
      </w:r>
      <w:r w:rsidR="00174798" w:rsidRPr="003A204A">
        <w:rPr>
          <w:rFonts w:ascii="PMingLiU" w:eastAsia="PMingLiU" w:hAnsi="PMingLiU" w:hint="eastAsia"/>
          <w:sz w:val="24"/>
          <w:szCs w:val="24"/>
        </w:rPr>
        <w:t>」</w:t>
      </w:r>
      <w:r w:rsidR="003977E5" w:rsidRPr="003A204A">
        <w:rPr>
          <w:rFonts w:ascii="PMingLiU" w:eastAsia="PMingLiU" w:hAnsi="PMingLiU" w:hint="eastAsia"/>
          <w:sz w:val="24"/>
          <w:szCs w:val="24"/>
        </w:rPr>
        <w:t>，</w:t>
      </w:r>
      <w:r w:rsidRPr="003A204A">
        <w:rPr>
          <w:rFonts w:ascii="PMingLiU" w:eastAsia="PMingLiU" w:hAnsi="PMingLiU" w:hint="eastAsia"/>
          <w:sz w:val="24"/>
          <w:szCs w:val="24"/>
        </w:rPr>
        <w:t>如果大三四次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應該下六七次才夠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病沒有除的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第二天再吃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再加半匙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標準是六次</w:t>
      </w:r>
      <w:r w:rsidR="00174798" w:rsidRPr="003A204A">
        <w:rPr>
          <w:rFonts w:ascii="PMingLiU" w:eastAsia="PMingLiU" w:hAnsi="PMingLiU" w:hint="eastAsia"/>
          <w:sz w:val="24"/>
          <w:szCs w:val="24"/>
        </w:rPr>
        <w:t>。「得快下利後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糜粥自養</w:t>
      </w:r>
      <w:r w:rsidR="0017479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這時候喝稀飯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用紅棗下去熬稀飯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不能吃油膩食物或肉類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否則會有餘熱</w:t>
      </w:r>
      <w:r w:rsidR="003D1646" w:rsidRPr="003A204A">
        <w:rPr>
          <w:rFonts w:ascii="PMingLiU" w:eastAsia="PMingLiU" w:hAnsi="PMingLiU" w:hint="eastAsia"/>
          <w:sz w:val="24"/>
          <w:szCs w:val="24"/>
        </w:rPr>
        <w:t>。</w:t>
      </w:r>
      <w:r w:rsidRPr="003A204A">
        <w:rPr>
          <w:rFonts w:ascii="PMingLiU" w:eastAsia="PMingLiU" w:hAnsi="PMingLiU" w:hint="eastAsia"/>
          <w:sz w:val="24"/>
          <w:szCs w:val="24"/>
        </w:rPr>
        <w:t>因為吐了很多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用紅棗把胃的津液補足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臨床上看到肝病的腹水、脾臟病腹水的時候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也是一樣用「十棗湯」</w:t>
      </w:r>
      <w:r w:rsidR="003D1646" w:rsidRPr="003A204A">
        <w:rPr>
          <w:rFonts w:ascii="PMingLiU" w:eastAsia="PMingLiU" w:hAnsi="PMingLiU" w:hint="eastAsia"/>
          <w:sz w:val="24"/>
          <w:szCs w:val="24"/>
        </w:rPr>
        <w:t>。</w:t>
      </w:r>
      <w:r w:rsidRPr="003A204A">
        <w:rPr>
          <w:rFonts w:ascii="PMingLiU" w:eastAsia="PMingLiU" w:hAnsi="PMingLiU" w:hint="eastAsia"/>
          <w:sz w:val="24"/>
          <w:szCs w:val="24"/>
        </w:rPr>
        <w:t>不可以每天用「十棗湯」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吃完「十棗湯」後要調理病人的腸胃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北派的觀念只要病人的腸胃功能非常好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吸收的功能非常好病人就不會死。肝病腹水的時候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肚子裏面有很多水停在三焦油網臟腑中間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所以大戟加重</w:t>
      </w:r>
      <w:r w:rsidR="003D1646" w:rsidRPr="003A204A">
        <w:rPr>
          <w:rFonts w:ascii="PMingLiU" w:eastAsia="PMingLiU" w:hAnsi="PMingLiU" w:hint="eastAsia"/>
          <w:sz w:val="24"/>
          <w:szCs w:val="24"/>
        </w:rPr>
        <w:t>，</w:t>
      </w:r>
      <w:r w:rsidRPr="003A204A">
        <w:rPr>
          <w:rFonts w:ascii="PMingLiU" w:eastAsia="PMingLiU" w:hAnsi="PMingLiU" w:hint="eastAsia"/>
          <w:sz w:val="24"/>
          <w:szCs w:val="24"/>
        </w:rPr>
        <w:t>如果積水在肺的上方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三劑等量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如果肺積水</w:t>
      </w:r>
      <w:r w:rsidR="003D1646" w:rsidRPr="003A204A">
        <w:rPr>
          <w:rFonts w:ascii="PMingLiU" w:eastAsia="PMingLiU" w:hAnsi="PMingLiU" w:hint="eastAsia"/>
          <w:sz w:val="24"/>
          <w:szCs w:val="24"/>
        </w:rPr>
        <w:t>，</w:t>
      </w:r>
      <w:r w:rsidRPr="003A204A">
        <w:rPr>
          <w:rFonts w:ascii="PMingLiU" w:eastAsia="PMingLiU" w:hAnsi="PMingLiU" w:hint="eastAsia"/>
          <w:sz w:val="24"/>
          <w:szCs w:val="24"/>
        </w:rPr>
        <w:t>甘遂多一點</w:t>
      </w:r>
      <w:r w:rsidR="003D1646" w:rsidRPr="003A204A">
        <w:rPr>
          <w:rFonts w:ascii="PMingLiU" w:eastAsia="PMingLiU" w:hAnsi="PMingLiU" w:hint="eastAsia"/>
          <w:sz w:val="24"/>
          <w:szCs w:val="24"/>
        </w:rPr>
        <w:t>。</w:t>
      </w:r>
      <w:r w:rsidRPr="003A204A">
        <w:rPr>
          <w:rFonts w:ascii="PMingLiU" w:eastAsia="PMingLiU" w:hAnsi="PMingLiU" w:hint="eastAsia"/>
          <w:sz w:val="24"/>
          <w:szCs w:val="24"/>
        </w:rPr>
        <w:t>攻出來的水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其實就是人體內的高蛋白的東西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這營養應該給臟腑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結果被水堵到了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這營養一段時間後會壞掉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所以必須把它排掉。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看到十棗湯的病人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確定沒有表證的時候要速攻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不要等到胃氣已經沒有才攻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十棗湯喝下去結果病人死了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以為是吃到毒藥死的</w:t>
      </w:r>
      <w:r w:rsidR="003D1646" w:rsidRPr="003A204A">
        <w:rPr>
          <w:rFonts w:ascii="PMingLiU" w:eastAsia="PMingLiU" w:hAnsi="PMingLiU" w:hint="eastAsia"/>
          <w:sz w:val="24"/>
          <w:szCs w:val="24"/>
        </w:rPr>
        <w:t>，</w:t>
      </w:r>
      <w:r w:rsidRPr="003A204A">
        <w:rPr>
          <w:rFonts w:ascii="PMingLiU" w:eastAsia="PMingLiU" w:hAnsi="PMingLiU" w:hint="eastAsia"/>
          <w:sz w:val="24"/>
          <w:szCs w:val="24"/>
        </w:rPr>
        <w:t>所以要小心麻黃湯證沒好變成小青龍湯證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小青龍湯證沒好變成十棗湯證。</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『據前田長奄之經驗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一人之手腫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餘處不腫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元氣飲食如故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用此方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經水瀉而速愈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亦別開生面法也。』其實只有手腫用不到十棗湯的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此說過於牽強。</w:t>
      </w:r>
    </w:p>
    <w:p w:rsidR="00896FA8" w:rsidRPr="003A204A" w:rsidRDefault="0017479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一六八．</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無陽而陰獨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因復下之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遂心下「痞」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表裏俱虛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陰陽氣並竭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復加燒針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因胸煩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面色青黃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膚潤者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難治</w:t>
      </w:r>
      <w:r w:rsidR="003D1646" w:rsidRPr="003A204A">
        <w:rPr>
          <w:rFonts w:ascii="PMingLiU" w:eastAsia="PMingLiU" w:hAnsi="PMingLiU" w:hint="eastAsia"/>
          <w:sz w:val="24"/>
          <w:szCs w:val="24"/>
        </w:rPr>
        <w:t>。</w:t>
      </w:r>
      <w:r w:rsidR="00896FA8" w:rsidRPr="003A204A">
        <w:rPr>
          <w:rFonts w:ascii="PMingLiU" w:eastAsia="PMingLiU" w:hAnsi="PMingLiU" w:hint="eastAsia"/>
          <w:sz w:val="24"/>
          <w:szCs w:val="24"/>
        </w:rPr>
        <w:t>今色微黃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易愈。</w:t>
      </w:r>
    </w:p>
    <w:p w:rsidR="00896FA8" w:rsidRPr="003A204A" w:rsidRDefault="0017479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醫發汗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醫生給他發汗就好了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無陽而陰獨</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結果發汗發太多了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病人的陽氣都沒了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胃裏面的津液都沒了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血裏面的津液都沒了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完全剩下陰了</w:t>
      </w:r>
      <w:r w:rsidR="003D1646"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因復下之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又攻下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遂心下痞</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造成心下痞了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表裏俱虛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陰陽氣並竭</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表被發汗發掉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裏又被攻下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所以陰陽都消掉了</w:t>
      </w:r>
      <w:r w:rsidR="003D1646"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復加燒針</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再加上燒針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結果病人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胸煩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面色青黃</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講青色的時候已經是「果」了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中醫看到青色的時候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就知道他血凝到了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血停止下來了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也就是血缺氧了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臨床上看到凍死的人是發青的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還有心臟休克、人缺氧的也是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所以看到病人面色發青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基本上病人的感覺是痛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且血液循環停止下來了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才會青色的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如果看到黃色的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黃色是濕聚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就是濕聚在一起太盛的時候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病人顯現在面上的是黃色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像小孩子的臉上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山根一帶有青的一塊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這是腹部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所以小孩的血凝在小腸裏面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這時候要用小建中湯重用芍藥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小建中湯是桂枝湯裏面芍藥加倍再加飴糖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小建中湯進入腸胃把靜脈血打出來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所以小建中湯下去之後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胃口大開</w:t>
      </w:r>
      <w:r w:rsidR="003D1646" w:rsidRPr="003A204A">
        <w:rPr>
          <w:rFonts w:ascii="PMingLiU" w:eastAsia="PMingLiU" w:hAnsi="PMingLiU" w:hint="eastAsia"/>
          <w:sz w:val="24"/>
          <w:szCs w:val="24"/>
        </w:rPr>
        <w:t>。</w:t>
      </w:r>
      <w:r w:rsidR="00896FA8" w:rsidRPr="003A204A">
        <w:rPr>
          <w:rFonts w:ascii="PMingLiU" w:eastAsia="PMingLiU" w:hAnsi="PMingLiU" w:hint="eastAsia"/>
          <w:sz w:val="24"/>
          <w:szCs w:val="24"/>
        </w:rPr>
        <w:t>另外嘴唇上有一點一點的白點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就是肚子裏面有蟲。為什麼膚潤者</w:t>
      </w:r>
      <w:r w:rsidR="003D1646" w:rsidRPr="003A204A">
        <w:rPr>
          <w:rFonts w:ascii="PMingLiU" w:eastAsia="PMingLiU" w:hAnsi="PMingLiU" w:hint="eastAsia"/>
          <w:sz w:val="24"/>
          <w:szCs w:val="24"/>
        </w:rPr>
        <w:t>？</w:t>
      </w:r>
      <w:r w:rsidR="00896FA8" w:rsidRPr="003A204A">
        <w:rPr>
          <w:rFonts w:ascii="PMingLiU" w:eastAsia="PMingLiU" w:hAnsi="PMingLiU" w:hint="eastAsia"/>
          <w:sz w:val="24"/>
          <w:szCs w:val="24"/>
        </w:rPr>
        <w:t>因為陽脫而油脂往外走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難治</w:t>
      </w:r>
      <w:r w:rsidR="003D1646"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今色微黃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手足溫者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因為脾主四肢主肌肉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如果手腳還有溫度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代表胃氣並沒有喪失掉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只要病人的胃氣沒有喪失掉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在張仲景的理論都是可以治的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一直到胃氣沒了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再好的藥都不受的時候才放棄的。</w:t>
      </w:r>
    </w:p>
    <w:p w:rsidR="00896FA8" w:rsidRPr="003A204A" w:rsidRDefault="000977F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一六九．</w:t>
      </w:r>
      <w:r w:rsidR="00896FA8" w:rsidRPr="003A204A">
        <w:rPr>
          <w:rFonts w:ascii="PMingLiU" w:eastAsia="PMingLiU" w:hAnsi="PMingLiU" w:hint="eastAsia"/>
          <w:sz w:val="24"/>
          <w:szCs w:val="24"/>
        </w:rPr>
        <w:t>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其脈關上浮者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「大黃黃連瀉心湯」主之。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大黃黃連瀉心湯方</w:t>
      </w:r>
      <w:r w:rsidR="003D1646" w:rsidRPr="003A204A">
        <w:rPr>
          <w:rFonts w:ascii="PMingLiU" w:eastAsia="PMingLiU" w:hAnsi="PMingLiU" w:hint="eastAsia"/>
          <w:sz w:val="24"/>
          <w:szCs w:val="24"/>
        </w:rPr>
        <w:t>：</w:t>
      </w:r>
    </w:p>
    <w:p w:rsidR="000977F5"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黃連一兩</w:t>
      </w:r>
      <w:r w:rsidR="003D1646"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以麻沸湯二升漬之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須臾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絞去滓分溫再服。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過去這湯劑曾經用在肺結核、出血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大黃、黃連這兩味藥本身是氣厚味重的藥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這兩味在臨床上消炎的力量非常強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所謂「麻沸湯」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就是滾水泡大黃、黃連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像茶一樣喝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還有一種就是把大黃、黃連包在棉布裏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放在水裏面浸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喝擠出來的汁也可以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這樣藥比較濃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汁比較少些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因為黃連很苦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「麻沸湯」這樣取藥就是取氣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取氣輕往上升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所以要讓藥往上走的時候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一定是用泡的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取它的味重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因為湯劑會越熬越濃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所以讓藥往下走的時候用煮的。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那什麼時候吃藥？《傷寒論》裏面只有兩個地方講出血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甘草乾薑湯是胃大量出血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裏寒時候在用</w:t>
      </w:r>
      <w:r w:rsidR="003D1646" w:rsidRPr="003A204A">
        <w:rPr>
          <w:rFonts w:ascii="PMingLiU" w:eastAsia="PMingLiU" w:hAnsi="PMingLiU" w:hint="eastAsia"/>
          <w:sz w:val="24"/>
          <w:szCs w:val="24"/>
        </w:rPr>
        <w:t>，</w:t>
      </w:r>
      <w:r w:rsidRPr="003A204A">
        <w:rPr>
          <w:rFonts w:ascii="PMingLiU" w:eastAsia="PMingLiU" w:hAnsi="PMingLiU" w:hint="eastAsia"/>
          <w:sz w:val="24"/>
          <w:szCs w:val="24"/>
        </w:rPr>
        <w:t>也有裏熱出血的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從嘴巴鼻子噴血出來、或眼睛微血管出血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這時候用麻沸湯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用泡的不用煮的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因為出血在上焦</w:t>
      </w:r>
      <w:r w:rsidR="003D1646" w:rsidRPr="003A204A">
        <w:rPr>
          <w:rFonts w:ascii="PMingLiU" w:eastAsia="PMingLiU" w:hAnsi="PMingLiU" w:hint="eastAsia"/>
          <w:sz w:val="24"/>
          <w:szCs w:val="24"/>
        </w:rPr>
        <w:t>。</w:t>
      </w:r>
      <w:r w:rsidRPr="003A204A">
        <w:rPr>
          <w:rFonts w:ascii="PMingLiU" w:eastAsia="PMingLiU" w:hAnsi="PMingLiU" w:hint="eastAsia"/>
          <w:sz w:val="24"/>
          <w:szCs w:val="24"/>
        </w:rPr>
        <w:t>鼻子出血是因為胃裏面太熱了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胸陽太熱往上走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熱太盛的時候血管破裂掉了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所以從嘴巴噴血或鼻子出血</w:t>
      </w:r>
      <w:r w:rsidR="003D1646" w:rsidRPr="003A204A">
        <w:rPr>
          <w:rFonts w:ascii="PMingLiU" w:eastAsia="PMingLiU" w:hAnsi="PMingLiU" w:hint="eastAsia"/>
          <w:sz w:val="24"/>
          <w:szCs w:val="24"/>
        </w:rPr>
        <w:t>，</w:t>
      </w:r>
      <w:r w:rsidRPr="003A204A">
        <w:rPr>
          <w:rFonts w:ascii="PMingLiU" w:eastAsia="PMingLiU" w:hAnsi="PMingLiU" w:hint="eastAsia"/>
          <w:sz w:val="24"/>
          <w:szCs w:val="24"/>
        </w:rPr>
        <w:t>如果是痔瘡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就要用煮的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因為在下焦。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臨床上看病人</w:t>
      </w:r>
      <w:r w:rsidR="00C008BD" w:rsidRPr="003A204A">
        <w:rPr>
          <w:rFonts w:ascii="PMingLiU" w:eastAsia="PMingLiU" w:hAnsi="PMingLiU" w:hint="eastAsia"/>
          <w:sz w:val="24"/>
          <w:szCs w:val="24"/>
        </w:rPr>
        <w:t>，</w:t>
      </w:r>
      <w:r w:rsidR="000977F5" w:rsidRPr="003A204A">
        <w:rPr>
          <w:rFonts w:ascii="PMingLiU" w:eastAsia="PMingLiU" w:hAnsi="PMingLiU" w:hint="eastAsia"/>
          <w:sz w:val="24"/>
          <w:szCs w:val="24"/>
        </w:rPr>
        <w:t>「</w:t>
      </w:r>
      <w:r w:rsidRPr="003A204A">
        <w:rPr>
          <w:rFonts w:ascii="PMingLiU" w:eastAsia="PMingLiU" w:hAnsi="PMingLiU" w:hint="eastAsia"/>
          <w:sz w:val="24"/>
          <w:szCs w:val="24"/>
        </w:rPr>
        <w:t>按之濡</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按胃軟綿綿的</w:t>
      </w:r>
      <w:r w:rsidR="000977F5" w:rsidRPr="003A204A">
        <w:rPr>
          <w:rFonts w:ascii="PMingLiU" w:eastAsia="PMingLiU" w:hAnsi="PMingLiU" w:hint="eastAsia"/>
          <w:sz w:val="24"/>
          <w:szCs w:val="24"/>
        </w:rPr>
        <w:t>。</w:t>
      </w:r>
      <w:r w:rsidRPr="003A204A">
        <w:rPr>
          <w:rFonts w:ascii="PMingLiU" w:eastAsia="PMingLiU" w:hAnsi="PMingLiU" w:hint="eastAsia"/>
          <w:sz w:val="24"/>
          <w:szCs w:val="24"/>
        </w:rPr>
        <w:t>結果病人</w:t>
      </w:r>
      <w:r w:rsidR="000977F5" w:rsidRPr="003A204A">
        <w:rPr>
          <w:rFonts w:ascii="PMingLiU" w:eastAsia="PMingLiU" w:hAnsi="PMingLiU" w:hint="eastAsia"/>
          <w:sz w:val="24"/>
          <w:szCs w:val="24"/>
        </w:rPr>
        <w:t>「</w:t>
      </w:r>
      <w:r w:rsidRPr="003A204A">
        <w:rPr>
          <w:rFonts w:ascii="PMingLiU" w:eastAsia="PMingLiU" w:hAnsi="PMingLiU" w:hint="eastAsia"/>
          <w:sz w:val="24"/>
          <w:szCs w:val="24"/>
        </w:rPr>
        <w:t>其脈關上浮者</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上焦的肺、心臟的地方很熱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肺結核就是這樣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結核就是裏面發炎了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中醫沒有這名詞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中醫叫癆瘵</w:t>
      </w:r>
      <w:r w:rsidR="003D1646" w:rsidRPr="003A204A">
        <w:rPr>
          <w:rFonts w:ascii="PMingLiU" w:eastAsia="PMingLiU" w:hAnsi="PMingLiU" w:hint="eastAsia"/>
          <w:sz w:val="24"/>
          <w:szCs w:val="24"/>
        </w:rPr>
        <w:t>。</w:t>
      </w:r>
      <w:r w:rsidRPr="003A204A">
        <w:rPr>
          <w:rFonts w:ascii="PMingLiU" w:eastAsia="PMingLiU" w:hAnsi="PMingLiU" w:hint="eastAsia"/>
          <w:sz w:val="24"/>
          <w:szCs w:val="24"/>
        </w:rPr>
        <w:t>病人三黃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就是病人臉黃、小便黃、全身黃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病人瘦瘦乾乾的、焦黃的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肺裏面發炎了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有的肺裏面都是膿痰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肺都萎縮掉了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所以知道是上焦熱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處方的時候大黃二、黃連一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藥量用「兩」計沒關係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因為用泡的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一次泡可以吃好幾次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譬如眼睛出血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會出血就是血離經了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血會離經就是熱才會離經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所以是上熱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這時候用大黃黃連湯的時候用滾水泡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一下就消掉了。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華佗給病人吃的麻醉湯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羊躑躅三錢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茉莉花根一錢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當歸一兩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菖浦三分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照這比率三碗水煮成一碗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病人一喝下去就會人事不知了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大概持續三個小時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若還要久一點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在病人快醒前再喝一碗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這湯大多用在傷科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趁病人昏迷的時候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把骨頭接好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傷口表面塗三黃瀉心湯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就是大黃、黃連、黃芩磨粉撒在傷口上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如果傷口化膿就再加去濕的藥。</w:t>
      </w:r>
    </w:p>
    <w:p w:rsidR="00896FA8" w:rsidRPr="003A204A" w:rsidRDefault="00AD3BC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方輿輗</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『經血錯出口鼻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曰「逆經」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又名「錯經」…初吐衄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後眼耳十指尖皆出血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甚至形體麻木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手足強直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…為錯經中之最劇者也。』這是「錯經」中最嚴重的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嚴重到最後七竅都出血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手指指甲都滲血出來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一般來說「錯經」的時候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血從鼻子、嘴巴出來。又此方不僅治吐血、衄血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凡下血、尿血、齒衄、舌衄、耳衄等一身九竅者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無一不治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真治血之玉液金丹也。從高壓的深海裏面出來的都可以用。又跌打損傷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昏眩不醒人事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及血出不已者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大宜此湯。患金瘡者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惟用此湯可治。刀傷的大多用外敷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平常做外用的時候三黃裏面加些細紅砂糖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砂糖黏可以去濕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所以砂糖可以預防化膿。</w:t>
      </w:r>
    </w:p>
    <w:p w:rsidR="00896FA8" w:rsidRPr="003A204A" w:rsidRDefault="003D164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餐英館治療雜記</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本方訣曰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『此方以心下「痞」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上氣為目的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並一切上焦有蓄熱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或口舌生瘡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或逆上而眼目赤者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皆當以大便秘為目的。』這時候的用法大黃、黃連煮成湯。</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『…酒客鬱熱下血者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腸痔腫痛下血者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痘瘡發熱熾盛而七孔出血者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產後血暈鬱冒或如狂者。』</w:t>
      </w:r>
    </w:p>
    <w:p w:rsidR="00896FA8" w:rsidRPr="003A204A" w:rsidRDefault="009A52C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肘後百一方</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『患惡瘡三十年不愈者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以「大黃」、「黃芩」、「黃連」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各三兩為散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將瘡洗淨為止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每日三次敷之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無不瘥。』所以膿瘡的時候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把傷口清洗乾淨再敷三黃瀉心湯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加白朮可以去濕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三十年沒好就是濕很盛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黏答答的就是濕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所以光去熱不夠的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還要去濕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所以才會三十年沒好。可以加乳香、沒藥以收斂傷口排膿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加三七幫助排膿。</w:t>
      </w:r>
    </w:p>
    <w:p w:rsidR="00896FA8" w:rsidRPr="003A204A" w:rsidRDefault="009A52C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和劑局方</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『上焦有熱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攻衝眼目赤腫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口舌生瘡</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中焦有熱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心膈煩躁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飲食不美</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下焦有熱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小便赤澀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大便秘</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五臟俱熱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即生瘡痍</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及治五般痔疾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糞門腫痛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或下鮮血。小兒積熱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亦宜服之。』中焦有熱的時候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病人的感覺是心膈煩躁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飲食不美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吃東西沒有味道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如果是下焦有熱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小便是黃的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大便便秘。這一段就是如果去判斷熱在中焦還是在下焦</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痔瘡的時候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不要管它痔瘡長什麼樣子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三黃瀉心湯煮湯劑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外痔可以表面放血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下針下「孔最」、「承山」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痛馬上去掉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外敷用「枯痔散」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還有肛門用煙薰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把「雄黃」放在瓦罐裏燒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把肚子包起來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肛門對著瓦罐薰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痔瘡馬上收口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也可以做成粉敷在外面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七天左右會剝落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用湯劑把直腸脫出來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然後敷「枯痔散」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再下針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痔瘡好了再吃湯劑把腸子收回去。</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戒煙滌痰方</w:t>
      </w:r>
      <w:r w:rsidR="009A52CB"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皂莢三錢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紅棗適量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痰多加天南星三錢。口不渴者加半夏。戒煙後胃口太盛加石膏一兩以上。去肺中之濕氣加知母五錢。如果戒煙以後失眠、煩躁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加柴胡三錢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鬱金五錢。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疏散肝鬱以後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抽煙的慾望就少了。</w:t>
      </w:r>
    </w:p>
    <w:p w:rsidR="00896FA8" w:rsidRPr="003A204A" w:rsidRDefault="000977F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w:t>
      </w:r>
      <w:r w:rsidR="00896FA8" w:rsidRPr="003A204A">
        <w:rPr>
          <w:rFonts w:ascii="PMingLiU" w:eastAsia="PMingLiU" w:hAnsi="PMingLiU" w:hint="eastAsia"/>
          <w:sz w:val="24"/>
          <w:szCs w:val="24"/>
        </w:rPr>
        <w:t>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而復惡寒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「附了瀉心湯」主之。</w:t>
      </w:r>
    </w:p>
    <w:p w:rsidR="00896FA8" w:rsidRPr="003A204A" w:rsidRDefault="000977F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就是胃裏面難過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就是腸胃科的問題</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惡寒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就是怕冷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汗出就是表虛掉了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本身腸胃發炎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結果表又虛掉了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痞證要先解表再去攻裏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這時候寒熱藥要並用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心下痞的部份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用大黃、黃連、黃芩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惡寒、汗出要用固表去寒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這時候用炮附子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附子的性「善守」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所以用「附子瀉心湯」。病人盜汗不止的時候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用附子一下去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汗馬上就止掉了。失血很多的時候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可以用炮附子來固陽</w:t>
      </w:r>
      <w:r w:rsidR="009A52CB" w:rsidRPr="003A204A">
        <w:rPr>
          <w:rFonts w:ascii="PMingLiU" w:eastAsia="PMingLiU" w:hAnsi="PMingLiU" w:hint="eastAsia"/>
          <w:sz w:val="24"/>
          <w:szCs w:val="24"/>
        </w:rPr>
        <w:t>，</w:t>
      </w:r>
      <w:r w:rsidR="00896FA8" w:rsidRPr="003A204A">
        <w:rPr>
          <w:rFonts w:ascii="PMingLiU" w:eastAsia="PMingLiU" w:hAnsi="PMingLiU" w:hint="eastAsia"/>
          <w:sz w:val="24"/>
          <w:szCs w:val="24"/>
        </w:rPr>
        <w:t>遺精頻尿也可以用炮附子來配合龍骨、牡蠣。</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附子瀉心湯方</w:t>
      </w:r>
      <w:r w:rsidR="009A52CB" w:rsidRPr="003A204A">
        <w:rPr>
          <w:rFonts w:ascii="PMingLiU" w:eastAsia="PMingLiU" w:hAnsi="PMingLiU" w:hint="eastAsia"/>
          <w:sz w:val="24"/>
          <w:szCs w:val="24"/>
        </w:rPr>
        <w:t>：</w:t>
      </w:r>
    </w:p>
    <w:p w:rsidR="000977F5"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9A52CB" w:rsidRPr="003A204A">
        <w:rPr>
          <w:rFonts w:ascii="PMingLiU" w:eastAsia="PMingLiU" w:hAnsi="PMingLiU" w:hint="eastAsia"/>
          <w:sz w:val="24"/>
          <w:szCs w:val="24"/>
        </w:rPr>
        <w:t>（炮，去皮破，別煮取汁）。</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切三味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以麻沸湯二升漬之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須臾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納附子汁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同樣用泡的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大黃、黃連、黃芩用泡的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附子煮汁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附子如果用泡的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會只有頭不流汗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身體還在流汗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會用到三黃一定是裏面很熱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除了肺外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還有腸胃熱也可以用。</w:t>
      </w:r>
    </w:p>
    <w:p w:rsidR="00896FA8" w:rsidRPr="003A204A" w:rsidRDefault="000977F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一七一．</w:t>
      </w:r>
      <w:r w:rsidR="00896FA8" w:rsidRPr="003A204A">
        <w:rPr>
          <w:rFonts w:ascii="PMingLiU" w:eastAsia="PMingLiU" w:hAnsi="PMingLiU" w:hint="eastAsia"/>
          <w:sz w:val="24"/>
          <w:szCs w:val="24"/>
        </w:rPr>
        <w:t>表以下之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故心下「痞」</w:t>
      </w:r>
      <w:r w:rsidR="009A52CB" w:rsidRPr="003A204A">
        <w:rPr>
          <w:rFonts w:ascii="PMingLiU" w:eastAsia="PMingLiU" w:hAnsi="PMingLiU" w:hint="eastAsia"/>
          <w:sz w:val="24"/>
          <w:szCs w:val="24"/>
        </w:rPr>
        <w:t>。</w:t>
      </w:r>
      <w:r w:rsidR="00896FA8" w:rsidRPr="003A204A">
        <w:rPr>
          <w:rFonts w:ascii="PMingLiU" w:eastAsia="PMingLiU" w:hAnsi="PMingLiU" w:hint="eastAsia"/>
          <w:sz w:val="24"/>
          <w:szCs w:val="24"/>
        </w:rPr>
        <w:t>與「瀉心湯」</w:t>
      </w:r>
      <w:r w:rsidR="009A52CB" w:rsidRPr="003A204A">
        <w:rPr>
          <w:rFonts w:ascii="PMingLiU" w:eastAsia="PMingLiU" w:hAnsi="PMingLiU" w:hint="eastAsia"/>
          <w:sz w:val="24"/>
          <w:szCs w:val="24"/>
        </w:rPr>
        <w:t>，</w:t>
      </w:r>
      <w:r w:rsidR="00896FA8" w:rsidRPr="003A204A">
        <w:rPr>
          <w:rFonts w:ascii="PMingLiU" w:eastAsia="PMingLiU" w:hAnsi="PMingLiU" w:hint="eastAsia"/>
          <w:sz w:val="24"/>
          <w:szCs w:val="24"/>
        </w:rPr>
        <w:t>「痞」不解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其人口中渴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「五苓散」主之。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有表證反被攻下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造成心下痞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這條辨是說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不是痞不能解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而是他本身有水飲停蓄在下焦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瀉心湯下去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不是瀉心湯不解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而是他有水飲所以沒解掉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這時候用五苓散把水排掉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所以五苓散證一定是病人有口渴、煩躁、小便不利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水停在下方不利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表水又回不到胃裏面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停在表面上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所以造成口渴、小便不利</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如果口渴、小便不利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先檢查有沒有腎結石或膀胱結石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再問口渴不渴？有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就是五苓散證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五苓散也是消水腫的藥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病人沒有口渴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代表病人的腸胃津液很足。</w:t>
      </w:r>
    </w:p>
    <w:p w:rsidR="00896FA8" w:rsidRPr="003A204A" w:rsidRDefault="000977F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解之後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胃中不和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乾噫食臭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脅下有水氣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腹中雷鳴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「生薑瀉心湯」主之。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發表之後結果胃不和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所以腸胃科的病常常發生在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開發表的藥給病人的時候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病人會好就好了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或發生腸胃科的問題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就是表證好了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結果胃不舒服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引出了其他腸胃的病</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《傷寒論》裏面講的胃就是腸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心下就是胃</w:t>
      </w:r>
      <w:r w:rsidR="009A52CB" w:rsidRPr="003A204A">
        <w:rPr>
          <w:rFonts w:ascii="PMingLiU" w:eastAsia="PMingLiU" w:hAnsi="PMingLiU" w:hint="eastAsia"/>
          <w:sz w:val="24"/>
          <w:szCs w:val="24"/>
        </w:rPr>
        <w:t>。</w:t>
      </w:r>
      <w:r w:rsidR="000977F5" w:rsidRPr="003A204A">
        <w:rPr>
          <w:rFonts w:ascii="PMingLiU" w:eastAsia="PMingLiU" w:hAnsi="PMingLiU" w:hint="eastAsia"/>
          <w:sz w:val="24"/>
          <w:szCs w:val="24"/>
        </w:rPr>
        <w:t>「</w:t>
      </w:r>
      <w:r w:rsidRPr="003A204A">
        <w:rPr>
          <w:rFonts w:ascii="PMingLiU" w:eastAsia="PMingLiU" w:hAnsi="PMingLiU" w:hint="eastAsia"/>
          <w:sz w:val="24"/>
          <w:szCs w:val="24"/>
        </w:rPr>
        <w:t>心下痞硬</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就是氣結在胃裏面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胃裏面脹脹的堵到了很難過</w:t>
      </w:r>
      <w:r w:rsidR="000977F5" w:rsidRPr="003A204A">
        <w:rPr>
          <w:rFonts w:ascii="PMingLiU" w:eastAsia="PMingLiU" w:hAnsi="PMingLiU" w:hint="eastAsia"/>
          <w:sz w:val="24"/>
          <w:szCs w:val="24"/>
        </w:rPr>
        <w:t>。「</w:t>
      </w:r>
      <w:r w:rsidRPr="003A204A">
        <w:rPr>
          <w:rFonts w:ascii="PMingLiU" w:eastAsia="PMingLiU" w:hAnsi="PMingLiU" w:hint="eastAsia"/>
          <w:sz w:val="24"/>
          <w:szCs w:val="24"/>
        </w:rPr>
        <w:t>乾噫食臭</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常常噫氣出來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嘴巴裏面很臭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就是裏面有宿食</w:t>
      </w:r>
      <w:r w:rsidR="009A52CB" w:rsidRPr="003A204A">
        <w:rPr>
          <w:rFonts w:ascii="PMingLiU" w:eastAsia="PMingLiU" w:hAnsi="PMingLiU" w:hint="eastAsia"/>
          <w:sz w:val="24"/>
          <w:szCs w:val="24"/>
        </w:rPr>
        <w:t>。</w:t>
      </w:r>
      <w:r w:rsidR="000977F5" w:rsidRPr="003A204A">
        <w:rPr>
          <w:rFonts w:ascii="PMingLiU" w:eastAsia="PMingLiU" w:hAnsi="PMingLiU" w:hint="eastAsia"/>
          <w:sz w:val="24"/>
          <w:szCs w:val="24"/>
        </w:rPr>
        <w:t>「</w:t>
      </w:r>
      <w:r w:rsidRPr="003A204A">
        <w:rPr>
          <w:rFonts w:ascii="PMingLiU" w:eastAsia="PMingLiU" w:hAnsi="PMingLiU" w:hint="eastAsia"/>
          <w:sz w:val="24"/>
          <w:szCs w:val="24"/>
        </w:rPr>
        <w:t>脅下有水氣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腹中雷鳴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下利者</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平常不會有這種現象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只有腸胃有問題的才會有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一般來說情形是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發表了以後開了麻黃湯或桂枝湯或葛根湯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把腸胃的津液發到表面上來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結果水回來的時候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它沒有回到胃裏面因為胃裏面有髒東西堵到了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水直接滲到腸子裏面去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水不應該滲到小腸的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因為小腸是火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水火不容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小腸一滲到水的時候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火就沒有了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這水就從小腸直接進入大腸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就聽到咕嚕嚕的水在裏面響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就下利了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在這種情形就是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生薑瀉心湯。《傷寒論》裏面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w:t>
      </w:r>
      <w:r w:rsidR="000977F5" w:rsidRPr="003A204A">
        <w:rPr>
          <w:rFonts w:ascii="PMingLiU" w:eastAsia="PMingLiU" w:hAnsi="PMingLiU" w:hint="eastAsia"/>
          <w:sz w:val="24"/>
          <w:szCs w:val="24"/>
        </w:rPr>
        <w:t>一七二</w:t>
      </w:r>
      <w:r w:rsidRPr="003A204A">
        <w:rPr>
          <w:rFonts w:ascii="PMingLiU" w:eastAsia="PMingLiU" w:hAnsi="PMingLiU" w:hint="eastAsia"/>
          <w:sz w:val="24"/>
          <w:szCs w:val="24"/>
        </w:rPr>
        <w:t>條開始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治療下利最好的方子就是「生薑瀉心湯」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最常用到下利的方子就是「生薑瀉心湯」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腸鳴下利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肚子裏面都是水就是標準的「生薑瀉心湯」證。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生薑瀉心湯方</w:t>
      </w:r>
      <w:r w:rsidR="009A52CB" w:rsidRPr="003A204A">
        <w:rPr>
          <w:rFonts w:ascii="PMingLiU" w:eastAsia="PMingLiU" w:hAnsi="PMingLiU" w:hint="eastAsia"/>
          <w:sz w:val="24"/>
          <w:szCs w:val="24"/>
        </w:rPr>
        <w:t>：</w:t>
      </w:r>
    </w:p>
    <w:p w:rsidR="000977F5"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生薑四兩</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切</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甘草三兩</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炙</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w:t>
      </w:r>
      <w:r w:rsidR="000977F5" w:rsidRPr="003A204A">
        <w:rPr>
          <w:rFonts w:ascii="PMingLiU" w:eastAsia="PMingLiU" w:hAnsi="PMingLiU" w:hint="eastAsia"/>
          <w:sz w:val="24"/>
          <w:szCs w:val="24"/>
        </w:rPr>
        <w:t>三</w:t>
      </w:r>
      <w:r w:rsidRPr="003A204A">
        <w:rPr>
          <w:rFonts w:ascii="PMingLiU" w:eastAsia="PMingLiU" w:hAnsi="PMingLiU" w:hint="eastAsia"/>
          <w:sz w:val="24"/>
          <w:szCs w:val="24"/>
        </w:rPr>
        <w:t>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半夏半斤</w:t>
      </w:r>
      <w:r w:rsidR="009A52CB" w:rsidRPr="003A204A">
        <w:rPr>
          <w:rFonts w:ascii="PMingLiU" w:eastAsia="PMingLiU" w:hAnsi="PMingLiU" w:hint="eastAsia"/>
          <w:sz w:val="24"/>
          <w:szCs w:val="24"/>
        </w:rPr>
        <w:t>（</w:t>
      </w:r>
      <w:r w:rsidRPr="003A204A">
        <w:rPr>
          <w:rFonts w:ascii="PMingLiU" w:eastAsia="PMingLiU" w:hAnsi="PMingLiU" w:hint="eastAsia"/>
          <w:sz w:val="24"/>
          <w:szCs w:val="24"/>
        </w:rPr>
        <w:t>洗</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劈</w:t>
      </w:r>
      <w:r w:rsidR="009A52C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八味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把生薑拿掉後就是半夏瀉心湯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所以半夏瀉心湯可以止嘔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病人腸胃不舒服嘔酸的時候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用半夏瀉心湯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如果有下利的現象的時候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就是半夏瀉心湯重用生薑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這裏生薑</w:t>
      </w:r>
      <w:r w:rsidR="009A52CB" w:rsidRPr="003A204A">
        <w:rPr>
          <w:rFonts w:ascii="PMingLiU" w:eastAsia="PMingLiU" w:hAnsi="PMingLiU" w:hint="eastAsia"/>
          <w:sz w:val="24"/>
          <w:szCs w:val="24"/>
        </w:rPr>
        <w:t>、</w:t>
      </w:r>
      <w:r w:rsidRPr="003A204A">
        <w:rPr>
          <w:rFonts w:ascii="PMingLiU" w:eastAsia="PMingLiU" w:hAnsi="PMingLiU" w:hint="eastAsia"/>
          <w:sz w:val="24"/>
          <w:szCs w:val="24"/>
        </w:rPr>
        <w:t>乾薑並用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乾薑是溫中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w:t>
      </w:r>
      <w:r w:rsidR="009A52CB" w:rsidRPr="003A204A">
        <w:rPr>
          <w:rFonts w:ascii="PMingLiU" w:eastAsia="PMingLiU" w:hAnsi="PMingLiU" w:hint="eastAsia"/>
          <w:sz w:val="24"/>
          <w:szCs w:val="24"/>
        </w:rPr>
        <w:t>就能</w:t>
      </w:r>
      <w:r w:rsidRPr="003A204A">
        <w:rPr>
          <w:rFonts w:ascii="PMingLiU" w:eastAsia="PMingLiU" w:hAnsi="PMingLiU" w:hint="eastAsia"/>
          <w:sz w:val="24"/>
          <w:szCs w:val="24"/>
        </w:rPr>
        <w:t>讓腸胃蠕動功能恢復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生薑能散水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把腸胃裏面的水散掉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這是寒熱並結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所以寒藥</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熱藥</w:t>
      </w:r>
      <w:r w:rsidR="009A52CB" w:rsidRPr="003A204A">
        <w:rPr>
          <w:rFonts w:ascii="PMingLiU" w:eastAsia="PMingLiU" w:hAnsi="PMingLiU" w:hint="eastAsia"/>
          <w:sz w:val="24"/>
          <w:szCs w:val="24"/>
        </w:rPr>
        <w:t>併</w:t>
      </w:r>
      <w:r w:rsidRPr="003A204A">
        <w:rPr>
          <w:rFonts w:ascii="PMingLiU" w:eastAsia="PMingLiU" w:hAnsi="PMingLiU" w:hint="eastAsia"/>
          <w:sz w:val="24"/>
          <w:szCs w:val="24"/>
        </w:rPr>
        <w:t>在裏面</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因為嘴巴嘔氣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腸胃裏面有宿食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所以用黃連、黃芩解腸裏面的病毒</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因為下利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把水都排掉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腸裏面的津液就不足了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所以用甘草、大棗、人參把裏面的津液補足。生薑用來散胃中的水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半夏用來散胃外面的水。</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胃病好了以後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最好是平常吃飯不要過飽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讓微餓的感覺來強化我們的胃氣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人工的食物、咖啡等等少吃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吃清淡一點。</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『凡患噫氣乾嘔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或嘈雜吞酸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或平日飲食每覺噁心煩滿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脅下有水飲升降者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其人大多心下痞硬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或臍上有塊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長服此方。』所以腸胃不好的人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常常在下利的人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肚子常鳴叫的人都是生薑瀉心湯證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常常嘔酸的就是半夏瀉心湯證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早上起來嘴巴很苦的是小柴胡湯證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膽汁上逆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小柴胡湯治少陽熱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所以要重用黃芩。</w:t>
      </w:r>
    </w:p>
    <w:p w:rsidR="00896FA8" w:rsidRPr="003A204A" w:rsidRDefault="009A52C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方伎雜誌</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『凡患此等之人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多屬嗜食酒肉食者或喜食鹹辛甜食者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治此等人必徒勞無功焉。』</w:t>
      </w:r>
    </w:p>
    <w:p w:rsidR="00896FA8" w:rsidRPr="003A204A" w:rsidRDefault="000977F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一七三．</w:t>
      </w:r>
      <w:r w:rsidR="00896FA8" w:rsidRPr="003A204A">
        <w:rPr>
          <w:rFonts w:ascii="PMingLiU" w:eastAsia="PMingLiU" w:hAnsi="PMingLiU" w:hint="eastAsia"/>
          <w:sz w:val="24"/>
          <w:szCs w:val="24"/>
        </w:rPr>
        <w:t>「傷寒」、「中風」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日數十行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穀不化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腹中雷鳴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心下痞硬而滿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心煩不得安</w:t>
      </w:r>
      <w:r w:rsidR="009A52CB" w:rsidRPr="003A204A">
        <w:rPr>
          <w:rFonts w:ascii="PMingLiU" w:eastAsia="PMingLiU" w:hAnsi="PMingLiU" w:hint="eastAsia"/>
          <w:sz w:val="24"/>
          <w:szCs w:val="24"/>
        </w:rPr>
        <w:t>。</w:t>
      </w:r>
      <w:r w:rsidR="00896FA8" w:rsidRPr="003A204A">
        <w:rPr>
          <w:rFonts w:ascii="PMingLiU" w:eastAsia="PMingLiU" w:hAnsi="PMingLiU" w:hint="eastAsia"/>
          <w:sz w:val="24"/>
          <w:szCs w:val="24"/>
        </w:rPr>
        <w:t>醫見心下「痞」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謂病不盡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其痞益甚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此非「熱結」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但以胃中虛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客氣上結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故使硬也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「甘草瀉心湯」主之。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本來應該發表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w:t>
      </w:r>
      <w:r w:rsidR="000977F5" w:rsidRPr="003A204A">
        <w:rPr>
          <w:rFonts w:ascii="PMingLiU" w:eastAsia="PMingLiU" w:hAnsi="PMingLiU" w:hint="eastAsia"/>
          <w:sz w:val="24"/>
          <w:szCs w:val="24"/>
        </w:rPr>
        <w:t>「</w:t>
      </w:r>
      <w:r w:rsidRPr="003A204A">
        <w:rPr>
          <w:rFonts w:ascii="PMingLiU" w:eastAsia="PMingLiU" w:hAnsi="PMingLiU" w:hint="eastAsia"/>
          <w:sz w:val="24"/>
          <w:szCs w:val="24"/>
        </w:rPr>
        <w:t>穀不化</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就是吃進什麼就拉什麼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完全不消化</w:t>
      </w:r>
      <w:r w:rsidR="000977F5" w:rsidRPr="003A204A">
        <w:rPr>
          <w:rFonts w:ascii="PMingLiU" w:eastAsia="PMingLiU" w:hAnsi="PMingLiU" w:hint="eastAsia"/>
          <w:sz w:val="24"/>
          <w:szCs w:val="24"/>
        </w:rPr>
        <w:t>，「</w:t>
      </w:r>
      <w:r w:rsidRPr="003A204A">
        <w:rPr>
          <w:rFonts w:ascii="PMingLiU" w:eastAsia="PMingLiU" w:hAnsi="PMingLiU" w:hint="eastAsia"/>
          <w:sz w:val="24"/>
          <w:szCs w:val="24"/>
        </w:rPr>
        <w:t>腹中雷鳴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心下痞硬而滿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心煩不得安</w:t>
      </w:r>
      <w:r w:rsidR="000977F5" w:rsidRPr="003A204A">
        <w:rPr>
          <w:rFonts w:ascii="PMingLiU" w:eastAsia="PMingLiU" w:hAnsi="PMingLiU" w:hint="eastAsia"/>
          <w:sz w:val="24"/>
          <w:szCs w:val="24"/>
        </w:rPr>
        <w:t>」</w:t>
      </w:r>
      <w:r w:rsidR="009A52CB" w:rsidRPr="003A204A">
        <w:rPr>
          <w:rFonts w:ascii="PMingLiU" w:eastAsia="PMingLiU" w:hAnsi="PMingLiU" w:hint="eastAsia"/>
          <w:sz w:val="24"/>
          <w:szCs w:val="24"/>
        </w:rPr>
        <w:t>。</w:t>
      </w:r>
      <w:r w:rsidR="000977F5" w:rsidRPr="003A204A">
        <w:rPr>
          <w:rFonts w:ascii="PMingLiU" w:eastAsia="PMingLiU" w:hAnsi="PMingLiU" w:hint="eastAsia"/>
          <w:sz w:val="24"/>
          <w:szCs w:val="24"/>
        </w:rPr>
        <w:t>「</w:t>
      </w:r>
      <w:r w:rsidRPr="003A204A">
        <w:rPr>
          <w:rFonts w:ascii="PMingLiU" w:eastAsia="PMingLiU" w:hAnsi="PMingLiU" w:hint="eastAsia"/>
          <w:sz w:val="24"/>
          <w:szCs w:val="24"/>
        </w:rPr>
        <w:t>醫見心下痞</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這時候醫生看到心下痞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以為是裏面還有堵到宿食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就再攻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造成越痞了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變成大痞子了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這時候腸裏面已經沒有東西了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並不是熱結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w:t>
      </w:r>
      <w:r w:rsidR="000977F5" w:rsidRPr="003A204A">
        <w:rPr>
          <w:rFonts w:ascii="PMingLiU" w:eastAsia="PMingLiU" w:hAnsi="PMingLiU" w:hint="eastAsia"/>
          <w:sz w:val="24"/>
          <w:szCs w:val="24"/>
        </w:rPr>
        <w:t>「</w:t>
      </w:r>
      <w:r w:rsidRPr="003A204A">
        <w:rPr>
          <w:rFonts w:ascii="PMingLiU" w:eastAsia="PMingLiU" w:hAnsi="PMingLiU" w:hint="eastAsia"/>
          <w:sz w:val="24"/>
          <w:szCs w:val="24"/>
        </w:rPr>
        <w:t>胃中虛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客氣上結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故使硬也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甘草瀉心湯主之</w:t>
      </w:r>
      <w:r w:rsidR="000977F5" w:rsidRPr="003A204A">
        <w:rPr>
          <w:rFonts w:ascii="PMingLiU" w:eastAsia="PMingLiU" w:hAnsi="PMingLiU" w:hint="eastAsia"/>
          <w:sz w:val="24"/>
          <w:szCs w:val="24"/>
        </w:rPr>
        <w:t>」。</w:t>
      </w: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甘草瀉心湯常常用在急性的腸胃炎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甘草是解毒的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為什麼不用半夏瀉心湯或生薑瀉心湯？因為有的食物還有用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把它通通排掉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身體會虛掉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這甘草下去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除了緩和腸胃的蠕動以外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最重要的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甘草還可以把藥停在腸胃裏面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讓它停久一點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壞的食物把它分解排掉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好的食物把它留下來。甘草瀉心湯也會有「噫氣」「噁心」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但是沒有食臭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聞不到臭味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所以甘草瀉心湯是胃氣虛掉了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沒有東西在裏面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所以只聽到噫氣打嗝</w:t>
      </w:r>
      <w:r w:rsidR="009A52CB" w:rsidRPr="003A204A">
        <w:rPr>
          <w:rFonts w:ascii="PMingLiU" w:eastAsia="PMingLiU" w:hAnsi="PMingLiU" w:hint="eastAsia"/>
          <w:sz w:val="24"/>
          <w:szCs w:val="24"/>
        </w:rPr>
        <w:t>，</w:t>
      </w:r>
      <w:r w:rsidRPr="003A204A">
        <w:rPr>
          <w:rFonts w:ascii="PMingLiU" w:eastAsia="PMingLiU" w:hAnsi="PMingLiU" w:hint="eastAsia"/>
          <w:sz w:val="24"/>
          <w:szCs w:val="24"/>
        </w:rPr>
        <w:t>但是沒有聞到臭味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生薑瀉心湯有聞到臭味還有拉肚子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這是兩者區分的地方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半夏瀉心湯比較好區分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有嘔就是半夏瀉心湯。</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甘草瀉心湯方</w:t>
      </w:r>
      <w:r w:rsidR="009A52CB" w:rsidRPr="003A204A">
        <w:rPr>
          <w:rFonts w:ascii="PMingLiU" w:eastAsia="PMingLiU" w:hAnsi="PMingLiU" w:hint="eastAsia"/>
          <w:sz w:val="24"/>
          <w:szCs w:val="24"/>
        </w:rPr>
        <w:t>：</w:t>
      </w:r>
    </w:p>
    <w:p w:rsidR="000977F5" w:rsidRPr="003A204A" w:rsidRDefault="000977F5"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甘草四兩</w:t>
      </w:r>
      <w:r w:rsidRPr="003A204A">
        <w:rPr>
          <w:rFonts w:ascii="PMingLiU" w:eastAsia="PMingLiU" w:hAnsi="PMingLiU"/>
          <w:sz w:val="24"/>
          <w:szCs w:val="24"/>
        </w:rPr>
        <w:t>(</w:t>
      </w:r>
      <w:r w:rsidRPr="003A204A">
        <w:rPr>
          <w:rFonts w:ascii="PMingLiU" w:eastAsia="PMingLiU" w:hAnsi="PMingLiU" w:hint="eastAsia"/>
          <w:sz w:val="24"/>
          <w:szCs w:val="24"/>
        </w:rPr>
        <w:t>炙</w:t>
      </w:r>
      <w:r w:rsidRPr="003A204A">
        <w:rPr>
          <w:rFonts w:ascii="PMingLiU" w:eastAsia="PMingLiU" w:hAnsi="PMingLiU"/>
          <w:sz w:val="24"/>
          <w:szCs w:val="24"/>
        </w:rPr>
        <w:t>)</w:t>
      </w:r>
      <w:r w:rsidRPr="003A204A">
        <w:rPr>
          <w:rFonts w:ascii="PMingLiU" w:eastAsia="PMingLiU" w:hAnsi="PMingLiU" w:hint="eastAsia"/>
          <w:sz w:val="24"/>
          <w:szCs w:val="24"/>
        </w:rPr>
        <w:t>，黃芩三兩，乾薑三兩，人參三兩，半夏半升，黃連一兩，大棗十二枚</w:t>
      </w:r>
      <w:r w:rsidRPr="003A204A">
        <w:rPr>
          <w:rFonts w:ascii="PMingLiU" w:eastAsia="PMingLiU" w:hAnsi="PMingLiU"/>
          <w:sz w:val="24"/>
          <w:szCs w:val="24"/>
        </w:rPr>
        <w:t>(</w:t>
      </w:r>
      <w:r w:rsidRPr="003A204A">
        <w:rPr>
          <w:rFonts w:ascii="PMingLiU" w:eastAsia="PMingLiU" w:hAnsi="PMingLiU" w:hint="eastAsia"/>
          <w:sz w:val="24"/>
          <w:szCs w:val="24"/>
        </w:rPr>
        <w:t>劈</w:t>
      </w:r>
      <w:r w:rsidRPr="003A204A">
        <w:rPr>
          <w:rFonts w:ascii="PMingLiU" w:eastAsia="PMingLiU" w:hAnsi="PMingLiU"/>
          <w:sz w:val="24"/>
          <w:szCs w:val="24"/>
        </w:rPr>
        <w:t>)</w:t>
      </w:r>
      <w:r w:rsidRPr="003A204A">
        <w:rPr>
          <w:rFonts w:ascii="PMingLiU" w:eastAsia="PMingLiU" w:hAnsi="PMingLiU" w:hint="eastAsia"/>
          <w:sz w:val="24"/>
          <w:szCs w:val="24"/>
        </w:rPr>
        <w:t>。</w:t>
      </w:r>
    </w:p>
    <w:p w:rsidR="000977F5" w:rsidRPr="003A204A" w:rsidRDefault="000977F5"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上七味，以水一斗，煮取六升，去滓，再煎取三升，溫服一升，日三服。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這時候重用甘草就可以了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所有的瀉心湯都有半夏、黃芩、黃連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因為裏面都有水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半夏來利水降逆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裏面有發炎的現象</w:t>
      </w:r>
      <w:r w:rsidR="00C008BD" w:rsidRPr="003A204A">
        <w:rPr>
          <w:rFonts w:ascii="PMingLiU" w:eastAsia="PMingLiU" w:hAnsi="PMingLiU" w:hint="eastAsia"/>
          <w:sz w:val="24"/>
          <w:szCs w:val="24"/>
        </w:rPr>
        <w:t>，</w:t>
      </w:r>
      <w:r w:rsidR="009A52CB" w:rsidRPr="003A204A">
        <w:rPr>
          <w:rFonts w:ascii="PMingLiU" w:eastAsia="PMingLiU" w:hAnsi="PMingLiU" w:hint="eastAsia"/>
          <w:sz w:val="24"/>
          <w:szCs w:val="24"/>
        </w:rPr>
        <w:t>用</w:t>
      </w:r>
      <w:r w:rsidRPr="003A204A">
        <w:rPr>
          <w:rFonts w:ascii="PMingLiU" w:eastAsia="PMingLiU" w:hAnsi="PMingLiU" w:hint="eastAsia"/>
          <w:sz w:val="24"/>
          <w:szCs w:val="24"/>
        </w:rPr>
        <w:t>黃芩、黃連來處理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胃裏面寒掉了用乾薑讓胃熱起來。例如狐惑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女人的性病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在陰部有紅腫或起一小塊發炎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不會傳染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但會癢、痛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嚴重的影響到喉嚨也發炎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有的女人有白帶喉嚨也不好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因為喉嚨和婦科是連到的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平常看的時候又是甘草瀉心湯證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所以中醫辨症論治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是同證同治。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案例</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一位紐約客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心臟動脈血管堵塞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開刀兩次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心臟動脈血管堵塞的人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左眼有嚴重紅血絲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扎針</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「天突」</w:t>
      </w:r>
      <w:r w:rsidR="000977F5" w:rsidRPr="003A204A">
        <w:rPr>
          <w:rFonts w:ascii="PMingLiU" w:eastAsia="PMingLiU" w:hAnsi="PMingLiU" w:hint="eastAsia"/>
          <w:sz w:val="24"/>
          <w:szCs w:val="24"/>
        </w:rPr>
        <w:t>、</w:t>
      </w:r>
      <w:r w:rsidRPr="003A204A">
        <w:rPr>
          <w:rFonts w:ascii="PMingLiU" w:eastAsia="PMingLiU" w:hAnsi="PMingLiU" w:hint="eastAsia"/>
          <w:sz w:val="24"/>
          <w:szCs w:val="24"/>
        </w:rPr>
        <w:t>「巨闕」</w:t>
      </w:r>
      <w:r w:rsidR="000977F5" w:rsidRPr="003A204A">
        <w:rPr>
          <w:rFonts w:ascii="PMingLiU" w:eastAsia="PMingLiU" w:hAnsi="PMingLiU" w:hint="eastAsia"/>
          <w:sz w:val="24"/>
          <w:szCs w:val="24"/>
        </w:rPr>
        <w:t>、</w:t>
      </w:r>
      <w:r w:rsidRPr="003A204A">
        <w:rPr>
          <w:rFonts w:ascii="PMingLiU" w:eastAsia="PMingLiU" w:hAnsi="PMingLiU" w:hint="eastAsia"/>
          <w:sz w:val="24"/>
          <w:szCs w:val="24"/>
        </w:rPr>
        <w:t>「關元」</w:t>
      </w:r>
      <w:r w:rsidR="000977F5" w:rsidRPr="003A204A">
        <w:rPr>
          <w:rFonts w:ascii="PMingLiU" w:eastAsia="PMingLiU" w:hAnsi="PMingLiU" w:hint="eastAsia"/>
          <w:sz w:val="24"/>
          <w:szCs w:val="24"/>
        </w:rPr>
        <w:t>、</w:t>
      </w:r>
      <w:r w:rsidRPr="003A204A">
        <w:rPr>
          <w:rFonts w:ascii="PMingLiU" w:eastAsia="PMingLiU" w:hAnsi="PMingLiU" w:hint="eastAsia"/>
          <w:sz w:val="24"/>
          <w:szCs w:val="24"/>
        </w:rPr>
        <w:t>「腸關」</w:t>
      </w:r>
      <w:r w:rsidR="000977F5" w:rsidRPr="003A204A">
        <w:rPr>
          <w:rFonts w:ascii="PMingLiU" w:eastAsia="PMingLiU" w:hAnsi="PMingLiU" w:hint="eastAsia"/>
          <w:sz w:val="24"/>
          <w:szCs w:val="24"/>
        </w:rPr>
        <w:t>、</w:t>
      </w:r>
      <w:r w:rsidRPr="003A204A">
        <w:rPr>
          <w:rFonts w:ascii="PMingLiU" w:eastAsia="PMingLiU" w:hAnsi="PMingLiU" w:hint="eastAsia"/>
          <w:sz w:val="24"/>
          <w:szCs w:val="24"/>
        </w:rPr>
        <w:t>「心關」</w:t>
      </w:r>
      <w:r w:rsidR="000977F5" w:rsidRPr="003A204A">
        <w:rPr>
          <w:rFonts w:ascii="PMingLiU" w:eastAsia="PMingLiU" w:hAnsi="PMingLiU" w:hint="eastAsia"/>
          <w:sz w:val="24"/>
          <w:szCs w:val="24"/>
        </w:rPr>
        <w:t>、</w:t>
      </w:r>
      <w:r w:rsidRPr="003A204A">
        <w:rPr>
          <w:rFonts w:ascii="PMingLiU" w:eastAsia="PMingLiU" w:hAnsi="PMingLiU" w:hint="eastAsia"/>
          <w:sz w:val="24"/>
          <w:szCs w:val="24"/>
        </w:rPr>
        <w:t>「厲兌」</w:t>
      </w:r>
      <w:r w:rsidR="000977F5" w:rsidRPr="003A204A">
        <w:rPr>
          <w:rFonts w:ascii="PMingLiU" w:eastAsia="PMingLiU" w:hAnsi="PMingLiU" w:hint="eastAsia"/>
          <w:sz w:val="24"/>
          <w:szCs w:val="24"/>
        </w:rPr>
        <w:t>（</w:t>
      </w:r>
      <w:r w:rsidRPr="003A204A">
        <w:rPr>
          <w:rFonts w:ascii="PMingLiU" w:eastAsia="PMingLiU" w:hAnsi="PMingLiU" w:hint="eastAsia"/>
          <w:sz w:val="24"/>
          <w:szCs w:val="24"/>
        </w:rPr>
        <w:t>陽明經的井穴</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井主心下滿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病人主述心下痞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所以處方「甘草瀉心湯加防己」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當天病人回去上了七次廁所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因為心和小腸相表裏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所以心臟動脈血管的堵塞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就是堵在小腸裏面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扎一次針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第三天就好了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第三天複診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因為開刀的時候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經脈都錯接了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所以處方梔子豆豉等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來打通經脈。</w:t>
      </w:r>
    </w:p>
    <w:p w:rsidR="00896FA8" w:rsidRPr="003A204A" w:rsidRDefault="000977F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一七四．</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服湯藥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服「瀉心湯」已</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復以他藥下之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w:t>
      </w:r>
      <w:r w:rsidR="00896FA8" w:rsidRPr="003A204A">
        <w:rPr>
          <w:rFonts w:ascii="PMingLiU" w:eastAsia="PMingLiU" w:hAnsi="PMingLiU" w:hint="eastAsia"/>
          <w:sz w:val="24"/>
          <w:szCs w:val="24"/>
        </w:rPr>
        <w:t>以「理中」與之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利益甚。「理中」者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理中焦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此利在下焦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「赤石脂禹餘糧湯」主之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復利不止者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當利其小便。</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如果服了湯藥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造成胃裏面脹脹的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下利不停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服瀉心湯好了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醫生認為裏面可能又堵到了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再用其他藥攻下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結果又下利不止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醫生用「理中湯」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就是用白朮、乾薑、人參、炙甘草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讓腸胃功能很快的恢復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結果吃了理中湯越利越甚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理中湯是理「中焦」的虛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被攻下了以後是下焦的虛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所以把中焦壯起來沒有用的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這時候赤石脂禹餘糧湯主之</w:t>
      </w:r>
      <w:r w:rsidR="009A52CB" w:rsidRPr="003A204A">
        <w:rPr>
          <w:rFonts w:ascii="PMingLiU" w:eastAsia="PMingLiU" w:hAnsi="PMingLiU" w:hint="eastAsia"/>
          <w:sz w:val="24"/>
          <w:szCs w:val="24"/>
        </w:rPr>
        <w:t>。</w:t>
      </w:r>
      <w:r w:rsidR="000977F5" w:rsidRPr="003A204A">
        <w:rPr>
          <w:rFonts w:ascii="PMingLiU" w:eastAsia="PMingLiU" w:hAnsi="PMingLiU" w:hint="eastAsia"/>
          <w:sz w:val="24"/>
          <w:szCs w:val="24"/>
        </w:rPr>
        <w:t>「</w:t>
      </w:r>
      <w:r w:rsidRPr="003A204A">
        <w:rPr>
          <w:rFonts w:ascii="PMingLiU" w:eastAsia="PMingLiU" w:hAnsi="PMingLiU" w:hint="eastAsia"/>
          <w:sz w:val="24"/>
          <w:szCs w:val="24"/>
        </w:rPr>
        <w:t>復利不止者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當利其小便</w:t>
      </w:r>
      <w:r w:rsidR="000977F5" w:rsidRPr="003A204A">
        <w:rPr>
          <w:rFonts w:ascii="PMingLiU" w:eastAsia="PMingLiU" w:hAnsi="PMingLiU" w:hint="eastAsia"/>
          <w:sz w:val="24"/>
          <w:szCs w:val="24"/>
        </w:rPr>
        <w:t>」</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在</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傷寒</w:t>
      </w:r>
      <w:r w:rsidR="009A52CB" w:rsidRPr="003A204A">
        <w:rPr>
          <w:rFonts w:ascii="PMingLiU" w:eastAsia="PMingLiU" w:hAnsi="PMingLiU" w:hint="eastAsia"/>
          <w:sz w:val="24"/>
          <w:szCs w:val="24"/>
        </w:rPr>
        <w:t>》</w:t>
      </w:r>
      <w:r w:rsidRPr="003A204A">
        <w:rPr>
          <w:rFonts w:ascii="PMingLiU" w:eastAsia="PMingLiU" w:hAnsi="PMingLiU" w:hint="eastAsia"/>
          <w:sz w:val="24"/>
          <w:szCs w:val="24"/>
        </w:rPr>
        <w:t>《金匱》裏面有一原則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處方下去不能止利的時候</w:t>
      </w:r>
      <w:r w:rsidR="000977F5" w:rsidRPr="003A204A">
        <w:rPr>
          <w:rFonts w:ascii="PMingLiU" w:eastAsia="PMingLiU" w:hAnsi="PMingLiU" w:hint="eastAsia"/>
          <w:sz w:val="24"/>
          <w:szCs w:val="24"/>
        </w:rPr>
        <w:t>，要去</w:t>
      </w:r>
      <w:r w:rsidRPr="003A204A">
        <w:rPr>
          <w:rFonts w:ascii="PMingLiU" w:eastAsia="PMingLiU" w:hAnsi="PMingLiU" w:hint="eastAsia"/>
          <w:sz w:val="24"/>
          <w:szCs w:val="24"/>
        </w:rPr>
        <w:t>利小便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想辦法把大腸小腸裏面的水導到膀胱小便出來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利就止掉了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包括霍亂、痢疾的上吐下瀉、下利不止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都可以利小便把利止掉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利小便最好的藥是豬苓、澤瀉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所以把豬苓、澤瀉加到止利的藥裏面。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一般來說下利太厲害的時候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先用赤石脂</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禹餘糧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這兩味藥是澀劑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石類藥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現在禹餘糧很少了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大部份市面上看到的是赤石脂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不需要用赤石脂禹餘糧湯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因為禹餘糧不容易買到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用白朮、赤石脂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白朮在藥房裏的炮製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一般來說是把白朮炒黃土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還有一種是白朮和赤石脂炒在一起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平常拿白朮來健胃整脾的時候是用「炒黃土」的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用在止利的時候是用「炒赤石脂」的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加在小建中湯裏面或半夏瀉心湯裏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利就止掉了。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下利出血的類似症狀如何鑑別？先便後血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這不是大腸炎出血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是外痔出血；先血後便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這是內痔出血；血與便混合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這才是大腸炎下利。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成無己曰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9A52CB" w:rsidRPr="003A204A">
        <w:rPr>
          <w:rFonts w:ascii="PMingLiU" w:eastAsia="PMingLiU" w:hAnsi="PMingLiU" w:hint="eastAsia"/>
          <w:sz w:val="24"/>
          <w:szCs w:val="24"/>
        </w:rPr>
        <w:t>《</w:t>
      </w:r>
      <w:r w:rsidRPr="003A204A">
        <w:rPr>
          <w:rFonts w:ascii="PMingLiU" w:eastAsia="PMingLiU" w:hAnsi="PMingLiU" w:hint="eastAsia"/>
          <w:sz w:val="24"/>
          <w:szCs w:val="24"/>
        </w:rPr>
        <w:t>聖濟經</w:t>
      </w:r>
      <w:r w:rsidR="009A52CB" w:rsidRPr="003A204A">
        <w:rPr>
          <w:rFonts w:ascii="PMingLiU" w:eastAsia="PMingLiU" w:hAnsi="PMingLiU" w:hint="eastAsia"/>
          <w:sz w:val="24"/>
          <w:szCs w:val="24"/>
        </w:rPr>
        <w:t>》</w:t>
      </w:r>
      <w:r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「滑則氣脫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欲其收也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如開腸、洞泄、便溺、遺矢</w:t>
      </w:r>
      <w:r w:rsidR="000977F5" w:rsidRPr="003A204A">
        <w:rPr>
          <w:rFonts w:ascii="PMingLiU" w:eastAsia="PMingLiU" w:hAnsi="PMingLiU" w:hint="eastAsia"/>
          <w:sz w:val="24"/>
          <w:szCs w:val="24"/>
        </w:rPr>
        <w:t>，</w:t>
      </w:r>
      <w:r w:rsidRPr="003A204A">
        <w:rPr>
          <w:rFonts w:ascii="PMingLiU" w:eastAsia="PMingLiU" w:hAnsi="PMingLiU" w:hint="eastAsia"/>
          <w:sz w:val="24"/>
          <w:szCs w:val="24"/>
        </w:rPr>
        <w:t>澀劑所以收之。」此利由「下焦」不約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與「赤石脂禹餘糧湯」以濇洞泄。下焦主分清濁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水穀不分也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若服澀劑而利不止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當利小便以利其氣。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臨床上也可以灸「大腸俞」、「腰俞」、「中極」、「關元」、「水道」、「水分」都可以。</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赤石脂禹餘糧方</w:t>
      </w:r>
      <w:r w:rsidR="009A52CB" w:rsidRPr="003A204A">
        <w:rPr>
          <w:rFonts w:ascii="PMingLiU" w:eastAsia="PMingLiU" w:hAnsi="PMingLiU" w:hint="eastAsia"/>
          <w:sz w:val="24"/>
          <w:szCs w:val="24"/>
        </w:rPr>
        <w:t>：</w:t>
      </w:r>
    </w:p>
    <w:p w:rsidR="000977F5"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赤石脂一斤</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碎</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禹餘糧一斤</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碎</w:t>
      </w:r>
      <w:r w:rsidR="009A52C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p>
    <w:p w:rsidR="00896FA8" w:rsidRPr="003A204A" w:rsidRDefault="000977F5"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一七五．</w:t>
      </w:r>
      <w:r w:rsidR="00896FA8" w:rsidRPr="003A204A">
        <w:rPr>
          <w:rFonts w:ascii="PMingLiU" w:eastAsia="PMingLiU" w:hAnsi="PMingLiU" w:hint="eastAsia"/>
          <w:sz w:val="24"/>
          <w:szCs w:val="24"/>
        </w:rPr>
        <w:t>「傷寒」八九日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氣上衝咽喉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眩冒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脈甚微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經脈動惕者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久而成「痿」。</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傷寒八九日後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病人有吐下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吐很多以後腸胃裏面的食物沒了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所以吐多了以後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因為沒有了食物營養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血的源頭沒了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病人會虛煩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所以產生虛煩是因為心主血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胃裏面空掉了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胃裏面的津液也不夠了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w:t>
      </w:r>
      <w:r w:rsidR="000977F5" w:rsidRPr="003A204A">
        <w:rPr>
          <w:rFonts w:ascii="PMingLiU" w:eastAsia="PMingLiU" w:hAnsi="PMingLiU" w:hint="eastAsia"/>
          <w:sz w:val="24"/>
          <w:szCs w:val="24"/>
        </w:rPr>
        <w:t>「</w:t>
      </w:r>
      <w:r w:rsidRPr="003A204A">
        <w:rPr>
          <w:rFonts w:ascii="PMingLiU" w:eastAsia="PMingLiU" w:hAnsi="PMingLiU" w:hint="eastAsia"/>
          <w:sz w:val="24"/>
          <w:szCs w:val="24"/>
        </w:rPr>
        <w:t>心下痞鞭</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病人感覺胃裏面硬硬的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如果壓到胃裏面有硬塊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就是有宿食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如果壓起來軟綿綿的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就是裏面沒有東西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胃壁黏起來了</w:t>
      </w:r>
      <w:r w:rsidR="009A52CB" w:rsidRPr="003A204A">
        <w:rPr>
          <w:rFonts w:ascii="PMingLiU" w:eastAsia="PMingLiU" w:hAnsi="PMingLiU" w:hint="eastAsia"/>
          <w:sz w:val="24"/>
          <w:szCs w:val="24"/>
        </w:rPr>
        <w:t>。</w:t>
      </w:r>
      <w:r w:rsidR="000977F5" w:rsidRPr="003A204A">
        <w:rPr>
          <w:rFonts w:ascii="PMingLiU" w:eastAsia="PMingLiU" w:hAnsi="PMingLiU" w:hint="eastAsia"/>
          <w:sz w:val="24"/>
          <w:szCs w:val="24"/>
        </w:rPr>
        <w:t>「</w:t>
      </w:r>
      <w:r w:rsidRPr="003A204A">
        <w:rPr>
          <w:rFonts w:ascii="PMingLiU" w:eastAsia="PMingLiU" w:hAnsi="PMingLiU" w:hint="eastAsia"/>
          <w:sz w:val="24"/>
          <w:szCs w:val="24"/>
        </w:rPr>
        <w:t>脅下痛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氣上衝咽喉</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因為吐下傷到了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胃氣本來應該下降的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就是食物進入胃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胃磨碎再進入小腸再到大腸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食物是往下走的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就是胃蠕動力是往下走的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因為吐很多了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胃氣往上走了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胃裏面又沒有東西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胃氣就往上衝到咽喉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病人就感覺到一直有一股氣往上衝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衝到咽喉</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病人眩冒頭昏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因為血不夠了缺血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如果在這種狀況再發汗的話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血裏面的水更少更傷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血裏面的水一旦量不足的時候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病人會有高熱的現象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結果脈微了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w:t>
      </w:r>
      <w:r w:rsidR="000977F5" w:rsidRPr="003A204A">
        <w:rPr>
          <w:rFonts w:ascii="PMingLiU" w:eastAsia="PMingLiU" w:hAnsi="PMingLiU" w:hint="eastAsia"/>
          <w:sz w:val="24"/>
          <w:szCs w:val="24"/>
        </w:rPr>
        <w:t>「</w:t>
      </w:r>
      <w:r w:rsidRPr="003A204A">
        <w:rPr>
          <w:rFonts w:ascii="PMingLiU" w:eastAsia="PMingLiU" w:hAnsi="PMingLiU" w:hint="eastAsia"/>
          <w:sz w:val="24"/>
          <w:szCs w:val="24"/>
        </w:rPr>
        <w:t>經脈動惕</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不足以養筋</w:t>
      </w:r>
      <w:r w:rsidR="00C008BD" w:rsidRPr="003A204A">
        <w:rPr>
          <w:rFonts w:ascii="PMingLiU" w:eastAsia="PMingLiU" w:hAnsi="PMingLiU" w:hint="eastAsia"/>
          <w:sz w:val="24"/>
          <w:szCs w:val="24"/>
        </w:rPr>
        <w:t>，</w:t>
      </w:r>
      <w:r w:rsidR="000977F5" w:rsidRPr="003A204A">
        <w:rPr>
          <w:rFonts w:ascii="PMingLiU" w:eastAsia="PMingLiU" w:hAnsi="PMingLiU" w:hint="eastAsia"/>
          <w:sz w:val="24"/>
          <w:szCs w:val="24"/>
        </w:rPr>
        <w:t>「</w:t>
      </w:r>
      <w:r w:rsidRPr="003A204A">
        <w:rPr>
          <w:rFonts w:ascii="PMingLiU" w:eastAsia="PMingLiU" w:hAnsi="PMingLiU" w:hint="eastAsia"/>
          <w:sz w:val="24"/>
          <w:szCs w:val="24"/>
        </w:rPr>
        <w:t>久而成痿</w:t>
      </w:r>
      <w:r w:rsidR="000977F5"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小兒麻痺就是這樣來的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很多初期都是發燒感冒處理不好</w:t>
      </w:r>
      <w:r w:rsidR="00C008BD" w:rsidRPr="003A204A">
        <w:rPr>
          <w:rFonts w:ascii="PMingLiU" w:eastAsia="PMingLiU" w:hAnsi="PMingLiU" w:hint="eastAsia"/>
          <w:sz w:val="24"/>
          <w:szCs w:val="24"/>
        </w:rPr>
        <w:t>，</w:t>
      </w:r>
      <w:r w:rsidR="007E14A3" w:rsidRPr="003A204A">
        <w:rPr>
          <w:rFonts w:ascii="PMingLiU" w:eastAsia="PMingLiU" w:hAnsi="PMingLiU" w:hint="eastAsia"/>
          <w:sz w:val="24"/>
          <w:szCs w:val="24"/>
        </w:rPr>
        <w:t>《內經》</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『諸痿取陽明。』所有痿證、肌肉痿縮、痿靡無力、小兒麻痺的起源在這裏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要獨取陽明。</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一七六．</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解後</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噫氣不除者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「旋覆代赭石湯」主之。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一個人傷寒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只有心下痞硬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噫氣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沒有其他症狀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單純的噫氣。</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旋覆代赭石湯方</w:t>
      </w:r>
      <w:r w:rsidR="009A52CB" w:rsidRPr="003A204A">
        <w:rPr>
          <w:rFonts w:ascii="PMingLiU" w:eastAsia="PMingLiU" w:hAnsi="PMingLiU" w:hint="eastAsia"/>
          <w:sz w:val="24"/>
          <w:szCs w:val="24"/>
        </w:rPr>
        <w:t>：</w:t>
      </w:r>
    </w:p>
    <w:p w:rsidR="00980622"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旋覆花三兩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生薑五兩</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切</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代赭石一兩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劈</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甘草三兩</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炙</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半夏半斤</w:t>
      </w:r>
      <w:r w:rsidR="009A52CB" w:rsidRPr="003A204A">
        <w:rPr>
          <w:rFonts w:ascii="PMingLiU" w:eastAsia="PMingLiU" w:hAnsi="PMingLiU" w:hint="eastAsia"/>
          <w:sz w:val="24"/>
          <w:szCs w:val="24"/>
        </w:rPr>
        <w:t>（</w:t>
      </w:r>
      <w:r w:rsidRPr="003A204A">
        <w:rPr>
          <w:rFonts w:ascii="PMingLiU" w:eastAsia="PMingLiU" w:hAnsi="PMingLiU" w:hint="eastAsia"/>
          <w:sz w:val="24"/>
          <w:szCs w:val="24"/>
        </w:rPr>
        <w:t>洗</w:t>
      </w:r>
      <w:r w:rsidR="009A52C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旋覆花用三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代赭石用一。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旋覆代赭石湯通常用在腸胃科裏面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旋覆花和代赭石是中醫去熱痰的藥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發汗、吐、下都沒有把痰去掉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痰還是梗在中間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這噫氣和甘草瀉心湯的噫氣不一樣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甘草瀉心湯完全是虛噫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這旋覆代赭石湯是有痰飲在裏面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以「旋覆花」軟堅化結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就是軟化痰的硬塊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以「代赭石」降逆止噫</w:t>
      </w:r>
      <w:r w:rsidR="009A52CB" w:rsidRPr="003A204A">
        <w:rPr>
          <w:rFonts w:ascii="PMingLiU" w:eastAsia="PMingLiU" w:hAnsi="PMingLiU" w:hint="eastAsia"/>
          <w:sz w:val="24"/>
          <w:szCs w:val="24"/>
        </w:rPr>
        <w:t>。</w:t>
      </w:r>
      <w:r w:rsidRPr="003A204A">
        <w:rPr>
          <w:rFonts w:ascii="PMingLiU" w:eastAsia="PMingLiU" w:hAnsi="PMingLiU" w:hint="eastAsia"/>
          <w:sz w:val="24"/>
          <w:szCs w:val="24"/>
        </w:rPr>
        <w:t>旋覆代赭石湯用在病人常常感到反胃噁心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裏面有痰吐不出來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腸胃又虛掉了。現在說的胃酸逆流、火燒心的症狀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只要用旋覆代赭石湯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往往是一劑就好了。起因是因為精製糖做成甜食吃太多了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所以開了藥方之後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還要吩咐病人戒絕由精製糖類所做成的甜食。</w:t>
      </w:r>
    </w:p>
    <w:p w:rsidR="00896FA8" w:rsidRPr="003A204A" w:rsidRDefault="009A52C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餐英館治療雜話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『周揚俊曰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「治反胃噫氣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氣逆不降者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有神效。」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謂已用「生薑瀉心湯」而噫氣不除者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為虛氣之逆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宜用此方鎮壓之意。』旋覆代赭石湯就是經方裏面鎮逆用的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這時候裏面噁心反胃的感覺很強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光靠半夏都不能止嘔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就要靠旋覆花和代赭石下去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半夏止嘔最重要是在「水嘔」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對「痰嘔」力量嫌不足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所以這時候要用旋覆花和代赭石。</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結胸證、痞證與其類證辨析</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「寒實結胸」為「膿胸」或「肺膿瘍」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「三物小白散」可以排除膿毒</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「結胸證」為心下硬滿而痛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「痞」則按之不鞭而濡。如心下「痞」硬滿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引脅下痛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嘔即短氣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汗不出惡寒者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為胸膜間有水毒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犯胃則嘔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迫肺則短氣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故以「十棗湯」峻攻其水。「結胸」則以「大小陷胸湯」。心下「痞」則用「瀉心湯」。「瀉心湯」有「生薑</w:t>
      </w:r>
      <w:r w:rsidR="009A52CB" w:rsidRPr="003A204A">
        <w:rPr>
          <w:rFonts w:ascii="PMingLiU" w:eastAsia="PMingLiU" w:hAnsi="PMingLiU" w:hint="eastAsia"/>
          <w:sz w:val="24"/>
          <w:szCs w:val="24"/>
        </w:rPr>
        <w:t>瀉心湯</w:t>
      </w:r>
      <w:r w:rsidRPr="003A204A">
        <w:rPr>
          <w:rFonts w:ascii="PMingLiU" w:eastAsia="PMingLiU" w:hAnsi="PMingLiU" w:hint="eastAsia"/>
          <w:sz w:val="24"/>
          <w:szCs w:val="24"/>
        </w:rPr>
        <w:t>」、「附子</w:t>
      </w:r>
      <w:r w:rsidR="009A52CB" w:rsidRPr="003A204A">
        <w:rPr>
          <w:rFonts w:ascii="PMingLiU" w:eastAsia="PMingLiU" w:hAnsi="PMingLiU" w:hint="eastAsia"/>
          <w:sz w:val="24"/>
          <w:szCs w:val="24"/>
        </w:rPr>
        <w:t>瀉心湯</w:t>
      </w:r>
      <w:r w:rsidRPr="003A204A">
        <w:rPr>
          <w:rFonts w:ascii="PMingLiU" w:eastAsia="PMingLiU" w:hAnsi="PMingLiU" w:hint="eastAsia"/>
          <w:sz w:val="24"/>
          <w:szCs w:val="24"/>
        </w:rPr>
        <w:t>」、「甘草</w:t>
      </w:r>
      <w:r w:rsidR="009A52CB" w:rsidRPr="003A204A">
        <w:rPr>
          <w:rFonts w:ascii="PMingLiU" w:eastAsia="PMingLiU" w:hAnsi="PMingLiU" w:hint="eastAsia"/>
          <w:sz w:val="24"/>
          <w:szCs w:val="24"/>
        </w:rPr>
        <w:t>瀉心湯</w:t>
      </w:r>
      <w:r w:rsidRPr="003A204A">
        <w:rPr>
          <w:rFonts w:ascii="PMingLiU" w:eastAsia="PMingLiU" w:hAnsi="PMingLiU" w:hint="eastAsia"/>
          <w:sz w:val="24"/>
          <w:szCs w:val="24"/>
        </w:rPr>
        <w:t>」、「半夏</w:t>
      </w:r>
      <w:r w:rsidR="009A52CB" w:rsidRPr="003A204A">
        <w:rPr>
          <w:rFonts w:ascii="PMingLiU" w:eastAsia="PMingLiU" w:hAnsi="PMingLiU" w:hint="eastAsia"/>
          <w:sz w:val="24"/>
          <w:szCs w:val="24"/>
        </w:rPr>
        <w:t>瀉心湯</w:t>
      </w:r>
      <w:r w:rsidRPr="003A204A">
        <w:rPr>
          <w:rFonts w:ascii="PMingLiU" w:eastAsia="PMingLiU" w:hAnsi="PMingLiU" w:hint="eastAsia"/>
          <w:sz w:val="24"/>
          <w:szCs w:val="24"/>
        </w:rPr>
        <w:t>」等之分別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各有主治證之不同。誤下而邪陷下焦者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宜「赤石脂禹餘糧湯」。誤犯吐下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重則成「痿」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輕則以「旋覆代赭湯」。</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一七七．</w:t>
      </w:r>
      <w:r w:rsidR="00896FA8" w:rsidRPr="003A204A">
        <w:rPr>
          <w:rFonts w:ascii="PMingLiU" w:eastAsia="PMingLiU" w:hAnsi="PMingLiU" w:hint="eastAsia"/>
          <w:sz w:val="24"/>
          <w:szCs w:val="24"/>
        </w:rPr>
        <w:t>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不可更行「桂枝湯」</w:t>
      </w:r>
      <w:r w:rsidR="009A52CB" w:rsidRPr="003A204A">
        <w:rPr>
          <w:rFonts w:ascii="PMingLiU" w:eastAsia="PMingLiU" w:hAnsi="PMingLiU" w:hint="eastAsia"/>
          <w:sz w:val="24"/>
          <w:szCs w:val="24"/>
        </w:rPr>
        <w:t>。</w:t>
      </w:r>
      <w:r w:rsidR="00896FA8" w:rsidRPr="003A204A">
        <w:rPr>
          <w:rFonts w:ascii="PMingLiU" w:eastAsia="PMingLiU" w:hAnsi="PMingLiU" w:hint="eastAsia"/>
          <w:sz w:val="24"/>
          <w:szCs w:val="24"/>
        </w:rPr>
        <w:t>若汗出而喘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無大熱者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可與「麻黃杏仁甘草石膏湯」。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裏面熱太過了而失津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因為內熱盛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津液會喪失掉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病人的表會一直在流汗</w:t>
      </w:r>
      <w:r w:rsidR="00980622" w:rsidRPr="003A204A">
        <w:rPr>
          <w:rFonts w:ascii="PMingLiU" w:eastAsia="PMingLiU" w:hAnsi="PMingLiU" w:hint="eastAsia"/>
          <w:sz w:val="24"/>
          <w:szCs w:val="24"/>
        </w:rPr>
        <w:t>，</w:t>
      </w:r>
      <w:r w:rsidRPr="003A204A">
        <w:rPr>
          <w:rFonts w:ascii="PMingLiU" w:eastAsia="PMingLiU" w:hAnsi="PMingLiU" w:hint="eastAsia"/>
          <w:sz w:val="24"/>
          <w:szCs w:val="24"/>
        </w:rPr>
        <w:t>胸腔的熱太盛了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裏面就是肺發炎了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像肺炎的第一方就是麻杏甘石湯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初期的麻杏甘石湯沒好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到最後壯熱就是肺炎了。反之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如果無汗而喘咳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有大熱者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就是發高燒而肺熱苔黃者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就要考慮大青龍湯了。</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一七八．</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外證未除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而數下之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遂協熱而利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利下不止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表裏不解者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「桂枝人參湯」主之。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外證沒有除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一直在攻下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造成邪熱下利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利下不止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表熱一直往裏面走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且心下痞硬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有表證也有裏證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所以桂枝人參湯是表裏雙解</w:t>
      </w:r>
      <w:r w:rsidR="009A52CB" w:rsidRPr="003A204A">
        <w:rPr>
          <w:rFonts w:ascii="PMingLiU" w:eastAsia="PMingLiU" w:hAnsi="PMingLiU" w:hint="eastAsia"/>
          <w:sz w:val="24"/>
          <w:szCs w:val="24"/>
        </w:rPr>
        <w:t>。</w:t>
      </w:r>
      <w:r w:rsidRPr="003A204A">
        <w:rPr>
          <w:rFonts w:ascii="PMingLiU" w:eastAsia="PMingLiU" w:hAnsi="PMingLiU" w:hint="eastAsia"/>
          <w:sz w:val="24"/>
          <w:szCs w:val="24"/>
        </w:rPr>
        <w:t>桂枝人參湯和桂枝加人參湯不一樣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桂枝加人參湯是津液不足了所以加進去的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桂枝人參湯是特例的方子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是寒利在用的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胃裏面也難過。</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桂枝人參湯方</w:t>
      </w:r>
      <w:r w:rsidR="009A52CB" w:rsidRPr="003A204A">
        <w:rPr>
          <w:rFonts w:ascii="PMingLiU" w:eastAsia="PMingLiU" w:hAnsi="PMingLiU" w:hint="eastAsia"/>
          <w:sz w:val="24"/>
          <w:szCs w:val="24"/>
        </w:rPr>
        <w:t>：</w:t>
      </w:r>
    </w:p>
    <w:p w:rsidR="00980622"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甘草四兩</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炙</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乾薑三兩</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切</w:t>
      </w:r>
      <w:r w:rsidR="009A52C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以水九升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納桂更煮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日再服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夜一服。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把炙甘草和乾薑拿出來就是甘草乾薑湯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腸胃虛寒的時候一定會用到甘草乾薑湯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如果因為吐下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腸胃津液傷到的時候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一定會用到人參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可用黨參代替。為什麼用白朮？白朮能健脾整胃去濕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一般用黃土炒過的比較好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能夠讓腸胃的津液恢復得很好</w:t>
      </w:r>
      <w:r w:rsidR="009A52CB" w:rsidRPr="003A204A">
        <w:rPr>
          <w:rFonts w:ascii="PMingLiU" w:eastAsia="PMingLiU" w:hAnsi="PMingLiU" w:hint="eastAsia"/>
          <w:sz w:val="24"/>
          <w:szCs w:val="24"/>
        </w:rPr>
        <w:t>。</w:t>
      </w:r>
      <w:r w:rsidRPr="003A204A">
        <w:rPr>
          <w:rFonts w:ascii="PMingLiU" w:eastAsia="PMingLiU" w:hAnsi="PMingLiU" w:hint="eastAsia"/>
          <w:sz w:val="24"/>
          <w:szCs w:val="24"/>
        </w:rPr>
        <w:t>三焦油網中黃黃的東西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如果不夠了</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就要用白朮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靠白朮增加它的油質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所以白朮吃下去的時候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會讓腸胃的蠕動很正常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腸胃的黏液會增加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西醫就是不懂得用白朮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所以便秘也治不好。</w:t>
      </w:r>
    </w:p>
    <w:p w:rsidR="00896FA8" w:rsidRPr="003A204A" w:rsidRDefault="0098062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三八</w:t>
      </w:r>
      <w:r w:rsidR="00896FA8" w:rsidRPr="003A204A">
        <w:rPr>
          <w:rFonts w:ascii="PMingLiU" w:eastAsia="PMingLiU" w:hAnsi="PMingLiU" w:hint="eastAsia"/>
          <w:sz w:val="24"/>
          <w:szCs w:val="24"/>
        </w:rPr>
        <w:t>條「桂枝湯」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利遂不止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用「葛根黃芩黃連」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此則同為下利不止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而用「桂枝人參湯」者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何也？彼為熱利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此為寒利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彼無心下痞硬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此則有心下痞硬也。葛芩連湯用的時候是裏熱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因為表面的濾過性病毒跑到裏面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所以葛芩連湯專門是清裏熱用的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同樣是利下不止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葛芩連湯是熱利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桂枝人參湯是寒利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葛芩連湯沒有心下痞硬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桂枝人參湯有心下痞硬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因為腸胃虛寒掉了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腸胃被攻下以後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裏面沒有東西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津液也被攻掉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胃壁黏在一起了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這時候用桂枝人參湯讓它解開來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所以會兼用到人參、白朮、甘草、乾薑。</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寒利和熱利怎麼分辨？大便很臭就是熱利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熱就是膿所以會臭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大便沒有味道的就是寒利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用「問」的就好了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不用去「聞」</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看看舌頭也可以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摸摸脈也可以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所有的熱脈是數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數就是跳得很快</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熱在下焦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所以摸到尺脈部份一定是很快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胃發炎的候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「關」的地方一定跳得很快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如果是寒利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摸到的脈一定很微細很微弱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所以桂枝人參湯和葛根黃芩黃連湯剛好互為表裏劑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一寒一熱。</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一七九．</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當先解表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表解乃可攻「痞」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解表宜「桂枝湯」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攻「痞」宜「大黃黃連瀉心湯」。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被攻下了以後又發汗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結果造成心下痞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如果病人有惡寒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就是病人還有表證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看到有表證的時候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還是要照《傷寒論》的原則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一定要先解表再攻痞</w:t>
      </w:r>
      <w:r w:rsidR="00980622" w:rsidRPr="003A204A">
        <w:rPr>
          <w:rFonts w:ascii="PMingLiU" w:eastAsia="PMingLiU" w:hAnsi="PMingLiU" w:hint="eastAsia"/>
          <w:sz w:val="24"/>
          <w:szCs w:val="24"/>
        </w:rPr>
        <w:t>。「</w:t>
      </w:r>
      <w:r w:rsidRPr="003A204A">
        <w:rPr>
          <w:rFonts w:ascii="PMingLiU" w:eastAsia="PMingLiU" w:hAnsi="PMingLiU" w:hint="eastAsia"/>
          <w:sz w:val="24"/>
          <w:szCs w:val="24"/>
        </w:rPr>
        <w:t>解表用桂枝湯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攻痞用大黃黃連瀉心湯</w:t>
      </w:r>
      <w:r w:rsidR="0098062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會用到大黃黃連瀉心湯的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舌苔一定是黃的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是熱痞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上焦的脈很數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反過來說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摸到病人的脈很數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就知道病人裏面發炎了。</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嘔吐而不利者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「大柴胡湯」主之。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如果病人</w:t>
      </w:r>
      <w:r w:rsidR="00980622"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汗出不解</w:t>
      </w:r>
      <w:r w:rsidR="0098062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就知道病不在表了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一般來說如果在表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汗出就解掉了</w:t>
      </w:r>
      <w:r w:rsidR="00C008BD" w:rsidRPr="003A204A">
        <w:rPr>
          <w:rFonts w:ascii="PMingLiU" w:eastAsia="PMingLiU" w:hAnsi="PMingLiU" w:hint="eastAsia"/>
          <w:sz w:val="24"/>
          <w:szCs w:val="24"/>
        </w:rPr>
        <w:t>，</w:t>
      </w:r>
      <w:r w:rsidR="00980622" w:rsidRPr="003A204A">
        <w:rPr>
          <w:rFonts w:ascii="PMingLiU" w:eastAsia="PMingLiU" w:hAnsi="PMingLiU" w:hint="eastAsia"/>
          <w:sz w:val="24"/>
          <w:szCs w:val="24"/>
        </w:rPr>
        <w:t>「</w:t>
      </w:r>
      <w:r w:rsidRPr="003A204A">
        <w:rPr>
          <w:rFonts w:ascii="PMingLiU" w:eastAsia="PMingLiU" w:hAnsi="PMingLiU" w:hint="eastAsia"/>
          <w:sz w:val="24"/>
          <w:szCs w:val="24"/>
        </w:rPr>
        <w:t>汗出不解</w:t>
      </w:r>
      <w:r w:rsidR="00980622" w:rsidRPr="003A204A">
        <w:rPr>
          <w:rFonts w:ascii="PMingLiU" w:eastAsia="PMingLiU" w:hAnsi="PMingLiU" w:hint="eastAsia"/>
          <w:sz w:val="24"/>
          <w:szCs w:val="24"/>
        </w:rPr>
        <w:t>」</w:t>
      </w:r>
      <w:r w:rsidRPr="003A204A">
        <w:rPr>
          <w:rFonts w:ascii="PMingLiU" w:eastAsia="PMingLiU" w:hAnsi="PMingLiU" w:hint="eastAsia"/>
          <w:sz w:val="24"/>
          <w:szCs w:val="24"/>
        </w:rPr>
        <w:t>就是病進入半表半裏或進入某處了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要看其他的症狀</w:t>
      </w:r>
      <w:r w:rsidR="00980622" w:rsidRPr="003A204A">
        <w:rPr>
          <w:rFonts w:ascii="PMingLiU" w:eastAsia="PMingLiU" w:hAnsi="PMingLiU" w:hint="eastAsia"/>
          <w:sz w:val="24"/>
          <w:szCs w:val="24"/>
        </w:rPr>
        <w:t>。「</w:t>
      </w:r>
      <w:r w:rsidRPr="003A204A">
        <w:rPr>
          <w:rFonts w:ascii="PMingLiU" w:eastAsia="PMingLiU" w:hAnsi="PMingLiU" w:hint="eastAsia"/>
          <w:sz w:val="24"/>
          <w:szCs w:val="24"/>
        </w:rPr>
        <w:t>心下痞硬</w:t>
      </w:r>
      <w:r w:rsidR="0098062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胃裏面脹滿</w:t>
      </w:r>
      <w:r w:rsidR="00980622" w:rsidRPr="003A204A">
        <w:rPr>
          <w:rFonts w:ascii="PMingLiU" w:eastAsia="PMingLiU" w:hAnsi="PMingLiU" w:hint="eastAsia"/>
          <w:sz w:val="24"/>
          <w:szCs w:val="24"/>
        </w:rPr>
        <w:t>。「</w:t>
      </w:r>
      <w:r w:rsidRPr="003A204A">
        <w:rPr>
          <w:rFonts w:ascii="PMingLiU" w:eastAsia="PMingLiU" w:hAnsi="PMingLiU" w:hint="eastAsia"/>
          <w:sz w:val="24"/>
          <w:szCs w:val="24"/>
        </w:rPr>
        <w:t>嘔吐而不利</w:t>
      </w:r>
      <w:r w:rsidR="0098062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心下痞硬不利又代表陽明熱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病人嘔吐現象代表少陽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會用到大柴胡湯一定是有少陽證兼有陽明證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大柴胡湯專門用在少陽和陽明中間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如果病情在太陽和少陽中間是小柴胡湯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如果少陽陽明兼有利呢？陽明熱有時候不是大腸堵到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而是血裏面太熱了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有下利的話把大柴胡湯裏面的大黃拿掉就好了。</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一八一．</w:t>
      </w:r>
      <w:r w:rsidR="00896FA8" w:rsidRPr="003A204A">
        <w:rPr>
          <w:rFonts w:ascii="PMingLiU" w:eastAsia="PMingLiU" w:hAnsi="PMingLiU" w:hint="eastAsia"/>
          <w:sz w:val="24"/>
          <w:szCs w:val="24"/>
        </w:rPr>
        <w:t>病如「桂枝證」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頭不痛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項不強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寸脈微浮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胸中痞硬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氣上衝咽喉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不得息者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此為胸有寒也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當吐之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宜「瓜蒂散」。</w:t>
      </w:r>
    </w:p>
    <w:tbl>
      <w:tblPr>
        <w:tblStyle w:val="TableGrid"/>
        <w:tblW w:w="0" w:type="auto"/>
        <w:jc w:val="center"/>
        <w:tblLook w:val="01E0" w:firstRow="1" w:lastRow="1" w:firstColumn="1" w:lastColumn="1" w:noHBand="0" w:noVBand="0"/>
      </w:tblPr>
      <w:tblGrid>
        <w:gridCol w:w="769"/>
        <w:gridCol w:w="1281"/>
        <w:gridCol w:w="1083"/>
        <w:gridCol w:w="1083"/>
        <w:gridCol w:w="1083"/>
        <w:gridCol w:w="1026"/>
        <w:gridCol w:w="1083"/>
        <w:gridCol w:w="1084"/>
        <w:gridCol w:w="1084"/>
      </w:tblGrid>
      <w:tr w:rsidR="00896FA8" w:rsidRPr="003A204A">
        <w:trPr>
          <w:trHeight w:val="301"/>
          <w:jc w:val="center"/>
        </w:trPr>
        <w:tc>
          <w:tcPr>
            <w:tcW w:w="3609" w:type="dxa"/>
            <w:gridSpan w:val="3"/>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寸</w:t>
            </w:r>
          </w:p>
        </w:tc>
        <w:tc>
          <w:tcPr>
            <w:tcW w:w="3609" w:type="dxa"/>
            <w:gridSpan w:val="3"/>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關</w:t>
            </w:r>
          </w:p>
        </w:tc>
        <w:tc>
          <w:tcPr>
            <w:tcW w:w="3611" w:type="dxa"/>
            <w:gridSpan w:val="3"/>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尺</w:t>
            </w:r>
          </w:p>
        </w:tc>
      </w:tr>
      <w:tr w:rsidR="00896FA8" w:rsidRPr="003A204A">
        <w:trPr>
          <w:jc w:val="center"/>
        </w:trPr>
        <w:tc>
          <w:tcPr>
            <w:tcW w:w="868"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上寸</w:t>
            </w:r>
          </w:p>
        </w:tc>
        <w:tc>
          <w:tcPr>
            <w:tcW w:w="1538"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寸</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下寸</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上關</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關</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下關</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上尺</w:t>
            </w:r>
          </w:p>
        </w:tc>
        <w:tc>
          <w:tcPr>
            <w:tcW w:w="1204"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尺</w:t>
            </w:r>
          </w:p>
        </w:tc>
        <w:tc>
          <w:tcPr>
            <w:tcW w:w="1204"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下尺</w:t>
            </w:r>
          </w:p>
        </w:tc>
      </w:tr>
      <w:tr w:rsidR="00896FA8" w:rsidRPr="003A204A">
        <w:trPr>
          <w:jc w:val="center"/>
        </w:trPr>
        <w:tc>
          <w:tcPr>
            <w:tcW w:w="868"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喉嚨</w:t>
            </w:r>
          </w:p>
        </w:tc>
        <w:tc>
          <w:tcPr>
            <w:tcW w:w="1538"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胸陽位</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橫膈膜</w:t>
            </w:r>
            <w:r w:rsidR="00980622" w:rsidRPr="003A204A">
              <w:rPr>
                <w:rFonts w:ascii="PMingLiU" w:eastAsia="PMingLiU" w:hAnsi="PMingLiU" w:hint="eastAsia"/>
                <w:sz w:val="24"/>
                <w:szCs w:val="24"/>
              </w:rPr>
              <w:t>、</w:t>
            </w:r>
            <w:r w:rsidR="00655FCD" w:rsidRPr="003A204A">
              <w:rPr>
                <w:rFonts w:ascii="PMingLiU" w:eastAsia="PMingLiU" w:hAnsi="PMingLiU" w:hint="eastAsia"/>
                <w:sz w:val="24"/>
                <w:szCs w:val="24"/>
              </w:rPr>
              <w:t>衝脈</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最上位</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中焦之肝、膽、脾、胃</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中焦之下腸部</w:t>
            </w:r>
          </w:p>
        </w:tc>
        <w:tc>
          <w:tcPr>
            <w:tcW w:w="1203"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三焦之源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左為腎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右為焦源</w:t>
            </w:r>
          </w:p>
        </w:tc>
        <w:tc>
          <w:tcPr>
            <w:tcW w:w="1204"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腎、膀胱、子宮、精宮</w:t>
            </w:r>
          </w:p>
        </w:tc>
        <w:tc>
          <w:tcPr>
            <w:tcW w:w="1204" w:type="dxa"/>
            <w:vAlign w:val="center"/>
          </w:tcPr>
          <w:p w:rsidR="00896FA8" w:rsidRPr="003A204A" w:rsidRDefault="00896FA8" w:rsidP="009B4C41">
            <w:pPr>
              <w:pStyle w:val="a4"/>
              <w:spacing w:afterLines="0" w:after="0" w:line="480" w:lineRule="atLeast"/>
              <w:ind w:firstLineChars="0" w:firstLine="0"/>
              <w:jc w:val="center"/>
              <w:rPr>
                <w:rFonts w:ascii="PMingLiU" w:eastAsia="PMingLiU" w:hAnsi="PMingLiU" w:hint="eastAsia"/>
                <w:sz w:val="24"/>
                <w:szCs w:val="24"/>
              </w:rPr>
            </w:pPr>
            <w:r w:rsidRPr="003A204A">
              <w:rPr>
                <w:rFonts w:ascii="PMingLiU" w:eastAsia="PMingLiU" w:hAnsi="PMingLiU" w:hint="eastAsia"/>
                <w:sz w:val="24"/>
                <w:szCs w:val="24"/>
              </w:rPr>
              <w:t>尿道、肛門、兩足脛位</w:t>
            </w:r>
          </w:p>
        </w:tc>
      </w:tr>
    </w:tbl>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整個《傷寒論》就是這一條在講吐劑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張仲景並不很贊成吐劑</w:t>
      </w:r>
      <w:r w:rsidR="00C008BD" w:rsidRPr="003A204A">
        <w:rPr>
          <w:rFonts w:ascii="PMingLiU" w:eastAsia="PMingLiU" w:hAnsi="PMingLiU" w:hint="eastAsia"/>
          <w:sz w:val="24"/>
          <w:szCs w:val="24"/>
        </w:rPr>
        <w:t>，</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裏面講病在膈上的時候去不掉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採吐法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病如桂枝證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可是不是桂枝湯證</w:t>
      </w:r>
      <w:r w:rsidR="00C008BD" w:rsidRPr="003A204A">
        <w:rPr>
          <w:rFonts w:ascii="PMingLiU" w:eastAsia="PMingLiU" w:hAnsi="PMingLiU" w:hint="eastAsia"/>
          <w:sz w:val="24"/>
          <w:szCs w:val="24"/>
        </w:rPr>
        <w:t>，</w:t>
      </w:r>
      <w:r w:rsidR="00980622" w:rsidRPr="003A204A">
        <w:rPr>
          <w:rFonts w:ascii="PMingLiU" w:eastAsia="PMingLiU" w:hAnsi="PMingLiU" w:hint="eastAsia"/>
          <w:sz w:val="24"/>
          <w:szCs w:val="24"/>
        </w:rPr>
        <w:t>「</w:t>
      </w:r>
      <w:r w:rsidRPr="003A204A">
        <w:rPr>
          <w:rFonts w:ascii="PMingLiU" w:eastAsia="PMingLiU" w:hAnsi="PMingLiU" w:hint="eastAsia"/>
          <w:sz w:val="24"/>
          <w:szCs w:val="24"/>
        </w:rPr>
        <w:t>頭不痛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項不強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寸脈微浮</w:t>
      </w:r>
      <w:r w:rsidR="0098062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寸脈講的是胸、上焦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「寸下寸」指的是胸到橫膈的地方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「寸」指的是心窩的地方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「寸上寸」指的是喉嚨的地方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所以如果把病人的寸脈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寸脈跳到「寸上寸」的地方來了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就是喉嚨梗到了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吞嚥困難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所以寸脈微浮就是病在膈上面</w:t>
      </w:r>
      <w:r w:rsidR="009A52CB" w:rsidRPr="003A204A">
        <w:rPr>
          <w:rFonts w:ascii="PMingLiU" w:eastAsia="PMingLiU" w:hAnsi="PMingLiU" w:hint="eastAsia"/>
          <w:sz w:val="24"/>
          <w:szCs w:val="24"/>
        </w:rPr>
        <w:t>。</w:t>
      </w:r>
      <w:r w:rsidR="00980622" w:rsidRPr="003A204A">
        <w:rPr>
          <w:rFonts w:ascii="PMingLiU" w:eastAsia="PMingLiU" w:hAnsi="PMingLiU" w:hint="eastAsia"/>
          <w:sz w:val="24"/>
          <w:szCs w:val="24"/>
        </w:rPr>
        <w:t>「</w:t>
      </w:r>
      <w:r w:rsidRPr="003A204A">
        <w:rPr>
          <w:rFonts w:ascii="PMingLiU" w:eastAsia="PMingLiU" w:hAnsi="PMingLiU" w:hint="eastAsia"/>
          <w:sz w:val="24"/>
          <w:szCs w:val="24"/>
        </w:rPr>
        <w:t>胸中痞硬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氣上衝咽喉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不得息者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此為胸有寒也</w:t>
      </w:r>
      <w:r w:rsidR="0098062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胸有寒應該解釋為『胸有實』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就是胸有痰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這痰梗在很上方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咳又咳不出來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吞又吞不進去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用攻下的藥攻也去不掉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這種狀況就把它吐掉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這是一種有痰的情形</w:t>
      </w:r>
      <w:r w:rsidR="009A52CB" w:rsidRPr="003A204A">
        <w:rPr>
          <w:rFonts w:ascii="PMingLiU" w:eastAsia="PMingLiU" w:hAnsi="PMingLiU" w:hint="eastAsia"/>
          <w:sz w:val="24"/>
          <w:szCs w:val="24"/>
        </w:rPr>
        <w:t>。</w:t>
      </w:r>
      <w:r w:rsidRPr="003A204A">
        <w:rPr>
          <w:rFonts w:ascii="PMingLiU" w:eastAsia="PMingLiU" w:hAnsi="PMingLiU" w:hint="eastAsia"/>
          <w:sz w:val="24"/>
          <w:szCs w:val="24"/>
        </w:rPr>
        <w:t>還有一種是東西梗到不動了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譬如銅板梗到了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所以寒除了「痰」以外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還有「不動」了也是寒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用瓜蒂散太累了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用肥皂也可以。</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胸有熱的時候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大黃黃連湯證。如果是肺熱咳嗽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麻杏甘石湯證。如果胸裏面太冷了寒證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有大建中湯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大建中湯裏面有三味藥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乾薑、人參、蜀椒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蜀椒就是醃泡菜的巴椒。如果肚子太冷了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有小建中湯。如果真正胸有寒不會用到瓜蒂散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瓜蒂散是用在有東西堵到了的時候。</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瓜蒂散方</w:t>
      </w:r>
      <w:r w:rsidR="009A52CB" w:rsidRPr="003A204A">
        <w:rPr>
          <w:rFonts w:ascii="PMingLiU" w:eastAsia="PMingLiU" w:hAnsi="PMingLiU" w:hint="eastAsia"/>
          <w:sz w:val="24"/>
          <w:szCs w:val="24"/>
        </w:rPr>
        <w:t>：</w:t>
      </w:r>
    </w:p>
    <w:p w:rsidR="00980622"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瓜蒂一分</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熬黃</w:t>
      </w:r>
      <w:r w:rsidR="009A52C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赤小豆一分</w:t>
      </w:r>
      <w:r w:rsidR="009A52C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各別搗篩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為散已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合治之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取一錢匕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以香豉一合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用熱湯七合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煮作稀糜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合散頓服之。不吐者少少加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得快者吐乃止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諸亡血虛家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不可與瓜蒂散。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瓜蒂現在藥房買不到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到瓜田裏面找最甜最香的瓜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這瓜的蒂最苦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把蒂剪下來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到藥房買赤小豆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這兩味磨成粉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拿豆豉約五錢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先把豆豉煮爛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滓去掉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汁和散一起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沒有吐再加多一點</w:t>
      </w:r>
      <w:r w:rsidR="00980622" w:rsidRPr="003A204A">
        <w:rPr>
          <w:rFonts w:ascii="PMingLiU" w:eastAsia="PMingLiU" w:hAnsi="PMingLiU" w:hint="eastAsia"/>
          <w:sz w:val="24"/>
          <w:szCs w:val="24"/>
        </w:rPr>
        <w:t>。「</w:t>
      </w:r>
      <w:r w:rsidRPr="003A204A">
        <w:rPr>
          <w:rFonts w:ascii="PMingLiU" w:eastAsia="PMingLiU" w:hAnsi="PMingLiU" w:hint="eastAsia"/>
          <w:sz w:val="24"/>
          <w:szCs w:val="24"/>
        </w:rPr>
        <w:t>諸亡血虛家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不可與瓜蒂散</w:t>
      </w:r>
      <w:r w:rsidR="0098062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用吐劑的時候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病人有出血、漏血的現象、虛家不可以用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因為虛家血素虧的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用吐劑的時候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過去有胃潰瘍、胃出血的人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胃馬上容易再出血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所以瓜蒂散平常很少用。</w:t>
      </w:r>
    </w:p>
    <w:p w:rsidR="00896FA8" w:rsidRPr="003A204A" w:rsidRDefault="009A52CB"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獨嘯奄氏方考</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『月事積年不下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心下痞硬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「抵當」諸藥不驗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吐後再服。』這是虹吸原理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喉嚨和小便膀胱相表裏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當喉嚨的地方有東西梗到了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就不下了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一通的時候就大下了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所以下不通的時候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上一通下就通了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例</w:t>
      </w:r>
      <w:r w:rsidRPr="003A204A">
        <w:rPr>
          <w:rFonts w:ascii="PMingLiU" w:eastAsia="PMingLiU" w:hAnsi="PMingLiU" w:hint="eastAsia"/>
          <w:sz w:val="24"/>
          <w:szCs w:val="24"/>
        </w:rPr>
        <w:t>如</w:t>
      </w:r>
      <w:r w:rsidR="00896FA8" w:rsidRPr="003A204A">
        <w:rPr>
          <w:rFonts w:ascii="PMingLiU" w:eastAsia="PMingLiU" w:hAnsi="PMingLiU" w:hint="eastAsia"/>
          <w:sz w:val="24"/>
          <w:szCs w:val="24"/>
        </w:rPr>
        <w:t>腎結石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下針之後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處方豬苓湯加半夏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止嘔又利水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結果病人半夜三點大吐之後小便乃大下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小便很混濁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石頭都出來了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所以病人得吐則解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常常病人吃了藥後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有吐、手麻、頭昏的現象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就是中病了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一劑下去就好了。</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一八二．</w:t>
      </w:r>
      <w:r w:rsidR="00896FA8" w:rsidRPr="003A204A">
        <w:rPr>
          <w:rFonts w:ascii="PMingLiU" w:eastAsia="PMingLiU" w:hAnsi="PMingLiU" w:hint="eastAsia"/>
          <w:sz w:val="24"/>
          <w:szCs w:val="24"/>
        </w:rPr>
        <w:t>病脅下素有「痞」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連在臍旁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痛引少腹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入陰筋者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此為「藏結」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過去中醫沒有外科手術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很多病人得了這種病就死了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其實講的就是「疝氣」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有時候在肚臍的左邊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有時候在肚臍的右邊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「恥骨」、「曲骨」穴的地方突起來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有時候男子的陰囊膨起來</w:t>
      </w:r>
      <w:r w:rsidR="009A52CB" w:rsidRPr="003A204A">
        <w:rPr>
          <w:rFonts w:ascii="PMingLiU" w:eastAsia="PMingLiU" w:hAnsi="PMingLiU" w:hint="eastAsia"/>
          <w:sz w:val="24"/>
          <w:szCs w:val="24"/>
        </w:rPr>
        <w:t>，</w:t>
      </w:r>
      <w:r w:rsidRPr="003A204A">
        <w:rPr>
          <w:rFonts w:ascii="PMingLiU" w:eastAsia="PMingLiU" w:hAnsi="PMingLiU" w:hint="eastAsia"/>
          <w:sz w:val="24"/>
          <w:szCs w:val="24"/>
        </w:rPr>
        <w:t>現在已經看不到了</w:t>
      </w:r>
      <w:r w:rsidR="009A52CB" w:rsidRPr="003A204A">
        <w:rPr>
          <w:rFonts w:ascii="PMingLiU" w:eastAsia="PMingLiU" w:hAnsi="PMingLiU" w:hint="eastAsia"/>
          <w:sz w:val="24"/>
          <w:szCs w:val="24"/>
        </w:rPr>
        <w:t>。</w:t>
      </w:r>
      <w:r w:rsidRPr="003A204A">
        <w:rPr>
          <w:rFonts w:ascii="PMingLiU" w:eastAsia="PMingLiU" w:hAnsi="PMingLiU" w:hint="eastAsia"/>
          <w:sz w:val="24"/>
          <w:szCs w:val="24"/>
        </w:rPr>
        <w:t>醫書上有記載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有的人腸子墜出來了以後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疲勞的時候腸子就墜出來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好的時候或推推可以推回去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可以推回去的沒有什麼關係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可是如果當疝氣的時候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又得到重感冒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過去很多病人就死掉了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為什麼？因為腸子整個結在下方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腸子的循環不是很好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剛開始病人吐黃水酸水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到最後下面不通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往回逆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把大便都吐出來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西醫開刀時把腹膜接起來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到醫師手上已經很晚了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因為平常不會發現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可是當有疝氣的時候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臨時又得到重感冒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馬上就看到這種現象。</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因為張仲景不懂針灸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不能急救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所以說死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實際臨床上在做的時候不需要開刀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因為入陰部的地方只有一條經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就是肝經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腸子都堆在鼠蹊部了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很難過都陷在那裏了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所以下針「大敦」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肝經上的井穴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針一下馬上就縮回去了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痛得他嚇回去了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右邊痛就扎左邊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左邊痛就扎右邊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平常中醫的俗名叫「脫腸」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脫腸到嚴重的時候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西醫叫「坎頓脫腸」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就是腸子都爛掉了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有時候會小腸掛在腎的上面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下針「大敦」、「曲泉」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平常可以「灸」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因為是小腸墜下去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大腸不會墜下去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所以灸小腸的「關元穴」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內服的藥有「當歸四逆湯」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過去臨床上用「當歸四逆湯」配合針灸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效果很好</w:t>
      </w:r>
      <w:r w:rsidR="009A52CB" w:rsidRPr="003A204A">
        <w:rPr>
          <w:rFonts w:ascii="PMingLiU" w:eastAsia="PMingLiU" w:hAnsi="PMingLiU" w:hint="eastAsia"/>
          <w:sz w:val="24"/>
          <w:szCs w:val="24"/>
        </w:rPr>
        <w:t>，</w:t>
      </w:r>
      <w:r w:rsidRPr="003A204A">
        <w:rPr>
          <w:rFonts w:ascii="PMingLiU" w:eastAsia="PMingLiU" w:hAnsi="PMingLiU" w:hint="eastAsia"/>
          <w:sz w:val="24"/>
          <w:szCs w:val="24"/>
        </w:rPr>
        <w:t>如果給西醫開刀也可以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因為是急救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開在體外沒有進入體內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但是西醫開刀只是塞回去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w:t>
      </w:r>
      <w:r w:rsidR="00E8067A" w:rsidRPr="003A204A">
        <w:rPr>
          <w:rFonts w:ascii="PMingLiU" w:eastAsia="PMingLiU" w:hAnsi="PMingLiU" w:hint="eastAsia"/>
          <w:sz w:val="24"/>
          <w:szCs w:val="24"/>
        </w:rPr>
        <w:t>裏</w:t>
      </w:r>
      <w:r w:rsidRPr="003A204A">
        <w:rPr>
          <w:rFonts w:ascii="PMingLiU" w:eastAsia="PMingLiU" w:hAnsi="PMingLiU" w:hint="eastAsia"/>
          <w:sz w:val="24"/>
          <w:szCs w:val="24"/>
        </w:rPr>
        <w:t>面還是堵的。</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臟結專論</w:t>
      </w:r>
      <w:r w:rsidR="0049194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「臟結」為邪結在臟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與陰相結。邪結在胸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與陽相結為「結胸」。「臟結」證見白滑舌苔者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難治。無陽證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其人反靜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舌苔滑者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不可攻。病者若脅下素有「痞」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連在臍旁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痛引少腹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入陰筋者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死。「結胸」證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脈浮大者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下則死。「結胸」證悉具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煩躁者死。病名曰「結」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臟器有硬變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或內部腫瘤所致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古稱「癥瘕積聚」故預後不良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或為癌瘤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則死期可待。</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「臟結」就是臟腑之間聯絡的網絡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被「寒」與「濕」固結了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結果「腑」裏面吸收的營養沒有辦法給「臟」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「臟」沒有營養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「臟」的功能慢慢的衰弱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所以「臟結」的病人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舌苔都白白的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很厚很滑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皮膚很黃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暗暗黑黑的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沒有什麼精神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不愛講話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靜靜的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剛開始西醫檢查都正常的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等到檢查出來的時候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已經尿毒了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肝硬化了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中醫治療三天舌苔就變回來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中醫為什麼看舌苔？就是看看病人有沒有胃氣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「臟結」的人舌苔白掉了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吃東西淡而無味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食同嚼蠟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搞不好四五十歲還在生青春痘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因為在三焦油網上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所以一定要大劑的用「柴胡」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利用柴胡把藥導到三焦油網上面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因為是全身性的寒且濕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去濕靠白朮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這是胖子的用量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濕要有出路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由小便導出來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去寒靠炮附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加些生薑在胃裏面和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最重要的是「生附」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生附一枚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炮附把裏陽壯起來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肌肉上和三焦油網上的寒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全部靠生附去掉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病人除了小便量增加以外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大便出來溏的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大便稀稀的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吃了三付後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舌苔就變回來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胃口大開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臨床上尿毒的病人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吃一劑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尿毒指數從一百八降到一百三了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炮附溫中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生附溫經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血脈、神經都溫到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這是主方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臨床上看病人還有何症狀作加減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若胃口不好常常噁心就加半夏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依此類推。有些久病的病人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在吃藥去除寒濕以後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因為臟與腑開始可以溝通了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會有吐「白津」或大便溏的現象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這種情形在病人開始出現口渴的時候就會好轉。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臟結湯方</w:t>
      </w:r>
      <w:r w:rsidR="00557F10"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生附一枚</w:t>
      </w:r>
      <w:r w:rsidR="00557F10"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主方在此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其餘需臨證視情況而定。</w:t>
      </w:r>
    </w:p>
    <w:p w:rsidR="00896FA8" w:rsidRPr="003A204A" w:rsidRDefault="0098062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一八三．</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七八日不解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熱結在裏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表裏俱熱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大渴而煩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舌上乾燥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欲飲水數升「白虎加人參湯」主之。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傷寒應該是用表法、汗法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結果吐下後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胃的津液一定會傷到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七八天都沒有好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w:t>
      </w:r>
      <w:r w:rsidR="00DC6F07" w:rsidRPr="003A204A">
        <w:rPr>
          <w:rFonts w:ascii="PMingLiU" w:eastAsia="PMingLiU" w:hAnsi="PMingLiU" w:hint="eastAsia"/>
          <w:sz w:val="24"/>
          <w:szCs w:val="24"/>
        </w:rPr>
        <w:t>「</w:t>
      </w:r>
      <w:r w:rsidRPr="003A204A">
        <w:rPr>
          <w:rFonts w:ascii="PMingLiU" w:eastAsia="PMingLiU" w:hAnsi="PMingLiU" w:hint="eastAsia"/>
          <w:sz w:val="24"/>
          <w:szCs w:val="24"/>
        </w:rPr>
        <w:t>熱結在裏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表裏俱熱</w:t>
      </w:r>
      <w:r w:rsidR="00DC6F0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表也有病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裏面的熱哪來？因為津液傷了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人的熱停在津液裏面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也停在血裏面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血裏面有一部份是熱的能源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有一部份的熱就離開了津液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離開了血就浮上來了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所以裏面會很熱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第一個受到傷害的就是肺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這時候病人常常感覺會流汗、怕風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大渴而煩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上焦太燥熱的時候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上焦就像天上沒有雲了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太陽直射很燙很熱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因為胸陽在上面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心臟和肺有一定的濕度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本來胸口就很熱了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胃熱又往上衝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津液都喪失掉了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流汗流掉了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w:t>
      </w:r>
      <w:r w:rsidR="00DC6F07" w:rsidRPr="003A204A">
        <w:rPr>
          <w:rFonts w:ascii="PMingLiU" w:eastAsia="PMingLiU" w:hAnsi="PMingLiU" w:hint="eastAsia"/>
          <w:sz w:val="24"/>
          <w:szCs w:val="24"/>
        </w:rPr>
        <w:t>「</w:t>
      </w:r>
      <w:r w:rsidRPr="003A204A">
        <w:rPr>
          <w:rFonts w:ascii="PMingLiU" w:eastAsia="PMingLiU" w:hAnsi="PMingLiU" w:hint="eastAsia"/>
          <w:sz w:val="24"/>
          <w:szCs w:val="24"/>
        </w:rPr>
        <w:t>舌上乾燥</w:t>
      </w:r>
      <w:r w:rsidR="00DC6F0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舌頭伸出來一點口水都沒有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嚴重到舌苔都翻起來</w:t>
      </w:r>
      <w:r w:rsidR="00C008BD" w:rsidRPr="003A204A">
        <w:rPr>
          <w:rFonts w:ascii="PMingLiU" w:eastAsia="PMingLiU" w:hAnsi="PMingLiU" w:hint="eastAsia"/>
          <w:sz w:val="24"/>
          <w:szCs w:val="24"/>
        </w:rPr>
        <w:t>，</w:t>
      </w:r>
      <w:r w:rsidR="00DC6F07" w:rsidRPr="003A204A">
        <w:rPr>
          <w:rFonts w:ascii="PMingLiU" w:eastAsia="PMingLiU" w:hAnsi="PMingLiU" w:hint="eastAsia"/>
          <w:sz w:val="24"/>
          <w:szCs w:val="24"/>
        </w:rPr>
        <w:t>「</w:t>
      </w:r>
      <w:r w:rsidRPr="003A204A">
        <w:rPr>
          <w:rFonts w:ascii="PMingLiU" w:eastAsia="PMingLiU" w:hAnsi="PMingLiU" w:hint="eastAsia"/>
          <w:sz w:val="24"/>
          <w:szCs w:val="24"/>
        </w:rPr>
        <w:t>欲飲水數升者</w:t>
      </w:r>
      <w:r w:rsidR="00DC6F0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渴想喝水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喝了半天都不能止渴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因為水到了胃裏面是往下走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本人並不能吸收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因為真正吸收的水是靠胃液把它化解的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結果胃液都被吐光了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所以沒有辦法把水變成水蒸氣上來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水就直接往下走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不能止渴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所以是「白虎加人參湯」證。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「白虎加人參湯」是中醫對上消糖尿病的方子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也是中醫對「心熱」最好的方子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外面甚至有表證都沒關係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裏面大熱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熱在胸上面的時候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用「白虎加人參湯」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白虎湯證就是燥渴</w:t>
      </w:r>
      <w:r w:rsidR="00675AD7"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所以開到白虎湯給病人的時候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他的外病可能是精神病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沒事就發脾氣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結果被西醫認為是精神病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中醫看他燥渴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沒辦法控制情緒</w:t>
      </w:r>
      <w:r w:rsidR="00557F10" w:rsidRPr="003A204A">
        <w:rPr>
          <w:rFonts w:ascii="PMingLiU" w:eastAsia="PMingLiU" w:hAnsi="PMingLiU" w:hint="eastAsia"/>
          <w:sz w:val="24"/>
          <w:szCs w:val="24"/>
        </w:rPr>
        <w:t>。</w:t>
      </w:r>
      <w:r w:rsidRPr="003A204A">
        <w:rPr>
          <w:rFonts w:ascii="PMingLiU" w:eastAsia="PMingLiU" w:hAnsi="PMingLiU" w:hint="eastAsia"/>
          <w:sz w:val="24"/>
          <w:szCs w:val="24"/>
        </w:rPr>
        <w:t>為什麼加人參？平常人不用吃人參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除非津液不足了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才需要用到人參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人參常常用在腸胃科裏面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所以瀉心湯常常用人參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津液馬上就補足了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補足了以後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白虎湯再把熱退下去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退熱真正好的是石膏。現在說的糖尿病有一種情形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很容易血糖太低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很快就餓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常常需要吃糖才可以的病人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也是用白虎湯。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現在食物中的味精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一直口渴喝水不止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這也是白虎湯證</w:t>
      </w:r>
      <w:r w:rsidR="00557F10" w:rsidRPr="003A204A">
        <w:rPr>
          <w:rFonts w:ascii="PMingLiU" w:eastAsia="PMingLiU" w:hAnsi="PMingLiU" w:hint="eastAsia"/>
          <w:sz w:val="24"/>
          <w:szCs w:val="24"/>
        </w:rPr>
        <w:t>。</w:t>
      </w:r>
      <w:r w:rsidRPr="003A204A">
        <w:rPr>
          <w:rFonts w:ascii="PMingLiU" w:eastAsia="PMingLiU" w:hAnsi="PMingLiU" w:hint="eastAsia"/>
          <w:sz w:val="24"/>
          <w:szCs w:val="24"/>
        </w:rPr>
        <w:t>味精一吃下肚子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還沒經過表證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就直接入裏變成白虎湯證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從這點就可以知道它對人體有傷害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所以我們才說食物中不要加味精。</w:t>
      </w:r>
    </w:p>
    <w:p w:rsidR="00896FA8" w:rsidRPr="003A204A" w:rsidRDefault="00DC6F0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一八四．</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無大熱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口燥渴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背微惡寒者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「白虎加人參湯」主之。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表面上看沒有大熱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摸他身體冰冰涼涼的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但是裏面</w:t>
      </w:r>
      <w:r w:rsidR="00EF01DD" w:rsidRPr="003A204A">
        <w:rPr>
          <w:rFonts w:ascii="PMingLiU" w:eastAsia="PMingLiU" w:hAnsi="PMingLiU" w:hint="eastAsia"/>
          <w:sz w:val="24"/>
          <w:szCs w:val="24"/>
        </w:rPr>
        <w:t>「</w:t>
      </w:r>
      <w:r w:rsidRPr="003A204A">
        <w:rPr>
          <w:rFonts w:ascii="PMingLiU" w:eastAsia="PMingLiU" w:hAnsi="PMingLiU" w:hint="eastAsia"/>
          <w:sz w:val="24"/>
          <w:szCs w:val="24"/>
        </w:rPr>
        <w:t>口燥渴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背微惡寒者</w:t>
      </w:r>
      <w:r w:rsidR="00EF01D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背稍微有點惡寒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因為胃上面有很多交感神經包著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直接絡到後面的脊椎骨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脊椎骨又直接絡到後面的汗腺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白虎湯證津液會喪失很多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因為胃氣熱氣往上跑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津液一直往上發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汗不斷的流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津液喪失了以後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體表的水分不夠了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病人會感覺到寒、冷的現象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這冷並不是陽虛的惡寒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而是津液喪失的現象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所以白虎加人參湯很好用。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陽明病病發的時候是申時到戌時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中醫叫「日晡」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就是黃昏的時候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因為胃陽就是陽明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全身最熱的就是陽明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到了黃昏的時候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太陽漸漸下山了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陰氣漸漸起來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陽氣漸漸衰的時候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陰氣會來到胃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因為他本身是胃的問題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所以陰氣漸升上來的這段時間當中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會看到白虎湯證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就是會看到陽明證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所以每到黃昏的時候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就開始發熱</w:t>
      </w:r>
      <w:r w:rsidR="002753CD" w:rsidRPr="003A204A">
        <w:rPr>
          <w:rFonts w:ascii="PMingLiU" w:eastAsia="PMingLiU" w:hAnsi="PMingLiU" w:hint="eastAsia"/>
          <w:sz w:val="24"/>
          <w:szCs w:val="24"/>
        </w:rPr>
        <w:t>。</w:t>
      </w:r>
      <w:r w:rsidRPr="003A204A">
        <w:rPr>
          <w:rFonts w:ascii="PMingLiU" w:eastAsia="PMingLiU" w:hAnsi="PMingLiU" w:hint="eastAsia"/>
          <w:sz w:val="24"/>
          <w:szCs w:val="24"/>
        </w:rPr>
        <w:t>例</w:t>
      </w:r>
      <w:r w:rsidR="002753CD" w:rsidRPr="003A204A">
        <w:rPr>
          <w:rFonts w:ascii="PMingLiU" w:eastAsia="PMingLiU" w:hAnsi="PMingLiU" w:hint="eastAsia"/>
          <w:sz w:val="24"/>
          <w:szCs w:val="24"/>
        </w:rPr>
        <w:t>如</w:t>
      </w:r>
      <w:r w:rsidRPr="003A204A">
        <w:rPr>
          <w:rFonts w:ascii="PMingLiU" w:eastAsia="PMingLiU" w:hAnsi="PMingLiU" w:hint="eastAsia"/>
          <w:sz w:val="24"/>
          <w:szCs w:val="24"/>
        </w:rPr>
        <w:t>小孩發燒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本來是晚上發燒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治療一個星期後沒好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結果晚上不燒了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變成每到黃昏的時候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就開始發燒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就是西醫沒治好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治了一、二個星期後變成陽明證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病往前進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更嚴重了。一般來說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陽明證的發燒溫度會比太陽證的發燒溫度來的高。</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白虎湯和承氣湯的區別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人身上的血都散佈在全身血脈裏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流汗流太多的時候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血裏面的水流掉了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所以血裏面的熱就自然而然增加了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人能保持身體的恆溫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就是因為血裏面有一定比率的水份和熱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水是冷的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如果水去掉了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熱就會增加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病人就會發高燒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熱到四十度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如果每天傍晚的時候熱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就知道是熱在陽明經上面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這時候的熱只有兩種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一種是血的壯熱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一種是大便不通也會引起壯熱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所以一個是熱在腑裏面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一個是熱在血裏面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如果熱在腑裏面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大便不通就是承氣湯證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如果熱在血裏面就是白虎湯證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問有沒有大便就可以區分了。</w:t>
      </w:r>
    </w:p>
    <w:p w:rsidR="00896FA8" w:rsidRPr="003A204A" w:rsidRDefault="00EF01D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其表不解者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不可與「白虎湯」。渴欲飲水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無表證者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「白虎加人參湯」主之。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平常表證很壯盛的時候不可以給白虎湯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白虎湯以清裏熱為主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並不是以解表為主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如果吃了白虎湯以後還有表證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譬如吃了白虎湯後比較好了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但胃口比較差些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風吹了難過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就可以給桂枝湯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就是從白虎湯變成桂枝湯了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知道從陽明進入太陽了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這是治病的過程</w:t>
      </w:r>
      <w:r w:rsidR="002753CD" w:rsidRPr="003A204A">
        <w:rPr>
          <w:rFonts w:ascii="PMingLiU" w:eastAsia="PMingLiU" w:hAnsi="PMingLiU" w:hint="eastAsia"/>
          <w:sz w:val="24"/>
          <w:szCs w:val="24"/>
        </w:rPr>
        <w:t>。</w:t>
      </w:r>
      <w:r w:rsidR="00EF01DD" w:rsidRPr="003A204A">
        <w:rPr>
          <w:rFonts w:ascii="PMingLiU" w:eastAsia="PMingLiU" w:hAnsi="PMingLiU" w:hint="eastAsia"/>
          <w:sz w:val="24"/>
          <w:szCs w:val="24"/>
        </w:rPr>
        <w:t>「</w:t>
      </w:r>
      <w:r w:rsidRPr="003A204A">
        <w:rPr>
          <w:rFonts w:ascii="PMingLiU" w:eastAsia="PMingLiU" w:hAnsi="PMingLiU" w:hint="eastAsia"/>
          <w:sz w:val="24"/>
          <w:szCs w:val="24"/>
        </w:rPr>
        <w:t>渴欲飲水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無表證者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白虎加人參湯主之。</w:t>
      </w:r>
      <w:r w:rsidR="00EF01DD" w:rsidRPr="003A204A">
        <w:rPr>
          <w:rFonts w:ascii="PMingLiU" w:eastAsia="PMingLiU" w:hAnsi="PMingLiU" w:hint="eastAsia"/>
          <w:sz w:val="24"/>
          <w:szCs w:val="24"/>
        </w:rPr>
        <w:t>」</w:t>
      </w:r>
      <w:r w:rsidRPr="003A204A">
        <w:rPr>
          <w:rFonts w:ascii="PMingLiU" w:eastAsia="PMingLiU" w:hAnsi="PMingLiU" w:hint="eastAsia"/>
          <w:sz w:val="24"/>
          <w:szCs w:val="24"/>
        </w:rPr>
        <w:t>臨床上如果同時有桂枝湯證與白虎湯證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可以兩方合用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表裏雙解。</w:t>
      </w:r>
    </w:p>
    <w:p w:rsidR="00896FA8" w:rsidRPr="003A204A" w:rsidRDefault="00EF01D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一八六．</w:t>
      </w:r>
      <w:r w:rsidR="00896FA8" w:rsidRPr="003A204A">
        <w:rPr>
          <w:rFonts w:ascii="PMingLiU" w:eastAsia="PMingLiU" w:hAnsi="PMingLiU" w:hint="eastAsia"/>
          <w:sz w:val="24"/>
          <w:szCs w:val="24"/>
        </w:rPr>
        <w:t>「太陽」「少陽」併病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頸項強而眩者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當刺「大椎」、「肺俞」、「肝俞」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慎勿下之。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本身有太陽證又有少陽證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譬如看到病人有太陽證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如惡寒、發熱、流汗、脈浮的現象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又有少陽證的噁心、胸脅苦滿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和解法就是小柴胡湯</w:t>
      </w:r>
      <w:r w:rsidR="00C008BD" w:rsidRPr="003A204A">
        <w:rPr>
          <w:rFonts w:ascii="PMingLiU" w:eastAsia="PMingLiU" w:hAnsi="PMingLiU" w:hint="eastAsia"/>
          <w:sz w:val="24"/>
          <w:szCs w:val="24"/>
        </w:rPr>
        <w:t>，</w:t>
      </w:r>
      <w:r w:rsidR="00EF01DD" w:rsidRPr="003A204A">
        <w:rPr>
          <w:rFonts w:ascii="PMingLiU" w:eastAsia="PMingLiU" w:hAnsi="PMingLiU" w:hint="eastAsia"/>
          <w:sz w:val="24"/>
          <w:szCs w:val="24"/>
        </w:rPr>
        <w:t>「</w:t>
      </w:r>
      <w:r w:rsidRPr="003A204A">
        <w:rPr>
          <w:rFonts w:ascii="PMingLiU" w:eastAsia="PMingLiU" w:hAnsi="PMingLiU" w:hint="eastAsia"/>
          <w:sz w:val="24"/>
          <w:szCs w:val="24"/>
        </w:rPr>
        <w:t>當刺「大椎」、「肺俞」、「肝俞」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慎勿下之</w:t>
      </w:r>
      <w:r w:rsidR="00EF01D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不管怎樣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最重要是絕對不要去攻下。</w:t>
      </w:r>
    </w:p>
    <w:p w:rsidR="00896FA8" w:rsidRPr="003A204A" w:rsidRDefault="00EF01D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一八七．</w:t>
      </w:r>
      <w:r w:rsidR="00896FA8" w:rsidRPr="003A204A">
        <w:rPr>
          <w:rFonts w:ascii="PMingLiU" w:eastAsia="PMingLiU" w:hAnsi="PMingLiU" w:hint="eastAsia"/>
          <w:sz w:val="24"/>
          <w:szCs w:val="24"/>
        </w:rPr>
        <w:t>「太陽」與「少陽」合病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自下利者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與「黃芩湯」</w:t>
      </w:r>
      <w:r w:rsidR="002753CD" w:rsidRPr="003A204A">
        <w:rPr>
          <w:rFonts w:ascii="PMingLiU" w:eastAsia="PMingLiU" w:hAnsi="PMingLiU" w:hint="eastAsia"/>
          <w:sz w:val="24"/>
          <w:szCs w:val="24"/>
        </w:rPr>
        <w:t>。</w:t>
      </w:r>
      <w:r w:rsidR="00896FA8" w:rsidRPr="003A204A">
        <w:rPr>
          <w:rFonts w:ascii="PMingLiU" w:eastAsia="PMingLiU" w:hAnsi="PMingLiU" w:hint="eastAsia"/>
          <w:sz w:val="24"/>
          <w:szCs w:val="24"/>
        </w:rPr>
        <w:t>若嘔者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「黃芩加半夏生薑湯」主之。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前面介紹如果太陽證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被誤下或自己吃壞肚子了以後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變成腸利是熱利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就是葛芩連湯。這裏是太陽和少陽的合併病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被誤下後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這種狀況是「黃芩湯」</w:t>
      </w:r>
      <w:r w:rsidR="002753CD" w:rsidRPr="003A204A">
        <w:rPr>
          <w:rFonts w:ascii="PMingLiU" w:eastAsia="PMingLiU" w:hAnsi="PMingLiU" w:hint="eastAsia"/>
          <w:sz w:val="24"/>
          <w:szCs w:val="24"/>
        </w:rPr>
        <w:t>。</w:t>
      </w:r>
      <w:r w:rsidR="00EF01DD" w:rsidRPr="003A204A">
        <w:rPr>
          <w:rFonts w:ascii="PMingLiU" w:eastAsia="PMingLiU" w:hAnsi="PMingLiU" w:hint="eastAsia"/>
          <w:sz w:val="24"/>
          <w:szCs w:val="24"/>
        </w:rPr>
        <w:t>「</w:t>
      </w:r>
      <w:r w:rsidRPr="003A204A">
        <w:rPr>
          <w:rFonts w:ascii="PMingLiU" w:eastAsia="PMingLiU" w:hAnsi="PMingLiU" w:hint="eastAsia"/>
          <w:sz w:val="24"/>
          <w:szCs w:val="24"/>
        </w:rPr>
        <w:t>若嘔者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黃芩加半夏生薑湯主之</w:t>
      </w:r>
      <w:r w:rsidR="00EF01DD" w:rsidRPr="003A204A">
        <w:rPr>
          <w:rFonts w:ascii="PMingLiU" w:eastAsia="PMingLiU" w:hAnsi="PMingLiU" w:hint="eastAsia"/>
          <w:sz w:val="24"/>
          <w:szCs w:val="24"/>
        </w:rPr>
        <w:t>」，</w:t>
      </w:r>
      <w:r w:rsidRPr="003A204A">
        <w:rPr>
          <w:rFonts w:ascii="PMingLiU" w:eastAsia="PMingLiU" w:hAnsi="PMingLiU" w:hint="eastAsia"/>
          <w:sz w:val="24"/>
          <w:szCs w:val="24"/>
        </w:rPr>
        <w:t>半夏生薑湯常常在用的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噁心的時候會用到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所以小柴胡湯最重要的就是半夏。</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前面介紹下利的方子有葛芩連湯、桂枝人參湯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葛芩連湯是熱利用的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桂枝人參湯寒利用的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現在又一方子「黃芩湯」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桂枝人參湯的下利不臭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白水很多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食物都沒有消化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寒利的原因是它並沒有病毒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而是腸胃都沒有蠕動了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所以東西就滑出來了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因此桂枝人參湯裏面加很重的白朮去濕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w:t>
      </w:r>
      <w:r w:rsidR="002753CD" w:rsidRPr="003A204A">
        <w:rPr>
          <w:rFonts w:ascii="PMingLiU" w:eastAsia="PMingLiU" w:hAnsi="PMingLiU" w:hint="eastAsia"/>
          <w:sz w:val="24"/>
          <w:szCs w:val="24"/>
        </w:rPr>
        <w:t>來</w:t>
      </w:r>
      <w:r w:rsidRPr="003A204A">
        <w:rPr>
          <w:rFonts w:ascii="PMingLiU" w:eastAsia="PMingLiU" w:hAnsi="PMingLiU" w:hint="eastAsia"/>
          <w:sz w:val="24"/>
          <w:szCs w:val="24"/>
        </w:rPr>
        <w:t>溫腸</w:t>
      </w:r>
      <w:r w:rsidR="002753CD" w:rsidRPr="003A204A">
        <w:rPr>
          <w:rFonts w:ascii="PMingLiU" w:eastAsia="PMingLiU" w:hAnsi="PMingLiU" w:hint="eastAsia"/>
          <w:sz w:val="24"/>
          <w:szCs w:val="24"/>
        </w:rPr>
        <w:t>。</w:t>
      </w:r>
      <w:r w:rsidRPr="003A204A">
        <w:rPr>
          <w:rFonts w:ascii="PMingLiU" w:eastAsia="PMingLiU" w:hAnsi="PMingLiU" w:hint="eastAsia"/>
          <w:sz w:val="24"/>
          <w:szCs w:val="24"/>
        </w:rPr>
        <w:t>如果拉出來熱利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大便很膿稠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肚子不痛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就是葛芩連湯</w:t>
      </w:r>
      <w:r w:rsidR="002753CD" w:rsidRPr="003A204A">
        <w:rPr>
          <w:rFonts w:ascii="PMingLiU" w:eastAsia="PMingLiU" w:hAnsi="PMingLiU" w:hint="eastAsia"/>
          <w:sz w:val="24"/>
          <w:szCs w:val="24"/>
        </w:rPr>
        <w:t>。</w:t>
      </w:r>
      <w:r w:rsidRPr="003A204A">
        <w:rPr>
          <w:rFonts w:ascii="PMingLiU" w:eastAsia="PMingLiU" w:hAnsi="PMingLiU" w:hint="eastAsia"/>
          <w:sz w:val="24"/>
          <w:szCs w:val="24"/>
        </w:rPr>
        <w:t>拉出來會絞痛的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也是很熱的就是黃芩湯</w:t>
      </w:r>
      <w:r w:rsidR="002753CD" w:rsidRPr="003A204A">
        <w:rPr>
          <w:rFonts w:ascii="PMingLiU" w:eastAsia="PMingLiU" w:hAnsi="PMingLiU" w:hint="eastAsia"/>
          <w:sz w:val="24"/>
          <w:szCs w:val="24"/>
        </w:rPr>
        <w:t>。</w:t>
      </w:r>
      <w:r w:rsidRPr="003A204A">
        <w:rPr>
          <w:rFonts w:ascii="PMingLiU" w:eastAsia="PMingLiU" w:hAnsi="PMingLiU" w:hint="eastAsia"/>
          <w:sz w:val="24"/>
          <w:szCs w:val="24"/>
        </w:rPr>
        <w:t>葛芩連湯和桂枝人參湯都沒有腹痛現象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而且並不是真正的病毒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真正病毒的下利、急性腸炎要靠黃芩湯</w:t>
      </w:r>
      <w:r w:rsidR="002753CD" w:rsidRPr="003A204A">
        <w:rPr>
          <w:rFonts w:ascii="PMingLiU" w:eastAsia="PMingLiU" w:hAnsi="PMingLiU" w:hint="eastAsia"/>
          <w:sz w:val="24"/>
          <w:szCs w:val="24"/>
        </w:rPr>
        <w:t>，</w:t>
      </w:r>
      <w:r w:rsidRPr="003A204A">
        <w:rPr>
          <w:rFonts w:ascii="PMingLiU" w:eastAsia="PMingLiU" w:hAnsi="PMingLiU" w:hint="eastAsia"/>
          <w:sz w:val="24"/>
          <w:szCs w:val="24"/>
        </w:rPr>
        <w:t>像「腸套疊」屬於腸熱證的可以用黃芩湯。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黃芩湯裏面有芍藥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葛芩連湯和桂枝人參湯都沒有芍藥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芍藥是專門止腹痛的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所以當一個人表證都沒有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只是肚子很絞痛的下利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這時候用葛芩連湯、桂枝人參湯都沒用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因為病毒已經深入到腸子的血管裏面去了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所以黃芩湯常常是用在急性腸炎的方子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不是一般的寒利或熱利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它是介在太陽和少陽中間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黃芩這藥專門是在腸炎的時候一定要用的藥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大黃瀉上焦頭目的熱</w:t>
      </w:r>
      <w:r w:rsidR="00EF01DD" w:rsidRPr="003A204A">
        <w:rPr>
          <w:rFonts w:ascii="PMingLiU" w:eastAsia="PMingLiU" w:hAnsi="PMingLiU" w:hint="eastAsia"/>
          <w:sz w:val="24"/>
          <w:szCs w:val="24"/>
        </w:rPr>
        <w:t>，</w:t>
      </w:r>
      <w:r w:rsidRPr="003A204A">
        <w:rPr>
          <w:rFonts w:ascii="PMingLiU" w:eastAsia="PMingLiU" w:hAnsi="PMingLiU" w:hint="eastAsia"/>
          <w:sz w:val="24"/>
          <w:szCs w:val="24"/>
        </w:rPr>
        <w:t>黃連去中焦的熱</w:t>
      </w:r>
      <w:r w:rsidR="00EF01DD" w:rsidRPr="003A204A">
        <w:rPr>
          <w:rFonts w:ascii="PMingLiU" w:eastAsia="PMingLiU" w:hAnsi="PMingLiU" w:hint="eastAsia"/>
          <w:sz w:val="24"/>
          <w:szCs w:val="24"/>
        </w:rPr>
        <w:t>，</w:t>
      </w:r>
      <w:r w:rsidRPr="003A204A">
        <w:rPr>
          <w:rFonts w:ascii="PMingLiU" w:eastAsia="PMingLiU" w:hAnsi="PMingLiU" w:hint="eastAsia"/>
          <w:sz w:val="24"/>
          <w:szCs w:val="24"/>
        </w:rPr>
        <w:t>黃芩清小腸與大腸的熱</w:t>
      </w:r>
      <w:r w:rsidR="002753CD" w:rsidRPr="003A204A">
        <w:rPr>
          <w:rFonts w:ascii="PMingLiU" w:eastAsia="PMingLiU" w:hAnsi="PMingLiU" w:hint="eastAsia"/>
          <w:sz w:val="24"/>
          <w:szCs w:val="24"/>
        </w:rPr>
        <w:t>。</w:t>
      </w:r>
      <w:r w:rsidRPr="003A204A">
        <w:rPr>
          <w:rFonts w:ascii="PMingLiU" w:eastAsia="PMingLiU" w:hAnsi="PMingLiU" w:hint="eastAsia"/>
          <w:sz w:val="24"/>
          <w:szCs w:val="24"/>
        </w:rPr>
        <w:t>所以胃熱發炎會先想到大黃、黃連</w:t>
      </w:r>
      <w:r w:rsidR="002753CD" w:rsidRPr="003A204A">
        <w:rPr>
          <w:rFonts w:ascii="PMingLiU" w:eastAsia="PMingLiU" w:hAnsi="PMingLiU" w:hint="eastAsia"/>
          <w:sz w:val="24"/>
          <w:szCs w:val="24"/>
        </w:rPr>
        <w:t>，</w:t>
      </w:r>
      <w:r w:rsidRPr="003A204A">
        <w:rPr>
          <w:rFonts w:ascii="PMingLiU" w:eastAsia="PMingLiU" w:hAnsi="PMingLiU" w:hint="eastAsia"/>
          <w:sz w:val="24"/>
          <w:szCs w:val="24"/>
        </w:rPr>
        <w:t>腸炎會想到黃芩</w:t>
      </w:r>
      <w:r w:rsidR="002753CD" w:rsidRPr="003A204A">
        <w:rPr>
          <w:rFonts w:ascii="PMingLiU" w:eastAsia="PMingLiU" w:hAnsi="PMingLiU" w:hint="eastAsia"/>
          <w:sz w:val="24"/>
          <w:szCs w:val="24"/>
        </w:rPr>
        <w:t>。</w:t>
      </w:r>
      <w:r w:rsidRPr="003A204A">
        <w:rPr>
          <w:rFonts w:ascii="PMingLiU" w:eastAsia="PMingLiU" w:hAnsi="PMingLiU" w:hint="eastAsia"/>
          <w:sz w:val="24"/>
          <w:szCs w:val="24"/>
        </w:rPr>
        <w:t>如果表面有噁心、嘔吐還有腹痛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可以黃芩湯加半夏生薑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半夏是止嘔去水的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半夏有毒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所以用生薑去解半夏的毒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乾薑也可以解半夏的毒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水很多所以用生薑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如果是寒利就改用乾薑。</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黃芩湯方</w:t>
      </w:r>
      <w:r w:rsidR="002753CD" w:rsidRPr="003A204A">
        <w:rPr>
          <w:rFonts w:ascii="PMingLiU" w:eastAsia="PMingLiU" w:hAnsi="PMingLiU" w:hint="eastAsia"/>
          <w:sz w:val="24"/>
          <w:szCs w:val="24"/>
        </w:rPr>
        <w:t>：</w:t>
      </w:r>
    </w:p>
    <w:p w:rsidR="00EF01D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2753CD"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2753CD" w:rsidRPr="003A204A">
        <w:rPr>
          <w:rFonts w:ascii="PMingLiU" w:eastAsia="PMingLiU" w:hAnsi="PMingLiU" w:hint="eastAsia"/>
          <w:sz w:val="24"/>
          <w:szCs w:val="24"/>
        </w:rPr>
        <w:t>（劈）。</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溫服一升．日再服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夜一服。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黃芩加半夏生薑湯方</w:t>
      </w:r>
      <w:r w:rsidR="002753CD" w:rsidRPr="003A204A">
        <w:rPr>
          <w:rFonts w:ascii="PMingLiU" w:eastAsia="PMingLiU" w:hAnsi="PMingLiU" w:hint="eastAsia"/>
          <w:sz w:val="24"/>
          <w:szCs w:val="24"/>
        </w:rPr>
        <w:t>：</w:t>
      </w:r>
    </w:p>
    <w:p w:rsidR="00EF01D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黃芩三兩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2753CD" w:rsidRPr="003A204A">
        <w:rPr>
          <w:rFonts w:ascii="PMingLiU" w:eastAsia="PMingLiU" w:hAnsi="PMingLiU" w:hint="eastAsia"/>
          <w:sz w:val="24"/>
          <w:szCs w:val="24"/>
        </w:rPr>
        <w:t>（</w:t>
      </w:r>
      <w:r w:rsidRPr="003A204A">
        <w:rPr>
          <w:rFonts w:ascii="PMingLiU" w:eastAsia="PMingLiU" w:hAnsi="PMingLiU" w:hint="eastAsia"/>
          <w:sz w:val="24"/>
          <w:szCs w:val="24"/>
        </w:rPr>
        <w:t>炙</w:t>
      </w:r>
      <w:r w:rsidR="002753C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2753CD" w:rsidRPr="003A204A">
        <w:rPr>
          <w:rFonts w:ascii="PMingLiU" w:eastAsia="PMingLiU" w:hAnsi="PMingLiU" w:hint="eastAsia"/>
          <w:sz w:val="24"/>
          <w:szCs w:val="24"/>
        </w:rPr>
        <w:t>（</w:t>
      </w:r>
      <w:r w:rsidRPr="003A204A">
        <w:rPr>
          <w:rFonts w:ascii="PMingLiU" w:eastAsia="PMingLiU" w:hAnsi="PMingLiU" w:hint="eastAsia"/>
          <w:sz w:val="24"/>
          <w:szCs w:val="24"/>
        </w:rPr>
        <w:t>劈</w:t>
      </w:r>
      <w:r w:rsidR="002753C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生薑一兩半（一本作三兩）</w:t>
      </w:r>
      <w:r w:rsidR="002753C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日再服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夜一服。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水一斗約十碗水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紅棗十二枚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生薑二三片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溫服一升</w:t>
      </w:r>
      <w:r w:rsidR="002753CD" w:rsidRPr="003A204A">
        <w:rPr>
          <w:rFonts w:ascii="PMingLiU" w:eastAsia="PMingLiU" w:hAnsi="PMingLiU" w:hint="eastAsia"/>
          <w:sz w:val="24"/>
          <w:szCs w:val="24"/>
        </w:rPr>
        <w:t>。</w:t>
      </w:r>
      <w:r w:rsidR="00EF01DD" w:rsidRPr="003A204A">
        <w:rPr>
          <w:rFonts w:ascii="PMingLiU" w:eastAsia="PMingLiU" w:hAnsi="PMingLiU" w:hint="eastAsia"/>
          <w:sz w:val="24"/>
          <w:szCs w:val="24"/>
        </w:rPr>
        <w:t>「</w:t>
      </w:r>
      <w:r w:rsidRPr="003A204A">
        <w:rPr>
          <w:rFonts w:ascii="PMingLiU" w:eastAsia="PMingLiU" w:hAnsi="PMingLiU" w:hint="eastAsia"/>
          <w:sz w:val="24"/>
          <w:szCs w:val="24"/>
        </w:rPr>
        <w:t>日再服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夜一服</w:t>
      </w:r>
      <w:r w:rsidR="00EF01D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白天服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半夜起來再服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下利、腸胃科的藥大多是六小時吃一次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吃藥時間到了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半夜也要叫起來吃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二十四小時連續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三碗吃下去大概就好了。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熱利如果有兼有一點表證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或純熱利沒有表證也沒有腹痛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用葛芩連湯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如果熱利而且兼有小腹痛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用黃芩湯</w:t>
      </w:r>
      <w:r w:rsidR="002753CD" w:rsidRPr="003A204A">
        <w:rPr>
          <w:rFonts w:ascii="PMingLiU" w:eastAsia="PMingLiU" w:hAnsi="PMingLiU" w:hint="eastAsia"/>
          <w:sz w:val="24"/>
          <w:szCs w:val="24"/>
        </w:rPr>
        <w:t>，</w:t>
      </w:r>
      <w:r w:rsidRPr="003A204A">
        <w:rPr>
          <w:rFonts w:ascii="PMingLiU" w:eastAsia="PMingLiU" w:hAnsi="PMingLiU" w:hint="eastAsia"/>
          <w:sz w:val="24"/>
          <w:szCs w:val="24"/>
        </w:rPr>
        <w:t>如果熱利有小腹痛兼有嘔吐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用黃芩加半夏生薑湯。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這裡的芍藥是用來止腹痛的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之前講過芍藥也是補陰的藥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可以活靜脈的血來治療靜脈瘤與靜脈曲張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經方裡面有胸滿就不用白芍、改用枳實</w:t>
      </w:r>
      <w:r w:rsidR="002753CD" w:rsidRPr="003A204A">
        <w:rPr>
          <w:rFonts w:ascii="PMingLiU" w:eastAsia="PMingLiU" w:hAnsi="PMingLiU" w:hint="eastAsia"/>
          <w:sz w:val="24"/>
          <w:szCs w:val="24"/>
        </w:rPr>
        <w:t>，</w:t>
      </w:r>
      <w:r w:rsidRPr="003A204A">
        <w:rPr>
          <w:rFonts w:ascii="PMingLiU" w:eastAsia="PMingLiU" w:hAnsi="PMingLiU" w:hint="eastAsia"/>
          <w:sz w:val="24"/>
          <w:szCs w:val="24"/>
        </w:rPr>
        <w:t>所以一般在治療心臟病的時候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也不用到白芍。</w:t>
      </w:r>
    </w:p>
    <w:p w:rsidR="00896FA8" w:rsidRPr="003A204A" w:rsidRDefault="00EF01D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一八八．</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胸中有熱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胃下有邪氣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欲嘔吐者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「黃連湯」主之。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腸子發炎的時候用黃芩湯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胸膈發炎的靠黃連湯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除了生薑瀉心湯以外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黃連湯過去抗戰時大多用來治療「霍亂」的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為何胸中有熱？病人呈現的症狀是上熱下寒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病人吐很多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胃裏面的虛熱往上走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胸膈裏面有很多水、濕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胃熱往上走的時候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碰到水、濕會變成痰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因為熱在上面把水、濕烤得很黏稠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因為胸膈的熱邪在燒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東西吃下去就吐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看舌苔黃黃的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喝水又吐掉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因為腸胃有很多病毒在裏面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所以一直在下利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吃什麼拉什麼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看到病人是上面燥熱的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下面是寒的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黃連湯就是專門用在這種狀況。</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不管病人是純熱、表實裏虛、裏實表虛、上熱下寒、上寒下熱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處方的時候去寒的藥要開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去熱的藥也要開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煮在一起。</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黃連湯方</w:t>
      </w:r>
      <w:r w:rsidR="002753CD" w:rsidRPr="003A204A">
        <w:rPr>
          <w:rFonts w:ascii="PMingLiU" w:eastAsia="PMingLiU" w:hAnsi="PMingLiU" w:hint="eastAsia"/>
          <w:sz w:val="24"/>
          <w:szCs w:val="24"/>
        </w:rPr>
        <w:t>：</w:t>
      </w:r>
    </w:p>
    <w:p w:rsidR="00EF01DD"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黃連三兩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甘草三兩</w:t>
      </w:r>
      <w:r w:rsidR="002753CD" w:rsidRPr="003A204A">
        <w:rPr>
          <w:rFonts w:ascii="PMingLiU" w:eastAsia="PMingLiU" w:hAnsi="PMingLiU" w:hint="eastAsia"/>
          <w:sz w:val="24"/>
          <w:szCs w:val="24"/>
        </w:rPr>
        <w:t>（</w:t>
      </w:r>
      <w:r w:rsidRPr="003A204A">
        <w:rPr>
          <w:rFonts w:ascii="PMingLiU" w:eastAsia="PMingLiU" w:hAnsi="PMingLiU" w:hint="eastAsia"/>
          <w:sz w:val="24"/>
          <w:szCs w:val="24"/>
        </w:rPr>
        <w:t>炙</w:t>
      </w:r>
      <w:r w:rsidR="002753C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半夏半升</w:t>
      </w:r>
      <w:r w:rsidR="002753CD" w:rsidRPr="003A204A">
        <w:rPr>
          <w:rFonts w:ascii="PMingLiU" w:eastAsia="PMingLiU" w:hAnsi="PMingLiU" w:hint="eastAsia"/>
          <w:sz w:val="24"/>
          <w:szCs w:val="24"/>
        </w:rPr>
        <w:t>（</w:t>
      </w:r>
      <w:r w:rsidRPr="003A204A">
        <w:rPr>
          <w:rFonts w:ascii="PMingLiU" w:eastAsia="PMingLiU" w:hAnsi="PMingLiU" w:hint="eastAsia"/>
          <w:sz w:val="24"/>
          <w:szCs w:val="24"/>
        </w:rPr>
        <w:t>洗</w:t>
      </w:r>
      <w:r w:rsidR="002753C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2753CD" w:rsidRPr="003A204A">
        <w:rPr>
          <w:rFonts w:ascii="PMingLiU" w:eastAsia="PMingLiU" w:hAnsi="PMingLiU" w:hint="eastAsia"/>
          <w:sz w:val="24"/>
          <w:szCs w:val="24"/>
        </w:rPr>
        <w:t>（</w:t>
      </w:r>
      <w:r w:rsidRPr="003A204A">
        <w:rPr>
          <w:rFonts w:ascii="PMingLiU" w:eastAsia="PMingLiU" w:hAnsi="PMingLiU" w:hint="eastAsia"/>
          <w:sz w:val="24"/>
          <w:szCs w:val="24"/>
        </w:rPr>
        <w:t>劈</w:t>
      </w:r>
      <w:r w:rsidR="002753C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夜</w:t>
      </w:r>
      <w:r w:rsidR="00EF01DD" w:rsidRPr="003A204A">
        <w:rPr>
          <w:rFonts w:ascii="PMingLiU" w:eastAsia="PMingLiU" w:hAnsi="PMingLiU" w:hint="eastAsia"/>
          <w:sz w:val="24"/>
          <w:szCs w:val="24"/>
        </w:rPr>
        <w:t>三</w:t>
      </w:r>
      <w:r w:rsidR="00896FA8" w:rsidRPr="003A204A">
        <w:rPr>
          <w:rFonts w:ascii="PMingLiU" w:eastAsia="PMingLiU" w:hAnsi="PMingLiU" w:hint="eastAsia"/>
          <w:sz w:val="24"/>
          <w:szCs w:val="24"/>
        </w:rPr>
        <w:t>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甘草、乾薑、人參、大棗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上吐下泄的時候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這四味藥一定要在裏面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胸滿、胸口燥滿、噁心、吐的時候一定把白芍拿掉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用桂枝把胸陽往下降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黃連消炎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上焦的熱靠黃連去掉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腸胃裏面的寒靠炙甘草、乾薑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炙甘草、乾薑就是下焦腹寒所用的甘草乾薑湯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能夠讓腸子蠕動起來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上焦的熱靠黃連、半夏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桂枝把上面的虛熱往下導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人參、大棗就是來補充因為吐下所喪失的津液。當胃熱有吐血的時候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我們就不用桂枝</w:t>
      </w:r>
      <w:r w:rsidR="002753CD" w:rsidRPr="003A204A">
        <w:rPr>
          <w:rFonts w:ascii="PMingLiU" w:eastAsia="PMingLiU" w:hAnsi="PMingLiU" w:hint="eastAsia"/>
          <w:sz w:val="24"/>
          <w:szCs w:val="24"/>
        </w:rPr>
        <w:t>，</w:t>
      </w:r>
      <w:r w:rsidRPr="003A204A">
        <w:rPr>
          <w:rFonts w:ascii="PMingLiU" w:eastAsia="PMingLiU" w:hAnsi="PMingLiU" w:hint="eastAsia"/>
          <w:sz w:val="24"/>
          <w:szCs w:val="24"/>
        </w:rPr>
        <w:t>但是胃炎而胃痛的時候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桂枝還是可以配合黃連使用。溫服一升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夜</w:t>
      </w:r>
      <w:r w:rsidR="00EF01DD" w:rsidRPr="003A204A">
        <w:rPr>
          <w:rFonts w:ascii="PMingLiU" w:eastAsia="PMingLiU" w:hAnsi="PMingLiU" w:hint="eastAsia"/>
          <w:sz w:val="24"/>
          <w:szCs w:val="24"/>
        </w:rPr>
        <w:t>三</w:t>
      </w:r>
      <w:r w:rsidRPr="003A204A">
        <w:rPr>
          <w:rFonts w:ascii="PMingLiU" w:eastAsia="PMingLiU" w:hAnsi="PMingLiU" w:hint="eastAsia"/>
          <w:sz w:val="24"/>
          <w:szCs w:val="24"/>
        </w:rPr>
        <w:t>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白天吃三次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晚上吃</w:t>
      </w:r>
      <w:r w:rsidR="00EF01DD" w:rsidRPr="003A204A">
        <w:rPr>
          <w:rFonts w:ascii="PMingLiU" w:eastAsia="PMingLiU" w:hAnsi="PMingLiU" w:hint="eastAsia"/>
          <w:sz w:val="24"/>
          <w:szCs w:val="24"/>
        </w:rPr>
        <w:t>三</w:t>
      </w:r>
      <w:r w:rsidRPr="003A204A">
        <w:rPr>
          <w:rFonts w:ascii="PMingLiU" w:eastAsia="PMingLiU" w:hAnsi="PMingLiU" w:hint="eastAsia"/>
          <w:sz w:val="24"/>
          <w:szCs w:val="24"/>
        </w:rPr>
        <w:t>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連續的吃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大約一天二十四小時就好了。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霍亂的時候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針「委中穴」、「外關穴」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內服「黃連湯」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針加藥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大約一天就好了。</w:t>
      </w:r>
    </w:p>
    <w:p w:rsidR="00896FA8" w:rsidRPr="003A204A" w:rsidRDefault="00EF01DD"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一八九．</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八九日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風濕相搏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身體煩疼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不能自轉側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脈浮虛而濇者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「桂枝附子湯」主之</w:t>
      </w:r>
      <w:r w:rsidR="006E0D10" w:rsidRPr="003A204A">
        <w:rPr>
          <w:rFonts w:ascii="PMingLiU" w:eastAsia="PMingLiU" w:hAnsi="PMingLiU" w:hint="eastAsia"/>
          <w:sz w:val="24"/>
          <w:szCs w:val="24"/>
        </w:rPr>
        <w:t>。</w:t>
      </w:r>
      <w:r w:rsidR="00896FA8" w:rsidRPr="003A204A">
        <w:rPr>
          <w:rFonts w:ascii="PMingLiU" w:eastAsia="PMingLiU" w:hAnsi="PMingLiU" w:hint="eastAsia"/>
          <w:sz w:val="24"/>
          <w:szCs w:val="24"/>
        </w:rPr>
        <w:t>若其人大便溏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小便自利者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「去桂枝加白朮湯」主之。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從這條開始連續三個方子是《傷寒論》裏面治療風濕關節炎的方子</w:t>
      </w:r>
      <w:r w:rsidR="002D06DB" w:rsidRPr="003A204A">
        <w:rPr>
          <w:rFonts w:ascii="PMingLiU" w:eastAsia="PMingLiU" w:hAnsi="PMingLiU" w:hint="eastAsia"/>
          <w:sz w:val="24"/>
          <w:szCs w:val="24"/>
        </w:rPr>
        <w:t>，「</w:t>
      </w:r>
      <w:r w:rsidRPr="003A204A">
        <w:rPr>
          <w:rFonts w:ascii="PMingLiU" w:eastAsia="PMingLiU" w:hAnsi="PMingLiU" w:hint="eastAsia"/>
          <w:sz w:val="24"/>
          <w:szCs w:val="24"/>
        </w:rPr>
        <w:t>傷寒八九日</w:t>
      </w:r>
      <w:r w:rsidR="002D06D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八九天了應該傳少陽或陽明了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結果沒有傳經</w:t>
      </w:r>
      <w:r w:rsidR="002D06DB" w:rsidRPr="003A204A">
        <w:rPr>
          <w:rFonts w:ascii="PMingLiU" w:eastAsia="PMingLiU" w:hAnsi="PMingLiU" w:hint="eastAsia"/>
          <w:sz w:val="24"/>
          <w:szCs w:val="24"/>
        </w:rPr>
        <w:t>。「</w:t>
      </w:r>
      <w:r w:rsidRPr="003A204A">
        <w:rPr>
          <w:rFonts w:ascii="PMingLiU" w:eastAsia="PMingLiU" w:hAnsi="PMingLiU" w:hint="eastAsia"/>
          <w:sz w:val="24"/>
          <w:szCs w:val="24"/>
        </w:rPr>
        <w:t>風濕相搏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身體煩疼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不能自轉側</w:t>
      </w:r>
      <w:r w:rsidR="002D06D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濾過性病毒本來要進入少陽或陽明的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結果被濕擋到了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所以風濕的人剛開始得到感冒的時候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全身關節很痛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不能轉身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w:t>
      </w:r>
      <w:r w:rsidR="002D06DB" w:rsidRPr="003A204A">
        <w:rPr>
          <w:rFonts w:ascii="PMingLiU" w:eastAsia="PMingLiU" w:hAnsi="PMingLiU" w:hint="eastAsia"/>
          <w:sz w:val="24"/>
          <w:szCs w:val="24"/>
        </w:rPr>
        <w:t>「</w:t>
      </w:r>
      <w:r w:rsidRPr="003A204A">
        <w:rPr>
          <w:rFonts w:ascii="PMingLiU" w:eastAsia="PMingLiU" w:hAnsi="PMingLiU" w:hint="eastAsia"/>
          <w:sz w:val="24"/>
          <w:szCs w:val="24"/>
        </w:rPr>
        <w:t>不嘔</w:t>
      </w:r>
      <w:r w:rsidR="002D06D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沒有進入少陽</w:t>
      </w:r>
      <w:r w:rsidR="00C008BD" w:rsidRPr="003A204A">
        <w:rPr>
          <w:rFonts w:ascii="PMingLiU" w:eastAsia="PMingLiU" w:hAnsi="PMingLiU" w:hint="eastAsia"/>
          <w:sz w:val="24"/>
          <w:szCs w:val="24"/>
        </w:rPr>
        <w:t>，</w:t>
      </w:r>
      <w:r w:rsidR="002D06DB" w:rsidRPr="003A204A">
        <w:rPr>
          <w:rFonts w:ascii="PMingLiU" w:eastAsia="PMingLiU" w:hAnsi="PMingLiU" w:hint="eastAsia"/>
          <w:sz w:val="24"/>
          <w:szCs w:val="24"/>
        </w:rPr>
        <w:t>「</w:t>
      </w:r>
      <w:r w:rsidRPr="003A204A">
        <w:rPr>
          <w:rFonts w:ascii="PMingLiU" w:eastAsia="PMingLiU" w:hAnsi="PMingLiU" w:hint="eastAsia"/>
          <w:sz w:val="24"/>
          <w:szCs w:val="24"/>
        </w:rPr>
        <w:t>不渴</w:t>
      </w:r>
      <w:r w:rsidR="002D06D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沒有進入陽明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所以沒有傳經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可是也沒排出去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w:t>
      </w:r>
      <w:r w:rsidR="002D06DB" w:rsidRPr="003A204A">
        <w:rPr>
          <w:rFonts w:ascii="PMingLiU" w:eastAsia="PMingLiU" w:hAnsi="PMingLiU" w:hint="eastAsia"/>
          <w:sz w:val="24"/>
          <w:szCs w:val="24"/>
        </w:rPr>
        <w:t>「</w:t>
      </w:r>
      <w:r w:rsidRPr="003A204A">
        <w:rPr>
          <w:rFonts w:ascii="PMingLiU" w:eastAsia="PMingLiU" w:hAnsi="PMingLiU" w:hint="eastAsia"/>
          <w:sz w:val="24"/>
          <w:szCs w:val="24"/>
        </w:rPr>
        <w:t>脈浮虛而濇</w:t>
      </w:r>
      <w:r w:rsidR="002D06DB" w:rsidRPr="003A204A">
        <w:rPr>
          <w:rFonts w:ascii="PMingLiU" w:eastAsia="PMingLiU" w:hAnsi="PMingLiU" w:hint="eastAsia"/>
          <w:sz w:val="24"/>
          <w:szCs w:val="24"/>
        </w:rPr>
        <w:t>」</w:t>
      </w:r>
      <w:r w:rsidRPr="003A204A">
        <w:rPr>
          <w:rFonts w:ascii="PMingLiU" w:eastAsia="PMingLiU" w:hAnsi="PMingLiU" w:hint="eastAsia"/>
          <w:sz w:val="24"/>
          <w:szCs w:val="24"/>
        </w:rPr>
        <w:t>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「浮」代表風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「濇」代表濕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濇的脈就像蔥一樣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壓下去扁扁的中間空的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這是脈證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肌肉關節很痠痛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翻個身都沒有力氣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還兼了風濕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就用「桂枝附子湯」</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如果大便溏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大便稀稀黏黏的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當濕很盛的時候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脾臟功能不好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脾主運化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腸子蠕動仰賴脾臟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一旦脾濕過盛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濕就滲到腸子裏面去了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結果大便出來就黏答答的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開給病人去濕的藥的時候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病人的大便就應該是黏答答的</w:t>
      </w:r>
      <w:r w:rsidR="006E0D10" w:rsidRPr="003A204A">
        <w:rPr>
          <w:rFonts w:ascii="PMingLiU" w:eastAsia="PMingLiU" w:hAnsi="PMingLiU" w:hint="eastAsia"/>
          <w:sz w:val="24"/>
          <w:szCs w:val="24"/>
        </w:rPr>
        <w:t>。</w:t>
      </w:r>
      <w:r w:rsidR="002D06DB" w:rsidRPr="003A204A">
        <w:rPr>
          <w:rFonts w:ascii="PMingLiU" w:eastAsia="PMingLiU" w:hAnsi="PMingLiU" w:hint="eastAsia"/>
          <w:sz w:val="24"/>
          <w:szCs w:val="24"/>
        </w:rPr>
        <w:t>「</w:t>
      </w:r>
      <w:r w:rsidRPr="003A204A">
        <w:rPr>
          <w:rFonts w:ascii="PMingLiU" w:eastAsia="PMingLiU" w:hAnsi="PMingLiU" w:hint="eastAsia"/>
          <w:sz w:val="24"/>
          <w:szCs w:val="24"/>
        </w:rPr>
        <w:t>小便自利者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去桂枝加白朮湯主之</w:t>
      </w:r>
      <w:r w:rsidR="002D06DB" w:rsidRPr="003A204A">
        <w:rPr>
          <w:rFonts w:ascii="PMingLiU" w:eastAsia="PMingLiU" w:hAnsi="PMingLiU" w:hint="eastAsia"/>
          <w:sz w:val="24"/>
          <w:szCs w:val="24"/>
        </w:rPr>
        <w:t>」，</w:t>
      </w:r>
      <w:r w:rsidRPr="003A204A">
        <w:rPr>
          <w:rFonts w:ascii="PMingLiU" w:eastAsia="PMingLiU" w:hAnsi="PMingLiU" w:hint="eastAsia"/>
          <w:sz w:val="24"/>
          <w:szCs w:val="24"/>
        </w:rPr>
        <w:t>這種風濕關節炎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現在人如果體質素有中濕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在勞動以後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又吹冷氣導致不能出汗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就容易發生。</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桂枝附子湯方</w:t>
      </w:r>
      <w:r w:rsidR="006E0D10" w:rsidRPr="003A204A">
        <w:rPr>
          <w:rFonts w:ascii="PMingLiU" w:eastAsia="PMingLiU" w:hAnsi="PMingLiU" w:hint="eastAsia"/>
          <w:sz w:val="24"/>
          <w:szCs w:val="24"/>
        </w:rPr>
        <w:t>：</w:t>
      </w:r>
    </w:p>
    <w:p w:rsidR="002D06DB"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附子三枚</w:t>
      </w:r>
      <w:r w:rsidR="006E0D10" w:rsidRPr="003A204A">
        <w:rPr>
          <w:rFonts w:ascii="PMingLiU" w:eastAsia="PMingLiU" w:hAnsi="PMingLiU" w:hint="eastAsia"/>
          <w:sz w:val="24"/>
          <w:szCs w:val="24"/>
        </w:rPr>
        <w:t>（炮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破八片</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切</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炙</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劈</w:t>
      </w:r>
      <w:r w:rsidR="006E0D1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桂枝附子去桂加白朮湯方</w:t>
      </w:r>
      <w:r w:rsidR="006E0D10" w:rsidRPr="003A204A">
        <w:rPr>
          <w:rFonts w:ascii="PMingLiU" w:eastAsia="PMingLiU" w:hAnsi="PMingLiU" w:hint="eastAsia"/>
          <w:sz w:val="24"/>
          <w:szCs w:val="24"/>
        </w:rPr>
        <w:t>：</w:t>
      </w:r>
    </w:p>
    <w:p w:rsidR="002D06DB"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白朮四兩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炙</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附子三枚</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炮</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劈</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6E0D1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分溫三服。初服其人身如痺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半日許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復服之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三服盡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其人如冒狀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勿怪</w:t>
      </w:r>
      <w:r w:rsidR="006E0D10" w:rsidRPr="003A204A">
        <w:rPr>
          <w:rFonts w:ascii="PMingLiU" w:eastAsia="PMingLiU" w:hAnsi="PMingLiU" w:hint="eastAsia"/>
          <w:sz w:val="24"/>
          <w:szCs w:val="24"/>
        </w:rPr>
        <w:t>，</w:t>
      </w:r>
      <w:r w:rsidR="00896FA8" w:rsidRPr="003A204A">
        <w:rPr>
          <w:rFonts w:ascii="PMingLiU" w:eastAsia="PMingLiU" w:hAnsi="PMingLiU" w:hint="eastAsia"/>
          <w:sz w:val="24"/>
          <w:szCs w:val="24"/>
        </w:rPr>
        <w:t>此以「附子」、「朮」并走皮內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逐水氣未得除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故使之爾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法當加桂枝四兩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此本一方二法也。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桂枝附子湯和去桂枝加白朮湯同樣有生薑、炙甘草、大棗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其餘的桂枝附子湯有桂枝和附子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去桂枝加白朮湯有白朮和附子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桂枝附子湯是用在病人有傷寒表證兼有濕證的時候用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所以他渾身關節痛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這時候用桂枝去風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靠附子去濕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附子行走速度很快</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如果病人沒有表證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只是全身關節痠痛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沒有浮脈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就沒有表證</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大便比較稀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就是濕往大腸走了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這就是脾臟太濕了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腸子的黏液很多是從脾來的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就順著腸壁出來了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和小便沒關係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所以不管排尿系統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管腸就好了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因為白朮專門去脾濕的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如果這藥沒有加附子的話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就光把脾臟的濕去掉了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不能去掉關節的濕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因為附子走表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附子把白朮帶到四肢關節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把四肢關節的濕去掉。</w:t>
      </w:r>
    </w:p>
    <w:p w:rsidR="00896FA8" w:rsidRPr="003A204A" w:rsidRDefault="0098209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初服其人身如痹</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剛開始服的時候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全身關節麻痺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因為附子走表</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半日許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差不多十二小時以後再吃一碗</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其人如冒狀</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頭有昏眩的現象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勿怪</w:t>
      </w:r>
      <w:r w:rsidR="006E0D10" w:rsidRPr="003A204A">
        <w:rPr>
          <w:rFonts w:ascii="PMingLiU" w:eastAsia="PMingLiU" w:hAnsi="PMingLiU" w:hint="eastAsia"/>
          <w:sz w:val="24"/>
          <w:szCs w:val="24"/>
        </w:rPr>
        <w:t>，</w:t>
      </w:r>
      <w:r w:rsidR="00896FA8" w:rsidRPr="003A204A">
        <w:rPr>
          <w:rFonts w:ascii="PMingLiU" w:eastAsia="PMingLiU" w:hAnsi="PMingLiU" w:hint="eastAsia"/>
          <w:sz w:val="24"/>
          <w:szCs w:val="24"/>
        </w:rPr>
        <w:t>此以附子、朮并走皮內</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不用生薑、甘草、大棗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光用附子、白朮就是「朮附湯」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「朮附湯」發膿急救用的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把身體裏面的膿瘡發出來的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現在加生薑、甘草、大棗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就是讓它從脾臟到肌肉到關節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脾主四肢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順著脾經走到關節裏面把濕去掉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逐水氣未得除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故使之爾</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因為水氣還沒有辦法完全去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所以附子在皮膚上走的時候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慢慢吸收水氣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病人會頭昏</w:t>
      </w:r>
      <w:r w:rsidR="006E0D10" w:rsidRPr="003A204A">
        <w:rPr>
          <w:rFonts w:ascii="PMingLiU" w:eastAsia="PMingLiU" w:hAnsi="PMingLiU" w:hint="eastAsia"/>
          <w:sz w:val="24"/>
          <w:szCs w:val="24"/>
        </w:rPr>
        <w:t>。</w:t>
      </w:r>
      <w:r w:rsidR="00896FA8" w:rsidRPr="003A204A">
        <w:rPr>
          <w:rFonts w:ascii="PMingLiU" w:eastAsia="PMingLiU" w:hAnsi="PMingLiU" w:hint="eastAsia"/>
          <w:sz w:val="24"/>
          <w:szCs w:val="24"/>
        </w:rPr>
        <w:t>當加桂枝四兩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此本一方兩法也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可以加桂枝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加不加都可以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這是一個處方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兩個方法；一般性的風濕就可以用這二個方子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有表證的用「桂枝附子湯」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沒表證的用「白朮附子湯」。第三個方子就是治療「痛風」。</w:t>
      </w:r>
    </w:p>
    <w:p w:rsidR="00896FA8" w:rsidRPr="003A204A" w:rsidRDefault="0098209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w:t>
      </w:r>
      <w:r w:rsidR="00896FA8" w:rsidRPr="003A204A">
        <w:rPr>
          <w:rFonts w:ascii="PMingLiU" w:eastAsia="PMingLiU" w:hAnsi="PMingLiU" w:hint="eastAsia"/>
          <w:sz w:val="24"/>
          <w:szCs w:val="24"/>
        </w:rPr>
        <w:t>風濕相搏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骨節煩疼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掣痛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不得屈伸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近之則痛劇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惡風不欲去衣被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或身微腫者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「甘草附子湯」主之。</w:t>
      </w:r>
    </w:p>
    <w:p w:rsidR="00896FA8" w:rsidRPr="003A204A" w:rsidRDefault="0098209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掣痛</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痛得很厲害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抽筋的痛</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不得屈伸</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彎都會痛</w:t>
      </w:r>
      <w:r w:rsidR="006E0D1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近之則痛劇</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碰到都會痛</w:t>
      </w:r>
      <w:r w:rsidR="006E0D1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病人痛得一直流汗</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惡風不欲去衣被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或身微腫者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甘草附子湯主之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甘草附子湯方</w:t>
      </w:r>
      <w:r w:rsidR="006E0D10" w:rsidRPr="003A204A">
        <w:rPr>
          <w:rFonts w:ascii="PMingLiU" w:eastAsia="PMingLiU" w:hAnsi="PMingLiU" w:hint="eastAsia"/>
          <w:sz w:val="24"/>
          <w:szCs w:val="24"/>
        </w:rPr>
        <w:t>：</w:t>
      </w:r>
    </w:p>
    <w:p w:rsidR="0098209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甘草二兩</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炙</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附子二枚</w:t>
      </w:r>
      <w:r w:rsidR="006E0D10" w:rsidRPr="003A204A">
        <w:rPr>
          <w:rFonts w:ascii="PMingLiU" w:eastAsia="PMingLiU" w:hAnsi="PMingLiU" w:hint="eastAsia"/>
          <w:sz w:val="24"/>
          <w:szCs w:val="24"/>
        </w:rPr>
        <w:t>（炮，去皮，破）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桂枝四兩</w:t>
      </w:r>
      <w:r w:rsidR="006E0D1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日三服。初服得微汗則解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服五合</w:t>
      </w:r>
      <w:r w:rsidR="006E0D10" w:rsidRPr="003A204A">
        <w:rPr>
          <w:rFonts w:ascii="PMingLiU" w:eastAsia="PMingLiU" w:hAnsi="PMingLiU" w:hint="eastAsia"/>
          <w:sz w:val="24"/>
          <w:szCs w:val="24"/>
        </w:rPr>
        <w:t>，</w:t>
      </w:r>
      <w:r w:rsidR="00896FA8" w:rsidRPr="003A204A">
        <w:rPr>
          <w:rFonts w:ascii="PMingLiU" w:eastAsia="PMingLiU" w:hAnsi="PMingLiU" w:hint="eastAsia"/>
          <w:sz w:val="24"/>
          <w:szCs w:val="24"/>
        </w:rPr>
        <w:t>恐一升多者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宜服六七合為始。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譬如桂枝四錢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其他全部都用二錢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桂枝去風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靠附子帶到皮膚表面去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光這三味的時候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跑得最快的是桂枝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因為桂枝去風的力量很強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濕比較慢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所以如果沒有加甘草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濕還留在關節裏面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如果是胖子桂枝可以用到六錢。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為什麼會有風濕相搏？脾主四肢、主肌肉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脾臟運轉不是很好的時候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濕會停下來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如果濕停在上焦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當得到桂枝湯證或麻黃湯證的時候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又剛好下利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就變成結胸了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因為工作環境的關係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濕停在不同的地方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有的人濕停在肌肉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有的人濕停在關節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雖然看起來表面有紅腫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其實裡面是寒濕。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膝蓋風濕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下針「膝五針」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扎完針後摸摸脈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如果沒有表證就是「白朮附子湯」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如果是痛風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風吹得很難過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用衣服蓋著比較好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整個紅腫的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這是標準的痛風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扎針「開四關」</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「合谷」、「太衝」、「大杼」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骨會大杼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「脾俞」脾主四肢主肌肉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「腎俞」把濕從小便利出來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「曲池」、「膝五針」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全身差不多都好了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再開「甘草附子湯」吃。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東洞翁本方定義曰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『治骨節煩疼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不得屈伸</w:t>
      </w:r>
      <w:r w:rsidR="0098209E" w:rsidRPr="003A204A">
        <w:rPr>
          <w:rFonts w:ascii="PMingLiU" w:eastAsia="PMingLiU" w:hAnsi="PMingLiU" w:hint="eastAsia"/>
          <w:sz w:val="24"/>
          <w:szCs w:val="24"/>
        </w:rPr>
        <w:t>，</w:t>
      </w:r>
      <w:r w:rsidRPr="003A204A">
        <w:rPr>
          <w:rFonts w:ascii="PMingLiU" w:eastAsia="PMingLiU" w:hAnsi="PMingLiU" w:hint="eastAsia"/>
          <w:sz w:val="24"/>
          <w:szCs w:val="24"/>
        </w:rPr>
        <w:t>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小便不利者。』</w:t>
      </w:r>
    </w:p>
    <w:p w:rsidR="00896FA8" w:rsidRPr="003A204A" w:rsidRDefault="0098209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一天吃三次</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初服得微汗則解</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剛開始服的時候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會得微汗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一層黏黏的汗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那是濕不是好的津液</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恐一升多者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可以分五六次吃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二小時吃一次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或三小時吃一次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看病況而定。</w:t>
      </w:r>
    </w:p>
    <w:p w:rsidR="00896FA8" w:rsidRPr="003A204A" w:rsidRDefault="0098209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一九一．</w:t>
      </w:r>
      <w:r w:rsidR="00896FA8" w:rsidRPr="003A204A">
        <w:rPr>
          <w:rFonts w:ascii="PMingLiU" w:eastAsia="PMingLiU" w:hAnsi="PMingLiU" w:hint="eastAsia"/>
          <w:sz w:val="24"/>
          <w:szCs w:val="24"/>
        </w:rPr>
        <w:t>「傷寒」脈浮滑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此表有寒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浮脈就是有表證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表熱脈就浮起來了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滑脈代表熱在筋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滑脈好像摸到急流的水一樣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速度很快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這時候是白虎湯證。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白虎湯方</w:t>
      </w:r>
      <w:r w:rsidR="006E0D10" w:rsidRPr="003A204A">
        <w:rPr>
          <w:rFonts w:ascii="PMingLiU" w:eastAsia="PMingLiU" w:hAnsi="PMingLiU" w:hint="eastAsia"/>
          <w:sz w:val="24"/>
          <w:szCs w:val="24"/>
        </w:rPr>
        <w:t>：</w:t>
      </w:r>
    </w:p>
    <w:p w:rsidR="0098209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知母六兩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石膏一斤</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碎</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粳米六合</w:t>
      </w:r>
      <w:r w:rsidR="006E0D1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煮米熟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湯成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白虎湯裏的石膏可以用到一兩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用棉布包起來煮。平常不要隨便吃石膏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石膏非常寒涼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目的是去胃熱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知母可以去上焦的濕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因為都是寒涼的藥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所以不用炙甘草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因為炙過的藥比較熱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所以用生的甘草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粳米用糯米就可以了</w:t>
      </w:r>
      <w:r w:rsidR="0098209E" w:rsidRPr="003A204A">
        <w:rPr>
          <w:rFonts w:ascii="PMingLiU" w:eastAsia="PMingLiU" w:hAnsi="PMingLiU" w:hint="eastAsia"/>
          <w:sz w:val="24"/>
          <w:szCs w:val="24"/>
        </w:rPr>
        <w:t>。「</w:t>
      </w:r>
      <w:r w:rsidRPr="003A204A">
        <w:rPr>
          <w:rFonts w:ascii="PMingLiU" w:eastAsia="PMingLiU" w:hAnsi="PMingLiU" w:hint="eastAsia"/>
          <w:sz w:val="24"/>
          <w:szCs w:val="24"/>
        </w:rPr>
        <w:t>煮米熟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湯成</w:t>
      </w:r>
      <w:r w:rsidR="0098209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米不要太多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不要把它煮成乾飯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要煮成很稀的稀飯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所以米大約用兩茶匙</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為什麼用糯米？因為糯米比較黏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胃液腸液都是黏黏的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白虎湯證就是腸胃的津液沒有了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因為紅棗下去胃還要消化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所以紅棗沒有糯米好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五穀是胃最能吸收的東西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所以糯米湯本身就是胃的津液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這時候用石膏去退熱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用知母去濕除煩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心煩的時候用知母在裏面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知母能去肺熱的濕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白朮是去中焦的濕所以不用。</w:t>
      </w:r>
    </w:p>
    <w:p w:rsidR="00896FA8" w:rsidRPr="003A204A" w:rsidRDefault="0098209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脈「結」「代」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心動悸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「炙甘草湯」主之。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整本《傷寒論》裏面就兩個方子治裏虛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不管有沒有表證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裏虛有兩種狀況</w:t>
      </w:r>
      <w:r w:rsidR="006E0D10" w:rsidRPr="003A204A">
        <w:rPr>
          <w:rFonts w:ascii="PMingLiU" w:eastAsia="PMingLiU" w:hAnsi="PMingLiU" w:hint="eastAsia"/>
          <w:sz w:val="24"/>
          <w:szCs w:val="24"/>
        </w:rPr>
        <w:t>。</w:t>
      </w:r>
      <w:r w:rsidRPr="003A204A">
        <w:rPr>
          <w:rFonts w:ascii="PMingLiU" w:eastAsia="PMingLiU" w:hAnsi="PMingLiU" w:hint="eastAsia"/>
          <w:sz w:val="24"/>
          <w:szCs w:val="24"/>
        </w:rPr>
        <w:t>一種是病人腹痛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就是「小建中湯」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所以看到病人是小建中湯證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就先予小建中湯給他吃</w:t>
      </w:r>
      <w:r w:rsidR="006E0D10" w:rsidRPr="003A204A">
        <w:rPr>
          <w:rFonts w:ascii="PMingLiU" w:eastAsia="PMingLiU" w:hAnsi="PMingLiU" w:hint="eastAsia"/>
          <w:sz w:val="24"/>
          <w:szCs w:val="24"/>
        </w:rPr>
        <w:t>。</w:t>
      </w:r>
      <w:r w:rsidRPr="003A204A">
        <w:rPr>
          <w:rFonts w:ascii="PMingLiU" w:eastAsia="PMingLiU" w:hAnsi="PMingLiU" w:hint="eastAsia"/>
          <w:sz w:val="24"/>
          <w:szCs w:val="24"/>
        </w:rPr>
        <w:t>還有一種是「炙甘草湯」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不管病人什麼病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只要摸到病人脈「結」「代」</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心動悸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就給他炙甘草湯</w:t>
      </w:r>
      <w:r w:rsidR="006E0D10" w:rsidRPr="003A204A">
        <w:rPr>
          <w:rFonts w:ascii="PMingLiU" w:eastAsia="PMingLiU" w:hAnsi="PMingLiU" w:hint="eastAsia"/>
          <w:sz w:val="24"/>
          <w:szCs w:val="24"/>
        </w:rPr>
        <w:t>。</w:t>
      </w:r>
      <w:r w:rsidRPr="003A204A">
        <w:rPr>
          <w:rFonts w:ascii="PMingLiU" w:eastAsia="PMingLiU" w:hAnsi="PMingLiU" w:hint="eastAsia"/>
          <w:sz w:val="24"/>
          <w:szCs w:val="24"/>
        </w:rPr>
        <w:t>何謂</w:t>
      </w:r>
      <w:r w:rsidR="0098209E" w:rsidRPr="003A204A">
        <w:rPr>
          <w:rFonts w:ascii="PMingLiU" w:eastAsia="PMingLiU" w:hAnsi="PMingLiU" w:hint="eastAsia"/>
          <w:sz w:val="24"/>
          <w:szCs w:val="24"/>
        </w:rPr>
        <w:t>「</w:t>
      </w:r>
      <w:r w:rsidRPr="003A204A">
        <w:rPr>
          <w:rFonts w:ascii="PMingLiU" w:eastAsia="PMingLiU" w:hAnsi="PMingLiU" w:hint="eastAsia"/>
          <w:sz w:val="24"/>
          <w:szCs w:val="24"/>
        </w:rPr>
        <w:t>心動悸</w:t>
      </w:r>
      <w:r w:rsidR="0098209E" w:rsidRPr="003A204A">
        <w:rPr>
          <w:rFonts w:ascii="PMingLiU" w:eastAsia="PMingLiU" w:hAnsi="PMingLiU" w:hint="eastAsia"/>
          <w:sz w:val="24"/>
          <w:szCs w:val="24"/>
        </w:rPr>
        <w:t>」</w:t>
      </w:r>
      <w:r w:rsidRPr="003A204A">
        <w:rPr>
          <w:rFonts w:ascii="PMingLiU" w:eastAsia="PMingLiU" w:hAnsi="PMingLiU" w:hint="eastAsia"/>
          <w:sz w:val="24"/>
          <w:szCs w:val="24"/>
        </w:rPr>
        <w:t>？就是心慌、想哭</w:t>
      </w:r>
      <w:r w:rsidR="0098209E" w:rsidRPr="003A204A">
        <w:rPr>
          <w:rFonts w:ascii="PMingLiU" w:eastAsia="PMingLiU" w:hAnsi="PMingLiU" w:hint="eastAsia"/>
          <w:sz w:val="24"/>
          <w:szCs w:val="24"/>
        </w:rPr>
        <w:t>。「</w:t>
      </w:r>
      <w:r w:rsidRPr="003A204A">
        <w:rPr>
          <w:rFonts w:ascii="PMingLiU" w:eastAsia="PMingLiU" w:hAnsi="PMingLiU" w:hint="eastAsia"/>
          <w:sz w:val="24"/>
          <w:szCs w:val="24"/>
        </w:rPr>
        <w:t>脈結代</w:t>
      </w:r>
      <w:r w:rsidR="0098209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脈結代就是西醫說的「心律不整」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就是脈跳二下停一下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或跳三下停一下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結就像繩子上面打很多結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結的距離不一定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然後手摸上去就是結脈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代脈就像滴水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久久才滴一滴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結脈和代脈都是一種症狀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脈結代了就是裏虛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不管表證是什麼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如果脈結代就是炙甘草湯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另外一個就是小建中湯。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摸到病人脈的跳跳停停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不要用粉劑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炙甘草湯用湯劑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大約三劑就好了</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為什麼會脈結代？腸胃本虛之人容易看到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消化不好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所以常常在婦人身上看到</w:t>
      </w:r>
      <w:r w:rsidR="006E0D10" w:rsidRPr="003A204A">
        <w:rPr>
          <w:rFonts w:ascii="PMingLiU" w:eastAsia="PMingLiU" w:hAnsi="PMingLiU" w:hint="eastAsia"/>
          <w:sz w:val="24"/>
          <w:szCs w:val="24"/>
        </w:rPr>
        <w:t>。</w:t>
      </w:r>
      <w:r w:rsidRPr="003A204A">
        <w:rPr>
          <w:rFonts w:ascii="PMingLiU" w:eastAsia="PMingLiU" w:hAnsi="PMingLiU" w:hint="eastAsia"/>
          <w:sz w:val="24"/>
          <w:szCs w:val="24"/>
        </w:rPr>
        <w:t>思能傷脾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脾就腫起來了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吃下食物後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因小腸蠕動太慢而有間隔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人的腸胃吸收了食物之後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才變成血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血再供應給心臟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如果有時候給血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有時候又不給血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心臟有時候抓得到血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有時候又抓不到血就停一下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所以本虛的人就會有脈結代的現象。小腸套疊的病人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阻塞的地方有時候通、有時不通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也會發生結代脈的情形。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張仲景發現這心律不整是腸胃引起的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當胃的津液不足的時候可以看到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因為知道是腸胃本虛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所以處方用到甘草、人參、大棗、生薑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這四味藥是固定的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脾臟本身有動能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把脾的血擠出來到「脾之大絡」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就是胰臟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胰臟的血管到胃的下方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胃得到由脾臟過來的血、熱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胃開始蠕動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如果熱度不夠了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蠕動沒了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胃本來存在的熱氣就往上走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這熱氣本來在胃的津液裏面的。因為胃的燥氣往上走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肺也會跟著燥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所以心情會不好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肺和大腸相表裏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所以知道這人的大便一定不會好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並不是便秘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但大便不是很好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要下焦的大便好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上源一定要滋潤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否則肺太熱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熱到後來會沒有大便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所以加麥門冬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麥門冬專門是潤肺的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讓肺裏面的濕度夠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然後加麻子仁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因為他不是便秘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腸子裏有宿食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雖然腸子有在走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但是走太慢了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宿食有些壞了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如果用大黃、芒硝又太強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所以用麻子仁慢慢的把腸子清出來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中藥的仁劑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都是油質比較多的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可以潤滑</w:t>
      </w:r>
      <w:r w:rsidR="006E0D10" w:rsidRPr="003A204A">
        <w:rPr>
          <w:rFonts w:ascii="PMingLiU" w:eastAsia="PMingLiU" w:hAnsi="PMingLiU" w:hint="eastAsia"/>
          <w:sz w:val="24"/>
          <w:szCs w:val="24"/>
        </w:rPr>
        <w:t>。</w:t>
      </w:r>
      <w:r w:rsidRPr="003A204A">
        <w:rPr>
          <w:rFonts w:ascii="PMingLiU" w:eastAsia="PMingLiU" w:hAnsi="PMingLiU" w:hint="eastAsia"/>
          <w:sz w:val="24"/>
          <w:szCs w:val="24"/>
        </w:rPr>
        <w:t>本來血就不夠了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加生地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生地專門是補血的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阿膠是驢皮熬成的膠質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現在最好的是山東的阿膠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深咖啡色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阿膠專門補心血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阿膠止血的功能非常好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所以女人月經來的時候不能吃阿膠</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北派平常不開補藥給病人的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要病人腸胃功能恢復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自己吸收食物滋養身體最好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這時候如果光靠甘草、人參、大棗、生薑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再吃食物去補太慢了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所以把補血的藥加在裏面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要讓它進入心臟進入動脈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所以重用桂枝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這九味藥加起來就叫「炙甘草湯」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重用炙甘草讓胸陽壯起來。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炙甘草湯方</w:t>
      </w:r>
      <w:r w:rsidR="006E0D10" w:rsidRPr="003A204A">
        <w:rPr>
          <w:rFonts w:ascii="PMingLiU" w:eastAsia="PMingLiU" w:hAnsi="PMingLiU" w:hint="eastAsia"/>
          <w:sz w:val="24"/>
          <w:szCs w:val="24"/>
        </w:rPr>
        <w:t>：</w:t>
      </w:r>
    </w:p>
    <w:p w:rsidR="0098209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甘草四兩</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炙</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切</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生地黃一斤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阿膠二兩</w:t>
      </w:r>
      <w:r w:rsidR="006E0D10" w:rsidRPr="003A204A">
        <w:rPr>
          <w:rFonts w:ascii="PMingLiU" w:eastAsia="PMingLiU" w:hAnsi="PMingLiU" w:hint="eastAsia"/>
          <w:sz w:val="24"/>
          <w:szCs w:val="24"/>
        </w:rPr>
        <w:t>（</w:t>
      </w:r>
      <w:r w:rsidRPr="003A204A">
        <w:rPr>
          <w:rFonts w:ascii="PMingLiU" w:eastAsia="PMingLiU" w:hAnsi="PMingLiU" w:hint="eastAsia"/>
          <w:sz w:val="24"/>
          <w:szCs w:val="24"/>
        </w:rPr>
        <w:t>洗</w:t>
      </w:r>
      <w:r w:rsidR="006E0D1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麻子仁半升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大棗三十枚</w:t>
      </w:r>
      <w:r w:rsidR="006E0D10" w:rsidRPr="003A204A">
        <w:rPr>
          <w:rFonts w:ascii="PMingLiU" w:eastAsia="PMingLiU" w:hAnsi="PMingLiU" w:hint="eastAsia"/>
          <w:sz w:val="24"/>
          <w:szCs w:val="24"/>
        </w:rPr>
        <w:t>（</w:t>
      </w:r>
      <w:r w:rsidRPr="003A204A">
        <w:rPr>
          <w:rFonts w:ascii="PMingLiU" w:eastAsia="PMingLiU" w:hAnsi="PMingLiU" w:hint="eastAsia"/>
          <w:sz w:val="24"/>
          <w:szCs w:val="24"/>
        </w:rPr>
        <w:t>劈</w:t>
      </w:r>
      <w:r w:rsidR="006E0D1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九味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以清酒七升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水八升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先煮八味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納膠烊消盡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一名「復脈湯」。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炙甘草用一兩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生地黃一兩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麻子仁五錢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大棗十二到十五枚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麥門冬和麻子仁是表裏藥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一個潤肺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一個清腸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常常並用所以等量。</w:t>
      </w:r>
    </w:p>
    <w:p w:rsidR="00896FA8" w:rsidRPr="003A204A" w:rsidRDefault="006E36F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清酒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白的酒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米酒就可以了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用三碗酒四碗水煮成三碗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一碗撒一錢阿膠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吃之前熱過後再撒阿膠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所以阿膠生用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藥生用的時候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藥力銳且迅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煮熟的藥比較純但緩走下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生用阿膠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可以馬上到心臟去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心血馬上補足。因為知道病人的身體虛掉了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所以生地用一兩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北派說生地不用到「兩」根本補不到的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因為知道病人需要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所以開到一兩。如果純用酒去熬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喝兩付就好了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如果純用水去熬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要三付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如果要一劑就好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把藥劑加重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湯煮濃點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兩碗當一碗喝。</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只要摸到結代脈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不管外證是什麼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要先把「結代脈」治好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因為中醫的觀念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心主神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別的病是慢慢的死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但是心臟病一發就死了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所以要先治療「結代脈」。停藥的時機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必須等到睡眠正常、大便正常、手足溫熱、無胸滿心痛的症狀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才可以停藥。</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w:t>
      </w:r>
      <w:r w:rsidR="007E14A3" w:rsidRPr="003A204A">
        <w:rPr>
          <w:rFonts w:ascii="PMingLiU" w:eastAsia="PMingLiU" w:hAnsi="PMingLiU" w:hint="eastAsia"/>
          <w:sz w:val="24"/>
          <w:szCs w:val="24"/>
        </w:rPr>
        <w:t>《內經》</w:t>
      </w:r>
      <w:r w:rsidR="006E0D10" w:rsidRPr="003A204A">
        <w:rPr>
          <w:rFonts w:ascii="PMingLiU" w:eastAsia="PMingLiU" w:hAnsi="PMingLiU" w:hint="eastAsia"/>
          <w:sz w:val="24"/>
          <w:szCs w:val="24"/>
        </w:rPr>
        <w:t>《</w:t>
      </w:r>
      <w:r w:rsidRPr="003A204A">
        <w:rPr>
          <w:rFonts w:ascii="PMingLiU" w:eastAsia="PMingLiU" w:hAnsi="PMingLiU" w:hint="eastAsia"/>
          <w:sz w:val="24"/>
          <w:szCs w:val="24"/>
        </w:rPr>
        <w:t>靈樞</w:t>
      </w:r>
      <w:r w:rsidR="006E0D10" w:rsidRPr="003A204A">
        <w:rPr>
          <w:rFonts w:ascii="PMingLiU" w:eastAsia="PMingLiU" w:hAnsi="PMingLiU" w:hint="eastAsia"/>
          <w:sz w:val="24"/>
          <w:szCs w:val="24"/>
        </w:rPr>
        <w:t>．</w:t>
      </w:r>
      <w:r w:rsidRPr="003A204A">
        <w:rPr>
          <w:rFonts w:ascii="PMingLiU" w:eastAsia="PMingLiU" w:hAnsi="PMingLiU" w:hint="eastAsia"/>
          <w:sz w:val="24"/>
          <w:szCs w:val="24"/>
        </w:rPr>
        <w:t>決氣第三十篇</w:t>
      </w:r>
      <w:r w:rsidR="006E0D10" w:rsidRPr="003A204A">
        <w:rPr>
          <w:rFonts w:ascii="PMingLiU" w:eastAsia="PMingLiU" w:hAnsi="PMingLiU" w:hint="eastAsia"/>
          <w:sz w:val="24"/>
          <w:szCs w:val="24"/>
        </w:rPr>
        <w:t>》</w:t>
      </w:r>
      <w:r w:rsidRPr="003A204A">
        <w:rPr>
          <w:rFonts w:ascii="PMingLiU" w:eastAsia="PMingLiU" w:hAnsi="PMingLiU" w:hint="eastAsia"/>
          <w:sz w:val="24"/>
          <w:szCs w:val="24"/>
        </w:rPr>
        <w:t>中提到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『何謂津？岐伯曰</w:t>
      </w:r>
      <w:r w:rsidR="0049194B" w:rsidRPr="003A204A">
        <w:rPr>
          <w:rFonts w:ascii="PMingLiU" w:eastAsia="PMingLiU" w:hAnsi="PMingLiU" w:hint="eastAsia"/>
          <w:sz w:val="24"/>
          <w:szCs w:val="24"/>
        </w:rPr>
        <w:t>：</w:t>
      </w:r>
      <w:r w:rsidR="006E0D10" w:rsidRPr="003A204A">
        <w:rPr>
          <w:rFonts w:ascii="PMingLiU" w:eastAsia="PMingLiU" w:hAnsi="PMingLiU" w:hint="eastAsia"/>
          <w:sz w:val="24"/>
          <w:szCs w:val="24"/>
        </w:rPr>
        <w:t>「</w:t>
      </w:r>
      <w:r w:rsidRPr="003A204A">
        <w:rPr>
          <w:rFonts w:ascii="PMingLiU" w:eastAsia="PMingLiU" w:hAnsi="PMingLiU" w:hint="eastAsia"/>
          <w:sz w:val="24"/>
          <w:szCs w:val="24"/>
        </w:rPr>
        <w:t>腠理發泄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汗出溱溱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是謂津。</w:t>
      </w:r>
      <w:r w:rsidR="006E0D10" w:rsidRPr="003A204A">
        <w:rPr>
          <w:rFonts w:ascii="PMingLiU" w:eastAsia="PMingLiU" w:hAnsi="PMingLiU" w:hint="eastAsia"/>
          <w:sz w:val="24"/>
          <w:szCs w:val="24"/>
        </w:rPr>
        <w:t>」</w:t>
      </w:r>
      <w:r w:rsidRPr="003A204A">
        <w:rPr>
          <w:rFonts w:ascii="PMingLiU" w:eastAsia="PMingLiU" w:hAnsi="PMingLiU" w:hint="eastAsia"/>
          <w:sz w:val="24"/>
          <w:szCs w:val="24"/>
        </w:rPr>
        <w:t>何謂液？岐伯曰</w:t>
      </w:r>
      <w:r w:rsidR="0049194B" w:rsidRPr="003A204A">
        <w:rPr>
          <w:rFonts w:ascii="PMingLiU" w:eastAsia="PMingLiU" w:hAnsi="PMingLiU" w:hint="eastAsia"/>
          <w:sz w:val="24"/>
          <w:szCs w:val="24"/>
        </w:rPr>
        <w:t>：</w:t>
      </w:r>
      <w:r w:rsidR="006E0D10" w:rsidRPr="003A204A">
        <w:rPr>
          <w:rFonts w:ascii="PMingLiU" w:eastAsia="PMingLiU" w:hAnsi="PMingLiU" w:hint="eastAsia"/>
          <w:sz w:val="24"/>
          <w:szCs w:val="24"/>
        </w:rPr>
        <w:t>「</w:t>
      </w:r>
      <w:r w:rsidRPr="003A204A">
        <w:rPr>
          <w:rFonts w:ascii="PMingLiU" w:eastAsia="PMingLiU" w:hAnsi="PMingLiU" w:hint="eastAsia"/>
          <w:sz w:val="24"/>
          <w:szCs w:val="24"/>
        </w:rPr>
        <w:t>穀入氣滿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淖澤注於骨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骨屬屈伸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泄澤補益腦髓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皮膚潤澤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是謂液。</w:t>
      </w:r>
      <w:r w:rsidR="006E0D10" w:rsidRPr="003A204A">
        <w:rPr>
          <w:rFonts w:ascii="PMingLiU" w:eastAsia="PMingLiU" w:hAnsi="PMingLiU" w:hint="eastAsia"/>
          <w:sz w:val="24"/>
          <w:szCs w:val="24"/>
        </w:rPr>
        <w:t>」</w:t>
      </w:r>
      <w:r w:rsidRPr="003A204A">
        <w:rPr>
          <w:rFonts w:ascii="PMingLiU" w:eastAsia="PMingLiU" w:hAnsi="PMingLiU" w:hint="eastAsia"/>
          <w:sz w:val="24"/>
          <w:szCs w:val="24"/>
        </w:rPr>
        <w:t>』若以津液二者來分陰陽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則津為陽、液為陰。津不足的時候我們用人參來補之</w:t>
      </w:r>
      <w:r w:rsidR="006E0D10" w:rsidRPr="003A204A">
        <w:rPr>
          <w:rFonts w:ascii="PMingLiU" w:eastAsia="PMingLiU" w:hAnsi="PMingLiU" w:hint="eastAsia"/>
          <w:sz w:val="24"/>
          <w:szCs w:val="24"/>
        </w:rPr>
        <w:t>，</w:t>
      </w:r>
      <w:r w:rsidRPr="003A204A">
        <w:rPr>
          <w:rFonts w:ascii="PMingLiU" w:eastAsia="PMingLiU" w:hAnsi="PMingLiU" w:hint="eastAsia"/>
          <w:sz w:val="24"/>
          <w:szCs w:val="24"/>
        </w:rPr>
        <w:t>若液不足的時候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我們用生地來補之。由此我們就可以知道炙甘草湯中用到人參與生地的藥理所在。</w:t>
      </w:r>
    </w:p>
    <w:p w:rsidR="00896FA8" w:rsidRPr="003A204A" w:rsidRDefault="00AD3BC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方輿輗</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『此為仲景「傷寒」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脈「結代」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「心動悸」之聖方也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孫真人用以治虛勞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王剌史利用以利肺痿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凡仲景之諸方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其通變如此。故雖云通變如此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而此方之妙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在脈「結、代」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故一名「復脈湯」。無論何病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凡脈「結代」者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概當先用此方。』</w:t>
      </w:r>
    </w:p>
    <w:p w:rsidR="00896FA8" w:rsidRPr="003A204A" w:rsidRDefault="006E36F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一九三．</w:t>
      </w:r>
      <w:r w:rsidR="00896FA8" w:rsidRPr="003A204A">
        <w:rPr>
          <w:rFonts w:ascii="PMingLiU" w:eastAsia="PMingLiU" w:hAnsi="PMingLiU" w:hint="eastAsia"/>
          <w:sz w:val="24"/>
          <w:szCs w:val="24"/>
        </w:rPr>
        <w:t>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按之來緩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而時一止復來者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陰也。又脈來數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而中止更來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及小數中止能自還者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陽也。脈來緩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而中止不能自還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因而復動者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名曰「代」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「陰」也</w:t>
      </w:r>
      <w:r w:rsidR="006E0D10" w:rsidRPr="003A204A">
        <w:rPr>
          <w:rFonts w:ascii="PMingLiU" w:eastAsia="PMingLiU" w:hAnsi="PMingLiU" w:hint="eastAsia"/>
          <w:sz w:val="24"/>
          <w:szCs w:val="24"/>
        </w:rPr>
        <w:t>，</w:t>
      </w:r>
      <w:r w:rsidR="00896FA8" w:rsidRPr="003A204A">
        <w:rPr>
          <w:rFonts w:ascii="PMingLiU" w:eastAsia="PMingLiU" w:hAnsi="PMingLiU" w:hint="eastAsia"/>
          <w:sz w:val="24"/>
          <w:szCs w:val="24"/>
        </w:rPr>
        <w:t>得此脈者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必難治。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促脈、結脈、代脈都很難治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都是人身體很虛的狀況之下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平常促脈在身體的氣血不是很流暢的時候會摸到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促脈屬於陽脈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並不是很危險的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結、代屬於陰脈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就很危險了。促脈就是脈跳得很快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有時候三下停一下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有時候五下停一下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有時候四五十下才停一下。</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中提到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如果跳五十四次以上才停一次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屬正常。</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以上講的是太陽證下篇。</w:t>
      </w:r>
    </w:p>
    <w:p w:rsidR="00896FA8" w:rsidRPr="003A204A" w:rsidRDefault="006E0D10"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00896FA8" w:rsidRPr="003A204A">
        <w:rPr>
          <w:rFonts w:ascii="PMingLiU" w:eastAsia="PMingLiU" w:hAnsi="PMingLiU" w:hint="eastAsia"/>
          <w:sz w:val="24"/>
          <w:szCs w:val="24"/>
        </w:rPr>
        <w:t>辨陽明病脈證並治法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人體內從胃一直到十二指腸、小腸、大腸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胃旁邊的脾臟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脾臟有一個血管到胃的下方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胃下方的甜肉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中醫叫做「膵肉」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就是西醫的胰臟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中醫的觀念認為胰臟是「脾之大絡」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「脾之大絡」會在「大包穴」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就是在「極泉」下六寸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「淵液」下三寸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就是「大包穴」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所以「大包穴」在管胰臟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中醫認為這整個系統通稱為「脾」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脾臟的血液很多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臟裏面都是藏血的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脾臟的血進入胃的下方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進入血管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讓胃蠕動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然後食物進入十二指腸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膽的苦液、脾和胰的甜液、肝的酸液跑到腸胃裏面幫助消化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張仲景的處方分有大承氣湯、小承氣湯和煮藥的方法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如果大便堵在大腸的地方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湯藥吃下的時候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第一味藥把燥屎打散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第二味掃出來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因為打</w:t>
      </w:r>
      <w:r w:rsidR="00FD1BB2" w:rsidRPr="003A204A">
        <w:rPr>
          <w:rFonts w:ascii="PMingLiU" w:eastAsia="PMingLiU" w:hAnsi="PMingLiU" w:hint="eastAsia"/>
          <w:sz w:val="24"/>
          <w:szCs w:val="24"/>
        </w:rPr>
        <w:t>散</w:t>
      </w:r>
      <w:r w:rsidRPr="003A204A">
        <w:rPr>
          <w:rFonts w:ascii="PMingLiU" w:eastAsia="PMingLiU" w:hAnsi="PMingLiU" w:hint="eastAsia"/>
          <w:sz w:val="24"/>
          <w:szCs w:val="24"/>
        </w:rPr>
        <w:t>的地方很痛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所以第三味藥讓腸子蠕動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把痙攣緩和下來</w:t>
      </w:r>
      <w:r w:rsidR="00E7768D" w:rsidRPr="003A204A">
        <w:rPr>
          <w:rFonts w:ascii="PMingLiU" w:eastAsia="PMingLiU" w:hAnsi="PMingLiU" w:hint="eastAsia"/>
          <w:sz w:val="24"/>
          <w:szCs w:val="24"/>
        </w:rPr>
        <w:t>。</w:t>
      </w:r>
      <w:r w:rsidRPr="003A204A">
        <w:rPr>
          <w:rFonts w:ascii="PMingLiU" w:eastAsia="PMingLiU" w:hAnsi="PMingLiU" w:hint="eastAsia"/>
          <w:sz w:val="24"/>
          <w:szCs w:val="24"/>
        </w:rPr>
        <w:t>小腸進入大腸交接的地方就是盲腸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盲腸下面有段闌尾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很多人大便堵在闌尾這一段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就是急性盲腸炎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慢性盲腸炎就是堵在盲腸這段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如何檢查堵在哪裏？如果脾臟的津液沒有出來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是什麼現象？肝汁沒有辦法分泌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胃裏面津液喪失太多了以後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胃裏面太燥熱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任何東西一遇到熱一定往上升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結果膽汁往上跑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第一個就是跑到嘴巴裏面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會吐苦水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第二逆回肝臟裏面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肝是全身的血臟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膽汁跑到血裏面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造成全身發黃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諸如此類的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在陽明篇裏面一一介紹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所謂陽明就是「腑」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所以陽明篇都是講消化系統所產生的病變。</w:t>
      </w:r>
    </w:p>
    <w:p w:rsidR="00896FA8" w:rsidRPr="003A204A" w:rsidRDefault="007E14A3"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《內經</w:t>
      </w:r>
      <w:r w:rsidR="00E7768D" w:rsidRPr="003A204A">
        <w:rPr>
          <w:rFonts w:ascii="PMingLiU" w:eastAsia="PMingLiU" w:hAnsi="PMingLiU" w:hint="eastAsia"/>
          <w:sz w:val="24"/>
          <w:szCs w:val="24"/>
        </w:rPr>
        <w:t>．</w:t>
      </w:r>
      <w:r w:rsidR="00896FA8" w:rsidRPr="003A204A">
        <w:rPr>
          <w:rFonts w:ascii="PMingLiU" w:eastAsia="PMingLiU" w:hAnsi="PMingLiU" w:hint="eastAsia"/>
          <w:sz w:val="24"/>
          <w:szCs w:val="24"/>
        </w:rPr>
        <w:t>靈樞</w:t>
      </w:r>
      <w:r w:rsidR="00E7768D" w:rsidRPr="003A204A">
        <w:rPr>
          <w:rFonts w:ascii="PMingLiU" w:eastAsia="PMingLiU" w:hAnsi="PMingLiU" w:hint="eastAsia"/>
          <w:sz w:val="24"/>
          <w:szCs w:val="24"/>
        </w:rPr>
        <w:t>》</w:t>
      </w:r>
      <w:r w:rsidR="00896FA8" w:rsidRPr="003A204A">
        <w:rPr>
          <w:rFonts w:ascii="PMingLiU" w:eastAsia="PMingLiU" w:hAnsi="PMingLiU" w:hint="eastAsia"/>
          <w:sz w:val="24"/>
          <w:szCs w:val="24"/>
        </w:rPr>
        <w:t>中與陽明篇有關的章節有師傳第二十九、決氣第三十、腸胃第三十一與陽明篇相互參照。</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一九四．</w:t>
      </w:r>
      <w:r w:rsidR="00896FA8" w:rsidRPr="003A204A">
        <w:rPr>
          <w:rFonts w:ascii="PMingLiU" w:eastAsia="PMingLiU" w:hAnsi="PMingLiU" w:hint="eastAsia"/>
          <w:sz w:val="24"/>
          <w:szCs w:val="24"/>
        </w:rPr>
        <w:t>問曰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『病有「太陽陽明」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有「正陽陽明」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有「少陽陽明」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何謂也？』答曰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『「太陽陽明」者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發汗脾約是也；「正陽陽明」者</w:t>
      </w:r>
      <w:r w:rsidR="00E7768D" w:rsidRPr="003A204A">
        <w:rPr>
          <w:rFonts w:ascii="PMingLiU" w:eastAsia="PMingLiU" w:hAnsi="PMingLiU" w:hint="eastAsia"/>
          <w:sz w:val="24"/>
          <w:szCs w:val="24"/>
        </w:rPr>
        <w:t>，</w:t>
      </w:r>
      <w:r w:rsidR="00896FA8" w:rsidRPr="003A204A">
        <w:rPr>
          <w:rFonts w:ascii="PMingLiU" w:eastAsia="PMingLiU" w:hAnsi="PMingLiU" w:hint="eastAsia"/>
          <w:sz w:val="24"/>
          <w:szCs w:val="24"/>
        </w:rPr>
        <w:t>胃家實是也；「少陽陽明」者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利小便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胃中燥實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大便難是也。』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什麼叫做「太陽陽明」？這個陽明病是從太陽轉過來的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病人原來是太陽病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桂枝湯或麻黃湯或葛根湯吃太過了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津液發散太多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腸胃裏面的津液沒了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大便乾在裏面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就叫做「太陽陽明」。什麼叫做「正陽陽明」？胃家實是也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本來就是大便堵在腸子裏的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《傷寒論》中要把胃當作腸來看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胃、腸子都是陽明。經上面的「少陽經」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腑上面指「三焦」和「膽」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「三焦」是水道出焉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水道的系統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所以如果水利太多了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「三焦」油網有問題的時候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也會造成胃中燥實</w:t>
      </w:r>
      <w:r w:rsidR="00C008BD"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利小便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胃中燥實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大便難是也</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就叫做「少陽陽明」。</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為什麼靠藥下去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能把腸胃裏面的津液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順著三焦油網到皮膚表面上變成汗出來？就是靠刺激脾臟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所以桂枝湯下去了以後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就是靠桂枝和白芍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然後生薑、甘草、大棗把腸胃的津液補足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如果藥開得不對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津液傷得太多了以後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脾臟的運動功能就緩下來了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脾臟的血就沒辦法正常的跑到胃的下方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胃的蠕動功能就漸漸緩下來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食物就慢慢掉下去了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食物掉下來不是因為消化磨碎下來的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食物若堵在腸子裏面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大便出來就像六味地黃丸一樣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像羊大便一樣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所以「脾約」就是脾臟因為發汗發太過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脾臟的功能受到約束。</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一九五．</w:t>
      </w:r>
      <w:r w:rsidR="00896FA8" w:rsidRPr="003A204A">
        <w:rPr>
          <w:rFonts w:ascii="PMingLiU" w:eastAsia="PMingLiU" w:hAnsi="PMingLiU" w:hint="eastAsia"/>
          <w:sz w:val="24"/>
          <w:szCs w:val="24"/>
        </w:rPr>
        <w:t>「陽明」之為病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胃家實是也。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胃家實證</w:t>
      </w:r>
      <w:r w:rsidR="0049194B" w:rsidRPr="003A204A">
        <w:rPr>
          <w:rFonts w:ascii="PMingLiU" w:eastAsia="PMingLiU" w:hAnsi="PMingLiU" w:hint="eastAsia"/>
          <w:sz w:val="24"/>
          <w:szCs w:val="24"/>
        </w:rPr>
        <w:t>：</w:t>
      </w:r>
    </w:p>
    <w:p w:rsidR="00896FA8" w:rsidRPr="003A204A" w:rsidRDefault="00E7768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舌苔黃燥</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舌苔伸出來又黃又乾燥。</w:t>
      </w:r>
    </w:p>
    <w:p w:rsidR="00896FA8" w:rsidRPr="003A204A" w:rsidRDefault="00E7768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大渴飲冷</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猛灌冷水。</w:t>
      </w:r>
    </w:p>
    <w:p w:rsidR="00896FA8" w:rsidRPr="003A204A" w:rsidRDefault="00E7768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「中脘」痛而拒按</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肚子痛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天樞穴壓了很痛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代表大便堵到了。</w:t>
      </w:r>
    </w:p>
    <w:p w:rsidR="00896FA8" w:rsidRPr="003A204A" w:rsidRDefault="00E7768D"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「闕上」痛</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因為腸子裏面有乾燥大便堵到的話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燥氣往上跑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燥氣正好跑到頭上就是「印堂」痛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正頭頂痛也是「陽明」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側邊痛是「少陽」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後面項痛是「太陽」。</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如果大便堵在小腸出來到大腸頭這一段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就是「盲腸」的地方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病人會有一個特殊現象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「右腿弓起方可入眠」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就是晚上睡覺的時候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右腿要弓起來才能睡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因為右腿伸直筋會抽到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要彎起來才比較舒服。</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一九六．</w:t>
      </w:r>
      <w:r w:rsidR="00896FA8" w:rsidRPr="003A204A">
        <w:rPr>
          <w:rFonts w:ascii="PMingLiU" w:eastAsia="PMingLiU" w:hAnsi="PMingLiU" w:hint="eastAsia"/>
          <w:sz w:val="24"/>
          <w:szCs w:val="24"/>
        </w:rPr>
        <w:t>問曰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何緣轉「陽明病」？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答曰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「太陽」、「少陽病」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若小便利與亡津液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胃中乾燥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因轉屬「陽明」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不更衣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此名「陽明」也。</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「太陽」或「少陽病」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如果發汗或攻下太過了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造成腸胃的津液沒了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造成乾燥才轉成陽明</w:t>
      </w:r>
      <w:r w:rsidR="0011369A" w:rsidRPr="003A204A">
        <w:rPr>
          <w:rFonts w:ascii="PMingLiU" w:eastAsia="PMingLiU" w:hAnsi="PMingLiU" w:hint="eastAsia"/>
          <w:sz w:val="24"/>
          <w:szCs w:val="24"/>
        </w:rPr>
        <w:t>。「</w:t>
      </w:r>
      <w:r w:rsidRPr="003A204A">
        <w:rPr>
          <w:rFonts w:ascii="PMingLiU" w:eastAsia="PMingLiU" w:hAnsi="PMingLiU" w:hint="eastAsia"/>
          <w:sz w:val="24"/>
          <w:szCs w:val="24"/>
        </w:rPr>
        <w:t>不更衣</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就是不上廁所。</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一九七．</w:t>
      </w:r>
      <w:r w:rsidR="00896FA8" w:rsidRPr="003A204A">
        <w:rPr>
          <w:rFonts w:ascii="PMingLiU" w:eastAsia="PMingLiU" w:hAnsi="PMingLiU" w:hint="eastAsia"/>
          <w:sz w:val="24"/>
          <w:szCs w:val="24"/>
        </w:rPr>
        <w:t>問曰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外證云何？』答曰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『身熱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汗自出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反惡熱也。』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外證是什麼樣子？</w:t>
      </w:r>
      <w:r w:rsidR="0011369A" w:rsidRPr="003A204A">
        <w:rPr>
          <w:rFonts w:ascii="PMingLiU" w:eastAsia="PMingLiU" w:hAnsi="PMingLiU" w:hint="eastAsia"/>
          <w:sz w:val="24"/>
          <w:szCs w:val="24"/>
        </w:rPr>
        <w:t>「</w:t>
      </w:r>
      <w:r w:rsidRPr="003A204A">
        <w:rPr>
          <w:rFonts w:ascii="PMingLiU" w:eastAsia="PMingLiU" w:hAnsi="PMingLiU" w:hint="eastAsia"/>
          <w:sz w:val="24"/>
          <w:szCs w:val="24"/>
        </w:rPr>
        <w:t>身熱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汗自出</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身體發壯熱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汗一直流出來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津液一直在喪失</w:t>
      </w:r>
      <w:r w:rsidR="0011369A" w:rsidRPr="003A204A">
        <w:rPr>
          <w:rFonts w:ascii="PMingLiU" w:eastAsia="PMingLiU" w:hAnsi="PMingLiU" w:hint="eastAsia"/>
          <w:sz w:val="24"/>
          <w:szCs w:val="24"/>
        </w:rPr>
        <w:t>。「</w:t>
      </w:r>
      <w:r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反惡熱</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陽明無寒證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全是熱證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有寒證的時候一定是在「太陽」和「陽明」之間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為什麼汗一直流出來？因為胃太熱了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胃的津液一直在喪失中。</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一九八．</w:t>
      </w:r>
      <w:r w:rsidR="00896FA8" w:rsidRPr="003A204A">
        <w:rPr>
          <w:rFonts w:ascii="PMingLiU" w:eastAsia="PMingLiU" w:hAnsi="PMingLiU" w:hint="eastAsia"/>
          <w:sz w:val="24"/>
          <w:szCs w:val="24"/>
        </w:rPr>
        <w:t>問曰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『病有得之一日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不發熱而惡寒者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何也？』答曰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『雖得之一日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惡寒將自罷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即自汗出而惡熱也。』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為什麼病有得之一日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不發熱而惡寒者？陽明病剛開始得到的時候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太陽陽明在轉交的時候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還有怕冷的現象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等汗一流出來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表證都沒了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全部變成裏證了。</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一九九．</w:t>
      </w:r>
      <w:r w:rsidR="00896FA8" w:rsidRPr="003A204A">
        <w:rPr>
          <w:rFonts w:ascii="PMingLiU" w:eastAsia="PMingLiU" w:hAnsi="PMingLiU" w:hint="eastAsia"/>
          <w:sz w:val="24"/>
          <w:szCs w:val="24"/>
        </w:rPr>
        <w:t>問曰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『惡寒何故自罷？』答曰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『「陽明」居中土也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萬物所歸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無所復傳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始雖惡寒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二日自止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此為「陽明病」也。』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到陽明的時候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無所復傳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當病邪進入腎臟或成肝癌的時候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其實裏面都是堆積來的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並不是傳經進來的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裏面堆積了太多新陳代謝物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所以最好的方法就是把它清出來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所以道家、修道的人的觀念「斷食」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如果三天不吃東西光喝水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這三天還是會有大便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三天以後就沒有大便了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所以要保持腸胃裏面不要有濁物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身上要清得乾乾淨淨的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身上會有東西堆積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都是腸胃有東西累積起來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再慢慢滲出來的。陽明居中土也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萬物所歸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無所復傳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所以在中醫的觀念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「陽明」是「腑」裏面的最後一道系統。</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w:t>
      </w:r>
      <w:r w:rsidR="00896FA8" w:rsidRPr="003A204A">
        <w:rPr>
          <w:rFonts w:ascii="PMingLiU" w:eastAsia="PMingLiU" w:hAnsi="PMingLiU" w:hint="eastAsia"/>
          <w:sz w:val="24"/>
          <w:szCs w:val="24"/>
        </w:rPr>
        <w:t>本「太陽病」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初得病時發其汗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汗先出不徹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因轉屬「陽明」也。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發汗發過了會轉陽明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還有一種是發汗發不透也會轉陽明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為什麼？濾過性病毒在皮膚表面和抵抗力相抗的時候產生熱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一發汗的時候發掉一部份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還有一部份停在底下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熱邪往裏面走了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造成陽明證。所以麻黃湯、葛根湯要開得恰到好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不傷到津液</w:t>
      </w:r>
      <w:r w:rsidR="00BA3320" w:rsidRPr="003A204A">
        <w:rPr>
          <w:rFonts w:ascii="PMingLiU" w:eastAsia="PMingLiU" w:hAnsi="PMingLiU" w:hint="eastAsia"/>
          <w:sz w:val="24"/>
          <w:szCs w:val="24"/>
        </w:rPr>
        <w:t>，</w:t>
      </w:r>
      <w:r w:rsidRPr="003A204A">
        <w:rPr>
          <w:rFonts w:ascii="PMingLiU" w:eastAsia="PMingLiU" w:hAnsi="PMingLiU" w:hint="eastAsia"/>
          <w:sz w:val="24"/>
          <w:szCs w:val="24"/>
        </w:rPr>
        <w:t>又把濾過性病毒排掉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如果怕開不準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可以先開大劑的藥分三次喝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喝第一碗沒好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再喝第二碗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好了就不要喝了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再喝當場就變成陽明證了。從胃口是否恢復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我們就可以判斷病人好了沒有。</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w:t>
      </w:r>
      <w:r w:rsidR="00896FA8" w:rsidRPr="003A204A">
        <w:rPr>
          <w:rFonts w:ascii="PMingLiU" w:eastAsia="PMingLiU" w:hAnsi="PMingLiU" w:hint="eastAsia"/>
          <w:sz w:val="24"/>
          <w:szCs w:val="24"/>
        </w:rPr>
        <w:t>「傷寒」發熱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而反汗出濈濈然者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是轉屬「陽明」也。</w:t>
      </w:r>
    </w:p>
    <w:p w:rsidR="00896FA8" w:rsidRPr="003A204A" w:rsidRDefault="0011369A"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傷寒發熱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嘔不能食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是少陽證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如果只有這樣子就是「太陽」「少陽」兼證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現在反而流汗出來很多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病人又感覺發熱</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汗出濈濈然者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就是熱而汗出狀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這情形就是病人在發熱又一直在流汗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照理說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傷寒表證不會有汗的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現在有汗就知道病要傳陽明了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會進到陽明的病毒都很厲害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病毒進來的時候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腸胃的津液會去相抗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津液就會一直喪失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病人免疫系統一直在喪失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病毒又趕不出去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津液就會傷到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所以汗一直往外流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就知道傳陽明了。</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w:t>
      </w:r>
      <w:r w:rsidR="00896FA8" w:rsidRPr="003A204A">
        <w:rPr>
          <w:rFonts w:ascii="PMingLiU" w:eastAsia="PMingLiU" w:hAnsi="PMingLiU" w:hint="eastAsia"/>
          <w:sz w:val="24"/>
          <w:szCs w:val="24"/>
        </w:rPr>
        <w:t>「傷寒」三日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「陽明」脈大。</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三日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就是三候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差不多是二十一天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摸到陽明的脈都是很大很紮實的。什麼叫做「脈大」？就是摸上去力量很強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彈起來很強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脈形比較大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「癆脈」也很大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但是中空的。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如果脈是浮的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如果脈是弦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如果脈是大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如果把到脈是又浮又大又弦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代表「太陽」「陽明」「少陽」三陽並病。</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w:t>
      </w:r>
      <w:r w:rsidR="00896FA8" w:rsidRPr="003A204A">
        <w:rPr>
          <w:rFonts w:ascii="PMingLiU" w:eastAsia="PMingLiU" w:hAnsi="PMingLiU" w:hint="eastAsia"/>
          <w:sz w:val="24"/>
          <w:szCs w:val="24"/>
        </w:rPr>
        <w:t>「傷寒」脈浮而緩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手足自溫者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是為繫在「太陰」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「太陰」者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身當發黃</w:t>
      </w:r>
      <w:r w:rsidR="00BA3320" w:rsidRPr="003A204A">
        <w:rPr>
          <w:rFonts w:ascii="PMingLiU" w:eastAsia="PMingLiU" w:hAnsi="PMingLiU" w:hint="eastAsia"/>
          <w:sz w:val="24"/>
          <w:szCs w:val="24"/>
        </w:rPr>
        <w:t>，</w:t>
      </w:r>
      <w:r w:rsidR="00896FA8" w:rsidRPr="003A204A">
        <w:rPr>
          <w:rFonts w:ascii="PMingLiU" w:eastAsia="PMingLiU" w:hAnsi="PMingLiU" w:hint="eastAsia"/>
          <w:sz w:val="24"/>
          <w:szCs w:val="24"/>
        </w:rPr>
        <w:t>若小便自利者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不能發黃</w:t>
      </w:r>
      <w:r w:rsidR="00BA3320" w:rsidRPr="003A204A">
        <w:rPr>
          <w:rFonts w:ascii="PMingLiU" w:eastAsia="PMingLiU" w:hAnsi="PMingLiU" w:hint="eastAsia"/>
          <w:sz w:val="24"/>
          <w:szCs w:val="24"/>
        </w:rPr>
        <w:t>。</w:t>
      </w:r>
      <w:r w:rsidR="00896FA8" w:rsidRPr="003A204A">
        <w:rPr>
          <w:rFonts w:ascii="PMingLiU" w:eastAsia="PMingLiU" w:hAnsi="PMingLiU" w:hint="eastAsia"/>
          <w:sz w:val="24"/>
          <w:szCs w:val="24"/>
        </w:rPr>
        <w:t>至七八日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為「陽明」病也。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浮講的是表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緩就是表裏有點熱而已</w:t>
      </w:r>
      <w:r w:rsidR="00BA3320"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手足自溫者</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就是胃氣非常的足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所以當胃氣沒有的時候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四肢厥逆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所以四逆湯用乾薑</w:t>
      </w:r>
      <w:r w:rsidR="00BA3320" w:rsidRPr="003A204A">
        <w:rPr>
          <w:rFonts w:ascii="PMingLiU" w:eastAsia="PMingLiU" w:hAnsi="PMingLiU" w:hint="eastAsia"/>
          <w:sz w:val="24"/>
          <w:szCs w:val="24"/>
        </w:rPr>
        <w:t>、</w:t>
      </w:r>
      <w:r w:rsidRPr="003A204A">
        <w:rPr>
          <w:rFonts w:ascii="PMingLiU" w:eastAsia="PMingLiU" w:hAnsi="PMingLiU" w:hint="eastAsia"/>
          <w:sz w:val="24"/>
          <w:szCs w:val="24"/>
        </w:rPr>
        <w:t>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讓胃馬上熱起來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所以手腳有溫度就是胃氣很正常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就是腸胃的功能沒問題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而脈浮而緩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如果人食慾不振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就知道病在「太陰」。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太陰講的是脾臟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太陰有問題的時候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病人會有腹滿的現象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腹滿是太陰病的主證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吃東西可以吃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但是不想吃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想吃就是脾臟的功能正常</w:t>
      </w:r>
      <w:r w:rsidR="00BA3320" w:rsidRPr="003A204A">
        <w:rPr>
          <w:rFonts w:ascii="PMingLiU" w:eastAsia="PMingLiU" w:hAnsi="PMingLiU" w:hint="eastAsia"/>
          <w:sz w:val="24"/>
          <w:szCs w:val="24"/>
        </w:rPr>
        <w:t>。</w:t>
      </w:r>
      <w:r w:rsidRPr="003A204A">
        <w:rPr>
          <w:rFonts w:ascii="PMingLiU" w:eastAsia="PMingLiU" w:hAnsi="PMingLiU" w:hint="eastAsia"/>
          <w:sz w:val="24"/>
          <w:szCs w:val="24"/>
        </w:rPr>
        <w:t>想吃正常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不想吃就是不正常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所謂「思能傷脾」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所以如果舌頭吃東西沒有味道的時候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就代表脾臟有問題了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如果脾臟功能緩下來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脾臟一腫大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蠕動就減少了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就是中醫所謂「寒」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脾臟一腫起來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就代表脾的血沒有辦法充分供應胃的下方了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胃就不能正常的蠕動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所以腸胃受到脾臟的影響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肚子就會脹滿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不想吃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如果病人想吃東西就是脾臟恢復了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所以想吃或不想吃都是脾臟在管。</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「太陰者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身當發黃</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為什麼？脾臟本身是脾土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主黃色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三焦裏面的都是油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所以水走在油上很快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三焦油網的來源來自脾臟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如果三焦油網中的油質不夠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用白朮、茯苓來健脾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白朮、茯苓的健脾和桂枝、白芍的健脾不一樣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桂枝、白芍健脾是加強血的循環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這時胃口會開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白朮、茯苓的健脾是讓脾臟分泌黃油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讓三焦很好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所以加白朮、茯苓能夠去濕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增加脾臟的黃油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所以它能調理三焦。這裏說</w:t>
      </w:r>
      <w:r w:rsidR="0011369A" w:rsidRPr="003A204A">
        <w:rPr>
          <w:rFonts w:ascii="PMingLiU" w:eastAsia="PMingLiU" w:hAnsi="PMingLiU" w:hint="eastAsia"/>
          <w:sz w:val="24"/>
          <w:szCs w:val="24"/>
        </w:rPr>
        <w:t>「</w:t>
      </w:r>
      <w:r w:rsidRPr="003A204A">
        <w:rPr>
          <w:rFonts w:ascii="PMingLiU" w:eastAsia="PMingLiU" w:hAnsi="PMingLiU" w:hint="eastAsia"/>
          <w:sz w:val="24"/>
          <w:szCs w:val="24"/>
        </w:rPr>
        <w:t>病在太陰</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代表脾臟的濕土太盛的時候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脾臟的黃油會溢出來</w:t>
      </w:r>
      <w:r w:rsidR="0011369A" w:rsidRPr="003A204A">
        <w:rPr>
          <w:rFonts w:ascii="PMingLiU" w:eastAsia="PMingLiU" w:hAnsi="PMingLiU" w:hint="eastAsia"/>
          <w:sz w:val="24"/>
          <w:szCs w:val="24"/>
        </w:rPr>
        <w:t>。「</w:t>
      </w:r>
      <w:r w:rsidRPr="003A204A">
        <w:rPr>
          <w:rFonts w:ascii="PMingLiU" w:eastAsia="PMingLiU" w:hAnsi="PMingLiU" w:hint="eastAsia"/>
          <w:sz w:val="24"/>
          <w:szCs w:val="24"/>
        </w:rPr>
        <w:t>若小便自利者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不能發黃</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如果小便很順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三焦油網裏面的水能跟著小便走的話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脾的黃油也會跟著小便下來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所以小便會帶一點黃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脾臟的黃油會跟著水散到皮膚表面上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這時候就會看到黃油色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脾臟的黃色會看到「黃汗」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虛的黃是血的顏色。反過來說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治療發黃證就是利小便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像後面去黃的藥、茵陳蒿湯都是利尿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濕有地方宣泄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小便一出來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黃馬上就退掉了。所以小便如果很好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黃就起來了。</w:t>
      </w:r>
      <w:r w:rsidR="0011369A" w:rsidRPr="003A204A">
        <w:rPr>
          <w:rFonts w:ascii="PMingLiU" w:eastAsia="PMingLiU" w:hAnsi="PMingLiU" w:hint="eastAsia"/>
          <w:sz w:val="24"/>
          <w:szCs w:val="24"/>
        </w:rPr>
        <w:t>「</w:t>
      </w:r>
      <w:r w:rsidRPr="003A204A">
        <w:rPr>
          <w:rFonts w:ascii="PMingLiU" w:eastAsia="PMingLiU" w:hAnsi="PMingLiU" w:hint="eastAsia"/>
          <w:sz w:val="24"/>
          <w:szCs w:val="24"/>
        </w:rPr>
        <w:t>至七八日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大便硬者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為陽明也</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這地方講的就是從太陽證進入到陽明證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經過太陰的時候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如果太陰有濕土很盛的現象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這是病在傳經過程。這條辨最主要講的是如何分辨他到底有沒有進入陽明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為什麼在介紹承氣湯前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講這麼多條辨？是強調要明辨什麼時機可以攻下？攻下時候要小心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有時候病人還沒完全純陽明證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就不要急著去攻他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陽明還沒有真正到結實的時候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病人反而會虛掉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就會產生很多後遺症。臨床上看到的時候</w:t>
      </w:r>
      <w:r w:rsidR="00C008BD" w:rsidRPr="003A204A">
        <w:rPr>
          <w:rFonts w:ascii="PMingLiU" w:eastAsia="PMingLiU" w:hAnsi="PMingLiU" w:hint="eastAsia"/>
          <w:sz w:val="24"/>
          <w:szCs w:val="24"/>
        </w:rPr>
        <w:t>，</w:t>
      </w:r>
      <w:bookmarkStart w:id="10" w:name="問題02"/>
      <w:r w:rsidRPr="003A204A">
        <w:rPr>
          <w:rFonts w:ascii="PMingLiU" w:eastAsia="PMingLiU" w:hAnsi="PMingLiU" w:hint="eastAsia"/>
          <w:sz w:val="24"/>
          <w:szCs w:val="24"/>
        </w:rPr>
        <w:t>不是很簡單</w:t>
      </w:r>
      <w:bookmarkEnd w:id="10"/>
      <w:r w:rsidRPr="003A204A">
        <w:rPr>
          <w:rFonts w:ascii="PMingLiU" w:eastAsia="PMingLiU" w:hAnsi="PMingLiU" w:hint="eastAsia"/>
          <w:sz w:val="24"/>
          <w:szCs w:val="24"/>
        </w:rPr>
        <w:t>。</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w:t>
      </w:r>
      <w:r w:rsidR="00896FA8" w:rsidRPr="003A204A">
        <w:rPr>
          <w:rFonts w:ascii="PMingLiU" w:eastAsia="PMingLiU" w:hAnsi="PMingLiU" w:hint="eastAsia"/>
          <w:sz w:val="24"/>
          <w:szCs w:val="24"/>
        </w:rPr>
        <w:t>「傷寒」轉繫「陽明」者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其人濈然微汗出也。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汗的來源是腸胃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病進入陽明的時候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此病是裏實證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這汗出來是實熱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是全身性的出來</w:t>
      </w:r>
      <w:r w:rsidR="00C008BD"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濈然微汗出</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看到病人的時候一定是全身性的汗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如果只有手腳有汗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胃虛的時候會手腳有汗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手腳汗多的病人大多以胃虛來治療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因為胃虛的人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陽氣比較常人衰弱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脾主四肢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胃只剩一點點氣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出來的時候一定到四肢去了。</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w:t>
      </w:r>
      <w:r w:rsidR="00896FA8" w:rsidRPr="003A204A">
        <w:rPr>
          <w:rFonts w:ascii="PMingLiU" w:eastAsia="PMingLiU" w:hAnsi="PMingLiU" w:hint="eastAsia"/>
          <w:sz w:val="24"/>
          <w:szCs w:val="24"/>
        </w:rPr>
        <w:t>「陽明中風」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脈浮而緊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胃中空虛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客氣動膈。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風當成熱來看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陽明如果很熱</w:t>
      </w:r>
      <w:r w:rsidR="00C008BD"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病人口苦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咽乾</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代表經熱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屬於少陽</w:t>
      </w:r>
      <w:r w:rsidR="00C008BD"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腹滿</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太陰證主證就是腹滿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因為脾臟腫大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脾臟功能衰弱以後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脾主運化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造成腸子蠕動減緩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所以腹滿。為什麼會</w:t>
      </w:r>
      <w:r w:rsidR="0011369A" w:rsidRPr="003A204A">
        <w:rPr>
          <w:rFonts w:ascii="PMingLiU" w:eastAsia="PMingLiU" w:hAnsi="PMingLiU" w:hint="eastAsia"/>
          <w:sz w:val="24"/>
          <w:szCs w:val="24"/>
        </w:rPr>
        <w:t>「</w:t>
      </w:r>
      <w:r w:rsidRPr="003A204A">
        <w:rPr>
          <w:rFonts w:ascii="PMingLiU" w:eastAsia="PMingLiU" w:hAnsi="PMingLiU" w:hint="eastAsia"/>
          <w:sz w:val="24"/>
          <w:szCs w:val="24"/>
        </w:rPr>
        <w:t>微喘</w:t>
      </w:r>
      <w:r w:rsidR="0011369A" w:rsidRPr="003A204A">
        <w:rPr>
          <w:rFonts w:ascii="PMingLiU" w:eastAsia="PMingLiU" w:hAnsi="PMingLiU" w:hint="eastAsia"/>
          <w:sz w:val="24"/>
          <w:szCs w:val="24"/>
        </w:rPr>
        <w:t>」</w:t>
      </w:r>
      <w:r w:rsidRPr="003A204A">
        <w:rPr>
          <w:rFonts w:ascii="PMingLiU" w:eastAsia="PMingLiU" w:hAnsi="PMingLiU" w:hint="eastAsia"/>
          <w:sz w:val="24"/>
          <w:szCs w:val="24"/>
        </w:rPr>
        <w:t>？正常的氣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陽氣往上升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陰氣往下走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如果堵在這不動的時候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上焦下焦不通利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就會有微喘。</w:t>
      </w:r>
      <w:r w:rsidR="0011369A"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惡寒</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代表有表證</w:t>
      </w:r>
      <w:r w:rsidR="0011369A" w:rsidRPr="003A204A">
        <w:rPr>
          <w:rFonts w:ascii="PMingLiU" w:eastAsia="PMingLiU" w:hAnsi="PMingLiU" w:hint="eastAsia"/>
          <w:sz w:val="24"/>
          <w:szCs w:val="24"/>
        </w:rPr>
        <w:t>。「</w:t>
      </w:r>
      <w:r w:rsidRPr="003A204A">
        <w:rPr>
          <w:rFonts w:ascii="PMingLiU" w:eastAsia="PMingLiU" w:hAnsi="PMingLiU" w:hint="eastAsia"/>
          <w:sz w:val="24"/>
          <w:szCs w:val="24"/>
        </w:rPr>
        <w:t>脈浮而緊</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浮代表有表熱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緊代表實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如果浮緊代表「表實」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等於表寒裏實的現象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如果這病人有少陽證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有太陰證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又有傷寒表證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兼有陽明證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不管是太陽兼有陽明或少陽兼有陽明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只要是陽明證兼有太陽少陽熱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絕對不可以用陽明證攻下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因為陽明還沒有結實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如果結實了就是全身會流汗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如果還沒有結實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有太陽證或少陽證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一定要先解太陽或先解少陽</w:t>
      </w:r>
      <w:r w:rsidR="0011369A" w:rsidRPr="003A204A">
        <w:rPr>
          <w:rFonts w:ascii="PMingLiU" w:eastAsia="PMingLiU" w:hAnsi="PMingLiU" w:hint="eastAsia"/>
          <w:sz w:val="24"/>
          <w:szCs w:val="24"/>
        </w:rPr>
        <w:t>。「</w:t>
      </w:r>
      <w:r w:rsidRPr="003A204A">
        <w:rPr>
          <w:rFonts w:ascii="PMingLiU" w:eastAsia="PMingLiU" w:hAnsi="PMingLiU" w:hint="eastAsia"/>
          <w:sz w:val="24"/>
          <w:szCs w:val="24"/>
        </w:rPr>
        <w:t>若下之</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人的免疫系統抵抗力都是靠腸胃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結果一攻下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免疫系統的來源都被幹掉了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結果免疫系統倒退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表邪入裏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一入裏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進入三焦、橫膈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胃中空虛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客氣動膈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腸胃都空了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一入裏就進入膈間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此時絕對不可以直接解陽明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如果要表裏一起解的話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太陽兼有陽明是桂枝湯加大黃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桂枝湯解太陽表證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大黃去陽明的實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少陽兼有陽明是用大柴胡湯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這條辨反過來說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要確定陽明證全部是實證的時候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而且沒有表證才可以攻下。</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名「中風」</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名「中寒」。</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陽明證如果能吃東西代表中熱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胃的蠕動很快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如果不能食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就是胃寒了。攻下的時候分「寒實」、「熱實」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「寒實」就是有東西堵到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堵到的原因是腸胃沒蠕動了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舌苔白的；「熱實」是東西堵在裏面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因為津液乾掉了堵在裏面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嚴重的舌苔都翻起來了。</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若「中寒」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手足濈濈然汗出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此欲作「固瘕」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必大便初硬後溏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以胃中冷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水穀不別故也。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如果胃裏面不能蠕動了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不能吃東西了</w:t>
      </w:r>
      <w:r w:rsidR="0011369A"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為什麼？因為腸胃不蠕動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胃火太小了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水喝下去都不能氣化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水都停在裏面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東西下不來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水下不去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運化的功能不好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小便也不能正常了</w:t>
      </w:r>
      <w:r w:rsidR="0011369A" w:rsidRPr="003A204A">
        <w:rPr>
          <w:rFonts w:ascii="PMingLiU" w:eastAsia="PMingLiU" w:hAnsi="PMingLiU" w:hint="eastAsia"/>
          <w:sz w:val="24"/>
          <w:szCs w:val="24"/>
        </w:rPr>
        <w:t>。「</w:t>
      </w:r>
      <w:r w:rsidRPr="003A204A">
        <w:rPr>
          <w:rFonts w:ascii="PMingLiU" w:eastAsia="PMingLiU" w:hAnsi="PMingLiU" w:hint="eastAsia"/>
          <w:sz w:val="24"/>
          <w:szCs w:val="24"/>
        </w:rPr>
        <w:t>手足濈濈然汗出</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手腳汗出代表胃虛掉了</w:t>
      </w:r>
      <w:r w:rsidR="00636FEA"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固瘕</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固瘕就是頑固的下利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這腸胃都沒有蠕動</w:t>
      </w:r>
      <w:r w:rsidR="00636FEA" w:rsidRPr="003A204A">
        <w:rPr>
          <w:rFonts w:ascii="PMingLiU" w:eastAsia="PMingLiU" w:hAnsi="PMingLiU" w:hint="eastAsia"/>
          <w:sz w:val="24"/>
          <w:szCs w:val="24"/>
        </w:rPr>
        <w:t>。</w:t>
      </w:r>
      <w:r w:rsidRPr="003A204A">
        <w:rPr>
          <w:rFonts w:ascii="PMingLiU" w:eastAsia="PMingLiU" w:hAnsi="PMingLiU" w:hint="eastAsia"/>
          <w:sz w:val="24"/>
          <w:szCs w:val="24"/>
        </w:rPr>
        <w:t>為什麼會拉出來？因為食物爛掉慢慢的流出來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實際上是因為胃沒有蠕動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但是胃沒有蠕動並不代表胃裏面沒有津液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病人準備變成長久的下利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所以如果這人只有手腳有汗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腸胃很虛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胃氣不足才會有這現象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這人必大便初硬後溏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剛開始大便很硬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後來就溏瀉下來了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裏面沒有辦法消化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食物就腐爛掉了</w:t>
      </w:r>
      <w:r w:rsidR="00636FEA"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以胃中冷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水穀不別故也</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因為胃裏面太寒了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喝進去的水和吃的五穀雜糧混在一起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喝的水沒辦法氣化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吃的食物又沒完全消化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水和穀就一起從大便出來。所以遇到這種長年下利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大便又沒有什麼味道就是「胃寒」。這種情形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我們可以用到甘草乾薑湯或者是吳茱萸湯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依照症狀來決定。</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大便自調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小便反不利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其人骨節疼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翕翕如有熱狀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奄然發煩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濈然汗出而解者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此水不勝穀氣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與汗共併</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脈緊則愈。</w:t>
      </w:r>
    </w:p>
    <w:p w:rsidR="00896FA8" w:rsidRPr="003A204A" w:rsidRDefault="0011369A"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想吃東西就是脾臟功能很好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但是不見得已經開始吃東西了</w:t>
      </w:r>
      <w:r w:rsidR="00636FE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大便自調</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大便正常</w:t>
      </w:r>
      <w:r w:rsidR="00636FE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小便反不利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其人骨節疼</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因為吃進去的食物沒有辦法供應營養</w:t>
      </w:r>
      <w:r w:rsidR="00636FE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翕翕有如熱狀</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胃的蠕動不是很好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蠕動正常的時候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就把營養消化給四肢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有時候又沒有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所以會感覺一陣一陣的熱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就像冬天的時候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肚子餓的時候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會覺得更冷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吃了東西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縱使東西是冷的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也會馬上覺得熱起來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所以體溫的恢復就是胃的功能</w:t>
      </w:r>
      <w:r w:rsidR="00636FE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奄然發煩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濈然汗出而解者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就是胃氣要回來了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產生這樣的原因就是此</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水不勝穀氣</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水和食物不一樣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水到胃裏面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是靠胃的熱力把它蒸發出來的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食物吃到胃裏面磨碎是靠脾臟的功能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水道和穀道不一樣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水不勝穀氣就是脾臟的功能很好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胃的熱量不夠</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脈緊則愈</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脈一緊代表裏實起來了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裏面一實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代表胃熱回來了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胃開始消化東西了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這種人不需要治療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這條辨講病人的體力很好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自然而然恢復的現象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小便不利只是一時的。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病從太陽進入少陽或進入半陽明的時候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看病人自己會不會恢復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如果自己的胃氣會恢復最好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寧可不給他吃藥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如果只有兩個選擇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一是吃抗生素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一是不吃藥自己好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寧可選擇不吃藥自己好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中西醫的講法是一樣的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陽明篇有時候不需要處方</w:t>
      </w:r>
      <w:r w:rsidR="00636FEA" w:rsidRPr="003A204A">
        <w:rPr>
          <w:rFonts w:ascii="PMingLiU" w:eastAsia="PMingLiU" w:hAnsi="PMingLiU" w:hint="eastAsia"/>
          <w:sz w:val="24"/>
          <w:szCs w:val="24"/>
        </w:rPr>
        <w:t>，</w:t>
      </w:r>
      <w:r w:rsidRPr="003A204A">
        <w:rPr>
          <w:rFonts w:ascii="PMingLiU" w:eastAsia="PMingLiU" w:hAnsi="PMingLiU" w:hint="eastAsia"/>
          <w:sz w:val="24"/>
          <w:szCs w:val="24"/>
        </w:rPr>
        <w:t>不管是輕病或重病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一吃完藥胃口大開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這病就回來了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如果沒有就很危險。</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欲解時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從申至戌上。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申是下午三點到五點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戌是七點到九點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從申至戌上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中醫叫「日晡」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太陽病欲解時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巳至</w:t>
      </w:r>
      <w:r w:rsidR="00636FEA" w:rsidRPr="003A204A">
        <w:rPr>
          <w:rFonts w:ascii="PMingLiU" w:eastAsia="PMingLiU" w:hAnsi="PMingLiU" w:hint="eastAsia"/>
          <w:sz w:val="24"/>
          <w:szCs w:val="24"/>
        </w:rPr>
        <w:t>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上午九點到下午一點。</w:t>
      </w:r>
      <w:r w:rsidR="0011369A" w:rsidRPr="003A204A">
        <w:rPr>
          <w:rFonts w:ascii="PMingLiU" w:eastAsia="PMingLiU" w:hAnsi="PMingLiU" w:hint="eastAsia"/>
          <w:sz w:val="24"/>
          <w:szCs w:val="24"/>
        </w:rPr>
        <w:t>「</w:t>
      </w:r>
      <w:r w:rsidRPr="003A204A">
        <w:rPr>
          <w:rFonts w:ascii="PMingLiU" w:eastAsia="PMingLiU" w:hAnsi="PMingLiU" w:hint="eastAsia"/>
          <w:sz w:val="24"/>
          <w:szCs w:val="24"/>
        </w:rPr>
        <w:t>陽明病欲解時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從申至戌上</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下午三點到晚上九點。平常陽明有病的時候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也會在這段時間發熱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中醫叫做發「潮熱」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到了傍晚的時候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就是日晡的時候發潮熱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就是標準的陽明熱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有一種發燒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每天下午的時候就發燒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燒到晚上七點就退了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這時候問病人大便好不好？大便好就是「白虎湯」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大便不好就是「承氣湯」。</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攻其熱必噦</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胃中虛冷故也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以其人本虛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故攻其熱必噦。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陽明病是腸胃科的問題</w:t>
      </w:r>
      <w:r w:rsidR="00C008BD"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不能食</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陽明病不能吃東西了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代表胃不蠕動了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就是胃虛寒的時候</w:t>
      </w:r>
      <w:r w:rsidR="00C008BD"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攻其熱必噦</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中藥裏所有攻熱的藥都是寒涼的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像白虎湯裏的石膏、知母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其他如大黃、黃芩、黃連、茵陳、梔子、連翹、銀花、薄荷、犀角等都是寒涼的藥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胃本來就是寒了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再一攻就更寒了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噦就是嗝氣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「噦」在胃氣將絕的時候會看到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因為胃剛好在膈的地方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平常胃的蠕動剛好跟著膈的蠕動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人自己沒有感覺而已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呼吸的時候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橫膈膜會上下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當吸氣的時候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橫膈膜降下去正好頂到胃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若一吸氣橫膈膜就反彈回來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就會一直在膈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也就是寒涼的藥把胃的蠕動減緩了。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胃完全虛掉的時候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最重的用「茯苓四逆湯」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再輕的用「理中湯」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更輕的用「吳茱萸湯」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「吳茱萸湯」是治療「胃下垂」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用「理中湯」已經是比較危險了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「茯苓四逆湯」是已經快掛了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胃裏面不受五穀了才會用到。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這條辨是講千萬不要把「不吃東西」就以為是陽明堵到東西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若不明辨寒熱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一開寒涼的藥造成病人打嗝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反過來說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吃到寒涼藥會打嗝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就知道胃本來就是寒涼的。</w:t>
      </w:r>
    </w:p>
    <w:p w:rsidR="00896FA8" w:rsidRPr="003A204A" w:rsidRDefault="0011369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二一一．</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食難用飽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飽則微煩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必小便難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此欲作「穀疸」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腹滿如故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脈遲故也。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陽明病是腸胃的問題</w:t>
      </w:r>
      <w:r w:rsidR="00C008BD"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脈遲</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照理說就是裏面發炎了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或腸裏面堵到了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問有沒有大便？答曰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有而且下利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就是他有虛熱</w:t>
      </w:r>
      <w:r w:rsidR="00636FEA"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食難用飽</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吃一點就飽了</w:t>
      </w:r>
      <w:r w:rsidR="00636FEA" w:rsidRPr="003A204A">
        <w:rPr>
          <w:rFonts w:ascii="PMingLiU" w:eastAsia="PMingLiU" w:hAnsi="PMingLiU" w:hint="eastAsia"/>
          <w:sz w:val="24"/>
          <w:szCs w:val="24"/>
        </w:rPr>
        <w:t>。</w:t>
      </w:r>
      <w:r w:rsidR="0011369A" w:rsidRPr="003A204A">
        <w:rPr>
          <w:rFonts w:ascii="PMingLiU" w:eastAsia="PMingLiU" w:hAnsi="PMingLiU" w:hint="eastAsia"/>
          <w:sz w:val="24"/>
          <w:szCs w:val="24"/>
        </w:rPr>
        <w:t>「</w:t>
      </w:r>
      <w:r w:rsidRPr="003A204A">
        <w:rPr>
          <w:rFonts w:ascii="PMingLiU" w:eastAsia="PMingLiU" w:hAnsi="PMingLiU" w:hint="eastAsia"/>
          <w:sz w:val="24"/>
          <w:szCs w:val="24"/>
        </w:rPr>
        <w:t>飽則微煩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必小便難</w:t>
      </w:r>
      <w:r w:rsidR="0011369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此欲作「穀疸」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造成這些現象大部份的原因是肝、膽、胰分泌的消化液不夠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使腸胃的消化不是很好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腸胃就虛寒掉了</w:t>
      </w:r>
      <w:r w:rsidR="00636FEA" w:rsidRPr="003A204A">
        <w:rPr>
          <w:rFonts w:ascii="PMingLiU" w:eastAsia="PMingLiU" w:hAnsi="PMingLiU" w:hint="eastAsia"/>
          <w:sz w:val="24"/>
          <w:szCs w:val="24"/>
        </w:rPr>
        <w:t>。</w:t>
      </w:r>
      <w:r w:rsidR="005F32E2" w:rsidRPr="003A204A">
        <w:rPr>
          <w:rFonts w:ascii="PMingLiU" w:eastAsia="PMingLiU" w:hAnsi="PMingLiU" w:hint="eastAsia"/>
          <w:sz w:val="24"/>
          <w:szCs w:val="24"/>
        </w:rPr>
        <w:t>「</w:t>
      </w:r>
      <w:r w:rsidRPr="003A204A">
        <w:rPr>
          <w:rFonts w:ascii="PMingLiU" w:eastAsia="PMingLiU" w:hAnsi="PMingLiU" w:hint="eastAsia"/>
          <w:sz w:val="24"/>
          <w:szCs w:val="24"/>
        </w:rPr>
        <w:t>飽則微煩</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胃裏面的東西不能消化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吃下去的東西撐在胃裏面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人會感覺到微煩。為什麼會頭眩？人吃東西後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營養第一供應到腦部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現在胃虛寒掉了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食物不能消化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沒有營養供應頭部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就會有缺血的現象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所以會頭昏。消化系統不正常的時候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小便也會不正常</w:t>
      </w:r>
      <w:r w:rsidR="00C008BD" w:rsidRPr="003A204A">
        <w:rPr>
          <w:rFonts w:ascii="PMingLiU" w:eastAsia="PMingLiU" w:hAnsi="PMingLiU" w:hint="eastAsia"/>
          <w:sz w:val="24"/>
          <w:szCs w:val="24"/>
        </w:rPr>
        <w:t>，</w:t>
      </w:r>
      <w:r w:rsidR="005F32E2" w:rsidRPr="003A204A">
        <w:rPr>
          <w:rFonts w:ascii="PMingLiU" w:eastAsia="PMingLiU" w:hAnsi="PMingLiU" w:hint="eastAsia"/>
          <w:sz w:val="24"/>
          <w:szCs w:val="24"/>
        </w:rPr>
        <w:t>「</w:t>
      </w:r>
      <w:r w:rsidRPr="003A204A">
        <w:rPr>
          <w:rFonts w:ascii="PMingLiU" w:eastAsia="PMingLiU" w:hAnsi="PMingLiU" w:hint="eastAsia"/>
          <w:sz w:val="24"/>
          <w:szCs w:val="24"/>
        </w:rPr>
        <w:t>必小便難</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這不正常不見得是量多量少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可能次數多量少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或小便小幾滴出來</w:t>
      </w:r>
      <w:r w:rsidR="005F32E2" w:rsidRPr="003A204A">
        <w:rPr>
          <w:rFonts w:ascii="PMingLiU" w:eastAsia="PMingLiU" w:hAnsi="PMingLiU" w:hint="eastAsia"/>
          <w:sz w:val="24"/>
          <w:szCs w:val="24"/>
        </w:rPr>
        <w:t>。</w:t>
      </w:r>
      <w:r w:rsidRPr="003A204A">
        <w:rPr>
          <w:rFonts w:ascii="PMingLiU" w:eastAsia="PMingLiU" w:hAnsi="PMingLiU" w:hint="eastAsia"/>
          <w:sz w:val="24"/>
          <w:szCs w:val="24"/>
        </w:rPr>
        <w:t>消化不好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因為脾臟功能不好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濕會越來越盛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濕是往下的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一般來說濕會往下停在下焦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如果濕太多堵到了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小便自然會減少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代表濕有管道排掉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造成虛寒的原因就是裏面濕太盛了</w:t>
      </w:r>
      <w:r w:rsidR="00636FEA" w:rsidRPr="003A204A">
        <w:rPr>
          <w:rFonts w:ascii="PMingLiU" w:eastAsia="PMingLiU" w:hAnsi="PMingLiU" w:hint="eastAsia"/>
          <w:sz w:val="24"/>
          <w:szCs w:val="24"/>
        </w:rPr>
        <w:t>。</w:t>
      </w:r>
      <w:r w:rsidRPr="003A204A">
        <w:rPr>
          <w:rFonts w:ascii="PMingLiU" w:eastAsia="PMingLiU" w:hAnsi="PMingLiU" w:hint="eastAsia"/>
          <w:sz w:val="24"/>
          <w:szCs w:val="24"/>
        </w:rPr>
        <w:t>濕氣太重了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濕堵在裏面就全身發黃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就是「穀疸」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因為消化系統裏面有肝、脾、膽的分泌液進來消化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現在肝臟和脾臟的功能都不好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濕就會越來越盛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功能不好的時候就是腫起來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雖下之腹滿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攻下了就應該不會腹滿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這腹滿是脾臟的腫大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是濕堵在裏面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脈會變得很緩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如果有這類腫的現象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病人一定會發黃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甚至可說發黃的病人必是中濕的。</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二一二．</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法當多汗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其身如蟲行皮中狀者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此以久虛故也。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陽明病應該是汗很多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這流汗不是但頭汗出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而是全身性的流汗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所以常常沒事全身性的流汗就是陽明病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其他的病不會這樣的流汗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現在反無汗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為什麼？因為裏面虛了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腸胃津液沒了</w:t>
      </w:r>
      <w:r w:rsidR="00C008BD" w:rsidRPr="003A204A">
        <w:rPr>
          <w:rFonts w:ascii="PMingLiU" w:eastAsia="PMingLiU" w:hAnsi="PMingLiU" w:hint="eastAsia"/>
          <w:sz w:val="24"/>
          <w:szCs w:val="24"/>
        </w:rPr>
        <w:t>，</w:t>
      </w:r>
      <w:r w:rsidR="005F32E2" w:rsidRPr="003A204A">
        <w:rPr>
          <w:rFonts w:ascii="PMingLiU" w:eastAsia="PMingLiU" w:hAnsi="PMingLiU" w:hint="eastAsia"/>
          <w:sz w:val="24"/>
          <w:szCs w:val="24"/>
        </w:rPr>
        <w:t>「</w:t>
      </w:r>
      <w:r w:rsidRPr="003A204A">
        <w:rPr>
          <w:rFonts w:ascii="PMingLiU" w:eastAsia="PMingLiU" w:hAnsi="PMingLiU" w:hint="eastAsia"/>
          <w:sz w:val="24"/>
          <w:szCs w:val="24"/>
        </w:rPr>
        <w:t>其身如蟲行皮中狀者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此以久虛故也</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胃裏面的津液先到皮膚再到外面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但津液不足時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汗出了汗腺但是並沒有離開毛孔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汗就停在皮膚表面下很癢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讓胃的津液一回來就沒了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所以可用「桂枝湯加黃耆」。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汪琥曰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『「陽明」無汗證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仍宜用「葛根湯」主之。』參考就好了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臨證處方會變。</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二一三．</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二三日嘔而咳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必苦頭痛</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若不咳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手足不厥者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頭不痛。</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汗和尿同源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例如冬天天氣寒冷的時候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衣服穿少些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小便量就會多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因為皮膚和外界的空氣是相通的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皮膚毛孔受到空氣的冷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就收斂起來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水一定要發散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發散不掉就會從小便排出來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636FEA" w:rsidRPr="003A204A">
        <w:rPr>
          <w:rFonts w:ascii="PMingLiU" w:eastAsia="PMingLiU" w:hAnsi="PMingLiU" w:hint="eastAsia"/>
          <w:sz w:val="24"/>
          <w:szCs w:val="24"/>
        </w:rPr>
        <w:t>冬</w:t>
      </w:r>
      <w:r w:rsidRPr="003A204A">
        <w:rPr>
          <w:rFonts w:ascii="PMingLiU" w:eastAsia="PMingLiU" w:hAnsi="PMingLiU" w:hint="eastAsia"/>
          <w:sz w:val="24"/>
          <w:szCs w:val="24"/>
        </w:rPr>
        <w:t>天衣服穿得多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小便就少了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所以汗和尿屬同源</w:t>
      </w:r>
      <w:r w:rsidR="00636FEA" w:rsidRPr="003A204A">
        <w:rPr>
          <w:rFonts w:ascii="PMingLiU" w:eastAsia="PMingLiU" w:hAnsi="PMingLiU" w:hint="eastAsia"/>
          <w:sz w:val="24"/>
          <w:szCs w:val="24"/>
        </w:rPr>
        <w:t>，</w:t>
      </w:r>
      <w:r w:rsidRPr="003A204A">
        <w:rPr>
          <w:rFonts w:ascii="PMingLiU" w:eastAsia="PMingLiU" w:hAnsi="PMingLiU" w:hint="eastAsia"/>
          <w:sz w:val="24"/>
          <w:szCs w:val="24"/>
        </w:rPr>
        <w:t>而現在陽明病應該汗很多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w:t>
      </w:r>
      <w:r w:rsidR="005F32E2" w:rsidRPr="003A204A">
        <w:rPr>
          <w:rFonts w:ascii="PMingLiU" w:eastAsia="PMingLiU" w:hAnsi="PMingLiU" w:hint="eastAsia"/>
          <w:sz w:val="24"/>
          <w:szCs w:val="24"/>
        </w:rPr>
        <w:t>「</w:t>
      </w:r>
      <w:r w:rsidRPr="003A204A">
        <w:rPr>
          <w:rFonts w:ascii="PMingLiU" w:eastAsia="PMingLiU" w:hAnsi="PMingLiU" w:hint="eastAsia"/>
          <w:sz w:val="24"/>
          <w:szCs w:val="24"/>
        </w:rPr>
        <w:t>反無汗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而小便利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二三日嘔而咳</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陽明病一定沒有嘔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嘔一定在少陽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咳是在太陽</w:t>
      </w:r>
      <w:r w:rsidR="00636FEA" w:rsidRPr="003A204A">
        <w:rPr>
          <w:rFonts w:ascii="PMingLiU" w:eastAsia="PMingLiU" w:hAnsi="PMingLiU" w:hint="eastAsia"/>
          <w:sz w:val="24"/>
          <w:szCs w:val="24"/>
        </w:rPr>
        <w:t>。</w:t>
      </w:r>
      <w:r w:rsidR="005F32E2" w:rsidRPr="003A204A">
        <w:rPr>
          <w:rFonts w:ascii="PMingLiU" w:eastAsia="PMingLiU" w:hAnsi="PMingLiU" w:hint="eastAsia"/>
          <w:sz w:val="24"/>
          <w:szCs w:val="24"/>
        </w:rPr>
        <w:t>「</w:t>
      </w:r>
      <w:r w:rsidRPr="003A204A">
        <w:rPr>
          <w:rFonts w:ascii="PMingLiU" w:eastAsia="PMingLiU" w:hAnsi="PMingLiU" w:hint="eastAsia"/>
          <w:sz w:val="24"/>
          <w:szCs w:val="24"/>
        </w:rPr>
        <w:t>手足厥者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必苦頭痛</w:t>
      </w:r>
      <w:r w:rsidR="005F32E2" w:rsidRPr="003A204A">
        <w:rPr>
          <w:rFonts w:ascii="PMingLiU" w:eastAsia="PMingLiU" w:hAnsi="PMingLiU" w:hint="eastAsia"/>
          <w:sz w:val="24"/>
          <w:szCs w:val="24"/>
        </w:rPr>
        <w:t>」</w:t>
      </w:r>
      <w:r w:rsidR="00636FEA" w:rsidRPr="003A204A">
        <w:rPr>
          <w:rFonts w:ascii="PMingLiU" w:eastAsia="PMingLiU" w:hAnsi="PMingLiU" w:hint="eastAsia"/>
          <w:sz w:val="24"/>
          <w:szCs w:val="24"/>
        </w:rPr>
        <w:t>，</w:t>
      </w:r>
      <w:r w:rsidRPr="003A204A">
        <w:rPr>
          <w:rFonts w:ascii="PMingLiU" w:eastAsia="PMingLiU" w:hAnsi="PMingLiU" w:hint="eastAsia"/>
          <w:sz w:val="24"/>
          <w:szCs w:val="24"/>
        </w:rPr>
        <w:t>手腳四肢稟氣於胃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所以手腳一冰冷的時候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代表胃氣不足了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所以手足厥者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代表胃氣虛掉了</w:t>
      </w:r>
      <w:r w:rsidR="00636FEA" w:rsidRPr="003A204A">
        <w:rPr>
          <w:rFonts w:ascii="PMingLiU" w:eastAsia="PMingLiU" w:hAnsi="PMingLiU" w:hint="eastAsia"/>
          <w:sz w:val="24"/>
          <w:szCs w:val="24"/>
        </w:rPr>
        <w:t>。</w:t>
      </w:r>
      <w:r w:rsidRPr="003A204A">
        <w:rPr>
          <w:rFonts w:ascii="PMingLiU" w:eastAsia="PMingLiU" w:hAnsi="PMingLiU" w:hint="eastAsia"/>
          <w:sz w:val="24"/>
          <w:szCs w:val="24"/>
        </w:rPr>
        <w:t>必苦頭痛</w:t>
      </w:r>
      <w:r w:rsidR="00636FEA" w:rsidRPr="003A204A">
        <w:rPr>
          <w:rFonts w:ascii="PMingLiU" w:eastAsia="PMingLiU" w:hAnsi="PMingLiU" w:hint="eastAsia"/>
          <w:sz w:val="24"/>
          <w:szCs w:val="24"/>
        </w:rPr>
        <w:t>，</w:t>
      </w:r>
      <w:r w:rsidRPr="003A204A">
        <w:rPr>
          <w:rFonts w:ascii="PMingLiU" w:eastAsia="PMingLiU" w:hAnsi="PMingLiU" w:hint="eastAsia"/>
          <w:sz w:val="24"/>
          <w:szCs w:val="24"/>
        </w:rPr>
        <w:t>胃氣正常的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第一食物殘渣往下走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吸收營養往頭部走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所以吃東西第一頭會流汗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如果胃氣不足了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病人的頭會痛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這不是熱氣往上衝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而是寒氣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寒氣往上衝病人也會頭痛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如果是熱氣往上升的話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病人是「闕上痛」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如果是寒的頭痛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是整個頭在痛</w:t>
      </w:r>
      <w:r w:rsidR="00636FEA" w:rsidRPr="003A204A">
        <w:rPr>
          <w:rFonts w:ascii="PMingLiU" w:eastAsia="PMingLiU" w:hAnsi="PMingLiU" w:hint="eastAsia"/>
          <w:sz w:val="24"/>
          <w:szCs w:val="24"/>
        </w:rPr>
        <w:t>。</w:t>
      </w:r>
      <w:r w:rsidR="005F32E2" w:rsidRPr="003A204A">
        <w:rPr>
          <w:rFonts w:ascii="PMingLiU" w:eastAsia="PMingLiU" w:hAnsi="PMingLiU" w:hint="eastAsia"/>
          <w:sz w:val="24"/>
          <w:szCs w:val="24"/>
        </w:rPr>
        <w:t>「</w:t>
      </w:r>
      <w:r w:rsidRPr="003A204A">
        <w:rPr>
          <w:rFonts w:ascii="PMingLiU" w:eastAsia="PMingLiU" w:hAnsi="PMingLiU" w:hint="eastAsia"/>
          <w:sz w:val="24"/>
          <w:szCs w:val="24"/>
        </w:rPr>
        <w:t>若不咳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手足不厥者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頭不痛</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不嘔代表腸胃沒有問題。</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二一四．</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故能食</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若咳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其人必咽痛</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若不咳者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咽不痛。</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陽明病就是腸胃的問題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為什麼張仲景講不惡寒？就是病在陽明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如果惡寒就是病在太陽或少陽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陽明證看不到怕冷的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故能食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所以腸胃的蠕動很正常。</w:t>
      </w:r>
      <w:r w:rsidR="005F32E2" w:rsidRPr="003A204A">
        <w:rPr>
          <w:rFonts w:ascii="PMingLiU" w:eastAsia="PMingLiU" w:hAnsi="PMingLiU" w:hint="eastAsia"/>
          <w:sz w:val="24"/>
          <w:szCs w:val="24"/>
        </w:rPr>
        <w:t>「</w:t>
      </w:r>
      <w:r w:rsidRPr="003A204A">
        <w:rPr>
          <w:rFonts w:ascii="PMingLiU" w:eastAsia="PMingLiU" w:hAnsi="PMingLiU" w:hint="eastAsia"/>
          <w:sz w:val="24"/>
          <w:szCs w:val="24"/>
        </w:rPr>
        <w:t>若咳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其人必咽痛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若不咳者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咽不痛</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為什麼要講喉嚨痛和喉嚨不痛？因為人的胃氣是上衝的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當胃氣過熱的時候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肺本身在胃的上方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肺在中醫裏是「燥金」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本來肺就已經很燥了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所以它可以分佈水</w:t>
      </w:r>
      <w:r w:rsidR="00636FEA" w:rsidRPr="003A204A">
        <w:rPr>
          <w:rFonts w:ascii="PMingLiU" w:eastAsia="PMingLiU" w:hAnsi="PMingLiU" w:hint="eastAsia"/>
          <w:sz w:val="24"/>
          <w:szCs w:val="24"/>
        </w:rPr>
        <w:t>分</w:t>
      </w:r>
      <w:r w:rsidRPr="003A204A">
        <w:rPr>
          <w:rFonts w:ascii="PMingLiU" w:eastAsia="PMingLiU" w:hAnsi="PMingLiU" w:hint="eastAsia"/>
          <w:sz w:val="24"/>
          <w:szCs w:val="24"/>
        </w:rPr>
        <w:t>到四肢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胃熱再往上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肺的燥會增加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病人會咳嗽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也衝到喉嚨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喉嚨就會發炎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熱一定要先經過肺才能到喉嚨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所以肺要先咳嗽才會喉嚨痛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肺都沒有咳嗽就不會喉嚨痛了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這咽痛完全是胃熱引起的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所以胃如果蠕動得太快的時候就會有這種現象。</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陽明篇介紹很多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但是只有幾個方子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因為腸胃的蠕動分不同的階段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腸胃的蠕動如過太快或太慢會有哪些現象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只分「虛、實、寒、熱」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第一看裏面有沒有堵到東西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有堵到就是實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沒有堵到就是虛</w:t>
      </w:r>
      <w:r w:rsidR="00636FEA" w:rsidRPr="003A204A">
        <w:rPr>
          <w:rFonts w:ascii="PMingLiU" w:eastAsia="PMingLiU" w:hAnsi="PMingLiU" w:hint="eastAsia"/>
          <w:sz w:val="24"/>
          <w:szCs w:val="24"/>
        </w:rPr>
        <w:t>。</w:t>
      </w:r>
      <w:r w:rsidRPr="003A204A">
        <w:rPr>
          <w:rFonts w:ascii="PMingLiU" w:eastAsia="PMingLiU" w:hAnsi="PMingLiU" w:hint="eastAsia"/>
          <w:sz w:val="24"/>
          <w:szCs w:val="24"/>
        </w:rPr>
        <w:t>還有寒熱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蠕動快就是熱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蠕動慢就是寒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馬上可以辨出來。</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二一五．</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心中懊</w:t>
      </w:r>
      <w:r w:rsidR="00636FEA"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身必發黃。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無汗的原因就是陽明病的熱無法出表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陽明病應該是汗很多的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濕太盛的時候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濕堵在腹腔的下方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濕像漿糊一樣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很濃稠的擠壓膀胱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所以沒有汗代表熱排不出來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小便不利代表裏面濕熱很盛</w:t>
      </w:r>
      <w:r w:rsidR="00636FEA" w:rsidRPr="003A204A">
        <w:rPr>
          <w:rFonts w:ascii="PMingLiU" w:eastAsia="PMingLiU" w:hAnsi="PMingLiU" w:hint="eastAsia"/>
          <w:sz w:val="24"/>
          <w:szCs w:val="24"/>
        </w:rPr>
        <w:t>。</w:t>
      </w:r>
      <w:r w:rsidRPr="003A204A">
        <w:rPr>
          <w:rFonts w:ascii="PMingLiU" w:eastAsia="PMingLiU" w:hAnsi="PMingLiU" w:hint="eastAsia"/>
          <w:sz w:val="24"/>
          <w:szCs w:val="24"/>
        </w:rPr>
        <w:t>一般來說這種情形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在脈診或舌診上看得很清楚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裏面熱很盛的時候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舌苔一定是黃的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這代表熱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舌苔很厚很膩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腐質比較多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這代表濕</w:t>
      </w:r>
      <w:r w:rsidR="00636FEA" w:rsidRPr="003A204A">
        <w:rPr>
          <w:rFonts w:ascii="PMingLiU" w:eastAsia="PMingLiU" w:hAnsi="PMingLiU" w:hint="eastAsia"/>
          <w:sz w:val="24"/>
          <w:szCs w:val="24"/>
        </w:rPr>
        <w:t>。</w:t>
      </w:r>
      <w:r w:rsidRPr="003A204A">
        <w:rPr>
          <w:rFonts w:ascii="PMingLiU" w:eastAsia="PMingLiU" w:hAnsi="PMingLiU" w:hint="eastAsia"/>
          <w:sz w:val="24"/>
          <w:szCs w:val="24"/>
        </w:rPr>
        <w:t>舌苔裏面黃的很厚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代表濕熱在中間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中焦濕熱太盛的時候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心中懊</w:t>
      </w:r>
      <w:r w:rsidRPr="003A204A">
        <w:rPr>
          <w:rFonts w:ascii="PMingLiU" w:eastAsia="PMingLiU" w:hAnsi="PMingLiU" w:cs="New Gulim"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胃裏面嘈嘈的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吃東西吃不下去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因為熱發散不出來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這時候身必發黃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因為三焦的運化系統不好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水道沒有排出來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濕熱在中間很悶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濕熱會逆行到肝膽裏面去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一進入肝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馬上順著血液跑到全身造成黃色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像這種用梔子豆豉湯去治療他。</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二一六．</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被火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額上微汗出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陽明病本來就是中焦過熱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如果被火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就是用火去烤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可能被灸或遇到火災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陽明病本來就是津液不足了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腸胃太熱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一遇到這種情形的時候</w:t>
      </w:r>
      <w:r w:rsidR="00C008BD" w:rsidRPr="003A204A">
        <w:rPr>
          <w:rFonts w:ascii="PMingLiU" w:eastAsia="PMingLiU" w:hAnsi="PMingLiU" w:hint="eastAsia"/>
          <w:sz w:val="24"/>
          <w:szCs w:val="24"/>
        </w:rPr>
        <w:t>，</w:t>
      </w:r>
      <w:r w:rsidR="005F32E2" w:rsidRPr="003A204A">
        <w:rPr>
          <w:rFonts w:ascii="PMingLiU" w:eastAsia="PMingLiU" w:hAnsi="PMingLiU" w:hint="eastAsia"/>
          <w:sz w:val="24"/>
          <w:szCs w:val="24"/>
        </w:rPr>
        <w:t>「</w:t>
      </w:r>
      <w:r w:rsidRPr="003A204A">
        <w:rPr>
          <w:rFonts w:ascii="PMingLiU" w:eastAsia="PMingLiU" w:hAnsi="PMingLiU" w:hint="eastAsia"/>
          <w:sz w:val="24"/>
          <w:szCs w:val="24"/>
        </w:rPr>
        <w:t>額上微汗出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必發黃</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陽明病本來就是燥熱的病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再用火去竭汗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病人就會有這現象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像這種黃大多是因為津液少了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隔著皮膚看到血液的顏色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可利用竹葉石膏湯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把血裏面的津液補回去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熱就會退掉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小便也會正常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小便不利就是根本沒有津液了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頭上還有一點微汗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表示胃裏面還有一點津液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都從頭上跑掉了。</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二一七．</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發作有時</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但浮者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必自汗出。</w:t>
      </w:r>
    </w:p>
    <w:p w:rsidR="00896FA8" w:rsidRPr="003A204A" w:rsidRDefault="005F32E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脈浮緊者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代表表實無汗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表太實了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毛孔都閉住了發不出來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因為汗沒有辦法宣洩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如果陽明證能夠流汗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熱就不會發起來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病人的主證是陽明證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病人一定會潮熱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發作有時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這熱是下午才會熱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所謂的「潮」就是一陣一陣的來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下午三點的時候開始漲潮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到五點的時候最熱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這熱一直持續著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病人感覺熱一陣一陣的來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像潮水一樣的上來</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如果是小柴胡湯的熱是往來寒熱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一下冷一下熱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太陽證也會有忽冷忽熱的現象</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但浮者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必自汗出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這時候熱有出來的話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陽明熱就有地方宣洩。平常看到病人陽明證自汗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代表胃實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病人盜汗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就是胃虛。</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二一八．</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但欲漱水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不欲嚥者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此必衄。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陽明熱在張仲景把它分兩個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第一經熱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經講的是血脈神經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熱在血脈神經裏面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第二腑熱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腸子裏面堵到的熱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小腸、大腸、膀胱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就是消化系統堵到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不管是膽結石或大便堵到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腑熱用的是「承氣湯」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經熱用的是「白虎湯」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陽明證只有這兩個處方。</w:t>
      </w:r>
    </w:p>
    <w:p w:rsidR="00896FA8" w:rsidRPr="003A204A" w:rsidRDefault="005F32E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口燥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就是嘴巴很乾燥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代表津液不足了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但欲漱水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不欲嚥者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想喝水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但是漱漱口又吐掉了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不想吞下去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吞又吞不下去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嘴巴又乾燥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代表熱不在腑上面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熱在經上面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所以「白虎湯證」的病人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嘴巴都乾裂了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舌苔卻白白的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代表腸子裏面沒有堵到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完全熱在血裏面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這種發高熱的時候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西醫說是腦膜炎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這時候熱往上衝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會有流鼻血的現象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這鼻血一出來的時候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熱就出來了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熱會隨「衄」好了。遇到這種情形的時候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不一定是流鼻血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也可能會是眼睛出血</w:t>
      </w:r>
      <w:r w:rsidR="00636FEA" w:rsidRPr="003A204A">
        <w:rPr>
          <w:rFonts w:ascii="PMingLiU" w:eastAsia="PMingLiU" w:hAnsi="PMingLiU" w:hint="eastAsia"/>
          <w:sz w:val="24"/>
          <w:szCs w:val="24"/>
        </w:rPr>
        <w:t>，</w:t>
      </w:r>
      <w:r w:rsidR="00896FA8" w:rsidRPr="003A204A">
        <w:rPr>
          <w:rFonts w:ascii="PMingLiU" w:eastAsia="PMingLiU" w:hAnsi="PMingLiU" w:hint="eastAsia"/>
          <w:sz w:val="24"/>
          <w:szCs w:val="24"/>
        </w:rPr>
        <w:t>例如有病人外證是皮膚流膿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濕熱在上面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病人敘述口很渴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每天下午三點到五點就發高燒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喝「白虎湯」好了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皮膚也好了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因為熱在血脈上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經熱往下走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肺主皮毛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整個燒傷了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如果皮膚沒有潰爛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而是熱在腦裏面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這病人早就昏倒了。</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二一九．</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本自汗出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醫更重發汗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病已瘥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尚微煩不了了者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此大便必硬故也。以亡津液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胃中乾燥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故令大便硬。當問其小便日幾行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若本小便日三四行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今日再行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故知大便不久出。今為小便數少</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以津液當還入胃中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故知不久必大便也。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陽明病本來就會流汗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後來醫生給他發重汗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醫生就是看他有表證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所以才會重發汗</w:t>
      </w:r>
      <w:r w:rsidR="00C008BD" w:rsidRPr="003A204A">
        <w:rPr>
          <w:rFonts w:ascii="PMingLiU" w:eastAsia="PMingLiU" w:hAnsi="PMingLiU" w:hint="eastAsia"/>
          <w:sz w:val="24"/>
          <w:szCs w:val="24"/>
        </w:rPr>
        <w:t>，</w:t>
      </w:r>
      <w:r w:rsidR="005F32E2" w:rsidRPr="003A204A">
        <w:rPr>
          <w:rFonts w:ascii="PMingLiU" w:eastAsia="PMingLiU" w:hAnsi="PMingLiU" w:hint="eastAsia"/>
          <w:sz w:val="24"/>
          <w:szCs w:val="24"/>
        </w:rPr>
        <w:t>「</w:t>
      </w:r>
      <w:r w:rsidRPr="003A204A">
        <w:rPr>
          <w:rFonts w:ascii="PMingLiU" w:eastAsia="PMingLiU" w:hAnsi="PMingLiU" w:hint="eastAsia"/>
          <w:sz w:val="24"/>
          <w:szCs w:val="24"/>
        </w:rPr>
        <w:t>病已瘥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尚微煩不了了者</w:t>
      </w:r>
      <w:r w:rsidR="005F32E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一發汗結果表證好了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可是心裏面又有點難過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情緒比較煩悶點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就知道大便必硬故也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大便會比較硬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因為發表藥發的汗就是從腸胃的津液來的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所以張仲景要在表劑中加生薑、甘草、大棗補足津液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嚴重的話再加人參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遇到這種情形要治療的時候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先問他小便一天幾次？如果病人說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本來每天三四次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小便還是正常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代表津液還沒有完全盡竭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也代表胃的津液會慢慢恢復回來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發汗的結果並沒有把津液傷到</w:t>
      </w:r>
      <w:r w:rsidR="005F32E2" w:rsidRPr="003A204A">
        <w:rPr>
          <w:rFonts w:ascii="PMingLiU" w:eastAsia="PMingLiU" w:hAnsi="PMingLiU" w:hint="eastAsia"/>
          <w:sz w:val="24"/>
          <w:szCs w:val="24"/>
        </w:rPr>
        <w:t>。</w:t>
      </w:r>
      <w:r w:rsidRPr="003A204A">
        <w:rPr>
          <w:rFonts w:ascii="PMingLiU" w:eastAsia="PMingLiU" w:hAnsi="PMingLiU" w:hint="eastAsia"/>
          <w:sz w:val="24"/>
          <w:szCs w:val="24"/>
        </w:rPr>
        <w:t>如果發汗了以後小便次數少了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但是只要還有小便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就不用管他了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讓津液自己慢慢回來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不會傷到的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最怕的是小便沒了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表示水份發散光了</w:t>
      </w:r>
      <w:r w:rsidR="005F32E2" w:rsidRPr="003A204A">
        <w:rPr>
          <w:rFonts w:ascii="PMingLiU" w:eastAsia="PMingLiU" w:hAnsi="PMingLiU" w:hint="eastAsia"/>
          <w:sz w:val="24"/>
          <w:szCs w:val="24"/>
        </w:rPr>
        <w:t>，</w:t>
      </w:r>
      <w:r w:rsidRPr="003A204A">
        <w:rPr>
          <w:rFonts w:ascii="PMingLiU" w:eastAsia="PMingLiU" w:hAnsi="PMingLiU" w:hint="eastAsia"/>
          <w:sz w:val="24"/>
          <w:szCs w:val="24"/>
        </w:rPr>
        <w:t>所以開攻下的藥之前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要問小便如何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病人自己會好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若大便堵在裏面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而津液又極度喪失的時候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才用「承氣湯」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張仲景不輕易用承氣湯的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怕誤攻下造成身體受傷。</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w:t>
      </w:r>
      <w:r w:rsidR="00896FA8" w:rsidRPr="003A204A">
        <w:rPr>
          <w:rFonts w:ascii="PMingLiU" w:eastAsia="PMingLiU" w:hAnsi="PMingLiU" w:hint="eastAsia"/>
          <w:sz w:val="24"/>
          <w:szCs w:val="24"/>
        </w:rPr>
        <w:t>「傷寒」嘔多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雖有「陽明證」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二二一．</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心下硬滿者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利遂不止者死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利止者愈。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心下硬滿是</w:t>
      </w:r>
      <w:r w:rsidR="005F32E2" w:rsidRPr="003A204A">
        <w:rPr>
          <w:rFonts w:ascii="PMingLiU" w:eastAsia="PMingLiU" w:hAnsi="PMingLiU" w:hint="eastAsia"/>
          <w:sz w:val="24"/>
          <w:szCs w:val="24"/>
        </w:rPr>
        <w:t>「</w:t>
      </w:r>
      <w:r w:rsidRPr="003A204A">
        <w:rPr>
          <w:rFonts w:ascii="PMingLiU" w:eastAsia="PMingLiU" w:hAnsi="PMingLiU" w:hint="eastAsia"/>
          <w:sz w:val="24"/>
          <w:szCs w:val="24"/>
        </w:rPr>
        <w:t>陷胸</w:t>
      </w:r>
      <w:r w:rsidR="005F32E2" w:rsidRPr="003A204A">
        <w:rPr>
          <w:rFonts w:ascii="PMingLiU" w:eastAsia="PMingLiU" w:hAnsi="PMingLiU" w:hint="eastAsia"/>
          <w:sz w:val="24"/>
          <w:szCs w:val="24"/>
        </w:rPr>
        <w:t>」</w:t>
      </w:r>
      <w:r w:rsidRPr="003A204A">
        <w:rPr>
          <w:rFonts w:ascii="PMingLiU" w:eastAsia="PMingLiU" w:hAnsi="PMingLiU" w:hint="eastAsia"/>
          <w:sz w:val="24"/>
          <w:szCs w:val="24"/>
        </w:rPr>
        <w:t>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不可以用承氣湯來攻下。如果誤攻下以後下利不止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應當盡力用四逆或理中來救逆。</w:t>
      </w:r>
    </w:p>
    <w:p w:rsidR="00896FA8" w:rsidRPr="003A204A" w:rsidRDefault="005F32E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二二二．</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面含赤色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必發黃也。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陽明證本來就是攻下治療的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w:t>
      </w:r>
      <w:r w:rsidR="005F32E2" w:rsidRPr="003A204A">
        <w:rPr>
          <w:rFonts w:ascii="PMingLiU" w:eastAsia="PMingLiU" w:hAnsi="PMingLiU" w:hint="eastAsia"/>
          <w:sz w:val="24"/>
          <w:szCs w:val="24"/>
        </w:rPr>
        <w:t>二二○</w:t>
      </w:r>
      <w:r w:rsidRPr="003A204A">
        <w:rPr>
          <w:rFonts w:ascii="PMingLiU" w:eastAsia="PMingLiU" w:hAnsi="PMingLiU" w:hint="eastAsia"/>
          <w:sz w:val="24"/>
          <w:szCs w:val="24"/>
        </w:rPr>
        <w:t>開始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陽明證有四種症狀不能攻下</w:t>
      </w:r>
      <w:r w:rsidR="0049194B" w:rsidRPr="003A204A">
        <w:rPr>
          <w:rFonts w:ascii="PMingLiU" w:eastAsia="PMingLiU" w:hAnsi="PMingLiU" w:hint="eastAsia"/>
          <w:sz w:val="24"/>
          <w:szCs w:val="24"/>
        </w:rPr>
        <w:t>：</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5F32E2" w:rsidRPr="003A204A">
        <w:rPr>
          <w:rFonts w:ascii="PMingLiU" w:eastAsia="PMingLiU" w:hAnsi="PMingLiU" w:hint="eastAsia"/>
          <w:sz w:val="24"/>
          <w:szCs w:val="24"/>
        </w:rPr>
        <w:t>二二○</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傷寒嘔多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雖有陽明證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不可攻之。就是嘔多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常常噁心吐的人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常常在噁心嘔酸的人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酒客病的人不可以攻下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嘔多代表病邪在少陽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在三焦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如果是嘔家再進入陽明證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大柴胡湯就可以了。</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C802B6" w:rsidRPr="003A204A">
        <w:rPr>
          <w:rFonts w:ascii="PMingLiU" w:eastAsia="PMingLiU" w:hAnsi="PMingLiU" w:hint="eastAsia"/>
          <w:sz w:val="24"/>
          <w:szCs w:val="24"/>
        </w:rPr>
        <w:t>二二一</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心下硬滿者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利遂不止者死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利止者愈。心下硬滿就是「心下痞」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用「瀉心湯」來治療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一攻腸胃就會傷到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「瀉心湯」是寒熱並結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腸胃裏面發炎了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而不是燥屎堵到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一攻下的時候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會把腸胃的津液都攻出來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結果利遂不止者死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下利不止會死掉的</w:t>
      </w:r>
      <w:r w:rsidRPr="003A204A">
        <w:rPr>
          <w:rFonts w:ascii="PMingLiU" w:eastAsia="PMingLiU" w:hAnsi="PMingLiU" w:hint="eastAsia"/>
          <w:sz w:val="24"/>
          <w:szCs w:val="24"/>
        </w:rPr>
        <w:t>。</w:t>
      </w:r>
      <w:r w:rsidR="00C802B6" w:rsidRPr="003A204A">
        <w:rPr>
          <w:rFonts w:ascii="PMingLiU" w:eastAsia="PMingLiU" w:hAnsi="PMingLiU" w:hint="eastAsia"/>
          <w:sz w:val="24"/>
          <w:szCs w:val="24"/>
        </w:rPr>
        <w:t>「</w:t>
      </w:r>
      <w:r w:rsidR="00896FA8" w:rsidRPr="003A204A">
        <w:rPr>
          <w:rFonts w:ascii="PMingLiU" w:eastAsia="PMingLiU" w:hAnsi="PMingLiU" w:hint="eastAsia"/>
          <w:sz w:val="24"/>
          <w:szCs w:val="24"/>
        </w:rPr>
        <w:t>利止者愈</w:t>
      </w:r>
      <w:r w:rsidR="00C802B6"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如果下利停下來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自己會好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如果下利不止的可以用四逆湯救回來。</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C802B6" w:rsidRPr="003A204A">
        <w:rPr>
          <w:rFonts w:ascii="PMingLiU" w:eastAsia="PMingLiU" w:hAnsi="PMingLiU" w:hint="eastAsia"/>
          <w:sz w:val="24"/>
          <w:szCs w:val="24"/>
        </w:rPr>
        <w:t>二二二</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面含赤色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必發黃也。</w:t>
      </w:r>
      <w:r w:rsidR="00C802B6" w:rsidRPr="003A204A">
        <w:rPr>
          <w:rFonts w:ascii="PMingLiU" w:eastAsia="PMingLiU" w:hAnsi="PMingLiU" w:hint="eastAsia"/>
          <w:sz w:val="24"/>
          <w:szCs w:val="24"/>
        </w:rPr>
        <w:t>「</w:t>
      </w:r>
      <w:r w:rsidR="00896FA8" w:rsidRPr="003A204A">
        <w:rPr>
          <w:rFonts w:ascii="PMingLiU" w:eastAsia="PMingLiU" w:hAnsi="PMingLiU" w:hint="eastAsia"/>
          <w:sz w:val="24"/>
          <w:szCs w:val="24"/>
        </w:rPr>
        <w:t>面赤</w:t>
      </w:r>
      <w:r w:rsidR="00C802B6"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臉孔發紅不可以攻下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臉色紅代表胃氣往上衝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手掌紅才是胃氣好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如果手掌白白的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臉色紅紅的就不可以攻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全身紅都沒關係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不可以只有臉紅</w:t>
      </w:r>
      <w:r w:rsidRPr="003A204A">
        <w:rPr>
          <w:rFonts w:ascii="PMingLiU" w:eastAsia="PMingLiU" w:hAnsi="PMingLiU" w:hint="eastAsia"/>
          <w:sz w:val="24"/>
          <w:szCs w:val="24"/>
        </w:rPr>
        <w:t>。</w:t>
      </w:r>
      <w:r w:rsidR="00C802B6" w:rsidRPr="003A204A">
        <w:rPr>
          <w:rFonts w:ascii="PMingLiU" w:eastAsia="PMingLiU" w:hAnsi="PMingLiU" w:hint="eastAsia"/>
          <w:sz w:val="24"/>
          <w:szCs w:val="24"/>
        </w:rPr>
        <w:t>「</w:t>
      </w:r>
      <w:r w:rsidR="00896FA8" w:rsidRPr="003A204A">
        <w:rPr>
          <w:rFonts w:ascii="PMingLiU" w:eastAsia="PMingLiU" w:hAnsi="PMingLiU" w:hint="eastAsia"/>
          <w:sz w:val="24"/>
          <w:szCs w:val="24"/>
        </w:rPr>
        <w:t>面含赤色</w:t>
      </w:r>
      <w:r w:rsidR="00C802B6"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第一代表病在表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第二胃氣快要沒的時候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就是除中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就是迴光反照的時候</w:t>
      </w:r>
      <w:r w:rsidR="00C008BD" w:rsidRPr="003A204A">
        <w:rPr>
          <w:rFonts w:ascii="PMingLiU" w:eastAsia="PMingLiU" w:hAnsi="PMingLiU" w:hint="eastAsia"/>
          <w:sz w:val="24"/>
          <w:szCs w:val="24"/>
        </w:rPr>
        <w:t>，</w:t>
      </w:r>
      <w:r w:rsidR="00C802B6" w:rsidRPr="003A204A">
        <w:rPr>
          <w:rFonts w:ascii="PMingLiU" w:eastAsia="PMingLiU" w:hAnsi="PMingLiU" w:hint="eastAsia"/>
          <w:sz w:val="24"/>
          <w:szCs w:val="24"/>
        </w:rPr>
        <w:t>「</w:t>
      </w:r>
      <w:r w:rsidR="00896FA8" w:rsidRPr="003A204A">
        <w:rPr>
          <w:rFonts w:ascii="PMingLiU" w:eastAsia="PMingLiU" w:hAnsi="PMingLiU" w:hint="eastAsia"/>
          <w:sz w:val="24"/>
          <w:szCs w:val="24"/>
        </w:rPr>
        <w:t>不可以攻</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必發黃也</w:t>
      </w:r>
      <w:r w:rsidR="00C802B6"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此津液不足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而見血之本色也。</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陽明中風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這陽明中風就是陽明證還兼有太陽兼有少陽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不可以攻。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因此張仲景的意思是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必須是十足的陽明證方可攻下。</w:t>
      </w:r>
    </w:p>
    <w:p w:rsidR="00896FA8" w:rsidRPr="003A204A" w:rsidRDefault="00C802B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二二三．</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可與「調胃承氣湯」。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「調胃承氣湯」是陽明病最淺的第一方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如果病人不吐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代表病人沒有少陽證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又心煩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情緒不穩定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可以給他「調胃承氣湯」看看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大便可能堵在小腸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就是十二指腸下來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近小腸這一段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所以「調胃承氣湯」就是堵在腸子</w:t>
      </w:r>
      <w:r w:rsidR="00335E30" w:rsidRPr="003A204A">
        <w:rPr>
          <w:rFonts w:ascii="PMingLiU" w:eastAsia="PMingLiU" w:hAnsi="PMingLiU" w:hint="eastAsia"/>
          <w:sz w:val="24"/>
          <w:szCs w:val="24"/>
        </w:rPr>
        <w:t>。</w:t>
      </w:r>
      <w:r w:rsidRPr="003A204A">
        <w:rPr>
          <w:rFonts w:ascii="PMingLiU" w:eastAsia="PMingLiU" w:hAnsi="PMingLiU" w:hint="eastAsia"/>
          <w:sz w:val="24"/>
          <w:szCs w:val="24"/>
        </w:rPr>
        <w:t>「調胃承氣湯」裏面有炙甘草、大黃、芒硝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芒硝攻堅破瘀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大黃去實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炙甘草讓藥停在腸胃裏面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芒硝把它打散掉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大黃把它清出來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沒有潮熱、發汗、噁心、燥熱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什麼症狀都沒有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只是大便不下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就給「調胃承氣湯」。</w:t>
      </w:r>
    </w:p>
    <w:p w:rsidR="00896FA8" w:rsidRPr="003A204A" w:rsidRDefault="00C802B6"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二二四．</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其身必重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腹滿而喘</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有潮熱者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此外欲解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可攻裏也。手足濈然而汗出者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此大便已硬也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「大承氣湯」主之。若汗多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微發熱惡寒者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其熱不潮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未可與「大承氣湯」。若腹大滿不通者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可與「小承氣湯」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微和胃氣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勿令大泄下。</w:t>
      </w:r>
    </w:p>
    <w:p w:rsidR="00896FA8" w:rsidRPr="003A204A" w:rsidRDefault="00C802B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脈遲</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就是病邪往裏面跑了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代表腸胃寒冷掉了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雖汗出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代表沒有表證了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其身必重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脈遲</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身重都是代表病邪往裏面走了</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病邪往裏面走才會有脈遲的現象</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腹滿而喘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有潮熱者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此外欲解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可攻裏也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這就是要攻裏以前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要先確定病人有沒有外證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如果病人有汗出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可是不惡寒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桂枝湯是有汗但怕冷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陽明熱也是有汗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麻黃湯無汗怕冷有喘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這喘和腹滿而喘的喘不一樣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這幾項講的就是病人沒有表證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且病人有潮熱</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病人有</w:t>
      </w:r>
      <w:r w:rsidR="00335E30" w:rsidRPr="003A204A">
        <w:rPr>
          <w:rFonts w:ascii="PMingLiU" w:eastAsia="PMingLiU" w:hAnsi="PMingLiU" w:hint="eastAsia"/>
          <w:sz w:val="24"/>
          <w:szCs w:val="24"/>
        </w:rPr>
        <w:t>①</w:t>
      </w:r>
      <w:r w:rsidR="00896FA8" w:rsidRPr="003A204A">
        <w:rPr>
          <w:rFonts w:ascii="PMingLiU" w:eastAsia="PMingLiU" w:hAnsi="PMingLiU" w:hint="eastAsia"/>
          <w:sz w:val="24"/>
          <w:szCs w:val="24"/>
        </w:rPr>
        <w:t>潮熱</w:t>
      </w:r>
      <w:r w:rsidR="00335E30" w:rsidRPr="003A204A">
        <w:rPr>
          <w:rFonts w:ascii="PMingLiU" w:eastAsia="PMingLiU" w:hAnsi="PMingLiU" w:hint="eastAsia"/>
          <w:sz w:val="24"/>
          <w:szCs w:val="24"/>
        </w:rPr>
        <w:t>②</w:t>
      </w:r>
      <w:r w:rsidR="00896FA8" w:rsidRPr="003A204A">
        <w:rPr>
          <w:rFonts w:ascii="PMingLiU" w:eastAsia="PMingLiU" w:hAnsi="PMingLiU" w:hint="eastAsia"/>
          <w:sz w:val="24"/>
          <w:szCs w:val="24"/>
        </w:rPr>
        <w:t>不惡寒</w:t>
      </w:r>
      <w:r w:rsidR="00335E30" w:rsidRPr="003A204A">
        <w:rPr>
          <w:rFonts w:ascii="PMingLiU" w:eastAsia="PMingLiU" w:hAnsi="PMingLiU" w:hint="eastAsia"/>
          <w:sz w:val="24"/>
          <w:szCs w:val="24"/>
        </w:rPr>
        <w:t>③</w:t>
      </w:r>
      <w:r w:rsidR="00896FA8" w:rsidRPr="003A204A">
        <w:rPr>
          <w:rFonts w:ascii="PMingLiU" w:eastAsia="PMingLiU" w:hAnsi="PMingLiU" w:hint="eastAsia"/>
          <w:sz w:val="24"/>
          <w:szCs w:val="24"/>
        </w:rPr>
        <w:t>燥渴</w:t>
      </w:r>
      <w:r w:rsidR="00335E30" w:rsidRPr="003A204A">
        <w:rPr>
          <w:rFonts w:ascii="PMingLiU" w:eastAsia="PMingLiU" w:hAnsi="PMingLiU" w:hint="eastAsia"/>
          <w:sz w:val="24"/>
          <w:szCs w:val="24"/>
        </w:rPr>
        <w:t>④</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這腹滿是大便堵到的腹滿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這四項就是陽明證的主證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為確定腹滿要做腹診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如果是實則拒按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譬如在胃的地方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喜按就是虛的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這虛證的腹滿是脾臟的關係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屬於太陰證。</w:t>
      </w:r>
    </w:p>
    <w:p w:rsidR="00896FA8" w:rsidRPr="003A204A" w:rsidRDefault="00C802B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手足濈然而汗出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如果手腳汗已經出來了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就是胃的津液已經快完了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陽明證如果全身都有汗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就沒有關係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但如果是胃的津液快沒了的時候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剩一點點津液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只看到四肢手腳上出汗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然後病人有潮熱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又沒有惡寒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肚子又脹滿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張仲景說遇到這種情形的時候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大便已經乾掉硬掉了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從這些症狀可以判斷出來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大腸裏面被燥屎堵到了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這時候就是「大承氣湯證」。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陽明證本來應該全身有汗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到後來只有手腳有汗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這時候胃已經燥化了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腸胃裏面極燥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張仲景在用大承氣湯的時候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一定是要等到腸胃裏面的津液完全沒了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造成大便乾燥在裏面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才會用到「大承氣湯」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如果只是大便不通不會用到「大承氣湯」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因為「大承氣湯」很峻很強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如果「大承氣湯」吃了還不大便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就是得到大腸癌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除非是寒實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否則沒有不下的。</w:t>
      </w:r>
    </w:p>
    <w:p w:rsidR="00896FA8" w:rsidRPr="003A204A" w:rsidRDefault="00C802B6"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若汗多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微發熱惡寒者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其熱不潮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未可與</w:t>
      </w:r>
      <w:r w:rsidRPr="003A204A">
        <w:rPr>
          <w:rFonts w:ascii="PMingLiU" w:eastAsia="PMingLiU" w:hAnsi="PMingLiU" w:hint="eastAsia"/>
          <w:sz w:val="24"/>
          <w:szCs w:val="24"/>
        </w:rPr>
        <w:t>大承氣湯</w:t>
      </w:r>
      <w:r w:rsidR="00896FA8"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全身都有汗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微發熱惡寒者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這代表有外證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並不是很潮熱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代表大便並沒有結實在裏面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不可以給「大承氣湯」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若腹大滿不通者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可與小承氣湯</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所以從這條辨可以看出張仲景的心態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一定要確定大便整個乾燥的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才可以用「大承氣湯」攻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如果潮熱沒有很厲害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大便沒有硬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用「小承氣湯」就好了。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臨床上看「小承氣湯」的腹滿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在肚臍下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「中極」「關元」一帶脹滿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「小承氣湯」專門通利堵在小腸裏面的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如果進入大腸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會在「天樞」有壓痛點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如果堵在「中脘」「建里」的地方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就是「調胃承氣湯」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最常用到的就是「調胃承氣湯」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譬如小孩會得到感冒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然後又吃了很不好消化的東西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免疫系統跑到皮膚表面去跟濾過性病毒相抗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這時候腸胃的功能在應付皮膚表面的濾過性病毒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所以大部份的能量都在上面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因而胃的力量減少了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就沒有辦法正常消化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東西就哽在裏面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因為腸胃蠕動不是很好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有時候大便出來的是水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這水是漏出來的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因為腸胃沒有吸收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所以從大腸跑出來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身體裏面的溫度很高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食物在裏面容易壞掉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嘴巴很臭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遇到這種情形的時候要去解表不能攻下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利用桂枝湯裏面的甘草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再加一點點大黃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一點點芒硝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表裏可同時解掉。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大承氣湯方</w:t>
      </w:r>
      <w:r w:rsidR="00335E30" w:rsidRPr="003A204A">
        <w:rPr>
          <w:rFonts w:ascii="PMingLiU" w:eastAsia="PMingLiU" w:hAnsi="PMingLiU" w:hint="eastAsia"/>
          <w:sz w:val="24"/>
          <w:szCs w:val="24"/>
        </w:rPr>
        <w:t>：</w:t>
      </w:r>
    </w:p>
    <w:p w:rsidR="00C802B6"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大黃四兩</w:t>
      </w:r>
      <w:r w:rsidR="00335E30" w:rsidRPr="003A204A">
        <w:rPr>
          <w:rFonts w:ascii="PMingLiU" w:eastAsia="PMingLiU" w:hAnsi="PMingLiU" w:hint="eastAsia"/>
          <w:sz w:val="24"/>
          <w:szCs w:val="24"/>
        </w:rPr>
        <w:t>（</w:t>
      </w:r>
      <w:r w:rsidRPr="003A204A">
        <w:rPr>
          <w:rFonts w:ascii="PMingLiU" w:eastAsia="PMingLiU" w:hAnsi="PMingLiU" w:hint="eastAsia"/>
          <w:sz w:val="24"/>
          <w:szCs w:val="24"/>
        </w:rPr>
        <w:t>酒洗</w:t>
      </w:r>
      <w:r w:rsidR="00335E3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厚朴半斤</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炙</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去皮</w:t>
      </w:r>
      <w:r w:rsidR="00335E3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枳實五枚</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炙</w:t>
      </w:r>
      <w:r w:rsidR="00335E3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芒硝三合</w:t>
      </w:r>
      <w:r w:rsidR="00335E3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納大黃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更上火微煮一兩沸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分溫再服。得下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餘勿服。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小承氣湯方</w:t>
      </w:r>
      <w:r w:rsidR="00335E30" w:rsidRPr="003A204A">
        <w:rPr>
          <w:rFonts w:ascii="PMingLiU" w:eastAsia="PMingLiU" w:hAnsi="PMingLiU" w:hint="eastAsia"/>
          <w:sz w:val="24"/>
          <w:szCs w:val="24"/>
        </w:rPr>
        <w:t>：</w:t>
      </w:r>
    </w:p>
    <w:p w:rsidR="00C802B6"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大黃四兩</w:t>
      </w:r>
      <w:r w:rsidR="00335E30" w:rsidRPr="003A204A">
        <w:rPr>
          <w:rFonts w:ascii="PMingLiU" w:eastAsia="PMingLiU" w:hAnsi="PMingLiU" w:hint="eastAsia"/>
          <w:sz w:val="24"/>
          <w:szCs w:val="24"/>
        </w:rPr>
        <w:t>（</w:t>
      </w:r>
      <w:r w:rsidRPr="003A204A">
        <w:rPr>
          <w:rFonts w:ascii="PMingLiU" w:eastAsia="PMingLiU" w:hAnsi="PMingLiU" w:hint="eastAsia"/>
          <w:sz w:val="24"/>
          <w:szCs w:val="24"/>
        </w:rPr>
        <w:t>酒洗</w:t>
      </w:r>
      <w:r w:rsidR="00335E3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厚朴二兩</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炙</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去皮</w:t>
      </w:r>
      <w:r w:rsidR="00335E3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枳實三枚大者</w:t>
      </w:r>
      <w:r w:rsidR="00335E30" w:rsidRPr="003A204A">
        <w:rPr>
          <w:rFonts w:ascii="PMingLiU" w:eastAsia="PMingLiU" w:hAnsi="PMingLiU" w:hint="eastAsia"/>
          <w:sz w:val="24"/>
          <w:szCs w:val="24"/>
        </w:rPr>
        <w:t>（炙）。</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煮取一升二合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分溫二服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當更衣</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不爾者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盡飲之</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若更衣者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勿服之。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調胃承氣湯方</w:t>
      </w:r>
      <w:r w:rsidR="00335E30" w:rsidRPr="003A204A">
        <w:rPr>
          <w:rFonts w:ascii="PMingLiU" w:eastAsia="PMingLiU" w:hAnsi="PMingLiU" w:hint="eastAsia"/>
          <w:sz w:val="24"/>
          <w:szCs w:val="24"/>
        </w:rPr>
        <w:t>：</w:t>
      </w:r>
    </w:p>
    <w:p w:rsidR="00C802B6"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大黃四兩</w:t>
      </w:r>
      <w:r w:rsidR="00335E30" w:rsidRPr="003A204A">
        <w:rPr>
          <w:rFonts w:ascii="PMingLiU" w:eastAsia="PMingLiU" w:hAnsi="PMingLiU" w:hint="eastAsia"/>
          <w:sz w:val="24"/>
          <w:szCs w:val="24"/>
        </w:rPr>
        <w:t>（去皮，清酒洗）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335E30"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芒硝半斤</w:t>
      </w:r>
      <w:r w:rsidR="00335E30" w:rsidRPr="003A204A">
        <w:rPr>
          <w:rFonts w:ascii="PMingLiU" w:eastAsia="PMingLiU" w:hAnsi="PMingLiU" w:hint="eastAsia"/>
          <w:sz w:val="24"/>
          <w:szCs w:val="24"/>
        </w:rPr>
        <w:t>。</w:t>
      </w:r>
      <w:r w:rsidR="00C802B6" w:rsidRPr="003A204A">
        <w:rPr>
          <w:rFonts w:ascii="PMingLiU" w:eastAsia="PMingLiU" w:hAnsi="PMingLiU" w:hint="eastAsia"/>
          <w:sz w:val="24"/>
          <w:szCs w:val="24"/>
        </w:rPr>
        <w:t>（芒硝應是半升，古升與斤字易混）</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內芒硝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更上火</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微煮令沸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少少溫服之。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以中醫的解釋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調胃承氣湯的症狀是實而不滿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裏面有堵到但是沒有脹滿的感覺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小承氣湯的症狀是小腹脹滿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是沒有結硬塊的少腹脹滿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大承氣湯的症狀是滿而實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三個承氣湯都是攻實的</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實但沒有脹滿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只是消化不好而已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調胃承氣湯順順氣就好了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如果是滿而不實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少腹脹滿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但是並沒有結成大便乾燥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病人有發熱但是沒有潮熱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給小承氣湯就好了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如果到了脹滿又實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整個堵在大腸裏面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就是大承氣湯</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因為大承氣湯多了「芒硝」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「芒硝」善攻堅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把大便打散掉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大黃只能去實無法攻堅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如果只用大黃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沒有用芒硝的時候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通出來時病人肚子會絞痛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因為沒有用芒硝把燥屎打散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所以芒硝是攻堅用的。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「厚朴」</w:t>
      </w:r>
      <w:r w:rsidR="00335E30" w:rsidRPr="003A204A">
        <w:rPr>
          <w:rFonts w:ascii="PMingLiU" w:eastAsia="PMingLiU" w:hAnsi="PMingLiU" w:hint="eastAsia"/>
          <w:sz w:val="24"/>
          <w:szCs w:val="24"/>
        </w:rPr>
        <w:t>、</w:t>
      </w:r>
      <w:r w:rsidRPr="003A204A">
        <w:rPr>
          <w:rFonts w:ascii="PMingLiU" w:eastAsia="PMingLiU" w:hAnsi="PMingLiU" w:hint="eastAsia"/>
          <w:sz w:val="24"/>
          <w:szCs w:val="24"/>
        </w:rPr>
        <w:t>「枳實」在大小承氣湯中都有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枳實最主要的功能就是可以增加腸子的津液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厚朴能夠寬暢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把腸子打開來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能把腸壁和乾燥的大便分開來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大便為什麼會乾掉？就是腸胃的津液沒了才會乾掉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腸胃的津液沒了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造成大便也乾了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這互相有關連的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所以用厚朴把腸壁打開來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用枳實潤澤腸子</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如果處方只有大黃、芒硝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沒有厚朴、枳實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會把大便硬打下來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有加厚朴、枳實兩味的大便會很順的下來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沒有感覺的。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張仲景在用大黃的時候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只有兩個地方用酒洗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調胃承氣湯和大承氣湯的大黃用酒洗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小承氣湯的大黃沒有用酒洗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直接入藥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因為調胃承氣湯和大承氣湯都有芒硝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芒硝又鹹</w:t>
      </w:r>
      <w:r w:rsidR="00335E30" w:rsidRPr="003A204A">
        <w:rPr>
          <w:rFonts w:ascii="PMingLiU" w:eastAsia="PMingLiU" w:hAnsi="PMingLiU" w:hint="eastAsia"/>
          <w:sz w:val="24"/>
          <w:szCs w:val="24"/>
        </w:rPr>
        <w:t>又</w:t>
      </w:r>
      <w:r w:rsidRPr="003A204A">
        <w:rPr>
          <w:rFonts w:ascii="PMingLiU" w:eastAsia="PMingLiU" w:hAnsi="PMingLiU" w:hint="eastAsia"/>
          <w:sz w:val="24"/>
          <w:szCs w:val="24"/>
        </w:rPr>
        <w:t>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怕芒硝傷到胃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所以大黃用酒洗蒸過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來對付芒硝</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大承氣湯的煮法</w:t>
      </w:r>
      <w:r w:rsidR="00C008BD"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00CA252D" w:rsidRPr="003A204A">
        <w:rPr>
          <w:rFonts w:ascii="PMingLiU" w:eastAsia="PMingLiU" w:hAnsi="PMingLiU" w:hint="eastAsia"/>
          <w:sz w:val="24"/>
          <w:szCs w:val="24"/>
        </w:rPr>
        <w:t>右</w:t>
      </w:r>
      <w:r w:rsidR="0049194B"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煮取二物</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就是先煮厚朴、枳實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藥先煮的就是取它的味重力緩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劑量用法像胖子的體格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一劑就去掉了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十碗煮成五碗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先煮厚朴、枳實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去滓再加大黃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再五碗煮成二碗</w:t>
      </w:r>
      <w:r w:rsidR="00C008BD"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納芒硝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更上火微煮一二沸</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撒芒硝上去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微火稍微滾一下就好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所以芒硝幾乎是生用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生用的藥性非常的急速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藥進到肚子裏面去的時候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跑最前面的就是芒硝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芒硝把大便打散掉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然後大黃去推它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一扯開來的時候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厚朴、枳實就上來了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如果同時煮的時候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藥性就沒有了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芒硝煮爛了變成鹽巴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性就沒有那麼強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平常吃的粉劑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只是中承氣</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大黃如果用酒泡過再入藥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拉出來很舒服的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大黃如果沒有用酒洗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拉完還會出很多水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腸胃的津液會傷到。</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得下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餘勿服</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下了就不要再吃了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不要可惜它。</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『凡痼毒滯症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其人腹中堅實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或硬滿而大便難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胸腹動悸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或喜怒無常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或不寐警惕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健忘怔忡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或身體不仁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或戰曳癱瘓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筋攣骨痛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或言語蹇濇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緘默如偶人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飲啖倍常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或數十日不食不饑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變態百出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不可名狀</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例如梅毒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外面的中醫用「土茯苓湯」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每天下午燥熱難忍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大便五六天不通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要靠甘油錠去通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嘴巴很臭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味道很濃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舌苔黑的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外病是梅毒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結果是大承氣湯醫好的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大便通之後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胃口大開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免疫系統恢復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病毒都被趕出去。</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傷寒蘊要</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『大抵下藥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必切脈沉實、沉滑、沉疾有力者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可下也。再以手按臍腹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硬者或叫痛不可按者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則下之無疑也。』沉代表病在裏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疾代表裏熱結實到了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如果手按著而感覺很舒服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不可以攻。</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小青囊</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『大承氣湯治舌四邊微紅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中央見灰黑色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此由失下所致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可用本方退之。又治舌現黃色而黑點亂生者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其證必渴而譫語。』失下就是應該下而不攻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譫語就是胡言亂語了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有的女人發譫語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結果是小柴胡湯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因為她剛好熱入血室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所以要注意辨症。</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舌黃就代表熱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舌黃且厚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病人是濕而且熱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如果舌乾且深黃就是壯熱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如果是黑且燥就是熱極了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最熱了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壯熱就已經進入陽明了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舌黑掉的時候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再不攻就死了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粉劑沒有湯劑厲害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吃了五六包粉劑沒用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不如熬湯劑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如果連湯劑都不下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就是大腸癌了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大腸癌可以用巴豆、附子、吳茱萸</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巴豆用在腹中結到屬寒結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用巴豆加附子和吳茱萸可以通結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如果光用巴豆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胃打穿了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小腸也打穿了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結到的還是結到。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平常最常用的是小承氣湯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大承氣湯是救急的時候在用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不大便的時候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問有沒有放屁？大小承氣湯最明顯的區分就是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有放屁就是小承氣湯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屁沒有了就是大承氣湯。但是服小承氣湯後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放屁連連的則屬大承氣湯證。</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醫學綱目</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『順利散（即本方）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凡消穀而善飢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曰「中消」者（怎麼吃都吃不飽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就是胃的蠕動太快了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中醫講的就是「中消」）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治熱在胃而能食（熱在胃裏面而能吃）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小便赤黃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稍微有點下利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至不欲食有效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多不可利。』小承氣湯用在這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是因為腸胃的東西消化太快了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熱全部集中在小腸裏面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所以下焦的熱都會出來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所以小便都會黃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「渴飲千杯不能止渴」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則屬上消症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用白虎湯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中消糖尿病不是都開小承氣湯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必須要是大便便實才用小承氣湯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張仲景於中消未出方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中消症狀也是用白虎湯加減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下消糖尿病就是「桂附八味丸」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下消糖尿病就是不能行房事了。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二二五．</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潮熱、大便已硬者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可與「大承氣湯」</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不硬者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不可與之。若不大便六七日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恐有燥屎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欲知之法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少與「小承氣湯」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湯入腹中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轉矢氣者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此有燥屎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若不轉矢氣者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此但初頭硬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後必溏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攻之必脹滿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不能食也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欲飲水者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與水則噦。</w:t>
      </w:r>
    </w:p>
    <w:p w:rsidR="00896FA8" w:rsidRPr="003A204A" w:rsidRDefault="005E6AC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大便已硬者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大便已經結硬了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潮熱一定是下午開始熱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嚴重的時候二十四小時都在熱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這時候一定要確定大便已經結硬了才可以給大承氣湯</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不可與之</w:t>
      </w:r>
      <w:r w:rsidRPr="003A204A">
        <w:rPr>
          <w:rFonts w:ascii="PMingLiU" w:eastAsia="PMingLiU" w:hAnsi="PMingLiU" w:hint="eastAsia"/>
          <w:sz w:val="24"/>
          <w:szCs w:val="24"/>
        </w:rPr>
        <w:t>」</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鞭把它當成硬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大便並沒有結硬的不可以給大承氣湯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承氣湯都是所謂的熱實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承氣湯的病人脈一定很數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舌苔黃的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甚至嚴重到黑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不大便六七天了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怎麼知道他有沒有燥屎？張仲景就說</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少與小承氣湯</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先給他吃少少的小承氣湯看看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湯入腹中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轉矢氣者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一吃到胃裏面的時候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大便還沒出來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但是放屁了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此有燥屎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乃可攻之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這代表裏面有燥屎了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這時候可以攻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這時候小承氣湯再喝下去</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若不轉矢氣</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如果小承氣湯吃了沒有放屁</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此但初頭鞭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後必溏</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只是剛開始的大便硬的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硬的大便被小承氣湯攻出來以後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後面出來的大便會像泥漿一樣</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這時候不可以攻</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如果大便是先硬後溏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就是大便不結條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整個散開來的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就是裏面濕很盛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這時候不要攻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濕會很盛是脾臟來的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因為脾主運化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所以食物吃進去消化然後排出大便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這排的力量都是靠脾臟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腸裏面黏液的根源就是來自脾臟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脾臟功能運化不好的時候就看到大便是溏的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攻下的藥都是寒涼的藥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寒與濕一結就腹滿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就不能吃東西了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一喝水就打嗝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因為水是寒的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這條辨張仲景是說確定熱實不通才可以攻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裏面有濕的時候不可以攻下。</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二二六．</w:t>
      </w:r>
      <w:r w:rsidR="00896FA8" w:rsidRPr="003A204A">
        <w:rPr>
          <w:rFonts w:ascii="PMingLiU" w:eastAsia="PMingLiU" w:hAnsi="PMingLiU" w:hint="eastAsia"/>
          <w:sz w:val="24"/>
          <w:szCs w:val="24"/>
        </w:rPr>
        <w:t>夫實則譫語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虛則鄭聲</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鄭聲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重語也。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什麼叫做「譫語」？就是胡說八道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屬實證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有以下的症狀</w:t>
      </w:r>
      <w:r w:rsidR="0049194B" w:rsidRPr="003A204A">
        <w:rPr>
          <w:rFonts w:ascii="PMingLiU" w:eastAsia="PMingLiU" w:hAnsi="PMingLiU" w:hint="eastAsia"/>
          <w:sz w:val="24"/>
          <w:szCs w:val="24"/>
        </w:rPr>
        <w:t>：</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臥榻側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如見鬼</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就是床旁邊看到有鬼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別的地方都看不到。</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驟見刀兵水火</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有人拿刀要殺他。</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途遇蛇虎</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走在路上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忽然不要走過去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說有老虎。</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似夢似醉</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看起來好像清醒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又好像在作夢。</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⑤</w:t>
      </w:r>
      <w:r w:rsidR="00896FA8" w:rsidRPr="003A204A">
        <w:rPr>
          <w:rFonts w:ascii="PMingLiU" w:eastAsia="PMingLiU" w:hAnsi="PMingLiU" w:hint="eastAsia"/>
          <w:sz w:val="24"/>
          <w:szCs w:val="24"/>
        </w:rPr>
        <w:t>驚呼號叫。</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這幾種現象中醫統稱「譫語」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所以「譫語」不只是胡說八道。</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什麼叫做「鄭聲」？講話反覆重覆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這是陽明的虛證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腸裏面虛掉了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也就是空無一物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在極虛的時候病人會有鄭聲。</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忽在通衢</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忽然感覺人在馬路上。</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忽浮大海</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忽然感覺前面荒涼一片。</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恍惚變遷</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一直在交待事情。</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欲回不得</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可以感覺病人想跟你溝通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但是病人都沒有辦法回神。</w:t>
      </w:r>
    </w:p>
    <w:p w:rsidR="00896FA8" w:rsidRPr="003A204A" w:rsidRDefault="00335E3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⑤</w:t>
      </w:r>
      <w:r w:rsidR="00896FA8" w:rsidRPr="003A204A">
        <w:rPr>
          <w:rFonts w:ascii="PMingLiU" w:eastAsia="PMingLiU" w:hAnsi="PMingLiU" w:hint="eastAsia"/>
          <w:sz w:val="24"/>
          <w:szCs w:val="24"/>
        </w:rPr>
        <w:t>口中呶呶不休</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不是嘮叨不休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是一直一直在講話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又講不清楚自己在講什麼。</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所以中醫用聽的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也可以知道病人的虛實。</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二二七．</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直視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喘滿者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下利者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這就是陽明證的兩個死證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陽氣就是人的動能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就是心臟的力量</w:t>
      </w:r>
      <w:r w:rsidR="00335E30" w:rsidRPr="003A204A">
        <w:rPr>
          <w:rFonts w:ascii="PMingLiU" w:eastAsia="PMingLiU" w:hAnsi="PMingLiU" w:hint="eastAsia"/>
          <w:sz w:val="24"/>
          <w:szCs w:val="24"/>
        </w:rPr>
        <w:t>、</w:t>
      </w:r>
      <w:r w:rsidRPr="003A204A">
        <w:rPr>
          <w:rFonts w:ascii="PMingLiU" w:eastAsia="PMingLiU" w:hAnsi="PMingLiU" w:hint="eastAsia"/>
          <w:sz w:val="24"/>
          <w:szCs w:val="24"/>
        </w:rPr>
        <w:t>腸胃蠕動的力量</w:t>
      </w:r>
      <w:r w:rsidR="005E6ACE" w:rsidRPr="003A204A">
        <w:rPr>
          <w:rFonts w:ascii="PMingLiU" w:eastAsia="PMingLiU" w:hAnsi="PMingLiU" w:hint="eastAsia"/>
          <w:sz w:val="24"/>
          <w:szCs w:val="24"/>
        </w:rPr>
        <w:t>及</w:t>
      </w:r>
      <w:r w:rsidRPr="003A204A">
        <w:rPr>
          <w:rFonts w:ascii="PMingLiU" w:eastAsia="PMingLiU" w:hAnsi="PMingLiU" w:hint="eastAsia"/>
          <w:sz w:val="24"/>
          <w:szCs w:val="24"/>
        </w:rPr>
        <w:t>所有內臟的功能</w:t>
      </w:r>
      <w:r w:rsidR="00335E30" w:rsidRPr="003A204A">
        <w:rPr>
          <w:rFonts w:ascii="PMingLiU" w:eastAsia="PMingLiU" w:hAnsi="PMingLiU" w:hint="eastAsia"/>
          <w:sz w:val="24"/>
          <w:szCs w:val="24"/>
        </w:rPr>
        <w:t>。</w:t>
      </w:r>
      <w:r w:rsidRPr="003A204A">
        <w:rPr>
          <w:rFonts w:ascii="PMingLiU" w:eastAsia="PMingLiU" w:hAnsi="PMingLiU" w:hint="eastAsia"/>
          <w:sz w:val="24"/>
          <w:szCs w:val="24"/>
        </w:rPr>
        <w:t>陽氣將脫的時候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w:t>
      </w:r>
      <w:r w:rsidR="005E6ACE" w:rsidRPr="003A204A">
        <w:rPr>
          <w:rFonts w:ascii="PMingLiU" w:eastAsia="PMingLiU" w:hAnsi="PMingLiU" w:hint="eastAsia"/>
          <w:sz w:val="24"/>
          <w:szCs w:val="24"/>
        </w:rPr>
        <w:t>「</w:t>
      </w:r>
      <w:r w:rsidRPr="003A204A">
        <w:rPr>
          <w:rFonts w:ascii="PMingLiU" w:eastAsia="PMingLiU" w:hAnsi="PMingLiU" w:hint="eastAsia"/>
          <w:sz w:val="24"/>
          <w:szCs w:val="24"/>
        </w:rPr>
        <w:t>直視、譫語、喘滿</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會眼睛瞪直不動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不能躺下來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臨床上看到的時候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病人有癌症、肝癌、大腸癌等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看他臉紅紅的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不能睡覺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人將死的時候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陽氣一直上走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陽浮在上面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陰沉在下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病人的眼睛一直瞪得大大的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連眨一下都不會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因為人的所有精力全部要耗掉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才死</w:t>
      </w:r>
      <w:r w:rsidR="00335E30" w:rsidRPr="003A204A">
        <w:rPr>
          <w:rFonts w:ascii="PMingLiU" w:eastAsia="PMingLiU" w:hAnsi="PMingLiU" w:hint="eastAsia"/>
          <w:sz w:val="24"/>
          <w:szCs w:val="24"/>
        </w:rPr>
        <w:t>。</w:t>
      </w:r>
      <w:r w:rsidRPr="003A204A">
        <w:rPr>
          <w:rFonts w:ascii="PMingLiU" w:eastAsia="PMingLiU" w:hAnsi="PMingLiU" w:hint="eastAsia"/>
          <w:sz w:val="24"/>
          <w:szCs w:val="24"/>
        </w:rPr>
        <w:t>人的水、津液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陰液將亡的時候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病人也是直視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張仲景為什麼提出來？平常如果是承氣湯證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大便不通引起的譫語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病人也會直視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捻衣摸床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但是病人不會下利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意思是說應該是堵塞到了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應該是沒有大便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表示津液竭了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就非常的危險了。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二二八．</w:t>
      </w:r>
      <w:r w:rsidR="00896FA8" w:rsidRPr="003A204A">
        <w:rPr>
          <w:rFonts w:ascii="PMingLiU" w:eastAsia="PMingLiU" w:hAnsi="PMingLiU" w:hint="eastAsia"/>
          <w:sz w:val="24"/>
          <w:szCs w:val="24"/>
        </w:rPr>
        <w:t>發汗多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若重發汗者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亡其陽</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脈短者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死；脈自和者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病人平常沒有病的時候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一直在流汗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表示病人本身就是陽虛自汗的人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發汗很多</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若重發汗者</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如果遇到這種人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你開重發汗的藥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結果亡其陽</w:t>
      </w:r>
      <w:r w:rsidR="00335E30" w:rsidRPr="003A204A">
        <w:rPr>
          <w:rFonts w:ascii="PMingLiU" w:eastAsia="PMingLiU" w:hAnsi="PMingLiU" w:hint="eastAsia"/>
          <w:sz w:val="24"/>
          <w:szCs w:val="24"/>
        </w:rPr>
        <w:t>。</w:t>
      </w:r>
      <w:r w:rsidRPr="003A204A">
        <w:rPr>
          <w:rFonts w:ascii="PMingLiU" w:eastAsia="PMingLiU" w:hAnsi="PMingLiU" w:hint="eastAsia"/>
          <w:sz w:val="24"/>
          <w:szCs w:val="24"/>
        </w:rPr>
        <w:t>亡其陽者</w:t>
      </w:r>
      <w:r w:rsidR="00335E30" w:rsidRPr="003A204A">
        <w:rPr>
          <w:rFonts w:ascii="PMingLiU" w:eastAsia="PMingLiU" w:hAnsi="PMingLiU" w:hint="eastAsia"/>
          <w:sz w:val="24"/>
          <w:szCs w:val="24"/>
        </w:rPr>
        <w:t>，</w:t>
      </w:r>
      <w:r w:rsidRPr="003A204A">
        <w:rPr>
          <w:rFonts w:ascii="PMingLiU" w:eastAsia="PMingLiU" w:hAnsi="PMingLiU" w:hint="eastAsia"/>
          <w:sz w:val="24"/>
          <w:szCs w:val="24"/>
        </w:rPr>
        <w:t>輕者昏眩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如果汗傷的比較輕的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病人頭會昏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如果發的比較重的時候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重者驚狂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所以如果不該吃麻黃湯的時候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卻大劑的喝下去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病人就會發狂奔走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古人就是有這過失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所以南派的醫生麻黃不敢用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用一分二分的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亡陽就是流汗、體能流失掉了</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脈短者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死</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汗喪失太多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病人有脫水的現象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脈短促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代表津液不能回頭了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救不回來了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脈自和者</w:t>
      </w:r>
      <w:r w:rsidR="00C008BD"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脈很正常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脈還是一息四至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代表津液會慢慢回來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就只有這一條辨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倪子贊成打點滴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但仍須配合大劑的獨參湯。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如果看到病人講話都講不清楚了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又一直在下利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代表人虛的肛門都收不起來了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已經差不多了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腸子完全沒有蠕動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所以練功夫的時候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要提肛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小完以後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最後再把肛門提起來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用力再小最後一滴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相書云小便小的很直流的就是一輩子貧窮到老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如果小便散開的大富大貴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所以為什麼大腸和肺是表裏的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所有排泄出去的力量就是靠肺氣往下降。</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二二九．</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日晡所發潮熱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獨語如見鬼狀</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若劇者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發則不識人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循衣摸床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惕而不安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直視</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脈弦者生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濇者死。微者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「大承氣湯」主之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若一服利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止後服。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本來是傷寒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表證而已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被吐、吃了下藥或吃壞肚子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結果裏虛掉了</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不解</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就是不大便五六天了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因為大腸裏面乾掉了</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日晡所發潮熱</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就是黃昏的時候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病人開始發潮熱了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病人</w:t>
      </w:r>
      <w:r w:rsidR="005E6ACE" w:rsidRPr="003A204A">
        <w:rPr>
          <w:rFonts w:ascii="PMingLiU" w:eastAsia="PMingLiU" w:hAnsi="PMingLiU" w:hint="eastAsia"/>
          <w:sz w:val="24"/>
          <w:szCs w:val="24"/>
        </w:rPr>
        <w:t>「</w:t>
      </w:r>
      <w:r w:rsidRPr="003A204A">
        <w:rPr>
          <w:rFonts w:ascii="PMingLiU" w:eastAsia="PMingLiU" w:hAnsi="PMingLiU" w:hint="eastAsia"/>
          <w:sz w:val="24"/>
          <w:szCs w:val="24"/>
        </w:rPr>
        <w:t>不惡寒</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陽明證是看不到寒證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問病人怕不怕冷？怕冷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陽明證已經不考慮了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熱的要死就是陽明證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陽明無寒證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不惡寒就是陽明證</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獨語如見鬼狀</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一個人講話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就好像看到鬼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如果嚴重的時候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發則不識人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發起驚狂的時候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人都不認得了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兩眼直視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這是陽明燥熱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為什麼？大腸裏面整個乾掉了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因為被發汗被吐下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大便乾掉以後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燥氣上衝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大便的濁氣順著腸子進入血管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跑到心臟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跑到腦去了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所以發狂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人都不認得了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其實只是大便的濁氣而已</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循衣摸床</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循衣就是摺衣服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然後沿著床邊摸著走</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惕而不安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直視</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到這種症狀很危險了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如果脈</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弦者生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濇者死</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弦是實證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濇是虛證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實代表東西堵到了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虛的就是血不足了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會死</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微者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大承氣湯主之</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比較輕微的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只有看到發潮熱、譫語的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趕快下大承氣湯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到病人循衣摸床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手足躁擾的時候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再喝大承氣湯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就一翻兩瞪眼了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大承氣湯是最嚴重的才用。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例</w:t>
      </w:r>
      <w:r w:rsidR="00335E30" w:rsidRPr="003A204A">
        <w:rPr>
          <w:rFonts w:ascii="PMingLiU" w:eastAsia="PMingLiU" w:hAnsi="PMingLiU" w:hint="eastAsia"/>
          <w:sz w:val="24"/>
          <w:szCs w:val="24"/>
        </w:rPr>
        <w:t>如</w:t>
      </w:r>
      <w:r w:rsidRPr="003A204A">
        <w:rPr>
          <w:rFonts w:ascii="PMingLiU" w:eastAsia="PMingLiU" w:hAnsi="PMingLiU" w:hint="eastAsia"/>
          <w:sz w:val="24"/>
          <w:szCs w:val="24"/>
        </w:rPr>
        <w:t>照理說承氣湯是走大腸的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臨床上可見承氣湯下去的時候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病人還沒有上廁所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人就清醒過來了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燒就開始退了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精神就好起來了。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其人多汗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以津液外出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大便必硬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硬則譫語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「小承氣湯」主之。若一服譫語止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有陽明證的人本來汗就流的很多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津液外出</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胃中燥</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不單單指胃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腸子裏面都沒有津液了</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大便必硬</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大便一定很硬</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硬則譫語</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大便硬一定有譫語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小承氣湯主之</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如果服了小承氣湯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譫語沒了就不要再服了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攻下的藥不要攻太過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大便攻出來就好了。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二三一．</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脈滑而虛者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「小承氣湯」主之</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因與「承氣湯」一升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湯入腹中轉矢氣者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更服一升；若不轉矢氣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勿更與之。明日不大便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脈反微濇者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為難治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不可更與「承氣湯」也。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如果病人即使發譫語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還沒有到循衣摸床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還用不到大承氣湯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脈滑而虛者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小承氣湯主之</w:t>
      </w:r>
      <w:r w:rsidR="005E6ACE" w:rsidRPr="003A204A">
        <w:rPr>
          <w:rFonts w:ascii="PMingLiU" w:eastAsia="PMingLiU" w:hAnsi="PMingLiU" w:hint="eastAsia"/>
          <w:sz w:val="24"/>
          <w:szCs w:val="24"/>
        </w:rPr>
        <w:t>」</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臟有結則脈滑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臟即腸有東西堵到了脈會滑</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如</w:t>
      </w:r>
      <w:r w:rsidR="00335E30" w:rsidRPr="003A204A">
        <w:rPr>
          <w:rFonts w:ascii="PMingLiU" w:eastAsia="PMingLiU" w:hAnsi="PMingLiU" w:hint="eastAsia"/>
          <w:sz w:val="24"/>
          <w:szCs w:val="24"/>
        </w:rPr>
        <w:t>何</w:t>
      </w:r>
      <w:r w:rsidRPr="003A204A">
        <w:rPr>
          <w:rFonts w:ascii="PMingLiU" w:eastAsia="PMingLiU" w:hAnsi="PMingLiU" w:hint="eastAsia"/>
          <w:sz w:val="24"/>
          <w:szCs w:val="24"/>
        </w:rPr>
        <w:t>區分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有時候小孩會有滑脈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也表示肺裏面有痰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也會把到滑脈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腸胃裏面有宿食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也會摸到滑脈</w:t>
      </w:r>
      <w:r w:rsidR="00335E30" w:rsidRPr="003A204A">
        <w:rPr>
          <w:rFonts w:ascii="PMingLiU" w:eastAsia="PMingLiU" w:hAnsi="PMingLiU" w:hint="eastAsia"/>
          <w:sz w:val="24"/>
          <w:szCs w:val="24"/>
        </w:rPr>
        <w:t>。</w:t>
      </w:r>
      <w:r w:rsidRPr="003A204A">
        <w:rPr>
          <w:rFonts w:ascii="PMingLiU" w:eastAsia="PMingLiU" w:hAnsi="PMingLiU" w:hint="eastAsia"/>
          <w:sz w:val="24"/>
          <w:szCs w:val="24"/>
        </w:rPr>
        <w:t>何謂滑脈？感覺血管裏面的血走的很急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不是上下走。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脈滑而虛者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小承氣湯主之</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因與承氣湯一升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湯入腹中轉矢氣者</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小承氣湯吃到肚子裏面以後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肚子裏面轉成矢氣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開始放屁了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就是對證了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這時候再給他小承氣湯</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若不轉矢氣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勿更與之</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如果吃了小承氣湯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沒有放屁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就不要再給了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等一下再看看</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明日不大便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脈反微濇者</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到第二天還是不大便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摸到脈變得微小很細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這就是裏虛者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為難治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因腸中空無一物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很難治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最嚴重的裏虛用「四逆湯」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再淺的「理中湯」。</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二三二．</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反不能食者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胃中必有燥屎五六枚也。</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二三三．</w:t>
      </w:r>
      <w:r w:rsidR="00896FA8" w:rsidRPr="003A204A">
        <w:rPr>
          <w:rFonts w:ascii="PMingLiU" w:eastAsia="PMingLiU" w:hAnsi="PMingLiU" w:hint="eastAsia"/>
          <w:sz w:val="24"/>
          <w:szCs w:val="24"/>
        </w:rPr>
        <w:t>若能食者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但硬耳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宜「小承氣湯」。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如果有潮熱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不能吃東西就給他大承氣湯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如果能吃東西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大便不通就是小承氣湯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這是用飲食胃口來確定大小承氣湯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所以只要問他能不能吃東西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只要胃口還在就用不到大承氣湯。除了硬以外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大便如鞭也是小承氣湯證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因為腸子裏面有燥屎堵到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大便經過的時候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變成細細長長的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像鞭子一樣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大承氣湯是完全堵到了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根本沒有東西出來了。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二三四．</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此為熱入血室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但頭出汗者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刺「期門」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隨其實而瀉之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濈然汗出而愈。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如果病人大小便帶血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就是熱入血室</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熱入血室在小柴胡湯的時候有介紹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整本《傷寒論》裏面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就「小柴胡湯證」和陽明熱的時候有譫語</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為什麼大便下血的時候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會有譫語的現象？男人也會有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本來大便裏面帶血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有痔瘡或跌打瘀血的時候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就像女人月經來的時候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結果剛好得到感冒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如果濾過性病毒順著淋巴系統進入腸胃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這病毒就轉化成熱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這時候也會有譫語的現象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女人最多的就是月經中間得到感冒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所以如果月經來的時候得到感冒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就先給小柴胡湯斷後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不要等到譫語的時候才吃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要先給小柴胡湯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有表證再去解表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張仲景說月經來的時候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這時候小柴胡湯已遲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就要下針「期門」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所以常見女的病人本是桂枝湯證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剛好逢到月經來潮的時候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就小柴胡湯和桂枝湯並用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一起解掉。有時候解表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剛好月經來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解完表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開始譫語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就是熱入血室了。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二三五．</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此為風也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以有燥矢在胃中</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此表虛裏實故也</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須下之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宜「大承氣湯」。過經乃可下之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下之若早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語言必亂。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汗出來很多</w:t>
      </w:r>
      <w:r w:rsidR="00C008BD"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此為風也</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風就是熱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這裏的風當然熱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不要當桂枝湯的中風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所以多汗的人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沒事汗流浹背的人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其體有熱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有的人汗流的很少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就是體有寒</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如果病人已經胡說八道了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又流汗很多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就可以確定有乾燥的大便在腸裏面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張仲景的胃就是講腸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這就是表虛裏實故也</w:t>
      </w:r>
      <w:r w:rsidR="005E6ACE" w:rsidRPr="003A204A">
        <w:rPr>
          <w:rFonts w:ascii="PMingLiU" w:eastAsia="PMingLiU" w:hAnsi="PMingLiU" w:hint="eastAsia"/>
          <w:sz w:val="24"/>
          <w:szCs w:val="24"/>
        </w:rPr>
        <w:t>。「</w:t>
      </w:r>
      <w:r w:rsidRPr="003A204A">
        <w:rPr>
          <w:rFonts w:ascii="PMingLiU" w:eastAsia="PMingLiU" w:hAnsi="PMingLiU" w:hint="eastAsia"/>
          <w:sz w:val="24"/>
          <w:szCs w:val="24"/>
        </w:rPr>
        <w:t>須下之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下之則愈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宜大承氣湯</w:t>
      </w:r>
      <w:r w:rsidR="005E6ACE" w:rsidRPr="003A204A">
        <w:rPr>
          <w:rFonts w:ascii="PMingLiU" w:eastAsia="PMingLiU" w:hAnsi="PMingLiU" w:hint="eastAsia"/>
          <w:sz w:val="24"/>
          <w:szCs w:val="24"/>
        </w:rPr>
        <w:t>。</w:t>
      </w:r>
      <w:r w:rsidRPr="003A204A">
        <w:rPr>
          <w:rFonts w:ascii="PMingLiU" w:eastAsia="PMingLiU" w:hAnsi="PMingLiU" w:hint="eastAsia"/>
          <w:sz w:val="24"/>
          <w:szCs w:val="24"/>
        </w:rPr>
        <w:t>過經乃可下之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下之若早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語言必亂</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這就是講要用大承氣湯之前要確定病人沒有表證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因為大承氣湯走的很快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大概喝下去十分鐘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芒硝就到肛門了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它把血往下導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所以大承氣湯一下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整個血往下降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所以高熱會退下來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一喝大承氣湯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濾過性病毒會很快的從皮表進來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結果大便出來會引起後遺症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5E6ACE" w:rsidRPr="003A204A">
        <w:rPr>
          <w:rFonts w:ascii="PMingLiU" w:eastAsia="PMingLiU" w:hAnsi="PMingLiU" w:hint="eastAsia"/>
          <w:sz w:val="24"/>
          <w:szCs w:val="24"/>
        </w:rPr>
        <w:t>「</w:t>
      </w:r>
      <w:r w:rsidRPr="003A204A">
        <w:rPr>
          <w:rFonts w:ascii="PMingLiU" w:eastAsia="PMingLiU" w:hAnsi="PMingLiU" w:hint="eastAsia"/>
          <w:sz w:val="24"/>
          <w:szCs w:val="24"/>
        </w:rPr>
        <w:t>下之若早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語言必亂</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就變成譫語了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本來是實的就會變成虛證。</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二三六．</w:t>
      </w:r>
      <w:r w:rsidR="00896FA8" w:rsidRPr="003A204A">
        <w:rPr>
          <w:rFonts w:ascii="PMingLiU" w:eastAsia="PMingLiU" w:hAnsi="PMingLiU" w:hint="eastAsia"/>
          <w:sz w:val="24"/>
          <w:szCs w:val="24"/>
        </w:rPr>
        <w:t>「傷寒」四五日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脈沉而喘滿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沉為在裏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反發其汗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津液越出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大便為難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表虛裏實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久則譫語。</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照理說傷寒的時候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脈應該浮而緊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結果摸他脈的時候</w:t>
      </w:r>
      <w:r w:rsidR="00C008BD"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脈沉而喘滿</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病人看起來是喘滿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照理說麻黃湯證是喘證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肺跟皮毛是相表裏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因為傷寒的時候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寒束在皮毛上就等於束在肺上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所以麻黃湯證的病人會喘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呼吸不過來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胸口脹滿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一點汗都沒有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脈一定浮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輕輕摸在皮膚表面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就摸到脈很強的彈上來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但是脈沉而喘滿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沉為在裏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就不是麻黃湯證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沉就是病在裏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小承氣湯就可以了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反發其汗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津液越出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大便為難</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結果反發他的汗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大便就更難了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發了汗之後就變成表虛裏實</w:t>
      </w:r>
      <w:r w:rsidR="00C008BD"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久則譫語</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這種症狀就變成表虛裏實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這症狀拖久了就變成譫語了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有時候四五天或一個星期。這條辨就是說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要確定有表證才可以發汗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沒有表證發汗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本來沒有承氣湯證就變成承氣湯證。</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二三七．</w:t>
      </w:r>
      <w:r w:rsidR="00896FA8" w:rsidRPr="003A204A">
        <w:rPr>
          <w:rFonts w:ascii="PMingLiU" w:eastAsia="PMingLiU" w:hAnsi="PMingLiU" w:hint="eastAsia"/>
          <w:sz w:val="24"/>
          <w:szCs w:val="24"/>
        </w:rPr>
        <w:t>「三陽合病」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難以轉側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口不仁而面垢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發汗則譫語甚</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則額上出汗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遺尿</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若自汗出者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「白虎湯」主之。</w:t>
      </w:r>
    </w:p>
    <w:p w:rsidR="00896FA8" w:rsidRPr="003A204A" w:rsidRDefault="005E6AC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三陽合病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難以轉側</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就是濕很重</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怎麼知道肚子裏面有沒有大便？有的時候濕很盛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太陰證肚子也會脹滿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只有兩個地方肚子會脹滿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一是太陰肚子會脹滿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肚子濕很盛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一是陽明實證肚子會脹滿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肚子堵到大便</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口不仁而面垢</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嘴巴吃東西沒有味道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面色看起來好黑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好像幾天沒有洗臉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灰塵一片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譫語</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病人會有譫語的現象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就代表病人是陽明證了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發汗則譫語甚</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本來譫語只是講幾句話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譫語更嚴重了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結果病人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額上出汗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遺尿</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這都是被攻下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津液被傷到了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就叫做陰虛了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陰就是腸液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這時候手腳冰冷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手腳的溫度從腸胃來的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冬天的時候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手腳冰冷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食物吃下去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第一個感覺就是手腳溫起來了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病人有遺尿的現象產生就很危險了。這就是說要確定病人裏實了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才可以攻下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他三陽合病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並不代表裏面結實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如果三陽合病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和解是獨取少陽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小柴胡就解掉了</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若自汗出者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白虎湯主之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病人自己會流汗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代表並沒有完全虛掉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津液傷到的時候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產生煩躁的時候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這津液就是血裏面的水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腸裏面的水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最好補津液回去的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就是白虎湯</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生小孩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生完</w:t>
      </w:r>
      <w:r w:rsidR="00335E30" w:rsidRPr="003A204A">
        <w:rPr>
          <w:rFonts w:ascii="PMingLiU" w:eastAsia="PMingLiU" w:hAnsi="PMingLiU" w:hint="eastAsia"/>
          <w:sz w:val="24"/>
          <w:szCs w:val="24"/>
        </w:rPr>
        <w:t>後是</w:t>
      </w:r>
      <w:r w:rsidR="00896FA8" w:rsidRPr="003A204A">
        <w:rPr>
          <w:rFonts w:ascii="PMingLiU" w:eastAsia="PMingLiU" w:hAnsi="PMingLiU" w:hint="eastAsia"/>
          <w:sz w:val="24"/>
          <w:szCs w:val="24"/>
        </w:rPr>
        <w:t>白虎湯證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因為生的時候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汗流好多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生完小孩出來臉都黃的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因為津液傷太多了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水份不夠了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這時候病人大多很熱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真正吃白虎湯是湯劑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白虎湯裏面的粳米把腸胃裏面的黏液補足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靠石膏</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知母把血裏面的水補足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還可以再加些人參在裏面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所以心下痞、腸胃科、救逆的藥裏面一定會用到人參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張仲景的觀念</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人參的藥性非常的陰柔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陽絕的時候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不可以開陰藥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要用炮附、乾薑、炙甘草等熱藥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如果加人參會阻礙藥力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茯苓四逆湯裏面有的人參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因為茯苓四逆湯是用在陰虛症了。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二三八．</w:t>
      </w:r>
      <w:r w:rsidR="00896FA8" w:rsidRPr="003A204A">
        <w:rPr>
          <w:rFonts w:ascii="PMingLiU" w:eastAsia="PMingLiU" w:hAnsi="PMingLiU" w:hint="eastAsia"/>
          <w:sz w:val="24"/>
          <w:szCs w:val="24"/>
        </w:rPr>
        <w:t>「二陽併病」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「太陽證」罷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但發潮熱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w:t>
      </w:r>
      <w:r w:rsidR="00335E30"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大便難而譫語者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如果確定沒有太陽證的時候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就可以攻下了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再不攻下就會潮熱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w:t>
      </w:r>
      <w:r w:rsidRPr="003A204A">
        <w:rPr>
          <w:rFonts w:ascii="PMingLiU" w:eastAsia="PMingLiU" w:hAnsi="PMingLiU" w:cs="New Gulim" w:hint="eastAsia"/>
          <w:sz w:val="24"/>
          <w:szCs w:val="24"/>
        </w:rPr>
        <w:t></w:t>
      </w:r>
      <w:r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大便難而譫語者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這就已經很危險了。</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二三九．</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脈浮而緊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咽燥</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口苦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腹滿而喘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但惡熱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身重</w:t>
      </w:r>
      <w:r w:rsidRPr="003A204A">
        <w:rPr>
          <w:rFonts w:ascii="PMingLiU" w:eastAsia="PMingLiU" w:hAnsi="PMingLiU" w:hint="eastAsia"/>
          <w:sz w:val="24"/>
          <w:szCs w:val="24"/>
        </w:rPr>
        <w:t>。若發汗，則躁，憒憒及譫語。</w:t>
      </w:r>
      <w:r w:rsidR="00896FA8" w:rsidRPr="003A204A">
        <w:rPr>
          <w:rFonts w:ascii="PMingLiU" w:eastAsia="PMingLiU" w:hAnsi="PMingLiU" w:hint="eastAsia"/>
          <w:sz w:val="24"/>
          <w:szCs w:val="24"/>
        </w:rPr>
        <w:t>若加燒針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必怵惕</w:t>
      </w:r>
      <w:r w:rsidR="00675AD7" w:rsidRPr="003A204A">
        <w:rPr>
          <w:rFonts w:ascii="PMingLiU" w:eastAsia="PMingLiU" w:hAnsi="PMingLiU" w:hint="eastAsia"/>
          <w:sz w:val="24"/>
          <w:szCs w:val="24"/>
        </w:rPr>
        <w:t>煩躁</w:t>
      </w:r>
      <w:r w:rsidR="00896FA8" w:rsidRPr="003A204A">
        <w:rPr>
          <w:rFonts w:ascii="PMingLiU" w:eastAsia="PMingLiU" w:hAnsi="PMingLiU" w:hint="eastAsia"/>
          <w:sz w:val="24"/>
          <w:szCs w:val="24"/>
        </w:rPr>
        <w:t>不得眠；若下之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則腹如故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小便難也。</w:t>
      </w:r>
    </w:p>
    <w:p w:rsidR="00896FA8" w:rsidRPr="003A204A" w:rsidRDefault="005E6ACE"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脈浮而緊</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代表的是有表證、表寒</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咽燥</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口苦</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腸胃裏面太熱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喉嚨就乾燥了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照理說膽汁應該往下走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遇到腸胃裏面太熱了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膽汁就逆行往上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就會口苦</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腹滿而喘</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有可能是太陰的濕證脹滿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也有可能是大便堵到的脹滿</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發熱汗出</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但是病人又</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但惡熱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身重</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只有濕很盛的時候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病人會身重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表示太陽、少陽、陽明都有了病</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w:t>
      </w:r>
      <w:r w:rsidRPr="003A204A">
        <w:rPr>
          <w:rFonts w:ascii="PMingLiU" w:eastAsia="PMingLiU" w:hAnsi="PMingLiU" w:hint="eastAsia"/>
          <w:sz w:val="24"/>
          <w:szCs w:val="24"/>
        </w:rPr>
        <w:t>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只去太陽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就沒管到少陽、陽明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發汗後會</w:t>
      </w:r>
      <w:r w:rsidRPr="003A204A">
        <w:rPr>
          <w:rFonts w:ascii="PMingLiU" w:eastAsia="PMingLiU" w:hAnsi="PMingLiU" w:hint="eastAsia"/>
          <w:sz w:val="24"/>
          <w:szCs w:val="24"/>
        </w:rPr>
        <w:t>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因為裏面已經有陽明證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這時候小柴胡湯最好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憒憒及譫語</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不但燥而且譫語</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若加燒針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必怵惕</w:t>
      </w:r>
      <w:r w:rsidR="00675AD7" w:rsidRPr="003A204A">
        <w:rPr>
          <w:rFonts w:ascii="PMingLiU" w:eastAsia="PMingLiU" w:hAnsi="PMingLiU" w:hint="eastAsia"/>
          <w:sz w:val="24"/>
          <w:szCs w:val="24"/>
        </w:rPr>
        <w:t>煩躁</w:t>
      </w:r>
      <w:r w:rsidR="00896FA8" w:rsidRPr="003A204A">
        <w:rPr>
          <w:rFonts w:ascii="PMingLiU" w:eastAsia="PMingLiU" w:hAnsi="PMingLiU" w:hint="eastAsia"/>
          <w:sz w:val="24"/>
          <w:szCs w:val="24"/>
        </w:rPr>
        <w:t>不得眠</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如果燒針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津液喪失會很多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血裏面會更熱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會燥不得眠</w:t>
      </w:r>
      <w:r w:rsidR="00335E3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則腹如故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小便難也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攻下的時機一定要確定大便結實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現攻下後腹如故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就是攻太早了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因為他並不是真正大便結實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結果把津液都攻出來了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小便就沒有了。如果臨床上遇到不得已的情形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有本條的症狀但又必須攻下的時候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可以在攻下的時候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加上一些固陽的藥。</w:t>
      </w:r>
    </w:p>
    <w:p w:rsidR="00896FA8" w:rsidRPr="003A204A" w:rsidRDefault="005E6AC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心中懊</w:t>
      </w:r>
      <w:r w:rsidR="00335E30" w:rsidRPr="003A204A">
        <w:rPr>
          <w:rFonts w:ascii="PMingLiU" w:eastAsia="PMingLiU" w:hAnsi="PMingLiU" w:cs="New Gulim"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舌上胎者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宜「梔子豉湯」主之。若渴欲飲水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口乾舌燥者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「白虎加人參湯」主之。若脈浮發熱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「豬苓湯」主之。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中焦燥熱的時候用梔子豉湯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梔子豉湯是對中焦火盛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5E6ACE" w:rsidRPr="003A204A">
        <w:rPr>
          <w:rFonts w:ascii="PMingLiU" w:eastAsia="PMingLiU" w:hAnsi="PMingLiU" w:hint="eastAsia"/>
          <w:sz w:val="24"/>
          <w:szCs w:val="24"/>
        </w:rPr>
        <w:t>「</w:t>
      </w:r>
      <w:r w:rsidRPr="003A204A">
        <w:rPr>
          <w:rFonts w:ascii="PMingLiU" w:eastAsia="PMingLiU" w:hAnsi="PMingLiU" w:hint="eastAsia"/>
          <w:sz w:val="24"/>
          <w:szCs w:val="24"/>
        </w:rPr>
        <w:t>心中懊</w:t>
      </w:r>
      <w:r w:rsidRPr="003A204A">
        <w:rPr>
          <w:rFonts w:ascii="PMingLiU" w:eastAsia="PMingLiU" w:hAnsi="PMingLiU" w:cs="New Gulim"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舌上胎者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宜梔子豉湯主之</w:t>
      </w:r>
      <w:r w:rsidR="005E6ACE" w:rsidRPr="003A204A">
        <w:rPr>
          <w:rFonts w:ascii="PMingLiU" w:eastAsia="PMingLiU" w:hAnsi="PMingLiU" w:hint="eastAsia"/>
          <w:sz w:val="24"/>
          <w:szCs w:val="24"/>
        </w:rPr>
        <w:t>」</w:t>
      </w:r>
      <w:r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若渴欲飲水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口乾舌燥者</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嘴巴很口渴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喝水又不能止渴就知道津液傷到了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所以白虎加人參湯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能止渴</w:t>
      </w:r>
      <w:r w:rsidR="00335E30" w:rsidRPr="003A204A">
        <w:rPr>
          <w:rFonts w:ascii="PMingLiU" w:eastAsia="PMingLiU" w:hAnsi="PMingLiU" w:hint="eastAsia"/>
          <w:sz w:val="24"/>
          <w:szCs w:val="24"/>
        </w:rPr>
        <w:t>。</w:t>
      </w:r>
      <w:r w:rsidRPr="003A204A">
        <w:rPr>
          <w:rFonts w:ascii="PMingLiU" w:eastAsia="PMingLiU" w:hAnsi="PMingLiU" w:hint="eastAsia"/>
          <w:sz w:val="24"/>
          <w:szCs w:val="24"/>
        </w:rPr>
        <w:t>有些上消糖尿病的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喝了水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小便就跑掉了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因為水不能進入血裏面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血裏面的水不夠就燥渴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燥渴喝了水又不是進入血裏面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w:t>
      </w:r>
      <w:r w:rsidR="005E6ACE" w:rsidRPr="003A204A">
        <w:rPr>
          <w:rFonts w:ascii="PMingLiU" w:eastAsia="PMingLiU" w:hAnsi="PMingLiU" w:hint="eastAsia"/>
          <w:sz w:val="24"/>
          <w:szCs w:val="24"/>
        </w:rPr>
        <w:t>血</w:t>
      </w:r>
      <w:r w:rsidRPr="003A204A">
        <w:rPr>
          <w:rFonts w:ascii="PMingLiU" w:eastAsia="PMingLiU" w:hAnsi="PMingLiU" w:hint="eastAsia"/>
          <w:sz w:val="24"/>
          <w:szCs w:val="24"/>
        </w:rPr>
        <w:t>濃度越來越高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糖的濃度就會增加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所以白虎湯加人參湯一下去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血糖就下來了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白虎加人參湯就是熱傷上焦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對上焦的熱</w:t>
      </w:r>
      <w:r w:rsidR="00335E30" w:rsidRPr="003A204A">
        <w:rPr>
          <w:rFonts w:ascii="PMingLiU" w:eastAsia="PMingLiU" w:hAnsi="PMingLiU" w:hint="eastAsia"/>
          <w:sz w:val="24"/>
          <w:szCs w:val="24"/>
        </w:rPr>
        <w:t>。</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若脈浮發熱</w:t>
      </w:r>
      <w:r w:rsidR="005E6AC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熱除了發高燒以外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身體裏面發炎了或傷口化膿也會摸到脈浮發熱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以為是傷寒表證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結果不是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這時候病人</w:t>
      </w:r>
      <w:r w:rsidR="005E6ACE" w:rsidRPr="003A204A">
        <w:rPr>
          <w:rFonts w:ascii="PMingLiU" w:eastAsia="PMingLiU" w:hAnsi="PMingLiU" w:hint="eastAsia"/>
          <w:sz w:val="24"/>
          <w:szCs w:val="24"/>
        </w:rPr>
        <w:t>「</w:t>
      </w:r>
      <w:r w:rsidRPr="003A204A">
        <w:rPr>
          <w:rFonts w:ascii="PMingLiU" w:eastAsia="PMingLiU" w:hAnsi="PMingLiU" w:hint="eastAsia"/>
          <w:sz w:val="24"/>
          <w:szCs w:val="24"/>
        </w:rPr>
        <w:t>渴欲飲水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5E6ACE" w:rsidRPr="003A204A">
        <w:rPr>
          <w:rFonts w:ascii="PMingLiU" w:eastAsia="PMingLiU" w:hAnsi="PMingLiU" w:hint="eastAsia"/>
          <w:sz w:val="24"/>
          <w:szCs w:val="24"/>
        </w:rPr>
        <w:t>」</w:t>
      </w:r>
      <w:r w:rsidRPr="003A204A">
        <w:rPr>
          <w:rFonts w:ascii="PMingLiU" w:eastAsia="PMingLiU" w:hAnsi="PMingLiU" w:hint="eastAsia"/>
          <w:sz w:val="24"/>
          <w:szCs w:val="24"/>
        </w:rPr>
        <w:t>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就是喝了水小便又下不來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滴滴答答的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這時候張仲景說「豬苓湯」主之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白虎加人參湯證的是喝一碗水小便一碗。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所以上焦熱是白虎加人參湯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中焦是梔子豉湯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下焦熱是豬苓湯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熱把</w:t>
      </w:r>
      <w:r w:rsidR="00335E30" w:rsidRPr="003A204A">
        <w:rPr>
          <w:rFonts w:ascii="PMingLiU" w:eastAsia="PMingLiU" w:hAnsi="PMingLiU" w:hint="eastAsia"/>
          <w:sz w:val="24"/>
          <w:szCs w:val="24"/>
        </w:rPr>
        <w:t>它</w:t>
      </w:r>
      <w:r w:rsidRPr="003A204A">
        <w:rPr>
          <w:rFonts w:ascii="PMingLiU" w:eastAsia="PMingLiU" w:hAnsi="PMingLiU" w:hint="eastAsia"/>
          <w:sz w:val="24"/>
          <w:szCs w:val="24"/>
        </w:rPr>
        <w:t>當作炎的話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裏面有石頭</w:t>
      </w:r>
      <w:r w:rsidR="005E6ACE" w:rsidRPr="003A204A">
        <w:rPr>
          <w:rFonts w:ascii="PMingLiU" w:eastAsia="PMingLiU" w:hAnsi="PMingLiU" w:hint="eastAsia"/>
          <w:sz w:val="24"/>
          <w:szCs w:val="24"/>
        </w:rPr>
        <w:t>，</w:t>
      </w:r>
      <w:r w:rsidRPr="003A204A">
        <w:rPr>
          <w:rFonts w:ascii="PMingLiU" w:eastAsia="PMingLiU" w:hAnsi="PMingLiU" w:hint="eastAsia"/>
          <w:sz w:val="24"/>
          <w:szCs w:val="24"/>
        </w:rPr>
        <w:t>腎結石、膀胱結石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小便的時候石頭把輸尿管刮破了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還有性病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小便小不出來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小便的時候會赤痛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尿道炎都是用豬苓湯。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豬苓湯和五苓散裏面都有豬苓、澤瀉、茯苓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但豬苓湯特別重用豬苓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豬苓專門是利下焦的水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豬苓、茯苓、澤瀉這三味都是利尿的</w:t>
      </w:r>
      <w:r w:rsidR="00335E30" w:rsidRPr="003A204A">
        <w:rPr>
          <w:rFonts w:ascii="PMingLiU" w:eastAsia="PMingLiU" w:hAnsi="PMingLiU" w:hint="eastAsia"/>
          <w:sz w:val="24"/>
          <w:szCs w:val="24"/>
        </w:rPr>
        <w:t>。</w:t>
      </w:r>
      <w:r w:rsidRPr="003A204A">
        <w:rPr>
          <w:rFonts w:ascii="PMingLiU" w:eastAsia="PMingLiU" w:hAnsi="PMingLiU" w:hint="eastAsia"/>
          <w:sz w:val="24"/>
          <w:szCs w:val="24"/>
        </w:rPr>
        <w:t>腎結石不是只有一顆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結石裏面有很多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像沙一樣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只是比較大的一顆堵到了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西醫開刀只去大顆的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小的又沒去掉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所以加滑石讓石頭跑的比較快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因為石頭不是光滑的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會把管子刺破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所以加阿膠止血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石頭也出來了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血也止掉了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在「復溜」穴一帶可以找到壓痛點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就在痛點下針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扎下去會感覺到有東西在跑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刺下去就不痛了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再去熬豬苓湯。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臉部水腫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w:t>
      </w:r>
      <w:r w:rsidR="005E6ACE" w:rsidRPr="003A204A">
        <w:rPr>
          <w:rFonts w:ascii="PMingLiU" w:eastAsia="PMingLiU" w:hAnsi="PMingLiU" w:hint="eastAsia"/>
          <w:sz w:val="24"/>
          <w:szCs w:val="24"/>
        </w:rPr>
        <w:t>果</w:t>
      </w:r>
      <w:r w:rsidRPr="003A204A">
        <w:rPr>
          <w:rFonts w:ascii="PMingLiU" w:eastAsia="PMingLiU" w:hAnsi="PMingLiU" w:hint="eastAsia"/>
          <w:sz w:val="24"/>
          <w:szCs w:val="24"/>
        </w:rPr>
        <w:t>沒有其他的症狀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精神還很好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五苓散就去掉了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五苓散就是用在表水沒有辦法回到腸胃裏面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吃了發汗藥以後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讓腸胃的津液把濾過性病毒推出去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推出去以後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髒的津液流汗流掉了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好的津液還要慢慢順著三焦油網流回胃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如果水沒有力量回頭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停在表面上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這時候病人口渴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因為腸裏面的津液都發到表上去了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第一個出現的是小便不利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皮膚表面的水沒有辦法流回去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用五苓散去收水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如果光是下焦腫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就是豬苓湯證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如果只是四肢腫或頭腫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大多是五苓散證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因為五苓散有桂枝。</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豬苓湯方</w:t>
      </w:r>
      <w:r w:rsidR="00335E30" w:rsidRPr="003A204A">
        <w:rPr>
          <w:rFonts w:ascii="PMingLiU" w:eastAsia="PMingLiU" w:hAnsi="PMingLiU" w:hint="eastAsia"/>
          <w:sz w:val="24"/>
          <w:szCs w:val="24"/>
        </w:rPr>
        <w:t>：</w:t>
      </w:r>
    </w:p>
    <w:p w:rsidR="005E6ACE"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豬苓一兩</w:t>
      </w:r>
      <w:r w:rsidR="00335E30" w:rsidRPr="003A204A">
        <w:rPr>
          <w:rFonts w:ascii="PMingLiU" w:eastAsia="PMingLiU" w:hAnsi="PMingLiU" w:hint="eastAsia"/>
          <w:sz w:val="24"/>
          <w:szCs w:val="24"/>
        </w:rPr>
        <w:t>（</w:t>
      </w:r>
      <w:r w:rsidRPr="003A204A">
        <w:rPr>
          <w:rFonts w:ascii="PMingLiU" w:eastAsia="PMingLiU" w:hAnsi="PMingLiU" w:hint="eastAsia"/>
          <w:sz w:val="24"/>
          <w:szCs w:val="24"/>
        </w:rPr>
        <w:t>去皮</w:t>
      </w:r>
      <w:r w:rsidR="00335E3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滑石一兩</w:t>
      </w:r>
      <w:r w:rsidR="00335E30" w:rsidRPr="003A204A">
        <w:rPr>
          <w:rFonts w:ascii="PMingLiU" w:eastAsia="PMingLiU" w:hAnsi="PMingLiU" w:hint="eastAsia"/>
          <w:sz w:val="24"/>
          <w:szCs w:val="24"/>
        </w:rPr>
        <w:t>（</w:t>
      </w:r>
      <w:r w:rsidRPr="003A204A">
        <w:rPr>
          <w:rFonts w:ascii="PMingLiU" w:eastAsia="PMingLiU" w:hAnsi="PMingLiU" w:hint="eastAsia"/>
          <w:sz w:val="24"/>
          <w:szCs w:val="24"/>
        </w:rPr>
        <w:t>碎</w:t>
      </w:r>
      <w:r w:rsidR="00335E30"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澤瀉一兩</w:t>
      </w:r>
      <w:r w:rsidR="00335E3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納下阿膠烊消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胖子各三錢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普通人各二錢就可以了</w:t>
      </w:r>
      <w:r w:rsidR="00C008BD" w:rsidRPr="003A204A">
        <w:rPr>
          <w:rFonts w:ascii="PMingLiU" w:eastAsia="PMingLiU" w:hAnsi="PMingLiU" w:hint="eastAsia"/>
          <w:sz w:val="24"/>
          <w:szCs w:val="24"/>
        </w:rPr>
        <w:t>，</w:t>
      </w:r>
      <w:r w:rsidR="00BC4C1E" w:rsidRPr="003A204A">
        <w:rPr>
          <w:rFonts w:ascii="PMingLiU" w:eastAsia="PMingLiU" w:hAnsi="PMingLiU" w:hint="eastAsia"/>
          <w:sz w:val="24"/>
          <w:szCs w:val="24"/>
        </w:rPr>
        <w:t>「</w:t>
      </w:r>
      <w:r w:rsidRPr="003A204A">
        <w:rPr>
          <w:rFonts w:ascii="PMingLiU" w:eastAsia="PMingLiU" w:hAnsi="PMingLiU" w:hint="eastAsia"/>
          <w:sz w:val="24"/>
          <w:szCs w:val="24"/>
        </w:rPr>
        <w:t>先煮四味</w:t>
      </w:r>
      <w:r w:rsidR="00BC4C1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就是把阿膠拿出來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阿膠都是後下的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一天吃三次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中藥沒有記飯前或飯後服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則一律飯前吃。</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『治淋病點滴不通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陰頭腫痛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少腹膨脹而痛者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若莖中痛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出膿血者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都可以用豬苓湯。』又</w:t>
      </w:r>
      <w:r w:rsidR="0049194B" w:rsidRPr="003A204A">
        <w:rPr>
          <w:rFonts w:ascii="PMingLiU" w:eastAsia="PMingLiU" w:hAnsi="PMingLiU" w:hint="eastAsia"/>
          <w:sz w:val="24"/>
          <w:szCs w:val="24"/>
        </w:rPr>
        <w:t>：</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妊婦七八月後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有牝護焮熱腫痛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不能起臥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小便淋瀝者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以三稜針輕輕剌腫處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放出瘀水後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再用此方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則腫痛立消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小便快利。</w:t>
      </w:r>
      <w:r w:rsidR="00335E30" w:rsidRPr="003A204A">
        <w:rPr>
          <w:rFonts w:ascii="PMingLiU" w:eastAsia="PMingLiU" w:hAnsi="PMingLiU" w:hint="eastAsia"/>
          <w:sz w:val="24"/>
          <w:szCs w:val="24"/>
        </w:rPr>
        <w:t>』</w:t>
      </w:r>
      <w:r w:rsidR="00896FA8" w:rsidRPr="003A204A">
        <w:rPr>
          <w:rFonts w:ascii="PMingLiU" w:eastAsia="PMingLiU" w:hAnsi="PMingLiU" w:hint="eastAsia"/>
          <w:sz w:val="24"/>
          <w:szCs w:val="24"/>
        </w:rPr>
        <w:t>懷孕中間小便不通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要用到豬苓湯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還有若一身悉腫者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宜「越婢加朮湯」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懷孕的時候水腫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就是越婢加朮湯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越婢再加白朮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所以孕婦水腫是越婢加朮湯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小便不通是豬苓湯。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尊水瑣言曰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『滿身洪腫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以手力按其腫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放手則按處忽復起脹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腫脹雖如是其甚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然未曾有礙呼吸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氣息亦如平日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是「豬苓湯證」也。更有腫勢如前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腰以下雖滿腫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臂、肩、胸、背無恙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呼吸仍如尋常者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是亦可用「豬苓湯」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勿必問其渴之有無。』所以下半腫也可以用豬苓湯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有些水要用發汗發掉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不發汗則喘滿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就要用越婢加朮湯。</w:t>
      </w:r>
    </w:p>
    <w:p w:rsidR="00896FA8" w:rsidRPr="003A204A" w:rsidRDefault="00284D6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二四一．</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汗出多而渴者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不可與「豬苓湯」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以汗多胃中燥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「豬苓湯」復利其小便故也。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這人本來津液就不夠了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渴就代表津液不夠了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豬苓湯是利水的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水再利掉會燥熱、發燒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因為汗多胃中燥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所以汗的來源是腸的津液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豬苓湯再利小便會加速失水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本來口渴缺水而已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豬苓湯一下去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就變成脫水了。</w:t>
      </w:r>
    </w:p>
    <w:p w:rsidR="00896FA8" w:rsidRPr="003A204A" w:rsidRDefault="00284D6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二四二．</w:t>
      </w:r>
      <w:r w:rsidR="00896FA8" w:rsidRPr="003A204A">
        <w:rPr>
          <w:rFonts w:ascii="PMingLiU" w:eastAsia="PMingLiU" w:hAnsi="PMingLiU" w:hint="eastAsia"/>
          <w:sz w:val="24"/>
          <w:szCs w:val="24"/>
        </w:rPr>
        <w:t>脈浮而遲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表熱裏寒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下利清穀者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「四逆湯」主之。若胃中虛冷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飲水則噦。</w:t>
      </w:r>
    </w:p>
    <w:p w:rsidR="00896FA8" w:rsidRPr="003A204A" w:rsidRDefault="00284D6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脈浮而遲</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結果病人表熱</w:t>
      </w:r>
      <w:r w:rsidR="00E8067A" w:rsidRPr="003A204A">
        <w:rPr>
          <w:rFonts w:ascii="PMingLiU" w:eastAsia="PMingLiU" w:hAnsi="PMingLiU" w:hint="eastAsia"/>
          <w:sz w:val="24"/>
          <w:szCs w:val="24"/>
        </w:rPr>
        <w:t>裏</w:t>
      </w:r>
      <w:r w:rsidR="00896FA8" w:rsidRPr="003A204A">
        <w:rPr>
          <w:rFonts w:ascii="PMingLiU" w:eastAsia="PMingLiU" w:hAnsi="PMingLiU" w:hint="eastAsia"/>
          <w:sz w:val="24"/>
          <w:szCs w:val="24"/>
        </w:rPr>
        <w:t>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下利清穀者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完全裏虛掉了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大便出來清穀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就是吃什麼拉什麼就是什麼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四逆湯主之</w:t>
      </w:r>
      <w:r w:rsidRPr="003A204A">
        <w:rPr>
          <w:rFonts w:ascii="PMingLiU" w:eastAsia="PMingLiU" w:hAnsi="PMingLiU" w:hint="eastAsia"/>
          <w:sz w:val="24"/>
          <w:szCs w:val="24"/>
        </w:rPr>
        <w:t>」</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如果</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若胃中虛冷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飲水則噦</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喝了水就會打嗝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因為水是寒冷的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所以一般打嗝都是寒涼的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平常在治療「噦」證用茯苓四逆湯</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噦證還沒有到很危險的時候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即用茯苓四逆湯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裏面的人參能去心下痞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茯苓能把寒水利掉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乾薑、炙甘草等熱藥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能把胃、脾臟的功能恢復。</w:t>
      </w:r>
    </w:p>
    <w:p w:rsidR="00896FA8" w:rsidRPr="003A204A" w:rsidRDefault="00284D6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二四三．</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登革熱一發燒就死掉的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西醫說是出血性的死亡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熱會往上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腦部裏壯熱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燒沒有辦法退掉的時候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血管會破裂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腦膜炎也是這樣死掉的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熱到達血管讓血管破掉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有一種情形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如果本來身體能很好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一流鼻血熱就退掉了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流鼻血都來不及退掉就很危險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所以登革熱高燒就是白虎湯</w:t>
      </w:r>
      <w:r w:rsidR="00C008BD" w:rsidRPr="003A204A">
        <w:rPr>
          <w:rFonts w:ascii="PMingLiU" w:eastAsia="PMingLiU" w:hAnsi="PMingLiU" w:hint="eastAsia"/>
          <w:sz w:val="24"/>
          <w:szCs w:val="24"/>
        </w:rPr>
        <w:t>，</w:t>
      </w:r>
      <w:r w:rsidR="00284D64" w:rsidRPr="003A204A">
        <w:rPr>
          <w:rFonts w:ascii="PMingLiU" w:eastAsia="PMingLiU" w:hAnsi="PMingLiU" w:hint="eastAsia"/>
          <w:sz w:val="24"/>
          <w:szCs w:val="24"/>
        </w:rPr>
        <w:t>「</w:t>
      </w:r>
      <w:r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鼻燥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能食者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則衄</w:t>
      </w:r>
      <w:r w:rsidR="00284D64" w:rsidRPr="003A204A">
        <w:rPr>
          <w:rFonts w:ascii="PMingLiU" w:eastAsia="PMingLiU" w:hAnsi="PMingLiU" w:hint="eastAsia"/>
          <w:sz w:val="24"/>
          <w:szCs w:val="24"/>
        </w:rPr>
        <w:t>」</w:t>
      </w:r>
      <w:r w:rsidRPr="003A204A">
        <w:rPr>
          <w:rFonts w:ascii="PMingLiU" w:eastAsia="PMingLiU" w:hAnsi="PMingLiU" w:hint="eastAsia"/>
          <w:sz w:val="24"/>
          <w:szCs w:val="24"/>
        </w:rPr>
        <w:t>。口乾就代表津液乾掉了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能食就是腸胃功能很好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此種人一流鼻血熱就解掉了。</w:t>
      </w:r>
    </w:p>
    <w:p w:rsidR="00896FA8" w:rsidRPr="003A204A" w:rsidRDefault="00284D6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二四四．</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其外有熱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心中懊</w:t>
      </w:r>
      <w:r w:rsidR="00E8067A" w:rsidRPr="003A204A">
        <w:rPr>
          <w:rFonts w:ascii="PMingLiU" w:eastAsia="PMingLiU" w:hAnsi="PMingLiU" w:cs="New Gulim"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饑不能食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但頭汗出者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「梔子豉湯」主之。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熱在中焦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所以用梔子豉湯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如果熱在上焦的時候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用去中焦或下焦熱的藥都不會好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所以要分上、中、下。如果結胸的話就是大小陷胸湯。</w:t>
      </w:r>
    </w:p>
    <w:p w:rsidR="00896FA8"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二四五．</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小便自可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胸脅滿不去者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p>
    <w:p w:rsidR="00896FA8" w:rsidRPr="003A204A" w:rsidRDefault="007E7A8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發潮熱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就肯定胃實了</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大便溏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小便自可</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大便還是有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小便也可以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就知道病人不是陽明的燥實</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不見得要陽明藥燥實才會有潮熱的現象</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胸脅滿不去者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這條辨張仲景就是要說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陽明證攻下的時候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一定是純陽明證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如果兼有少陽的時候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胸脅苦滿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就要先和解少陽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不要隨便攻下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像胸脅苦滿、往來寒熱、口苦咽乾、噁心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濾過性病毒的邪在三焦淋巴系統裏面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像腮腺炎就是小柴胡湯證。</w:t>
      </w:r>
    </w:p>
    <w:p w:rsidR="00896FA8"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二四六．</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脅下硬滿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不大便而嘔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舌上白苔者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上焦得通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津液得下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胃氣因和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身濈然而汗出解也。</w:t>
      </w:r>
    </w:p>
    <w:p w:rsidR="00896FA8" w:rsidRPr="003A204A" w:rsidRDefault="007E7A8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不大便而嘔</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陽明證沒有嘔的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有噁心的現象就是少陽證</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舌上白苔者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可與小柴胡湯」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陽明證的舌苔是焦黃的</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上焦得通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津液得下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胃氣因和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身濈然而汗出也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所以有的人便秘不是承氣湯證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吃承氣湯沒有用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結果是小柴胡湯證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不管大不大便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只要他有一少陽症狀就要先和解少陽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所以有時候是小柴胡湯或大柴胡湯把便秘冶好的。</w:t>
      </w:r>
    </w:p>
    <w:p w:rsidR="00896FA8"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二四七．</w:t>
      </w:r>
      <w:r w:rsidR="00896FA8" w:rsidRPr="003A204A">
        <w:rPr>
          <w:rFonts w:ascii="PMingLiU" w:eastAsia="PMingLiU" w:hAnsi="PMingLiU" w:hint="eastAsia"/>
          <w:sz w:val="24"/>
          <w:szCs w:val="24"/>
        </w:rPr>
        <w:t>「陽明中風」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脈弦浮大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而短氣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脅下及心痛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久按之氣不通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鼻乾不得汗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嗜臥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一身面目悉黃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時時噦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耳前後腫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刺之稍瘥。病過十日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脈續弦者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與「小柴胡湯」。脈但浮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無餘證者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與「麻黃湯」。若不尿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腹滿加噦者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不治。</w:t>
      </w:r>
    </w:p>
    <w:p w:rsidR="00896FA8" w:rsidRPr="003A204A" w:rsidRDefault="007E7A8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陽明中風</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是熱證</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脈弦浮大</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浮是太陽的脈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弦是少陽的脈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大是陽明的脈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代表少陽太陽陽明都有了</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病人有短氣的現象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呼吸比較急促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脅下及心痛</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胃又難過</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久按之氣不通</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按下去又沒有放屁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大便不通</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鼻子是斷生死的地方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鼻子上的油代表我們的生命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鼻乾不得汗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就是鼻子都沒有油了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就很危險</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嗜臥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一身面目悉黃</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全身都發黃了</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小便難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時時噦</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這病人很慘了</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耳前後腫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剌之稍瘥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代表扁桃腺發炎或淋巴系統腫大、腮腺炎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就剌它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放一點血</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病過十日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脈續弦者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與小柴胡湯</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大部份是小柴胡湯證</w:t>
      </w:r>
      <w:r w:rsidR="00E8067A"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脈但浮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無餘證者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與麻黃湯</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如果脈是浮的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沒有其他裏證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就是麻黃湯證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就是解表。</w:t>
      </w:r>
    </w:p>
    <w:p w:rsidR="00896FA8" w:rsidRPr="003A204A" w:rsidRDefault="007E7A8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若不尿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腹滿加噦者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肚子又脹滿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東西又吃不下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吃下了又打嗝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腹滿就是腹水了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腹水加噦膈就是肝癌的末期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很多癌證末期都如此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肚子腫大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東西又吃不下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壓肚子又不會放屁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小便又沒了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肚子一直腫起來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遇到這種沒有胃氣了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已經打嗝了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都是死證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肝癌和肝硬化不一樣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但是症狀是一樣的。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肝癌初期還可以治療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中期就沒有辦法了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在治療如水進入肺的時候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可採隔日用十棗湯排水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如果每天排水會死在十棗湯上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再開健脾整胃的藥。</w:t>
      </w:r>
    </w:p>
    <w:p w:rsidR="007E7A82"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健胃整脾湯方：</w:t>
      </w:r>
    </w:p>
    <w:p w:rsidR="007E7A82" w:rsidRPr="003A204A" w:rsidRDefault="007E7A82"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柏子仁、黃芩、當歸、白朮、茯苓、炙甘草。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為協助他腸子能通潤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開柏子仁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因為怕他沒有力量排出來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又沒有體力承受承氣湯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所以用仁劑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肝癌裏面一定有熱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所有的癌證到末期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病人會血虛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所以加當歸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因為要健脾胃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所以加白朮、茯苓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虛寒的時候有打噦的現象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基本上是用這方子</w:t>
      </w:r>
      <w:r w:rsidR="00E8067A" w:rsidRPr="003A204A">
        <w:rPr>
          <w:rFonts w:ascii="PMingLiU" w:eastAsia="PMingLiU" w:hAnsi="PMingLiU" w:hint="eastAsia"/>
          <w:sz w:val="24"/>
          <w:szCs w:val="24"/>
        </w:rPr>
        <w:t>。</w:t>
      </w:r>
      <w:r w:rsidRPr="003A204A">
        <w:rPr>
          <w:rFonts w:ascii="PMingLiU" w:eastAsia="PMingLiU" w:hAnsi="PMingLiU" w:hint="eastAsia"/>
          <w:sz w:val="24"/>
          <w:szCs w:val="24"/>
        </w:rPr>
        <w:t>如果黃疸很高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如果是熱用茵陳蒿湯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舌苔也是黃黃的就加梔子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這些都是治療肝癌的藥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以上是主要的方子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臨證再加減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就加桂枝、白芍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如果胸滿就把白芍拿掉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痰多的就多加點杏仁、桔梗。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治療的時候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用十棗湯把水攻出來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水再回來就沒有那麼多了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如果小便通利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都沒有腹水了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這病人就救回來了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救回來以後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想要讓他再快一點好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加了南派的藥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像蜈蚣、血竭等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結果病人被攻死了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因為病人血虛了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藥裏面有很多破瘀的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但那是傷科用的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讓病人自己慢慢恢復比較好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因為血已經虛了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硬去攻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死的更快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結果病人是死在貧血上。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十棗湯在三個小時內就把水排掉了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排掉了後「馬上」吃健脾的藥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平常三餐飯前吃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然後正常的飲食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再用十棗湯攻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百分之九十九的肝硬化、腹水的病人都可以救回。</w:t>
      </w:r>
    </w:p>
    <w:p w:rsidR="00896FA8"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二四八．</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小便自利者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此為津液內竭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雖硬不可攻之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當須自欲大便</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宜蜜煎導而通之</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若「土瓜根」及「大豬膽汁」皆可為導。</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陽明病的人必會自汗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醫師不明卻又給他發汗劑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津液就傷到了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小便又出的很多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就代表水分沒了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這時候大便雖鞭不可攻之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這條辨講的就是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病人如果</w:t>
      </w:r>
      <w:r w:rsidR="00E8067A" w:rsidRPr="003A204A">
        <w:rPr>
          <w:rFonts w:ascii="PMingLiU" w:eastAsia="PMingLiU" w:hAnsi="PMingLiU" w:hint="eastAsia"/>
          <w:sz w:val="24"/>
          <w:szCs w:val="24"/>
        </w:rPr>
        <w:t>裏</w:t>
      </w:r>
      <w:r w:rsidRPr="003A204A">
        <w:rPr>
          <w:rFonts w:ascii="PMingLiU" w:eastAsia="PMingLiU" w:hAnsi="PMingLiU" w:hint="eastAsia"/>
          <w:sz w:val="24"/>
          <w:szCs w:val="24"/>
        </w:rPr>
        <w:t>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絕對不要去攻下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所以臨床上蜜煎導法大多用在病人很虛弱的時候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因為虛弱沒有能力把大便排出來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蜜煎導法為協助大便用的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大豬膽汁很難弄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用甘油錠也可以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甘油錠和蜜煎導法一樣。</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蜜煎導法</w:t>
      </w:r>
      <w:r w:rsidR="00E8067A"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蜜七合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納銅器中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微火煎之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稍凝似飴狀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攪之勿令焦著</w:t>
      </w:r>
      <w:r w:rsidR="00E8067A" w:rsidRPr="003A204A">
        <w:rPr>
          <w:rFonts w:ascii="PMingLiU" w:eastAsia="PMingLiU" w:hAnsi="PMingLiU" w:hint="eastAsia"/>
          <w:sz w:val="24"/>
          <w:szCs w:val="24"/>
        </w:rPr>
        <w:t>，</w:t>
      </w:r>
      <w:r w:rsidRPr="003A204A">
        <w:rPr>
          <w:rFonts w:ascii="PMingLiU" w:eastAsia="PMingLiU" w:hAnsi="PMingLiU" w:hint="eastAsia"/>
          <w:sz w:val="24"/>
          <w:szCs w:val="24"/>
        </w:rPr>
        <w:t>欲可丸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併手捻作挺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令頭銳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大如指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長二寸許。當熱時急作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冷則硬。以納穀道中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以手急抱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欲大便時乃去之。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把蜂蜜熬到感覺黏的程度如麥牙糖一樣就關火。等稍微溫一點的時候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併手捻作挺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令頭銳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大如指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長二寸許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用手搓成一條一頭大一頭尖的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趁溫的時候做好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等涼了以後插到肛門去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大頭先進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腸子蠕動會讓它往裏面跑</w:t>
      </w:r>
      <w:r w:rsidR="00E8067A" w:rsidRPr="003A204A">
        <w:rPr>
          <w:rFonts w:ascii="PMingLiU" w:eastAsia="PMingLiU" w:hAnsi="PMingLiU" w:hint="eastAsia"/>
          <w:sz w:val="24"/>
          <w:szCs w:val="24"/>
        </w:rPr>
        <w:t>。</w:t>
      </w:r>
      <w:r w:rsidRPr="003A204A">
        <w:rPr>
          <w:rFonts w:ascii="PMingLiU" w:eastAsia="PMingLiU" w:hAnsi="PMingLiU" w:hint="eastAsia"/>
          <w:sz w:val="24"/>
          <w:szCs w:val="24"/>
        </w:rPr>
        <w:t>以手急抱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欲大便時乃去之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用手抱到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有要大便感覺的時候再放手。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土瓜根方</w:t>
      </w:r>
      <w:r w:rsidR="00E8067A"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方闕。</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大豬膽汁方</w:t>
      </w:r>
      <w:r w:rsidR="00E8067A"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大豬膽汁一枚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瀉汁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和醋少許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以灌穀道中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如一食頃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當大便出。</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用豬膽汁最好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但是豬膽汁不好拿到。因為有醋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所以滲透力量很強。人分泌膽汁幫助消化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所以用豬膽汁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豬膽汁先調一些醋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用西醫的針管吸進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肛門塗點凡士林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把豬膽汁打進去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約一頓飯的時間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大便就排出來了。</w:t>
      </w:r>
    </w:p>
    <w:p w:rsidR="00896FA8"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二四九．</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表未解也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如果不管表證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病人脈遲惡寒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一般來說會判斷這病人裏虛掉了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脈遲就是虛了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汗出乃表不固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現在陽明病的人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本身再帶有</w:t>
      </w:r>
      <w:r w:rsidR="007E7A82" w:rsidRPr="003A204A">
        <w:rPr>
          <w:rFonts w:ascii="PMingLiU" w:eastAsia="PMingLiU" w:hAnsi="PMingLiU" w:hint="eastAsia"/>
          <w:sz w:val="24"/>
          <w:szCs w:val="24"/>
        </w:rPr>
        <w:t>「</w:t>
      </w:r>
      <w:r w:rsidRPr="003A204A">
        <w:rPr>
          <w:rFonts w:ascii="PMingLiU" w:eastAsia="PMingLiU" w:hAnsi="PMingLiU" w:hint="eastAsia"/>
          <w:sz w:val="24"/>
          <w:szCs w:val="24"/>
        </w:rPr>
        <w:t>脈遲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微惡寒者</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這些症狀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w:t>
      </w:r>
      <w:r w:rsidR="007E7A82" w:rsidRPr="003A204A">
        <w:rPr>
          <w:rFonts w:ascii="PMingLiU" w:eastAsia="PMingLiU" w:hAnsi="PMingLiU" w:hint="eastAsia"/>
          <w:sz w:val="24"/>
          <w:szCs w:val="24"/>
        </w:rPr>
        <w:t>「</w:t>
      </w:r>
      <w:r w:rsidRPr="003A204A">
        <w:rPr>
          <w:rFonts w:ascii="PMingLiU" w:eastAsia="PMingLiU" w:hAnsi="PMingLiU" w:hint="eastAsia"/>
          <w:sz w:val="24"/>
          <w:szCs w:val="24"/>
        </w:rPr>
        <w:t>表未解也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可發汗</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可以發汗</w:t>
      </w:r>
      <w:r w:rsidR="00E8067A" w:rsidRPr="003A204A">
        <w:rPr>
          <w:rFonts w:ascii="PMingLiU" w:eastAsia="PMingLiU" w:hAnsi="PMingLiU" w:hint="eastAsia"/>
          <w:sz w:val="24"/>
          <w:szCs w:val="24"/>
        </w:rPr>
        <w:t>。</w:t>
      </w:r>
      <w:r w:rsidRPr="003A204A">
        <w:rPr>
          <w:rFonts w:ascii="PMingLiU" w:eastAsia="PMingLiU" w:hAnsi="PMingLiU" w:hint="eastAsia"/>
          <w:sz w:val="24"/>
          <w:szCs w:val="24"/>
        </w:rPr>
        <w:t>平常陽明病是不可以發汗的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陽明病本就是因為津液少了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造成高熱、大便硬掉了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現在陽明病在有表證的狀況下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還是需要給他發汗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要先解表再攻裏。</w:t>
      </w:r>
    </w:p>
    <w:p w:rsidR="00896FA8"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無汗而喘者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宜「麻黃湯」。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如果病人陽明病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又兼有</w:t>
      </w:r>
      <w:r w:rsidR="007E7A82" w:rsidRPr="003A204A">
        <w:rPr>
          <w:rFonts w:ascii="PMingLiU" w:eastAsia="PMingLiU" w:hAnsi="PMingLiU" w:hint="eastAsia"/>
          <w:sz w:val="24"/>
          <w:szCs w:val="24"/>
        </w:rPr>
        <w:t>「</w:t>
      </w:r>
      <w:r w:rsidRPr="003A204A">
        <w:rPr>
          <w:rFonts w:ascii="PMingLiU" w:eastAsia="PMingLiU" w:hAnsi="PMingLiU" w:hint="eastAsia"/>
          <w:sz w:val="24"/>
          <w:szCs w:val="24"/>
        </w:rPr>
        <w:t>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無汗而喘者</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喘就是傷寒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就需要發汗</w:t>
      </w:r>
      <w:r w:rsidR="00C008BD" w:rsidRPr="003A204A">
        <w:rPr>
          <w:rFonts w:ascii="PMingLiU" w:eastAsia="PMingLiU" w:hAnsi="PMingLiU" w:hint="eastAsia"/>
          <w:sz w:val="24"/>
          <w:szCs w:val="24"/>
        </w:rPr>
        <w:t>，</w:t>
      </w:r>
      <w:r w:rsidR="007E7A82" w:rsidRPr="003A204A">
        <w:rPr>
          <w:rFonts w:ascii="PMingLiU" w:eastAsia="PMingLiU" w:hAnsi="PMingLiU" w:hint="eastAsia"/>
          <w:sz w:val="24"/>
          <w:szCs w:val="24"/>
        </w:rPr>
        <w:t>「</w:t>
      </w:r>
      <w:r w:rsidRPr="003A204A">
        <w:rPr>
          <w:rFonts w:ascii="PMingLiU" w:eastAsia="PMingLiU" w:hAnsi="PMingLiU" w:hint="eastAsia"/>
          <w:sz w:val="24"/>
          <w:szCs w:val="24"/>
        </w:rPr>
        <w:t>發汗則愈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宜麻黃湯</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7E7A82" w:rsidRPr="003A204A">
        <w:rPr>
          <w:rFonts w:ascii="PMingLiU" w:eastAsia="PMingLiU" w:hAnsi="PMingLiU" w:hint="eastAsia"/>
          <w:sz w:val="24"/>
          <w:szCs w:val="24"/>
        </w:rPr>
        <w:t>二四九</w:t>
      </w:r>
      <w:r w:rsidRPr="003A204A">
        <w:rPr>
          <w:rFonts w:ascii="PMingLiU" w:eastAsia="PMingLiU" w:hAnsi="PMingLiU" w:hint="eastAsia"/>
          <w:sz w:val="24"/>
          <w:szCs w:val="24"/>
        </w:rPr>
        <w:t>和</w:t>
      </w:r>
      <w:r w:rsidR="007E7A82" w:rsidRPr="003A204A">
        <w:rPr>
          <w:rFonts w:ascii="PMingLiU" w:eastAsia="PMingLiU" w:hAnsi="PMingLiU" w:hint="eastAsia"/>
          <w:sz w:val="24"/>
          <w:szCs w:val="24"/>
        </w:rPr>
        <w:t>二五○</w:t>
      </w:r>
      <w:r w:rsidRPr="003A204A">
        <w:rPr>
          <w:rFonts w:ascii="PMingLiU" w:eastAsia="PMingLiU" w:hAnsi="PMingLiU" w:hint="eastAsia"/>
          <w:sz w:val="24"/>
          <w:szCs w:val="24"/>
        </w:rPr>
        <w:t>這兩條辨講的就是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在陽明病攻下前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如果病人確定有表證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一定要先解表後再攻下。</w:t>
      </w:r>
    </w:p>
    <w:p w:rsidR="00896FA8" w:rsidRPr="003A204A" w:rsidRDefault="007E7A8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二五一．</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此為越熱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不能發黃也。但頭汗出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劑頸而還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渴引水漿者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此為瘀熱在裏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身必發黃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「茵陳蒿湯」主之。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一定是腸子裏面熱很盛才叫陽明病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如果病人有</w:t>
      </w:r>
      <w:r w:rsidR="007E7A82" w:rsidRPr="003A204A">
        <w:rPr>
          <w:rFonts w:ascii="PMingLiU" w:eastAsia="PMingLiU" w:hAnsi="PMingLiU" w:hint="eastAsia"/>
          <w:sz w:val="24"/>
          <w:szCs w:val="24"/>
        </w:rPr>
        <w:t>「</w:t>
      </w:r>
      <w:r w:rsidRPr="003A204A">
        <w:rPr>
          <w:rFonts w:ascii="PMingLiU" w:eastAsia="PMingLiU" w:hAnsi="PMingLiU" w:hint="eastAsia"/>
          <w:sz w:val="24"/>
          <w:szCs w:val="24"/>
        </w:rPr>
        <w:t>發熱汗出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此為越熱</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就是熱有地方</w:t>
      </w:r>
      <w:r w:rsidR="007E7A82" w:rsidRPr="003A204A">
        <w:rPr>
          <w:rFonts w:ascii="PMingLiU" w:eastAsia="PMingLiU" w:hAnsi="PMingLiU" w:hint="eastAsia"/>
          <w:sz w:val="24"/>
          <w:szCs w:val="24"/>
        </w:rPr>
        <w:t>宣泄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流汗出來了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就不會發黃</w:t>
      </w:r>
      <w:r w:rsidR="00E8067A" w:rsidRPr="003A204A">
        <w:rPr>
          <w:rFonts w:ascii="PMingLiU" w:eastAsia="PMingLiU" w:hAnsi="PMingLiU" w:hint="eastAsia"/>
          <w:sz w:val="24"/>
          <w:szCs w:val="24"/>
        </w:rPr>
        <w:t>。</w:t>
      </w:r>
      <w:r w:rsidRPr="003A204A">
        <w:rPr>
          <w:rFonts w:ascii="PMingLiU" w:eastAsia="PMingLiU" w:hAnsi="PMingLiU" w:hint="eastAsia"/>
          <w:sz w:val="24"/>
          <w:szCs w:val="24"/>
        </w:rPr>
        <w:t>如果</w:t>
      </w:r>
      <w:r w:rsidR="007E7A82" w:rsidRPr="003A204A">
        <w:rPr>
          <w:rFonts w:ascii="PMingLiU" w:eastAsia="PMingLiU" w:hAnsi="PMingLiU" w:hint="eastAsia"/>
          <w:sz w:val="24"/>
          <w:szCs w:val="24"/>
        </w:rPr>
        <w:t>「</w:t>
      </w:r>
      <w:r w:rsidRPr="003A204A">
        <w:rPr>
          <w:rFonts w:ascii="PMingLiU" w:eastAsia="PMingLiU" w:hAnsi="PMingLiU" w:hint="eastAsia"/>
          <w:sz w:val="24"/>
          <w:szCs w:val="24"/>
        </w:rPr>
        <w:t>但頭汗出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劑頸而還</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就是只有頭流汗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脖子以下都沒有汗</w:t>
      </w:r>
      <w:r w:rsidR="00E8067A" w:rsidRPr="003A204A">
        <w:rPr>
          <w:rFonts w:ascii="PMingLiU" w:eastAsia="PMingLiU" w:hAnsi="PMingLiU" w:hint="eastAsia"/>
          <w:sz w:val="24"/>
          <w:szCs w:val="24"/>
        </w:rPr>
        <w:t>。</w:t>
      </w:r>
      <w:r w:rsidR="007E7A82"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重點就是小便不利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熱沒有地方渲瀉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汗又流不透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只有頭上有汗</w:t>
      </w:r>
      <w:r w:rsidR="00E8067A" w:rsidRPr="003A204A">
        <w:rPr>
          <w:rFonts w:ascii="PMingLiU" w:eastAsia="PMingLiU" w:hAnsi="PMingLiU" w:hint="eastAsia"/>
          <w:sz w:val="24"/>
          <w:szCs w:val="24"/>
        </w:rPr>
        <w:t>。</w:t>
      </w:r>
      <w:r w:rsidRPr="003A204A">
        <w:rPr>
          <w:rFonts w:ascii="PMingLiU" w:eastAsia="PMingLiU" w:hAnsi="PMingLiU" w:hint="eastAsia"/>
          <w:sz w:val="24"/>
          <w:szCs w:val="24"/>
        </w:rPr>
        <w:t>所以</w:t>
      </w:r>
      <w:r w:rsidR="007E7A82" w:rsidRPr="003A204A">
        <w:rPr>
          <w:rFonts w:ascii="PMingLiU" w:eastAsia="PMingLiU" w:hAnsi="PMingLiU" w:hint="eastAsia"/>
          <w:sz w:val="24"/>
          <w:szCs w:val="24"/>
        </w:rPr>
        <w:t>「</w:t>
      </w:r>
      <w:r w:rsidRPr="003A204A">
        <w:rPr>
          <w:rFonts w:ascii="PMingLiU" w:eastAsia="PMingLiU" w:hAnsi="PMingLiU" w:hint="eastAsia"/>
          <w:sz w:val="24"/>
          <w:szCs w:val="24"/>
        </w:rPr>
        <w:t>渴飲水漿者</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w:t>
      </w:r>
      <w:r w:rsidR="007E7A82" w:rsidRPr="003A204A">
        <w:rPr>
          <w:rFonts w:ascii="PMingLiU" w:eastAsia="PMingLiU" w:hAnsi="PMingLiU" w:hint="eastAsia"/>
          <w:sz w:val="24"/>
          <w:szCs w:val="24"/>
        </w:rPr>
        <w:t>「</w:t>
      </w:r>
      <w:r w:rsidRPr="003A204A">
        <w:rPr>
          <w:rFonts w:ascii="PMingLiU" w:eastAsia="PMingLiU" w:hAnsi="PMingLiU" w:hint="eastAsia"/>
          <w:sz w:val="24"/>
          <w:szCs w:val="24"/>
        </w:rPr>
        <w:t>瘀熱在裏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身必發黃</w:t>
      </w:r>
      <w:r w:rsidR="007E7A8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因為脾濕太盛了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胃、大腸就是屬於陽明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病人一定是陽明過熱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熱氣一直往上衝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第一個受到的一定是頭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所以如果病人有燥屎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就會「闕上痛」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胃裏面一定空掉了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胃一空掉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脾就過來了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脾濕堵在中間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濕一堵到的時候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小便就出不來了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脾臟之濕太過了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食物沒有辦法完全運化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大便又堵在裏面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宿食沒有去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濕又很盛梗在中焦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濕一盛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水就不好</w:t>
      </w:r>
      <w:r w:rsidR="007E7A82" w:rsidRPr="003A204A">
        <w:rPr>
          <w:rFonts w:ascii="PMingLiU" w:eastAsia="PMingLiU" w:hAnsi="PMingLiU" w:hint="eastAsia"/>
          <w:sz w:val="24"/>
          <w:szCs w:val="24"/>
        </w:rPr>
        <w:t>宣泄</w:t>
      </w:r>
      <w:r w:rsidRPr="003A204A">
        <w:rPr>
          <w:rFonts w:ascii="PMingLiU" w:eastAsia="PMingLiU" w:hAnsi="PMingLiU" w:hint="eastAsia"/>
          <w:sz w:val="24"/>
          <w:szCs w:val="24"/>
        </w:rPr>
        <w:t>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整個濕和熱和實都瘀在裏面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結果病人就發黃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病人的舌苔會很厚黃。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張仲景說去濕靠茵陳蒿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去熱靠梔子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去實靠大黃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如果濕在肌肉裏面靠白朮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三焦上的濕靠茵陳蒿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肝膽的濕也靠茵陳蒿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所以茵陳蒿入肝膽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只要是肝膽的實熱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也就是發炎或西醫的溶血性黃疸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就用茵陳蒿。</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病分陰陽表裏虛實寒熱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分陰證陽證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如果病人全身發黃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有陰黃和陽黃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茵陳蒿湯是屬於陽黃的藥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茵陳蒿湯一下去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小便有出路了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小出來黑黑的很濃稠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茵陳蒿能去濕是因為它能利水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濕是從小便出來的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大黃是把裏面的燥屎清出來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如果怕太苦加甘草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就完了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不可以隨便加甘草。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脾太燥了就是「麻子仁丸」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脾太濕了就是「茵陳蒿湯」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所以「麻子仁丸」和「茵陳蒿湯」是相表裏的藥。</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茵陳蒿湯方</w:t>
      </w:r>
      <w:r w:rsidR="00E8067A" w:rsidRPr="003A204A">
        <w:rPr>
          <w:rFonts w:ascii="PMingLiU" w:eastAsia="PMingLiU" w:hAnsi="PMingLiU" w:hint="eastAsia"/>
          <w:sz w:val="24"/>
          <w:szCs w:val="24"/>
        </w:rPr>
        <w:t>：</w:t>
      </w:r>
    </w:p>
    <w:p w:rsidR="007E7A82"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茵陳蒿六兩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梔子十四枚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大黃二兩</w:t>
      </w:r>
      <w:r w:rsidR="00E8067A" w:rsidRPr="003A204A">
        <w:rPr>
          <w:rFonts w:ascii="PMingLiU" w:eastAsia="PMingLiU" w:hAnsi="PMingLiU" w:hint="eastAsia"/>
          <w:sz w:val="24"/>
          <w:szCs w:val="24"/>
        </w:rPr>
        <w:t>（</w:t>
      </w:r>
      <w:r w:rsidRPr="003A204A">
        <w:rPr>
          <w:rFonts w:ascii="PMingLiU" w:eastAsia="PMingLiU" w:hAnsi="PMingLiU" w:hint="eastAsia"/>
          <w:sz w:val="24"/>
          <w:szCs w:val="24"/>
        </w:rPr>
        <w:t>去皮</w:t>
      </w:r>
      <w:r w:rsidR="00E8067A"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先煮茵陳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小便當利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尿如皂角汁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色正赤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一宿腹減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黃從小便去也。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先煮茵陳蒿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再煮其他兩味。茵陳蒿在胖子或剛發病黃很盛的時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可以開到五六錢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瘦人三錢就夠了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梔子的量和茵陳蒿差不多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大黃約茵陳萵的三分之一即可。</w:t>
      </w:r>
    </w:p>
    <w:p w:rsidR="00896FA8" w:rsidRPr="003A204A" w:rsidRDefault="00DD7C15"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《勿誤藥室方函口訣》</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『此方為治發黃之聖劑</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茵陳蒿專治發黃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蓋有解濕熱及利水之效。』</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二五二．</w:t>
      </w:r>
      <w:r w:rsidR="00896FA8" w:rsidRPr="003A204A">
        <w:rPr>
          <w:rFonts w:ascii="PMingLiU" w:eastAsia="PMingLiU" w:hAnsi="PMingLiU" w:hint="eastAsia"/>
          <w:sz w:val="24"/>
          <w:szCs w:val="24"/>
        </w:rPr>
        <w:t>「陽明證」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其人善忘者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必有蓄血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本有久瘀之血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故令善忘</w:t>
      </w:r>
      <w:r w:rsidR="00E8067A" w:rsidRPr="003A204A">
        <w:rPr>
          <w:rFonts w:ascii="PMingLiU" w:eastAsia="PMingLiU" w:hAnsi="PMingLiU" w:hint="eastAsia"/>
          <w:sz w:val="24"/>
          <w:szCs w:val="24"/>
        </w:rPr>
        <w:t>。</w:t>
      </w:r>
      <w:r w:rsidR="00896FA8" w:rsidRPr="003A204A">
        <w:rPr>
          <w:rFonts w:ascii="PMingLiU" w:eastAsia="PMingLiU" w:hAnsi="PMingLiU" w:hint="eastAsia"/>
          <w:sz w:val="24"/>
          <w:szCs w:val="24"/>
        </w:rPr>
        <w:t>矢雖硬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大便反易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其色必黑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宜「抵當湯」下之。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平常陽明證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病人發狂奔走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已經全無意識了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其人善忘者</w:t>
      </w:r>
      <w:r w:rsidR="00C008BD" w:rsidRPr="003A204A">
        <w:rPr>
          <w:rFonts w:ascii="PMingLiU" w:eastAsia="PMingLiU" w:hAnsi="PMingLiU" w:hint="eastAsia"/>
          <w:sz w:val="24"/>
          <w:szCs w:val="24"/>
        </w:rPr>
        <w:t>，</w:t>
      </w:r>
      <w:r w:rsidR="00E8067A" w:rsidRPr="003A204A">
        <w:rPr>
          <w:rFonts w:ascii="PMingLiU" w:eastAsia="PMingLiU" w:hAnsi="PMingLiU" w:hint="eastAsia"/>
          <w:sz w:val="24"/>
          <w:szCs w:val="24"/>
        </w:rPr>
        <w:t>《</w:t>
      </w:r>
      <w:r w:rsidRPr="003A204A">
        <w:rPr>
          <w:rFonts w:ascii="PMingLiU" w:eastAsia="PMingLiU" w:hAnsi="PMingLiU" w:hint="eastAsia"/>
          <w:sz w:val="24"/>
          <w:szCs w:val="24"/>
        </w:rPr>
        <w:t>靈樞</w:t>
      </w:r>
      <w:r w:rsidR="00E8067A" w:rsidRPr="003A204A">
        <w:rPr>
          <w:rFonts w:ascii="PMingLiU" w:eastAsia="PMingLiU" w:hAnsi="PMingLiU" w:hint="eastAsia"/>
          <w:sz w:val="24"/>
          <w:szCs w:val="24"/>
        </w:rPr>
        <w:t>》</w:t>
      </w:r>
      <w:r w:rsidRPr="003A204A">
        <w:rPr>
          <w:rFonts w:ascii="PMingLiU" w:eastAsia="PMingLiU" w:hAnsi="PMingLiU" w:hint="eastAsia"/>
          <w:sz w:val="24"/>
          <w:szCs w:val="24"/>
        </w:rPr>
        <w:t>第八十篇大惑論</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『上氣不足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下氣過實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其人善忘。』平常有陽明證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常常東西記不清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年齡大的人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善忘可能被西醫判定為老人癡呆證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剛剛講的可能馬上忘了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最近的事都忘了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可是很久以前的事會記得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如果是大承氣湯就攻大承氣湯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如果是抵當湯就攻抵當湯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這條辨就是說善忘就是必有蓄血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一定有瘀血瘀在裏面</w:t>
      </w:r>
      <w:r w:rsidR="00C008BD"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本有久瘀之血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故令善忘</w:t>
      </w:r>
      <w:r w:rsidR="00E8067A" w:rsidRPr="003A204A">
        <w:rPr>
          <w:rFonts w:ascii="PMingLiU" w:eastAsia="PMingLiU" w:hAnsi="PMingLiU" w:hint="eastAsia"/>
          <w:sz w:val="24"/>
          <w:szCs w:val="24"/>
        </w:rPr>
        <w:t>。</w:t>
      </w:r>
      <w:r w:rsidRPr="003A204A">
        <w:rPr>
          <w:rFonts w:ascii="PMingLiU" w:eastAsia="PMingLiU" w:hAnsi="PMingLiU" w:hint="eastAsia"/>
          <w:sz w:val="24"/>
          <w:szCs w:val="24"/>
        </w:rPr>
        <w:t>矢雖鞭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大便反易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其色必黑</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大便顏色黑了代表有瘀血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從舌證上看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舌上有青紫色的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就是舌頭全紅而且有青紫色的瘀點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表示體內有瘀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有點白苔在舌頭上才正常的。前面提過的三陰交穴壓痛、舌苔齒痕明顯、渴而不欲飲水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都可以用來診斷是否內有瘀血。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如果病是太陽蓄血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血蓄在膀胱裏面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w:t>
      </w:r>
      <w:r w:rsidR="00861242" w:rsidRPr="003A204A">
        <w:rPr>
          <w:rFonts w:ascii="PMingLiU" w:eastAsia="PMingLiU" w:hAnsi="PMingLiU" w:hint="eastAsia"/>
          <w:sz w:val="24"/>
          <w:szCs w:val="24"/>
        </w:rPr>
        <w:t>桃</w:t>
      </w:r>
      <w:r w:rsidRPr="003A204A">
        <w:rPr>
          <w:rFonts w:ascii="PMingLiU" w:eastAsia="PMingLiU" w:hAnsi="PMingLiU" w:hint="eastAsia"/>
          <w:sz w:val="24"/>
          <w:szCs w:val="24"/>
        </w:rPr>
        <w:t>核承氣湯</w:t>
      </w:r>
      <w:r w:rsidR="00E8067A" w:rsidRPr="003A204A">
        <w:rPr>
          <w:rFonts w:ascii="PMingLiU" w:eastAsia="PMingLiU" w:hAnsi="PMingLiU" w:hint="eastAsia"/>
          <w:sz w:val="24"/>
          <w:szCs w:val="24"/>
        </w:rPr>
        <w:t>。</w:t>
      </w:r>
      <w:r w:rsidRPr="003A204A">
        <w:rPr>
          <w:rFonts w:ascii="PMingLiU" w:eastAsia="PMingLiU" w:hAnsi="PMingLiU" w:hint="eastAsia"/>
          <w:sz w:val="24"/>
          <w:szCs w:val="24"/>
        </w:rPr>
        <w:t>如果是陽明蓄血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蓄在腸胃裏面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就是抵當湯</w:t>
      </w:r>
      <w:r w:rsidR="00E8067A" w:rsidRPr="003A204A">
        <w:rPr>
          <w:rFonts w:ascii="PMingLiU" w:eastAsia="PMingLiU" w:hAnsi="PMingLiU" w:hint="eastAsia"/>
          <w:sz w:val="24"/>
          <w:szCs w:val="24"/>
        </w:rPr>
        <w:t>。</w:t>
      </w:r>
      <w:r w:rsidRPr="003A204A">
        <w:rPr>
          <w:rFonts w:ascii="PMingLiU" w:eastAsia="PMingLiU" w:hAnsi="PMingLiU" w:hint="eastAsia"/>
          <w:sz w:val="24"/>
          <w:szCs w:val="24"/>
        </w:rPr>
        <w:t>如果胃出血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西醫灌流質入胃裏面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一直洗胃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西醫治療完後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大都變成抵當湯證了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因為血乾燥在裏面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如果是大便乾燥用芒硝一打就碎了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如果是血塊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芒硝打不下來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就要用虻蟲、水蛭才打得出來。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張隱庵曰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『「太陽」蓄血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驗其小便</w:t>
      </w:r>
      <w:r w:rsidR="00E8067A" w:rsidRPr="003A204A">
        <w:rPr>
          <w:rFonts w:ascii="PMingLiU" w:eastAsia="PMingLiU" w:hAnsi="PMingLiU" w:hint="eastAsia"/>
          <w:sz w:val="24"/>
          <w:szCs w:val="24"/>
        </w:rPr>
        <w:t>。</w:t>
      </w:r>
      <w:r w:rsidRPr="003A204A">
        <w:rPr>
          <w:rFonts w:ascii="PMingLiU" w:eastAsia="PMingLiU" w:hAnsi="PMingLiU" w:hint="eastAsia"/>
          <w:sz w:val="24"/>
          <w:szCs w:val="24"/>
        </w:rPr>
        <w:t>「陽明」蓄血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驗其大便</w:t>
      </w:r>
      <w:r w:rsidR="00E8067A" w:rsidRPr="003A204A">
        <w:rPr>
          <w:rFonts w:ascii="PMingLiU" w:eastAsia="PMingLiU" w:hAnsi="PMingLiU" w:hint="eastAsia"/>
          <w:sz w:val="24"/>
          <w:szCs w:val="24"/>
        </w:rPr>
        <w:t>。</w:t>
      </w:r>
      <w:r w:rsidRPr="003A204A">
        <w:rPr>
          <w:rFonts w:ascii="PMingLiU" w:eastAsia="PMingLiU" w:hAnsi="PMingLiU" w:hint="eastAsia"/>
          <w:sz w:val="24"/>
          <w:szCs w:val="24"/>
        </w:rPr>
        <w:t>不用「桃仁」而用「抵當」者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以久瘀故也。』</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二五三．</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心中懊</w:t>
      </w:r>
      <w:r w:rsidR="00E8067A" w:rsidRPr="003A204A">
        <w:rPr>
          <w:rFonts w:ascii="PMingLiU" w:eastAsia="PMingLiU" w:hAnsi="PMingLiU" w:cs="New Gulim" w:hint="eastAsia"/>
          <w:sz w:val="24"/>
          <w:szCs w:val="24"/>
        </w:rPr>
        <w:t></w:t>
      </w:r>
      <w:r w:rsidR="00896FA8" w:rsidRPr="003A204A">
        <w:rPr>
          <w:rFonts w:ascii="PMingLiU" w:eastAsia="PMingLiU" w:hAnsi="PMingLiU" w:hint="eastAsia"/>
          <w:sz w:val="24"/>
          <w:szCs w:val="24"/>
        </w:rPr>
        <w:t>而煩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胃中有燥矢者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可攻。腹微滿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初頭硬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後必溏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不可攻之。若有燥矢者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陽明病攻下了以後</w:t>
      </w:r>
      <w:r w:rsidR="00C008BD"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心中懊</w:t>
      </w:r>
      <w:r w:rsidRPr="003A204A">
        <w:rPr>
          <w:rFonts w:ascii="PMingLiU" w:eastAsia="PMingLiU" w:hAnsi="PMingLiU" w:cs="New Gulim" w:hint="eastAsia"/>
          <w:sz w:val="24"/>
          <w:szCs w:val="24"/>
        </w:rPr>
        <w:t></w:t>
      </w:r>
      <w:r w:rsidRPr="003A204A">
        <w:rPr>
          <w:rFonts w:ascii="PMingLiU" w:eastAsia="PMingLiU" w:hAnsi="PMingLiU" w:hint="eastAsia"/>
          <w:sz w:val="24"/>
          <w:szCs w:val="24"/>
        </w:rPr>
        <w:t>而煩</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還是會有煩躁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病如果進入陰的時候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都不會有煩躁的</w:t>
      </w:r>
      <w:r w:rsidR="00E8067A"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胃中有燥矢者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可攻</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攻了若沒有清乾淨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裏面還是有東西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可以再攻</w:t>
      </w:r>
      <w:r w:rsidR="00E8067A"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若有燥矢者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宜大承氣湯</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裏面有乾燥的大便在裏面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用大承氣湯去攻</w:t>
      </w:r>
      <w:r w:rsidR="00E8067A"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腹微滿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初頭硬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後必溏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不可攻之</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如果剛開始大便比較硬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後面是稀的都軟掉了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代表裏濕很重</w:t>
      </w:r>
      <w:r w:rsidR="00E8067A" w:rsidRPr="003A204A">
        <w:rPr>
          <w:rFonts w:ascii="PMingLiU" w:eastAsia="PMingLiU" w:hAnsi="PMingLiU" w:hint="eastAsia"/>
          <w:sz w:val="24"/>
          <w:szCs w:val="24"/>
        </w:rPr>
        <w:t>。</w:t>
      </w:r>
      <w:r w:rsidRPr="003A204A">
        <w:rPr>
          <w:rFonts w:ascii="PMingLiU" w:eastAsia="PMingLiU" w:hAnsi="PMingLiU" w:hint="eastAsia"/>
          <w:sz w:val="24"/>
          <w:szCs w:val="24"/>
        </w:rPr>
        <w:t>確定陽明是燥的時候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才會用大承氣湯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如果裏面還有濕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就不會用大承氣湯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大便溏就是裏面有濕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濕還沒有完全化燥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用小承氣湯就可以了。</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二五四．</w:t>
      </w:r>
      <w:r w:rsidR="00896FA8" w:rsidRPr="003A204A">
        <w:rPr>
          <w:rFonts w:ascii="PMingLiU" w:eastAsia="PMingLiU" w:hAnsi="PMingLiU" w:hint="eastAsia"/>
          <w:sz w:val="24"/>
          <w:szCs w:val="24"/>
        </w:rPr>
        <w:t>病人不大便五六日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繞臍痛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發作有時者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此有燥矢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故使不大便也。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怎麼知道肚子裏面有乾燥的大便？就是有硬塊在裏面</w:t>
      </w:r>
      <w:r w:rsidR="00C008BD"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病人不大便五六日</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第一繞臍痛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繞著肚臍一圈痛</w:t>
      </w:r>
      <w:r w:rsidR="00297651" w:rsidRPr="003A204A">
        <w:rPr>
          <w:rFonts w:ascii="PMingLiU" w:eastAsia="PMingLiU" w:hAnsi="PMingLiU" w:hint="eastAsia"/>
          <w:sz w:val="24"/>
          <w:szCs w:val="24"/>
        </w:rPr>
        <w:t>。</w:t>
      </w:r>
      <w:r w:rsidRPr="003A204A">
        <w:rPr>
          <w:rFonts w:ascii="PMingLiU" w:eastAsia="PMingLiU" w:hAnsi="PMingLiU" w:hint="eastAsia"/>
          <w:sz w:val="24"/>
          <w:szCs w:val="24"/>
        </w:rPr>
        <w:t>第二煩躁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想罵人</w:t>
      </w:r>
      <w:r w:rsidR="00861242" w:rsidRPr="003A204A">
        <w:rPr>
          <w:rFonts w:ascii="PMingLiU" w:eastAsia="PMingLiU" w:hAnsi="PMingLiU" w:hint="eastAsia"/>
          <w:sz w:val="24"/>
          <w:szCs w:val="24"/>
        </w:rPr>
        <w:t>。「</w:t>
      </w:r>
      <w:r w:rsidRPr="003A204A">
        <w:rPr>
          <w:rFonts w:ascii="PMingLiU" w:eastAsia="PMingLiU" w:hAnsi="PMingLiU" w:hint="eastAsia"/>
          <w:sz w:val="24"/>
          <w:szCs w:val="24"/>
        </w:rPr>
        <w:t>發作有時者</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有的時候不痛</w:t>
      </w:r>
      <w:r w:rsidR="00C008BD"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此有燥矢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故使不大便也</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這條辨就是說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有乾燥大便堵在大腸裏面的幾個症狀。</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二五五．</w:t>
      </w:r>
      <w:r w:rsidR="00896FA8" w:rsidRPr="003A204A">
        <w:rPr>
          <w:rFonts w:ascii="PMingLiU" w:eastAsia="PMingLiU" w:hAnsi="PMingLiU" w:hint="eastAsia"/>
          <w:sz w:val="24"/>
          <w:szCs w:val="24"/>
        </w:rPr>
        <w:t>病人煩熱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汗出則解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又如瘧狀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日晡所發熱者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屬「陽明」也</w:t>
      </w:r>
      <w:r w:rsidR="00297651" w:rsidRPr="003A204A">
        <w:rPr>
          <w:rFonts w:ascii="PMingLiU" w:eastAsia="PMingLiU" w:hAnsi="PMingLiU" w:hint="eastAsia"/>
          <w:sz w:val="24"/>
          <w:szCs w:val="24"/>
        </w:rPr>
        <w:t>。</w:t>
      </w:r>
      <w:r w:rsidR="00896FA8" w:rsidRPr="003A204A">
        <w:rPr>
          <w:rFonts w:ascii="PMingLiU" w:eastAsia="PMingLiU" w:hAnsi="PMingLiU" w:hint="eastAsia"/>
          <w:sz w:val="24"/>
          <w:szCs w:val="24"/>
        </w:rPr>
        <w:t>脈實者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宜下之</w:t>
      </w:r>
      <w:r w:rsidR="00297651" w:rsidRPr="003A204A">
        <w:rPr>
          <w:rFonts w:ascii="PMingLiU" w:eastAsia="PMingLiU" w:hAnsi="PMingLiU" w:hint="eastAsia"/>
          <w:sz w:val="24"/>
          <w:szCs w:val="24"/>
        </w:rPr>
        <w:t>。</w:t>
      </w:r>
      <w:r w:rsidR="00896FA8" w:rsidRPr="003A204A">
        <w:rPr>
          <w:rFonts w:ascii="PMingLiU" w:eastAsia="PMingLiU" w:hAnsi="PMingLiU" w:hint="eastAsia"/>
          <w:sz w:val="24"/>
          <w:szCs w:val="24"/>
        </w:rPr>
        <w:t>脈浮虛者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宜發汗。下之與「大承氣湯」。發汗宜「桂枝湯」。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本來病人煩熱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汗出後好了一點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又忽冷忽熱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到了黃昏以後可以發熱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承氣湯和白虎湯都有潮熱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必屬陽明也</w:t>
      </w:r>
      <w:r w:rsidR="00297651" w:rsidRPr="003A204A">
        <w:rPr>
          <w:rFonts w:ascii="PMingLiU" w:eastAsia="PMingLiU" w:hAnsi="PMingLiU" w:hint="eastAsia"/>
          <w:sz w:val="24"/>
          <w:szCs w:val="24"/>
        </w:rPr>
        <w:t>。</w:t>
      </w:r>
      <w:r w:rsidRPr="003A204A">
        <w:rPr>
          <w:rFonts w:ascii="PMingLiU" w:eastAsia="PMingLiU" w:hAnsi="PMingLiU" w:hint="eastAsia"/>
          <w:sz w:val="24"/>
          <w:szCs w:val="24"/>
        </w:rPr>
        <w:t>但熱不寒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完全沒有寒證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陽明熱分經熱和腑熱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熱在腸子裏面就是承氣湯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熱在血脈神經上的就是白虎湯</w:t>
      </w:r>
      <w:r w:rsidR="00297651" w:rsidRPr="003A204A">
        <w:rPr>
          <w:rFonts w:ascii="PMingLiU" w:eastAsia="PMingLiU" w:hAnsi="PMingLiU" w:hint="eastAsia"/>
          <w:sz w:val="24"/>
          <w:szCs w:val="24"/>
        </w:rPr>
        <w:t>。</w:t>
      </w:r>
      <w:r w:rsidRPr="003A204A">
        <w:rPr>
          <w:rFonts w:ascii="PMingLiU" w:eastAsia="PMingLiU" w:hAnsi="PMingLiU" w:hint="eastAsia"/>
          <w:sz w:val="24"/>
          <w:szCs w:val="24"/>
        </w:rPr>
        <w:t>如果脈實者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代表就是裏實很盛了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宜下之</w:t>
      </w:r>
      <w:r w:rsidR="00297651" w:rsidRPr="003A204A">
        <w:rPr>
          <w:rFonts w:ascii="PMingLiU" w:eastAsia="PMingLiU" w:hAnsi="PMingLiU" w:hint="eastAsia"/>
          <w:sz w:val="24"/>
          <w:szCs w:val="24"/>
        </w:rPr>
        <w:t>。</w:t>
      </w:r>
      <w:r w:rsidRPr="003A204A">
        <w:rPr>
          <w:rFonts w:ascii="PMingLiU" w:eastAsia="PMingLiU" w:hAnsi="PMingLiU" w:hint="eastAsia"/>
          <w:sz w:val="24"/>
          <w:szCs w:val="24"/>
        </w:rPr>
        <w:t>脈浮虛者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脈浮虛代表還有表證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先發汗再去攻</w:t>
      </w:r>
      <w:r w:rsidR="00E8067A" w:rsidRPr="003A204A">
        <w:rPr>
          <w:rFonts w:ascii="PMingLiU" w:eastAsia="PMingLiU" w:hAnsi="PMingLiU" w:hint="eastAsia"/>
          <w:sz w:val="24"/>
          <w:szCs w:val="24"/>
        </w:rPr>
        <w:t>裏</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宜發汗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發汗還是可以用桂枝湯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下之與大承氣湯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所以給病人大承氣湯的時候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一定要確定病人沒有表證的時候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才可以去攻。</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二五六．</w:t>
      </w:r>
      <w:r w:rsidR="00896FA8" w:rsidRPr="003A204A">
        <w:rPr>
          <w:rFonts w:ascii="PMingLiU" w:eastAsia="PMingLiU" w:hAnsi="PMingLiU" w:hint="eastAsia"/>
          <w:sz w:val="24"/>
          <w:szCs w:val="24"/>
        </w:rPr>
        <w:t>大下後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此有燥矢也</w:t>
      </w:r>
      <w:r w:rsidR="0022031A"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又有宿食故也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病人陽明證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給他攻下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下完了以後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w:t>
      </w:r>
      <w:r w:rsidR="00861242" w:rsidRPr="003A204A">
        <w:rPr>
          <w:rFonts w:ascii="PMingLiU" w:eastAsia="PMingLiU" w:hAnsi="PMingLiU" w:hint="eastAsia"/>
          <w:sz w:val="24"/>
          <w:szCs w:val="24"/>
        </w:rPr>
        <w:t>「</w:t>
      </w:r>
      <w:r w:rsidRPr="003A204A">
        <w:rPr>
          <w:rFonts w:ascii="PMingLiU" w:eastAsia="PMingLiU" w:hAnsi="PMingLiU" w:hint="eastAsia"/>
          <w:sz w:val="24"/>
          <w:szCs w:val="24"/>
        </w:rPr>
        <w:t>六七天又不大便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此有燥矢也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又有宿食故也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宜大承氣湯</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攻了大承氣湯之後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燥屎還在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就是藥劑不足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出手太軟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開的處方太輕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再開大承氣湯給他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沒有關係。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大承氣湯證的時候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如果沒有用大承氣湯攻掉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後遺症很多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到捻衣摸床、手足躁擾的時候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再下大承氣湯就一翻兩瞪眼了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病人家屬會以為是吃大承氣湯死的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所以要先講清楚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與其坐以待斃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不如含藥而亡。</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二五七．</w:t>
      </w:r>
      <w:r w:rsidR="00896FA8" w:rsidRPr="003A204A">
        <w:rPr>
          <w:rFonts w:ascii="PMingLiU" w:eastAsia="PMingLiU" w:hAnsi="PMingLiU" w:hint="eastAsia"/>
          <w:sz w:val="24"/>
          <w:szCs w:val="24"/>
        </w:rPr>
        <w:t>病人小便不利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大便乍難乍易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時有微熱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喘冒不得臥者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有燥屎也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一看到</w:t>
      </w:r>
      <w:r w:rsidR="00861242" w:rsidRPr="003A204A">
        <w:rPr>
          <w:rFonts w:ascii="PMingLiU" w:eastAsia="PMingLiU" w:hAnsi="PMingLiU" w:hint="eastAsia"/>
          <w:sz w:val="24"/>
          <w:szCs w:val="24"/>
        </w:rPr>
        <w:t>「</w:t>
      </w:r>
      <w:r w:rsidRPr="003A204A">
        <w:rPr>
          <w:rFonts w:ascii="PMingLiU" w:eastAsia="PMingLiU" w:hAnsi="PMingLiU" w:hint="eastAsia"/>
          <w:sz w:val="24"/>
          <w:szCs w:val="24"/>
        </w:rPr>
        <w:t>病人小便不利</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就知道津液已經沒有了</w:t>
      </w:r>
      <w:r w:rsidR="00861242" w:rsidRPr="003A204A">
        <w:rPr>
          <w:rFonts w:ascii="PMingLiU" w:eastAsia="PMingLiU" w:hAnsi="PMingLiU" w:hint="eastAsia"/>
          <w:sz w:val="24"/>
          <w:szCs w:val="24"/>
        </w:rPr>
        <w:t>。「</w:t>
      </w:r>
      <w:r w:rsidRPr="003A204A">
        <w:rPr>
          <w:rFonts w:ascii="PMingLiU" w:eastAsia="PMingLiU" w:hAnsi="PMingLiU" w:hint="eastAsia"/>
          <w:sz w:val="24"/>
          <w:szCs w:val="24"/>
        </w:rPr>
        <w:t>大便乍難乍易</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大便有時候好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有時候不好</w:t>
      </w:r>
      <w:r w:rsidR="00861242" w:rsidRPr="003A204A">
        <w:rPr>
          <w:rFonts w:ascii="PMingLiU" w:eastAsia="PMingLiU" w:hAnsi="PMingLiU" w:hint="eastAsia"/>
          <w:sz w:val="24"/>
          <w:szCs w:val="24"/>
        </w:rPr>
        <w:t>。「</w:t>
      </w:r>
      <w:r w:rsidRPr="003A204A">
        <w:rPr>
          <w:rFonts w:ascii="PMingLiU" w:eastAsia="PMingLiU" w:hAnsi="PMingLiU" w:hint="eastAsia"/>
          <w:sz w:val="24"/>
          <w:szCs w:val="24"/>
        </w:rPr>
        <w:t>時有微熱</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沒有寒</w:t>
      </w:r>
      <w:r w:rsidR="00861242" w:rsidRPr="003A204A">
        <w:rPr>
          <w:rFonts w:ascii="PMingLiU" w:eastAsia="PMingLiU" w:hAnsi="PMingLiU" w:hint="eastAsia"/>
          <w:sz w:val="24"/>
          <w:szCs w:val="24"/>
        </w:rPr>
        <w:t>。「</w:t>
      </w:r>
      <w:r w:rsidRPr="003A204A">
        <w:rPr>
          <w:rFonts w:ascii="PMingLiU" w:eastAsia="PMingLiU" w:hAnsi="PMingLiU" w:hint="eastAsia"/>
          <w:sz w:val="24"/>
          <w:szCs w:val="24"/>
        </w:rPr>
        <w:t>喘冒不得臥者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有燥屎也</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這些都是大承氣湯的症狀。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喘冒不得臥者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為什麼會喘？大腸在下方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因為大腸和肺是相表裏的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所以看肺家證實的時候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有時候會誤診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看到病人舌苔黃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開麻杏甘石湯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看起來麻杏甘石湯很對證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病人喘的不能躺下去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病人述說五六天沒大便了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才想到大承氣湯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所以開處方之前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一定是先問大小便的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飲食習慣如何？還有睡眠如何？這是高明醫生的習慣動作。</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二五八．</w:t>
      </w:r>
      <w:r w:rsidR="00896FA8" w:rsidRPr="003A204A">
        <w:rPr>
          <w:rFonts w:ascii="PMingLiU" w:eastAsia="PMingLiU" w:hAnsi="PMingLiU" w:hint="eastAsia"/>
          <w:sz w:val="24"/>
          <w:szCs w:val="24"/>
        </w:rPr>
        <w:t>食穀欲嘔者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屬「陽明」也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「吳茱萸湯」主之。得湯反劇者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屬上焦。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胃下垂、酒客病、胃常常嘔酸的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最好的方子就是吳茱萸湯</w:t>
      </w:r>
      <w:r w:rsidR="00861242" w:rsidRPr="003A204A">
        <w:rPr>
          <w:rFonts w:ascii="PMingLiU" w:eastAsia="PMingLiU" w:hAnsi="PMingLiU" w:hint="eastAsia"/>
          <w:sz w:val="24"/>
          <w:szCs w:val="24"/>
        </w:rPr>
        <w:t>。「</w:t>
      </w:r>
      <w:r w:rsidRPr="003A204A">
        <w:rPr>
          <w:rFonts w:ascii="PMingLiU" w:eastAsia="PMingLiU" w:hAnsi="PMingLiU" w:hint="eastAsia"/>
          <w:sz w:val="24"/>
          <w:szCs w:val="24"/>
        </w:rPr>
        <w:t>食穀欲嘔者</w:t>
      </w:r>
      <w:r w:rsidR="00861242"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就是不吃就不嘔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吃東西就會嘔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吃下去東西就想吐</w:t>
      </w:r>
      <w:r w:rsidR="00C008BD" w:rsidRPr="003A204A">
        <w:rPr>
          <w:rFonts w:ascii="PMingLiU" w:eastAsia="PMingLiU" w:hAnsi="PMingLiU" w:hint="eastAsia"/>
          <w:sz w:val="24"/>
          <w:szCs w:val="24"/>
        </w:rPr>
        <w:t>，</w:t>
      </w:r>
      <w:r w:rsidR="00861242" w:rsidRPr="003A204A">
        <w:rPr>
          <w:rFonts w:ascii="PMingLiU" w:eastAsia="PMingLiU" w:hAnsi="PMingLiU" w:hint="eastAsia"/>
          <w:sz w:val="24"/>
          <w:szCs w:val="24"/>
        </w:rPr>
        <w:t>「</w:t>
      </w:r>
      <w:r w:rsidRPr="003A204A">
        <w:rPr>
          <w:rFonts w:ascii="PMingLiU" w:eastAsia="PMingLiU" w:hAnsi="PMingLiU" w:hint="eastAsia"/>
          <w:sz w:val="24"/>
          <w:szCs w:val="24"/>
        </w:rPr>
        <w:t>屬陽明也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吳茱萸湯主之</w:t>
      </w:r>
      <w:r w:rsidR="00861242" w:rsidRPr="003A204A">
        <w:rPr>
          <w:rFonts w:ascii="PMingLiU" w:eastAsia="PMingLiU" w:hAnsi="PMingLiU" w:hint="eastAsia"/>
          <w:sz w:val="24"/>
          <w:szCs w:val="24"/>
        </w:rPr>
        <w:t>」</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有三個方子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w:t>
      </w:r>
      <w:r w:rsidR="0022031A" w:rsidRPr="003A204A">
        <w:rPr>
          <w:rFonts w:ascii="PMingLiU" w:eastAsia="PMingLiU" w:hAnsi="PMingLiU" w:hint="eastAsia"/>
          <w:sz w:val="24"/>
          <w:szCs w:val="24"/>
        </w:rPr>
        <w:t>，</w:t>
      </w:r>
      <w:r w:rsidRPr="003A204A">
        <w:rPr>
          <w:rFonts w:ascii="PMingLiU" w:eastAsia="PMingLiU" w:hAnsi="PMingLiU" w:hint="eastAsia"/>
          <w:sz w:val="24"/>
          <w:szCs w:val="24"/>
        </w:rPr>
        <w:t>裏寒重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裏寒最重的時候用「四逆湯」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寒就是不動了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胃腸裏面都不蠕動了</w:t>
      </w:r>
      <w:r w:rsidR="0022031A" w:rsidRPr="003A204A">
        <w:rPr>
          <w:rFonts w:ascii="PMingLiU" w:eastAsia="PMingLiU" w:hAnsi="PMingLiU" w:hint="eastAsia"/>
          <w:sz w:val="24"/>
          <w:szCs w:val="24"/>
        </w:rPr>
        <w:t>。</w:t>
      </w:r>
      <w:r w:rsidRPr="003A204A">
        <w:rPr>
          <w:rFonts w:ascii="PMingLiU" w:eastAsia="PMingLiU" w:hAnsi="PMingLiU" w:hint="eastAsia"/>
          <w:sz w:val="24"/>
          <w:szCs w:val="24"/>
        </w:rPr>
        <w:t>第二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寒稍輕的用「理中湯」</w:t>
      </w:r>
      <w:r w:rsidR="0022031A" w:rsidRPr="003A204A">
        <w:rPr>
          <w:rFonts w:ascii="PMingLiU" w:eastAsia="PMingLiU" w:hAnsi="PMingLiU" w:hint="eastAsia"/>
          <w:sz w:val="24"/>
          <w:szCs w:val="24"/>
        </w:rPr>
        <w:t>。</w:t>
      </w:r>
      <w:r w:rsidRPr="003A204A">
        <w:rPr>
          <w:rFonts w:ascii="PMingLiU" w:eastAsia="PMingLiU" w:hAnsi="PMingLiU" w:hint="eastAsia"/>
          <w:sz w:val="24"/>
          <w:szCs w:val="24"/>
        </w:rPr>
        <w:t>第三</w:t>
      </w:r>
      <w:r w:rsidR="0022031A" w:rsidRPr="003A204A">
        <w:rPr>
          <w:rFonts w:ascii="PMingLiU" w:eastAsia="PMingLiU" w:hAnsi="PMingLiU" w:hint="eastAsia"/>
          <w:sz w:val="24"/>
          <w:szCs w:val="24"/>
        </w:rPr>
        <w:t>，</w:t>
      </w:r>
      <w:r w:rsidRPr="003A204A">
        <w:rPr>
          <w:rFonts w:ascii="PMingLiU" w:eastAsia="PMingLiU" w:hAnsi="PMingLiU" w:hint="eastAsia"/>
          <w:sz w:val="24"/>
          <w:szCs w:val="24"/>
        </w:rPr>
        <w:t>更淺的就是吳茱萸湯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吳茱萸湯的主證是吐酸嘔酸</w:t>
      </w:r>
      <w:r w:rsidR="009E41F7" w:rsidRPr="003A204A">
        <w:rPr>
          <w:rFonts w:ascii="PMingLiU" w:eastAsia="PMingLiU" w:hAnsi="PMingLiU" w:hint="eastAsia"/>
          <w:sz w:val="24"/>
          <w:szCs w:val="24"/>
        </w:rPr>
        <w:t>。</w:t>
      </w:r>
      <w:r w:rsidRPr="003A204A">
        <w:rPr>
          <w:rFonts w:ascii="PMingLiU" w:eastAsia="PMingLiU" w:hAnsi="PMingLiU" w:hint="eastAsia"/>
          <w:sz w:val="24"/>
          <w:szCs w:val="24"/>
        </w:rPr>
        <w:t>胃寒的原因是肝太寒了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肝寒了影響到胃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讓胃變寒了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所以大部份臨床上看到吳茱萸湯證的時候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都是酒客病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喝酒喝多了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還有肝硬化的病人、慢性肝炎的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胃下垂的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都會看到吳茱萸湯證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所以在治療肝病、腸胃病的時候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常常用到吳茱萸湯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吳茱萸本身入肝經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足厥經肝經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吳茱萸溫中焦的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跟乾薑一樣是溫中焦的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但是乾薑是溫脾胃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治療胃的時候靠人參、甘草、大棗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吳茱萸是溫肝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但是不補中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所以吳茱萸湯加入人參來補中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中氣虛掉了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胃的功能沒了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治療起因是肝寒的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酒喝到身體裏面感覺是熱的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實際上到了身體裏面是變冷的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酒最後就停在肝裏面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所以肝就變冷了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喝酒的人常常到半夜不能睡覺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胃裏面很難過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胃裏面常常嘔酸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所以吳茱萸湯是止嘔的聖藥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藥書上的止嘔是病人吐酸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實際上這酸是從肝裏來的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肝液進</w:t>
      </w:r>
      <w:r w:rsidR="009E41F7" w:rsidRPr="003A204A">
        <w:rPr>
          <w:rFonts w:ascii="PMingLiU" w:eastAsia="PMingLiU" w:hAnsi="PMingLiU" w:hint="eastAsia"/>
          <w:sz w:val="24"/>
          <w:szCs w:val="24"/>
        </w:rPr>
        <w:t>入</w:t>
      </w:r>
      <w:r w:rsidRPr="003A204A">
        <w:rPr>
          <w:rFonts w:ascii="PMingLiU" w:eastAsia="PMingLiU" w:hAnsi="PMingLiU" w:hint="eastAsia"/>
          <w:sz w:val="24"/>
          <w:szCs w:val="24"/>
        </w:rPr>
        <w:t>胃裏面的時候是酸的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肝生酸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東方木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平常嘔酸嘔的很厲害的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服瀉心湯都不會好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吳茱萸湯下去就好了。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胃下垂的症狀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摸左手的寸脈沒了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表示心脈胸陽的脈沒了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右手的關脈特別壯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代表胃下垂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吳茱萸湯溫中焦的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如果服了吳茱萸湯病反劇者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因為上焦如果是熱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東西下去也會吐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結果吳茱萸湯溫中的藥下去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中焦加熱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上焦會更熱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就會更嚴重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就知道熱在上焦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在上焦用梔子豆豉湯了。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吳茱萸湯方</w:t>
      </w:r>
      <w:r w:rsidR="009E41F7" w:rsidRPr="003A204A">
        <w:rPr>
          <w:rFonts w:ascii="PMingLiU" w:eastAsia="PMingLiU" w:hAnsi="PMingLiU" w:hint="eastAsia"/>
          <w:sz w:val="24"/>
          <w:szCs w:val="24"/>
        </w:rPr>
        <w:t>：</w:t>
      </w:r>
    </w:p>
    <w:p w:rsidR="00861242"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吳茱萸一升</w:t>
      </w:r>
      <w:r w:rsidR="009E41F7" w:rsidRPr="003A204A">
        <w:rPr>
          <w:rFonts w:ascii="PMingLiU" w:eastAsia="PMingLiU" w:hAnsi="PMingLiU" w:hint="eastAsia"/>
          <w:sz w:val="24"/>
          <w:szCs w:val="24"/>
        </w:rPr>
        <w:t>（</w:t>
      </w:r>
      <w:r w:rsidRPr="003A204A">
        <w:rPr>
          <w:rFonts w:ascii="PMingLiU" w:eastAsia="PMingLiU" w:hAnsi="PMingLiU" w:hint="eastAsia"/>
          <w:sz w:val="24"/>
          <w:szCs w:val="24"/>
        </w:rPr>
        <w:t>洗</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生薑六兩</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切</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劈</w:t>
      </w:r>
      <w:r w:rsidR="009E41F7"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w:t>
      </w:r>
      <w:r w:rsidR="00861242" w:rsidRPr="003A204A">
        <w:rPr>
          <w:rFonts w:ascii="PMingLiU" w:eastAsia="PMingLiU" w:hAnsi="PMingLiU" w:hint="eastAsia"/>
          <w:sz w:val="24"/>
          <w:szCs w:val="24"/>
        </w:rPr>
        <w:t>三</w:t>
      </w:r>
      <w:r w:rsidR="00896FA8" w:rsidRPr="003A204A">
        <w:rPr>
          <w:rFonts w:ascii="PMingLiU" w:eastAsia="PMingLiU" w:hAnsi="PMingLiU" w:hint="eastAsia"/>
          <w:sz w:val="24"/>
          <w:szCs w:val="24"/>
        </w:rPr>
        <w:t>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吳茱萸湯用三錢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重證的時候可以用到五錢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人參、生薑、大棗酌量的用。</w:t>
      </w:r>
    </w:p>
    <w:p w:rsidR="00896FA8" w:rsidRPr="003A204A" w:rsidRDefault="009E41F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肘後方</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『一方（即本方）治人食畢噫醋及醋心（即食後吞酸嘈雜也）。』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張元素曰</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『吳茱萸湯其用有三</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去胸中之逆氣滿塞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止心腹寒感疼痛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及消宿酒。』早上宿醉未醒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可以用吳茱萸湯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吳茱萸湯對酒客病非常的好。</w:t>
      </w:r>
    </w:p>
    <w:p w:rsidR="00896FA8" w:rsidRPr="003A204A" w:rsidRDefault="00861242"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二五九．</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關浮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其人發熱汗出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但心下痞者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此以醫下故也。如其不下者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病人不惡寒而渴者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此轉屬「陽明」也。小便數者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大便必鞭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不更衣十日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無所苦也</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渴欲飲水</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少少與之</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但以法救之。小便不利而渴者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宜「五苓散」。</w:t>
      </w:r>
    </w:p>
    <w:p w:rsidR="00896FA8" w:rsidRPr="003A204A" w:rsidRDefault="00EC20E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關浮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寸關是脾胃的脈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固表的能力就是靠脾臟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關浮就代表病在表</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其人發熱汗出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復惡寒</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有惡寒就不是陽明證</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但心下痞者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病人不渴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但是胃很難過</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此以醫下故也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這是醫生攻下了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應該要解表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結果醫生攻下了</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一般來說如果沒有傷寒證的時候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病人汗出而渴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流汗流很多又渴就是五苓散證</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如其不下者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病人不惡寒而渴者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此轉屬陽明也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如果這病人惡寒的現象完全沒有了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全進入熱的症狀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就轉陽明了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本來進來的寒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由表一直通到現在半表半裏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進入腸胃了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轉化成熱了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整個燥熱起來了。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小便數者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大便必硬</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轉陽明證了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就知道津液不足了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下焦的津液不足了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大便會乾掉</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不更衣十日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無所苦也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十天不大便都不會難過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由此可知是屬於寒實便秘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若是熱實便秘、十幾天下來早就發狂譫語了。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渴欲飲水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少少與之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但以法救之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像前面講的心下痞不惡寒就開瀉心湯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小便不利而渴者五苓散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像五苓散證的病人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大部份會看到水腫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渴的原因就是腸胃的水發到皮膚表面上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但是力量不夠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沒有辦法回頭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裏面的水沒了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外面的水又出不了汗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汗出來一點但又不多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舌頭下沒有津液可以生出來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所以會渴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因此五苓散有用到桂枝。</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這「五苓散」條辨應該放在太陽篇末來講。</w:t>
      </w:r>
    </w:p>
    <w:p w:rsidR="00896FA8" w:rsidRPr="003A204A" w:rsidRDefault="00EC20E4" w:rsidP="009B4C41">
      <w:pPr>
        <w:pStyle w:val="a0"/>
        <w:spacing w:line="480" w:lineRule="atLeast"/>
        <w:ind w:firstLineChars="250" w:firstLine="601"/>
        <w:rPr>
          <w:rFonts w:ascii="PMingLiU" w:eastAsia="PMingLiU" w:hAnsi="PMingLiU" w:hint="eastAsia"/>
          <w:sz w:val="24"/>
          <w:szCs w:val="24"/>
        </w:rPr>
      </w:pPr>
      <w:r w:rsidRPr="003A204A">
        <w:rPr>
          <w:rFonts w:ascii="PMingLiU" w:eastAsia="PMingLiU" w:hAnsi="PMingLiU" w:hint="eastAsia"/>
          <w:sz w:val="24"/>
          <w:szCs w:val="24"/>
        </w:rPr>
        <w:t>二六○．</w:t>
      </w:r>
      <w:r w:rsidR="00896FA8" w:rsidRPr="003A204A">
        <w:rPr>
          <w:rFonts w:ascii="PMingLiU" w:eastAsia="PMingLiU" w:hAnsi="PMingLiU" w:hint="eastAsia"/>
          <w:sz w:val="24"/>
          <w:szCs w:val="24"/>
        </w:rPr>
        <w:t>陽脈微而汗出少者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為自和也；汗出多者</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為太過。陽脈實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因發其汗出多者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亦為太過</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太過為陽絕於裏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亡津液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大便因鞭也。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陽脈就是右手的脈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寸脈也是陽脈</w:t>
      </w:r>
      <w:r w:rsidR="009E41F7" w:rsidRPr="003A204A">
        <w:rPr>
          <w:rFonts w:ascii="PMingLiU" w:eastAsia="PMingLiU" w:hAnsi="PMingLiU" w:hint="eastAsia"/>
          <w:sz w:val="24"/>
          <w:szCs w:val="24"/>
        </w:rPr>
        <w:t>。</w:t>
      </w:r>
      <w:r w:rsidR="00EC20E4" w:rsidRPr="003A204A">
        <w:rPr>
          <w:rFonts w:ascii="PMingLiU" w:eastAsia="PMingLiU" w:hAnsi="PMingLiU" w:hint="eastAsia"/>
          <w:sz w:val="24"/>
          <w:szCs w:val="24"/>
        </w:rPr>
        <w:t>「</w:t>
      </w:r>
      <w:r w:rsidRPr="003A204A">
        <w:rPr>
          <w:rFonts w:ascii="PMingLiU" w:eastAsia="PMingLiU" w:hAnsi="PMingLiU" w:hint="eastAsia"/>
          <w:sz w:val="24"/>
          <w:szCs w:val="24"/>
        </w:rPr>
        <w:t>陽脈微</w:t>
      </w:r>
      <w:r w:rsidR="00EC20E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陽脈緩下來了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代表陽已經歸根了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陰陽和了</w:t>
      </w:r>
      <w:r w:rsidR="00C008BD" w:rsidRPr="003A204A">
        <w:rPr>
          <w:rFonts w:ascii="PMingLiU" w:eastAsia="PMingLiU" w:hAnsi="PMingLiU" w:hint="eastAsia"/>
          <w:sz w:val="24"/>
          <w:szCs w:val="24"/>
        </w:rPr>
        <w:t>，</w:t>
      </w:r>
      <w:r w:rsidR="00EC20E4" w:rsidRPr="003A204A">
        <w:rPr>
          <w:rFonts w:ascii="PMingLiU" w:eastAsia="PMingLiU" w:hAnsi="PMingLiU" w:hint="eastAsia"/>
          <w:sz w:val="24"/>
          <w:szCs w:val="24"/>
        </w:rPr>
        <w:t>「</w:t>
      </w:r>
      <w:r w:rsidRPr="003A204A">
        <w:rPr>
          <w:rFonts w:ascii="PMingLiU" w:eastAsia="PMingLiU" w:hAnsi="PMingLiU" w:hint="eastAsia"/>
          <w:sz w:val="24"/>
          <w:szCs w:val="24"/>
        </w:rPr>
        <w:t>而汗出少者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為自和也</w:t>
      </w:r>
      <w:r w:rsidR="00EC20E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汗出少者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代表自己好了</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如果</w:t>
      </w:r>
      <w:r w:rsidR="00EC20E4" w:rsidRPr="003A204A">
        <w:rPr>
          <w:rFonts w:ascii="PMingLiU" w:eastAsia="PMingLiU" w:hAnsi="PMingLiU" w:hint="eastAsia"/>
          <w:sz w:val="24"/>
          <w:szCs w:val="24"/>
        </w:rPr>
        <w:t>「</w:t>
      </w:r>
      <w:r w:rsidRPr="003A204A">
        <w:rPr>
          <w:rFonts w:ascii="PMingLiU" w:eastAsia="PMingLiU" w:hAnsi="PMingLiU" w:hint="eastAsia"/>
          <w:sz w:val="24"/>
          <w:szCs w:val="24"/>
        </w:rPr>
        <w:t>病人汗出多者為太過</w:t>
      </w:r>
      <w:r w:rsidR="00C008BD" w:rsidRPr="003A204A">
        <w:rPr>
          <w:rFonts w:ascii="PMingLiU" w:eastAsia="PMingLiU" w:hAnsi="PMingLiU" w:hint="eastAsia"/>
          <w:sz w:val="24"/>
          <w:szCs w:val="24"/>
        </w:rPr>
        <w:t>，</w:t>
      </w:r>
      <w:r w:rsidR="00EC20E4" w:rsidRPr="003A204A">
        <w:rPr>
          <w:rFonts w:ascii="PMingLiU" w:eastAsia="PMingLiU" w:hAnsi="PMingLiU" w:hint="eastAsia"/>
          <w:sz w:val="24"/>
          <w:szCs w:val="24"/>
        </w:rPr>
        <w:t>」</w:t>
      </w:r>
      <w:r w:rsidRPr="003A204A">
        <w:rPr>
          <w:rFonts w:ascii="PMingLiU" w:eastAsia="PMingLiU" w:hAnsi="PMingLiU" w:hint="eastAsia"/>
          <w:sz w:val="24"/>
          <w:szCs w:val="24"/>
        </w:rPr>
        <w:t>津液發散太多的時候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就知道太</w:t>
      </w:r>
      <w:r w:rsidR="009E41F7" w:rsidRPr="003A204A">
        <w:rPr>
          <w:rFonts w:ascii="PMingLiU" w:eastAsia="PMingLiU" w:hAnsi="PMingLiU" w:hint="eastAsia"/>
          <w:sz w:val="24"/>
          <w:szCs w:val="24"/>
        </w:rPr>
        <w:t>過</w:t>
      </w:r>
      <w:r w:rsidRPr="003A204A">
        <w:rPr>
          <w:rFonts w:ascii="PMingLiU" w:eastAsia="PMingLiU" w:hAnsi="PMingLiU" w:hint="eastAsia"/>
          <w:sz w:val="24"/>
          <w:szCs w:val="24"/>
        </w:rPr>
        <w:t>了</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如果陽脈實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因發其汗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汗出多者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亦為太過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發汗太多也會太過</w:t>
      </w:r>
      <w:r w:rsidR="00C008BD" w:rsidRPr="003A204A">
        <w:rPr>
          <w:rFonts w:ascii="PMingLiU" w:eastAsia="PMingLiU" w:hAnsi="PMingLiU" w:hint="eastAsia"/>
          <w:sz w:val="24"/>
          <w:szCs w:val="24"/>
        </w:rPr>
        <w:t>，</w:t>
      </w:r>
      <w:r w:rsidR="00EC20E4" w:rsidRPr="003A204A">
        <w:rPr>
          <w:rFonts w:ascii="PMingLiU" w:eastAsia="PMingLiU" w:hAnsi="PMingLiU" w:hint="eastAsia"/>
          <w:sz w:val="24"/>
          <w:szCs w:val="24"/>
        </w:rPr>
        <w:t>「</w:t>
      </w:r>
      <w:r w:rsidRPr="003A204A">
        <w:rPr>
          <w:rFonts w:ascii="PMingLiU" w:eastAsia="PMingLiU" w:hAnsi="PMingLiU" w:hint="eastAsia"/>
          <w:sz w:val="24"/>
          <w:szCs w:val="24"/>
        </w:rPr>
        <w:t>太過為陽絕於裏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亡津液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大便因硬也</w:t>
      </w:r>
      <w:r w:rsidR="00EC20E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汗出來太多以後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水沒有了</w:t>
      </w:r>
      <w:r w:rsidR="009E41F7" w:rsidRPr="003A204A">
        <w:rPr>
          <w:rFonts w:ascii="PMingLiU" w:eastAsia="PMingLiU" w:hAnsi="PMingLiU" w:hint="eastAsia"/>
          <w:sz w:val="24"/>
          <w:szCs w:val="24"/>
        </w:rPr>
        <w:t>，</w:t>
      </w:r>
      <w:r w:rsidRPr="003A204A">
        <w:rPr>
          <w:rFonts w:ascii="PMingLiU" w:eastAsia="PMingLiU" w:hAnsi="PMingLiU" w:hint="eastAsia"/>
          <w:sz w:val="24"/>
          <w:szCs w:val="24"/>
        </w:rPr>
        <w:t>血熱會增加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如果發汗發太多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把腸胃裏面的津液發乾掉了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大便也會硬。</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二六一．</w:t>
      </w:r>
      <w:r w:rsidR="00896FA8" w:rsidRPr="003A204A">
        <w:rPr>
          <w:rFonts w:ascii="PMingLiU" w:eastAsia="PMingLiU" w:hAnsi="PMingLiU" w:hint="eastAsia"/>
          <w:sz w:val="24"/>
          <w:szCs w:val="24"/>
        </w:rPr>
        <w:t>脈浮而芤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浮為陽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芤為陰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浮芤相搏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胃氣生熱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其陰則絕。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芤脈代表脈是中空的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中空的脈又代表失血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所以病人開完刀或大量失血的時候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脈會變的很大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然後按下去中間是空的就是芤脈。</w:t>
      </w:r>
    </w:p>
    <w:p w:rsidR="00896FA8" w:rsidRPr="003A204A" w:rsidRDefault="00EC20E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脈浮</w:t>
      </w:r>
      <w:r w:rsidRPr="003A204A">
        <w:rPr>
          <w:rFonts w:ascii="PMingLiU" w:eastAsia="PMingLiU" w:hAnsi="PMingLiU" w:hint="eastAsia"/>
          <w:sz w:val="24"/>
          <w:szCs w:val="24"/>
        </w:rPr>
        <w:t>而</w:t>
      </w:r>
      <w:r w:rsidR="00896FA8" w:rsidRPr="003A204A">
        <w:rPr>
          <w:rFonts w:ascii="PMingLiU" w:eastAsia="PMingLiU" w:hAnsi="PMingLiU" w:hint="eastAsia"/>
          <w:sz w:val="24"/>
          <w:szCs w:val="24"/>
        </w:rPr>
        <w:t>芤</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浮代表有表證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脈又浮又裏面又中空的</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浮為陽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芤為陰</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浮代表陽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芤代表陰</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就是血不足了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一個是氣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一個是血</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浮芤相搏</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因為血虛不夠的時候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陰陽不和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病人失血的時候可以看到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正常胃的熱應該停留在胃裏面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胃才會蠕動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如果血不夠的時候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胃的熱氣會往上升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像熱氣球一樣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會浮起來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熱氣之所以停在下方沒有浮起來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是因為血在中焦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就是我們的體能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血一少的時候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虛熱就往上衝了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胃氣生熱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其陰則絕</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就知道這病人大量失血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血不夠了。所以這病人有表病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血又不夠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表病還沒有去掉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血又受傷了。</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二六二．</w:t>
      </w:r>
      <w:r w:rsidR="00896FA8" w:rsidRPr="003A204A">
        <w:rPr>
          <w:rFonts w:ascii="PMingLiU" w:eastAsia="PMingLiU" w:hAnsi="PMingLiU" w:hint="eastAsia"/>
          <w:sz w:val="24"/>
          <w:szCs w:val="24"/>
        </w:rPr>
        <w:t>「跌陽」脈浮而濇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浮則胃氣強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濇則小便數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浮濇相搏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大便則難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其脾為約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「麻仁丸」主之。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跌陽脈講的就是「衝陽」的地方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腳背的地方</w:t>
      </w:r>
      <w:r w:rsidR="009E41F7" w:rsidRPr="003A204A">
        <w:rPr>
          <w:rFonts w:ascii="PMingLiU" w:eastAsia="PMingLiU" w:hAnsi="PMingLiU" w:hint="eastAsia"/>
          <w:sz w:val="24"/>
          <w:szCs w:val="24"/>
        </w:rPr>
        <w:t>。</w:t>
      </w:r>
      <w:r w:rsidRPr="003A204A">
        <w:rPr>
          <w:rFonts w:ascii="PMingLiU" w:eastAsia="PMingLiU" w:hAnsi="PMingLiU" w:hint="eastAsia"/>
          <w:sz w:val="24"/>
          <w:szCs w:val="24"/>
        </w:rPr>
        <w:t>為什麼叫脾約？食物進入胃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經過十二指腸到小腸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小腸很小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殘渣一個一個堵在小腸轉折的地方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因為脾太燥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思能傷脾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孟子說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「思而不學則</w:t>
      </w:r>
      <w:r w:rsidR="009E41F7" w:rsidRPr="003A204A">
        <w:rPr>
          <w:rFonts w:ascii="PMingLiU" w:eastAsia="PMingLiU" w:hAnsi="PMingLiU" w:hint="eastAsia"/>
          <w:sz w:val="24"/>
          <w:szCs w:val="24"/>
        </w:rPr>
        <w:t>殆</w:t>
      </w:r>
      <w:r w:rsidRPr="003A204A">
        <w:rPr>
          <w:rFonts w:ascii="PMingLiU" w:eastAsia="PMingLiU" w:hAnsi="PMingLiU" w:hint="eastAsia"/>
          <w:sz w:val="24"/>
          <w:szCs w:val="24"/>
        </w:rPr>
        <w:t>。」倪子說</w:t>
      </w:r>
      <w:r w:rsidR="0049194B" w:rsidRPr="003A204A">
        <w:rPr>
          <w:rFonts w:ascii="PMingLiU" w:eastAsia="PMingLiU" w:hAnsi="PMingLiU" w:hint="eastAsia"/>
          <w:sz w:val="24"/>
          <w:szCs w:val="24"/>
        </w:rPr>
        <w:t>：</w:t>
      </w:r>
      <w:r w:rsidRPr="003A204A">
        <w:rPr>
          <w:rFonts w:ascii="PMingLiU" w:eastAsia="PMingLiU" w:hAnsi="PMingLiU" w:hint="eastAsia"/>
          <w:sz w:val="24"/>
          <w:szCs w:val="24"/>
        </w:rPr>
        <w:t>「思而不學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大便就像六味地黃丸。」像羊大便。</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人喝水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水在陽明發散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一部份的水在胃裏面發散成津液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一部份的水到小腸或大腸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在大腸的時候在發散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這是經過兩道步驟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當脾太燥的時候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水一進入到胃裏面就蒸發掉了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脾臟把水拿走了。脾本身是濕不要水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這水就直接給膀胱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就小便出來了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所以小便數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食物的水應該到大腸裏面的時候才完全吸收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結果進入小腸的時候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就完全被脾臟拿走了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大便乾在小腸裏面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大便就變成一顆一顆的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本來應該是一條的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堵在大腸的燥屎像核桃那麼大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堵在小腸裏面的像六味地黃丸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燥屎就是堵在小腸裏面的九轉迴腸的地方。</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因為知道結在小腸裏面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用芒硝就太快了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所以靠麻子仁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仁就是有油質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都可以潤腸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所以又用杏仁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健脾的時候用桂枝湯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因為脾已經太燥了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桂枝下去脾會更燥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所以不用桂枝用白芍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白芍能讓脾臟裏面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靜脈的血管活絡起來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能生濕並止腹痛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這三味藥再加上小承氣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小承氣湯是通小腸的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所以小承氣湯裏面加麻子仁、杏仁、白芍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才能把小腸的燥屎通出來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光用小承氣湯大便清出來了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可是小粒的清不出來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因為大便黏在小腸壁轉折處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這就靠仁劑把它清出來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靠丸劑的藥緩力量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把它慢慢清乾淨。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張仲景用丸劑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取它的藥緩力</w:t>
      </w:r>
      <w:r w:rsidR="009E41F7" w:rsidRPr="003A204A">
        <w:rPr>
          <w:rFonts w:ascii="PMingLiU" w:eastAsia="PMingLiU" w:hAnsi="PMingLiU" w:hint="eastAsia"/>
          <w:sz w:val="24"/>
          <w:szCs w:val="24"/>
        </w:rPr>
        <w:t>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湯劑的速度太快了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清不乾淨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用丸劑慢慢的全部把它清出來。這種症狀女性比較多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用了麻子仁丸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症狀有改善但還如果還不太通暢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可加少量芒硝沖服。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麻子仁丸</w:t>
      </w:r>
      <w:r w:rsidR="009E41F7" w:rsidRPr="003A204A">
        <w:rPr>
          <w:rFonts w:ascii="PMingLiU" w:eastAsia="PMingLiU" w:hAnsi="PMingLiU" w:hint="eastAsia"/>
          <w:sz w:val="24"/>
          <w:szCs w:val="24"/>
        </w:rPr>
        <w:t>：</w:t>
      </w:r>
    </w:p>
    <w:p w:rsidR="00EC20E4"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麻子仁二升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芍藥半斤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枳實半斤</w:t>
      </w:r>
      <w:r w:rsidR="009E41F7" w:rsidRPr="003A204A">
        <w:rPr>
          <w:rFonts w:ascii="PMingLiU" w:eastAsia="PMingLiU" w:hAnsi="PMingLiU" w:hint="eastAsia"/>
          <w:sz w:val="24"/>
          <w:szCs w:val="24"/>
        </w:rPr>
        <w:t>（</w:t>
      </w:r>
      <w:r w:rsidRPr="003A204A">
        <w:rPr>
          <w:rFonts w:ascii="PMingLiU" w:eastAsia="PMingLiU" w:hAnsi="PMingLiU" w:hint="eastAsia"/>
          <w:sz w:val="24"/>
          <w:szCs w:val="24"/>
        </w:rPr>
        <w:t>炙</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大黃一斤</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去皮</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厚朴一斤</w:t>
      </w:r>
      <w:r w:rsidR="009E41F7" w:rsidRPr="003A204A">
        <w:rPr>
          <w:rFonts w:ascii="PMingLiU" w:eastAsia="PMingLiU" w:hAnsi="PMingLiU" w:hint="eastAsia"/>
          <w:sz w:val="24"/>
          <w:szCs w:val="24"/>
        </w:rPr>
        <w:t>（</w:t>
      </w:r>
      <w:r w:rsidRPr="003A204A">
        <w:rPr>
          <w:rFonts w:ascii="PMingLiU" w:eastAsia="PMingLiU" w:hAnsi="PMingLiU" w:hint="eastAsia"/>
          <w:sz w:val="24"/>
          <w:szCs w:val="24"/>
        </w:rPr>
        <w:t>炙</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去皮</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杏仁一斤</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研作脂</w:t>
      </w:r>
      <w:r w:rsidR="009E41F7"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煉蜜為丸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桐子大。每服十丸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漸加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w:t>
      </w:r>
      <w:r w:rsidR="00EC20E4" w:rsidRPr="003A204A">
        <w:rPr>
          <w:rFonts w:ascii="PMingLiU" w:eastAsia="PMingLiU" w:hAnsi="PMingLiU" w:hint="eastAsia"/>
          <w:sz w:val="24"/>
          <w:szCs w:val="24"/>
        </w:rPr>
        <w:t>知</w:t>
      </w:r>
      <w:r w:rsidR="00896FA8" w:rsidRPr="003A204A">
        <w:rPr>
          <w:rFonts w:ascii="PMingLiU" w:eastAsia="PMingLiU" w:hAnsi="PMingLiU" w:hint="eastAsia"/>
          <w:sz w:val="24"/>
          <w:szCs w:val="24"/>
        </w:rPr>
        <w:t>為度。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開處方的時候照比例開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麻子仁二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大黃十二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厚朴十二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杏仁十二。</w:t>
      </w:r>
    </w:p>
    <w:p w:rsidR="00896FA8" w:rsidRPr="003A204A" w:rsidRDefault="009E41F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方函口訣</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引閑齋曰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『治老人之秘結最佳。然本方雖和緩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究屬攻破之劑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嘗見有誤用致死者。老人血液枯燥而便秘者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得大劑「肉蓯蓉」輒通利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若用本方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雖取快一時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不旋踵而秘結益甚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不可不知。』常常看到老年人大便像羊大便一樣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一顆一顆的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肉蓯蓉是補腎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是男人壯精的藥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把精力壯起來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體能恢復以後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腸胃蠕動功能恢復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自然而然把大便排出來。年齡大的人身體很虛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沒有體力承受承氣湯的威力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所以緊急時可用豬膽汁導法和蜜煎導法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從肛門把大便清出來。</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二六三．</w:t>
      </w:r>
      <w:r w:rsidR="00896FA8" w:rsidRPr="003A204A">
        <w:rPr>
          <w:rFonts w:ascii="PMingLiU" w:eastAsia="PMingLiU" w:hAnsi="PMingLiU" w:hint="eastAsia"/>
          <w:sz w:val="24"/>
          <w:szCs w:val="24"/>
        </w:rPr>
        <w:t>「太陽病」三日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蒸蒸發熱者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屬胃也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「調胃承氣湯」主之。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這是剛開始表熱進入陽明的主證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剛開始太陽病的時候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發汗就去掉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在發汗的同時病進入陽明了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病人流了汗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汗出來了燒卻沒退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燒是蒸蒸發熱者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一陣一陣的上來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就知道這是在胃裏面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就在十二指腸的地方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所以調胃承氣湯主之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就是剛開始起陽明證的時候。</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二六四．</w:t>
      </w:r>
      <w:r w:rsidR="00896FA8" w:rsidRPr="003A204A">
        <w:rPr>
          <w:rFonts w:ascii="PMingLiU" w:eastAsia="PMingLiU" w:hAnsi="PMingLiU" w:hint="eastAsia"/>
          <w:sz w:val="24"/>
          <w:szCs w:val="24"/>
        </w:rPr>
        <w:t>「傷寒」吐後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腹脹滿者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與「調胃承氣湯」和之則愈。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傷寒應該發汗解掉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如果病人剛好吃壞肚子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嘴巴一吐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吐出來的黏液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黏黏的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可是燥沒有去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所以還是調胃承氣湯主之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因為腹脹滿者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肚子還是脹滿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代表大便還堵到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不管是小承氣湯、大承氣湯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肚子一定會有脹滿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因為裏面有堵到大便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只是堵到小腸或大腸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位置不一樣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所以處方也不一樣。</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二六五．</w:t>
      </w:r>
      <w:r w:rsidR="00896FA8" w:rsidRPr="003A204A">
        <w:rPr>
          <w:rFonts w:ascii="PMingLiU" w:eastAsia="PMingLiU" w:hAnsi="PMingLiU" w:hint="eastAsia"/>
          <w:sz w:val="24"/>
          <w:szCs w:val="24"/>
        </w:rPr>
        <w:t>「太陽病」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大便因硬者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太陽病解表就好了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小承氣湯的腹滿一定在少腹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「關元」一帶。</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二六六．</w:t>
      </w:r>
      <w:r w:rsidR="00896FA8" w:rsidRPr="003A204A">
        <w:rPr>
          <w:rFonts w:ascii="PMingLiU" w:eastAsia="PMingLiU" w:hAnsi="PMingLiU" w:hint="eastAsia"/>
          <w:sz w:val="24"/>
          <w:szCs w:val="24"/>
        </w:rPr>
        <w:t>得病二三日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無「太陽柴胡證」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至四五日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以「小承氣湯」少少與微和之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令小安。至五六日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與「小承氣湯」一升。若不大便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但初頭硬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後必溏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未定成硬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攻之必溏。須小便利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矢定硬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EC20E4"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代表表虛了</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無太陽柴胡證</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太陽證看不到了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少陽證也沒有了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代表邪入裏了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如果邪入少陽會往來寒熱</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病人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心下硬</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胃裏面脹滿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胃裏面硬硬的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會煩躁代表胃已經生燥了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傷寒的時候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在表上看到的是寒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這寒傳到腸胃來的時候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會變成熱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原來裏面就已經很熱了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再進入會更熱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津液就會喪失掉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病人就會煩躁</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至四五日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以小承氣湯少少與微和之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令小安</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先去攻他的大便</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至五六日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與小承氣湯一升</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五六日再給他小承氣湯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還是不大便</w:t>
      </w:r>
      <w:r w:rsidR="009E41F7"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若不大便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但初頭硬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後必溏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未定成硬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攻之必溏</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須小便利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矢定硬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乃可攻之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r w:rsidRPr="003A204A">
        <w:rPr>
          <w:rFonts w:ascii="PMingLiU" w:eastAsia="PMingLiU" w:hAnsi="PMingLiU" w:hint="eastAsia"/>
          <w:sz w:val="24"/>
          <w:szCs w:val="24"/>
        </w:rPr>
        <w:t>」</w:t>
      </w:r>
      <w:r w:rsidR="00896FA8"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初頭鞭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後必溏</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就是濕太盛了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免疫系統、抵抗力、營養都是來自於中焦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當傷寒的時候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表熱走到裏面來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胃已經虛掉了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熱就是發炎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熱一下來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發炎的更厲害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炎一定往上走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所以有後來變成腦膜炎等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人的身體是密閉的腔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熱力往上走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胃就縮小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脾臟就橫逆過來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脾濕就過來了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就堵在這了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所以有初頭硬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後必溏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剛開始大便是硬的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後來大便是溏的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大便只要有溏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裏面一定有濕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不要去攻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給小承氣湯就好了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要確定他小便利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代表濕已經有地方渲瀉了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代表大腸裏面全部化熱了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所以大承氣湯證的小便還是利的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矢定鞭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因為小便利出來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脾臟的濕已經完全沒有了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濕都化成燥了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亦即裏面大便已經乾燥了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確定了再用大承氣湯攻</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一定要中焦的濕邪完全轉變成熱的時候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才可以用大承氣湯。其實這裡小便少、腹滿便溏的症狀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就是有濕在裡面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可以五苓散與大承氣湯合用。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有時候病人講不清楚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可以看病人的舌頭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舌頭上口水津液很多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如果很黃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代表濕且熱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如果蒼白的就是寒而且濕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如果舌頭已經乾掉了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表示腸裏面乾掉了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大承氣湯的舌頭乾乾的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裏面沒有津液了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舌苔有時候嚴重到都翻起來了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濕在裏面下利的時候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一定抱著肚子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如果按壓下腹部會痛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就是大便乾在裏面了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如果按壓不痛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就是濕在腸子裏面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表示大便還沒有乾燥。</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二六七．</w:t>
      </w:r>
      <w:r w:rsidR="00896FA8"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目中不了了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睛不和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無表裏證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大便難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身微熱者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此為實也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太陽表證傳熱的時候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已經變成沒有寒證了</w:t>
      </w:r>
      <w:r w:rsidR="00EC20E4" w:rsidRPr="003A204A">
        <w:rPr>
          <w:rFonts w:ascii="PMingLiU" w:eastAsia="PMingLiU" w:hAnsi="PMingLiU" w:hint="eastAsia"/>
          <w:sz w:val="24"/>
          <w:szCs w:val="24"/>
        </w:rPr>
        <w:t>。「</w:t>
      </w:r>
      <w:r w:rsidRPr="003A204A">
        <w:rPr>
          <w:rFonts w:ascii="PMingLiU" w:eastAsia="PMingLiU" w:hAnsi="PMingLiU" w:hint="eastAsia"/>
          <w:sz w:val="24"/>
          <w:szCs w:val="24"/>
        </w:rPr>
        <w:t>目中不了了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睛不和</w:t>
      </w:r>
      <w:r w:rsidR="00EC20E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眼神已經癡呆了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高熱了</w:t>
      </w:r>
      <w:r w:rsidR="00EC20E4" w:rsidRPr="003A204A">
        <w:rPr>
          <w:rFonts w:ascii="PMingLiU" w:eastAsia="PMingLiU" w:hAnsi="PMingLiU" w:hint="eastAsia"/>
          <w:sz w:val="24"/>
          <w:szCs w:val="24"/>
        </w:rPr>
        <w:t>。「</w:t>
      </w:r>
      <w:r w:rsidRPr="003A204A">
        <w:rPr>
          <w:rFonts w:ascii="PMingLiU" w:eastAsia="PMingLiU" w:hAnsi="PMingLiU" w:hint="eastAsia"/>
          <w:sz w:val="24"/>
          <w:szCs w:val="24"/>
        </w:rPr>
        <w:t>無表裏證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身微熱者</w:t>
      </w:r>
      <w:r w:rsidR="00EC20E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身微熱因為熱都在裏面</w:t>
      </w:r>
      <w:r w:rsidR="00EC20E4" w:rsidRPr="003A204A">
        <w:rPr>
          <w:rFonts w:ascii="PMingLiU" w:eastAsia="PMingLiU" w:hAnsi="PMingLiU" w:hint="eastAsia"/>
          <w:sz w:val="24"/>
          <w:szCs w:val="24"/>
        </w:rPr>
        <w:t>。「</w:t>
      </w:r>
      <w:r w:rsidRPr="003A204A">
        <w:rPr>
          <w:rFonts w:ascii="PMingLiU" w:eastAsia="PMingLiU" w:hAnsi="PMingLiU" w:hint="eastAsia"/>
          <w:sz w:val="24"/>
          <w:szCs w:val="24"/>
        </w:rPr>
        <w:t>此為實也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急下之</w:t>
      </w:r>
      <w:r w:rsidR="00EC20E4"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趕快下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再不下危險了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這是腦膜炎先期的預兆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用承氣湯或白虎湯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所以腦膜炎的病變在陽明篇也可以治。</w:t>
      </w:r>
    </w:p>
    <w:p w:rsidR="00896FA8" w:rsidRPr="003A204A" w:rsidRDefault="00EC20E4"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二六八．</w:t>
      </w:r>
      <w:r w:rsidR="00896FA8" w:rsidRPr="003A204A">
        <w:rPr>
          <w:rFonts w:ascii="PMingLiU" w:eastAsia="PMingLiU" w:hAnsi="PMingLiU" w:hint="eastAsia"/>
          <w:sz w:val="24"/>
          <w:szCs w:val="24"/>
        </w:rPr>
        <w:t>「陽明病」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發熱汗多者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這時候已經燥熱了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汗流很多了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就要速下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所以只要確定是大承氣湯證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就要速攻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不要懷疑。這就是急下存陰的觀念。</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二六九．</w:t>
      </w:r>
      <w:r w:rsidR="00896FA8" w:rsidRPr="003A204A">
        <w:rPr>
          <w:rFonts w:ascii="PMingLiU" w:eastAsia="PMingLiU" w:hAnsi="PMingLiU" w:hint="eastAsia"/>
          <w:sz w:val="24"/>
          <w:szCs w:val="24"/>
        </w:rPr>
        <w:t>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整個腹部脹滿已經大痛了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大承氣湯證痛的時候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到不要按都會痛了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趕快攻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不攻的話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運氣好轉盲腸炎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運氣不好的腦膜炎。</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w:t>
      </w:r>
      <w:r w:rsidR="00896FA8" w:rsidRPr="003A204A">
        <w:rPr>
          <w:rFonts w:ascii="PMingLiU" w:eastAsia="PMingLiU" w:hAnsi="PMingLiU" w:hint="eastAsia"/>
          <w:sz w:val="24"/>
          <w:szCs w:val="24"/>
        </w:rPr>
        <w:t>腹滿不減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減不足言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什麼叫</w:t>
      </w:r>
      <w:r w:rsidR="00981C11" w:rsidRPr="003A204A">
        <w:rPr>
          <w:rFonts w:ascii="PMingLiU" w:eastAsia="PMingLiU" w:hAnsi="PMingLiU" w:hint="eastAsia"/>
          <w:sz w:val="24"/>
          <w:szCs w:val="24"/>
        </w:rPr>
        <w:t>「</w:t>
      </w:r>
      <w:r w:rsidRPr="003A204A">
        <w:rPr>
          <w:rFonts w:ascii="PMingLiU" w:eastAsia="PMingLiU" w:hAnsi="PMingLiU" w:hint="eastAsia"/>
          <w:sz w:val="24"/>
          <w:szCs w:val="24"/>
        </w:rPr>
        <w:t>減不足言</w:t>
      </w:r>
      <w:r w:rsidR="00981C1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摸到燥屎了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大承氣湯攻下去後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病人有舒服點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但是還是脹滿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就是先前開的大承氣湯太輕了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要開重一點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所以這條辨講的就是大承氣湯劑量不夠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要再用大承氣湯。</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二七一．</w:t>
      </w:r>
      <w:r w:rsidR="00896FA8" w:rsidRPr="003A204A">
        <w:rPr>
          <w:rFonts w:ascii="PMingLiU" w:eastAsia="PMingLiU" w:hAnsi="PMingLiU" w:hint="eastAsia"/>
          <w:sz w:val="24"/>
          <w:szCs w:val="24"/>
        </w:rPr>
        <w:t>「陽明少陽合病」必下利</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其脈不負者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順也；負者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失也</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互相剋賊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名為負也</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脈滑而數者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有宿食也</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當下之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如果單純的陽明少陽合病是大柴胡湯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太陽少陽合病是小柴胡湯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陽明病的時候脈一定大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少陽病的時候脈一定是弦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為什麼必下利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病進入少陽的時候是膽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病隨膽汁分泌出來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進入陽明腑病的時候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等於腸子發炎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如果單純陽明熱沒有少陽證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熱到最後就變成燥屎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津液就沒了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所以有膽汁在裏面的時候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因為膽汁會幫助消化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所以膽汁因病而分泌太多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就一直在下利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下利的時候會看到青黃相間的濁物。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何謂「剋」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脈完全弦的時候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就是木盛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木會剋到土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少陽脈大於陽明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就叫作「剋」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何謂「賊」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陽明脈盛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土會反侮辱到少陽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反侮就叫做「賊」。</w:t>
      </w:r>
    </w:p>
    <w:p w:rsidR="00896FA8" w:rsidRPr="003A204A" w:rsidRDefault="00981C1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其脈不負者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順也；負者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失也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陽明少陽合病應該是脈弦又大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這是正常的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有的時候脈很弦而不大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有的時候脈很大又一點點弦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都是不正常</w:t>
      </w:r>
      <w:r w:rsidR="009E41F7" w:rsidRPr="003A204A">
        <w:rPr>
          <w:rFonts w:ascii="PMingLiU" w:eastAsia="PMingLiU" w:hAnsi="PMingLiU" w:hint="eastAsia"/>
          <w:sz w:val="24"/>
          <w:szCs w:val="24"/>
        </w:rPr>
        <w:t>。</w:t>
      </w:r>
      <w:r w:rsidR="00896FA8" w:rsidRPr="003A204A">
        <w:rPr>
          <w:rFonts w:ascii="PMingLiU" w:eastAsia="PMingLiU" w:hAnsi="PMingLiU" w:hint="eastAsia"/>
          <w:sz w:val="24"/>
          <w:szCs w:val="24"/>
        </w:rPr>
        <w:t>陽明少陽合病的時候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只須大柴胡湯就可去掉了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確定沒有少陽證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只有陽明證的時候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才會用承氣湯。</w:t>
      </w:r>
    </w:p>
    <w:p w:rsidR="00896FA8" w:rsidRPr="003A204A" w:rsidRDefault="00981C11"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脈滑而數者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摸到病人滑脈代表有實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數脈代表有熱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滑脈就像摸拉動中的繩子一樣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實就是有東西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所以病人如果身上有長東西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摸到的脈就是滑的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弦脈的滑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代表長在淋巴系統裏面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像腋下或腮下或甲狀腺或胸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如果脈大而且滑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就是腸子裏面堵到了。</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二七二．</w:t>
      </w:r>
      <w:r w:rsidR="00896FA8" w:rsidRPr="003A204A">
        <w:rPr>
          <w:rFonts w:ascii="PMingLiU" w:eastAsia="PMingLiU" w:hAnsi="PMingLiU" w:hint="eastAsia"/>
          <w:sz w:val="24"/>
          <w:szCs w:val="24"/>
        </w:rPr>
        <w:t>病人無表裏證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雖發熱六七日至七八日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勿下之。假令已下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不大便者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有瘀血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宜「抵當湯」。若脈數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而下不止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必協熱而便膿血也。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病人表證裏證都沒有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大便也正常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但是脈又浮又數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浮是表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數是代表熱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可是病人又沒有症狀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先不管他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沒有關係的</w:t>
      </w:r>
      <w:r w:rsidR="00981C11" w:rsidRPr="003A204A">
        <w:rPr>
          <w:rFonts w:ascii="PMingLiU" w:eastAsia="PMingLiU" w:hAnsi="PMingLiU" w:hint="eastAsia"/>
          <w:sz w:val="24"/>
          <w:szCs w:val="24"/>
        </w:rPr>
        <w:t>。「</w:t>
      </w:r>
      <w:r w:rsidRPr="003A204A">
        <w:rPr>
          <w:rFonts w:ascii="PMingLiU" w:eastAsia="PMingLiU" w:hAnsi="PMingLiU" w:hint="eastAsia"/>
          <w:sz w:val="24"/>
          <w:szCs w:val="24"/>
        </w:rPr>
        <w:t>假令已下</w:t>
      </w:r>
      <w:r w:rsidR="00981C1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假如已經被攻下了</w:t>
      </w:r>
      <w:r w:rsidR="00C008BD" w:rsidRPr="003A204A">
        <w:rPr>
          <w:rFonts w:ascii="PMingLiU" w:eastAsia="PMingLiU" w:hAnsi="PMingLiU" w:hint="eastAsia"/>
          <w:sz w:val="24"/>
          <w:szCs w:val="24"/>
        </w:rPr>
        <w:t>，</w:t>
      </w:r>
      <w:r w:rsidR="00981C11" w:rsidRPr="003A204A">
        <w:rPr>
          <w:rFonts w:ascii="PMingLiU" w:eastAsia="PMingLiU" w:hAnsi="PMingLiU" w:hint="eastAsia"/>
          <w:sz w:val="24"/>
          <w:szCs w:val="24"/>
        </w:rPr>
        <w:t>「</w:t>
      </w:r>
      <w:r w:rsidRPr="003A204A">
        <w:rPr>
          <w:rFonts w:ascii="PMingLiU" w:eastAsia="PMingLiU" w:hAnsi="PMingLiU" w:hint="eastAsia"/>
          <w:sz w:val="24"/>
          <w:szCs w:val="24"/>
        </w:rPr>
        <w:t>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不大便者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有瘀血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宜抵當湯</w:t>
      </w:r>
      <w:r w:rsidR="00981C11" w:rsidRPr="003A204A">
        <w:rPr>
          <w:rFonts w:ascii="PMingLiU" w:eastAsia="PMingLiU" w:hAnsi="PMingLiU" w:hint="eastAsia"/>
          <w:sz w:val="24"/>
          <w:szCs w:val="24"/>
        </w:rPr>
        <w:t>」，</w:t>
      </w:r>
      <w:r w:rsidRPr="003A204A">
        <w:rPr>
          <w:rFonts w:ascii="PMingLiU" w:eastAsia="PMingLiU" w:hAnsi="PMingLiU" w:hint="eastAsia"/>
          <w:sz w:val="24"/>
          <w:szCs w:val="24"/>
        </w:rPr>
        <w:t>如果已攻下而仍然脈大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大便仍有問題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表示有瘀血用抵當湯</w:t>
      </w:r>
      <w:r w:rsidR="009E41F7" w:rsidRPr="003A204A">
        <w:rPr>
          <w:rFonts w:ascii="PMingLiU" w:eastAsia="PMingLiU" w:hAnsi="PMingLiU" w:hint="eastAsia"/>
          <w:sz w:val="24"/>
          <w:szCs w:val="24"/>
        </w:rPr>
        <w:t>。</w:t>
      </w:r>
      <w:r w:rsidR="00981C11" w:rsidRPr="003A204A">
        <w:rPr>
          <w:rFonts w:ascii="PMingLiU" w:eastAsia="PMingLiU" w:hAnsi="PMingLiU" w:hint="eastAsia"/>
          <w:sz w:val="24"/>
          <w:szCs w:val="24"/>
        </w:rPr>
        <w:t>「</w:t>
      </w:r>
      <w:r w:rsidRPr="003A204A">
        <w:rPr>
          <w:rFonts w:ascii="PMingLiU" w:eastAsia="PMingLiU" w:hAnsi="PMingLiU" w:hint="eastAsia"/>
          <w:sz w:val="24"/>
          <w:szCs w:val="24"/>
        </w:rPr>
        <w:t>若脈數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而下不止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必協熱而便膿血也</w:t>
      </w:r>
      <w:r w:rsidR="00981C11"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如果大便出來有血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有的可能是痔瘡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可能是內痔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不開刀生完小孩的太太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大部份是內痔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臨床上看有痔瘡女人比男人多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壓「孔最」或「承山」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會有壓痛點的就有痔瘡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另種造成大便膿血的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就是血裏面熱太盛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血裏面的津液太少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血一但過熱必叛離經道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造成血管破裂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血跑到腑裏面去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所以大便出來有血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大便有膿血的時候有白頭翁湯可用。</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二七三．</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發汗已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身目為黃。所以然者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以寒溼在裏不解故也。以為不可下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於寒溼中求之。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病人本來是傷寒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如果單純傷寒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麻黃湯發汗就好了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可是病人有濕在裏面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麻黃湯一發汗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汗發的只是表證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可是裏濕還是沒有去掉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濕是脾臟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脾是土黃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是陰黃的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發汗是從腸胃的津液來的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因為發汗帶動了裏濕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濕一上來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所以看到黃</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寒濕的時候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方劑有「朮附湯」和「五苓散」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都是可以去寒濕的。</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二七四．</w:t>
      </w:r>
      <w:r w:rsidR="00896FA8" w:rsidRPr="003A204A">
        <w:rPr>
          <w:rFonts w:ascii="PMingLiU" w:eastAsia="PMingLiU" w:hAnsi="PMingLiU" w:hint="eastAsia"/>
          <w:sz w:val="24"/>
          <w:szCs w:val="24"/>
        </w:rPr>
        <w:t>「傷寒」七八日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身黃如橘子色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腹微滿者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「茵陳蒿湯」主之。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身黃如橘子色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就是陽黃表示熱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腹微滿者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濕無法宣泄而</w:t>
      </w:r>
      <w:bookmarkStart w:id="11" w:name="問題03"/>
      <w:r w:rsidRPr="003A204A">
        <w:rPr>
          <w:rFonts w:ascii="PMingLiU" w:eastAsia="PMingLiU" w:hAnsi="PMingLiU" w:hint="eastAsia"/>
          <w:sz w:val="24"/>
          <w:szCs w:val="24"/>
        </w:rPr>
        <w:t>緊</w:t>
      </w:r>
      <w:bookmarkEnd w:id="11"/>
      <w:r w:rsidRPr="003A204A">
        <w:rPr>
          <w:rFonts w:ascii="PMingLiU" w:eastAsia="PMingLiU" w:hAnsi="PMingLiU" w:hint="eastAsia"/>
          <w:sz w:val="24"/>
          <w:szCs w:val="24"/>
        </w:rPr>
        <w:t>於少腹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此熱濕並結下焦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則用茵陳蒿湯主之。</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二七五．</w:t>
      </w:r>
      <w:r w:rsidR="00896FA8" w:rsidRPr="003A204A">
        <w:rPr>
          <w:rFonts w:ascii="PMingLiU" w:eastAsia="PMingLiU" w:hAnsi="PMingLiU" w:hint="eastAsia"/>
          <w:sz w:val="24"/>
          <w:szCs w:val="24"/>
        </w:rPr>
        <w:t>「傷寒」瘀熱在裏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身必發黃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「梔子柏皮湯」主之。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黃柏能清下焦的藥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中醫的熱就是西醫的炎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如尿道炎常常用黃柏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梔子能去上焦的熱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黃芩、黃連、甘草能去中焦的熱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所以梔子柏皮湯是另外一個去黃的藥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和茵陳蒿湯不一樣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茵陳蒿湯是大便濕堵在腸子裏面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所以茵陳蒿湯有大黃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這梔子柏皮湯的熱是瘀在三焦裏面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上焦、中焦、下焦的熱瘀在三焦油網裏面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所以是淋巴系統發炎了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梔子柏皮湯的病人小便利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腹部脹滿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茵陳蒿湯是瘀熱在腸子裏面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所以茵陳蒿湯有小便不利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所以這是兩個陽黃的方子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病人全身發黃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肚子很脹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就是茵陳蒿湯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大小便很正常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肚子也沒有脹滿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就是梔子柏皮湯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這兩個方都是比較寒涼的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所以是用在熱病。</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梔子柏皮湯常常也用在眼睛的洗劑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眼睛赤痛發炎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梔子柏皮湯煮好後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用濾網濾過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洗眼睛用的。</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『眼球黃赤熱痛甚者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洗之有效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所以梔子柏皮湯可以用來洗眼睛。』</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在傷寒裏面一共三個方子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治療全身發黃發高熱者</w:t>
      </w:r>
      <w:r w:rsidR="0049194B" w:rsidRPr="003A204A">
        <w:rPr>
          <w:rFonts w:ascii="PMingLiU" w:eastAsia="PMingLiU" w:hAnsi="PMingLiU" w:hint="eastAsia"/>
          <w:sz w:val="24"/>
          <w:szCs w:val="24"/>
        </w:rPr>
        <w:t>：</w:t>
      </w:r>
    </w:p>
    <w:p w:rsidR="00896FA8" w:rsidRPr="003A204A" w:rsidRDefault="009E41F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病人沒有汗的時候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用麻黃連軺赤小豆湯。</w:t>
      </w:r>
    </w:p>
    <w:p w:rsidR="00896FA8" w:rsidRPr="003A204A" w:rsidRDefault="009E41F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病人有汗且實熱在裏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就是茵陳蒿湯。</w:t>
      </w:r>
    </w:p>
    <w:p w:rsidR="00896FA8" w:rsidRPr="003A204A" w:rsidRDefault="009E41F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無表證無裏實而身發黃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梔子柏皮湯。</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梔子柏皮湯方</w:t>
      </w:r>
      <w:r w:rsidR="009E41F7" w:rsidRPr="003A204A">
        <w:rPr>
          <w:rFonts w:ascii="PMingLiU" w:eastAsia="PMingLiU" w:hAnsi="PMingLiU" w:hint="eastAsia"/>
          <w:sz w:val="24"/>
          <w:szCs w:val="24"/>
        </w:rPr>
        <w:t>：</w:t>
      </w:r>
    </w:p>
    <w:p w:rsidR="00981C11"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梔子十五個</w:t>
      </w:r>
      <w:r w:rsidR="009E41F7" w:rsidRPr="003A204A">
        <w:rPr>
          <w:rFonts w:ascii="PMingLiU" w:eastAsia="PMingLiU" w:hAnsi="PMingLiU" w:hint="eastAsia"/>
          <w:sz w:val="24"/>
          <w:szCs w:val="24"/>
        </w:rPr>
        <w:t>（</w:t>
      </w:r>
      <w:r w:rsidRPr="003A204A">
        <w:rPr>
          <w:rFonts w:ascii="PMingLiU" w:eastAsia="PMingLiU" w:hAnsi="PMingLiU" w:hint="eastAsia"/>
          <w:sz w:val="24"/>
          <w:szCs w:val="24"/>
        </w:rPr>
        <w:t>擘</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甘草一兩</w:t>
      </w:r>
      <w:r w:rsidR="009E41F7" w:rsidRPr="003A204A">
        <w:rPr>
          <w:rFonts w:ascii="PMingLiU" w:eastAsia="PMingLiU" w:hAnsi="PMingLiU" w:hint="eastAsia"/>
          <w:sz w:val="24"/>
          <w:szCs w:val="24"/>
        </w:rPr>
        <w:t>（</w:t>
      </w:r>
      <w:r w:rsidRPr="003A204A">
        <w:rPr>
          <w:rFonts w:ascii="PMingLiU" w:eastAsia="PMingLiU" w:hAnsi="PMingLiU" w:hint="eastAsia"/>
          <w:sz w:val="24"/>
          <w:szCs w:val="24"/>
        </w:rPr>
        <w:t>炙</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黃柏二兩</w:t>
      </w:r>
      <w:r w:rsidR="009E41F7"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以水四升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梔子用二、三錢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炙甘草一錢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黃柏二錢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胖子用梔子用到三、五錢沒關係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梔子和黃柏的劑量相等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為什麼甘草要炙過？因為藥下去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要同時能夠停在上焦、中焦、下焦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如果炙甘草沒炙過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上焦還沒清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梔子已經跑到下焦去了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所以用炙甘草在中間的時候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讓梔子停在上焦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黃柏清利下焦。</w:t>
      </w:r>
    </w:p>
    <w:p w:rsidR="00896FA8" w:rsidRPr="003A204A" w:rsidRDefault="00981C11"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二七六．</w:t>
      </w:r>
      <w:r w:rsidR="00896FA8" w:rsidRPr="003A204A">
        <w:rPr>
          <w:rFonts w:ascii="PMingLiU" w:eastAsia="PMingLiU" w:hAnsi="PMingLiU" w:hint="eastAsia"/>
          <w:sz w:val="24"/>
          <w:szCs w:val="24"/>
        </w:rPr>
        <w:t>「傷寒」身黃發熱者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「麻黃連軺赤小豆湯」主之。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為什麼用「麻黃」？因為表寒束到了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熱沒有辦法渲瀉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濕熱沒有出路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造成全身發黃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麻黃連軺赤小豆湯除了身發黃在用之外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最常用在疥癬、皮膚科。經方中另外一個常用在皮膚病的藥方是麻杏薏甘湯。</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麻黃連軺赤小豆湯方</w:t>
      </w:r>
      <w:r w:rsidR="009E41F7" w:rsidRPr="003A204A">
        <w:rPr>
          <w:rFonts w:ascii="PMingLiU" w:eastAsia="PMingLiU" w:hAnsi="PMingLiU" w:hint="eastAsia"/>
          <w:sz w:val="24"/>
          <w:szCs w:val="24"/>
        </w:rPr>
        <w:t>：</w:t>
      </w:r>
    </w:p>
    <w:p w:rsidR="00981C11"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赤小豆一升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連軺二兩</w:t>
      </w:r>
      <w:r w:rsidR="009E41F7" w:rsidRPr="003A204A">
        <w:rPr>
          <w:rFonts w:ascii="PMingLiU" w:eastAsia="PMingLiU" w:hAnsi="PMingLiU" w:hint="eastAsia"/>
          <w:sz w:val="24"/>
          <w:szCs w:val="24"/>
        </w:rPr>
        <w:t>（</w:t>
      </w:r>
      <w:r w:rsidRPr="003A204A">
        <w:rPr>
          <w:rFonts w:ascii="PMingLiU" w:eastAsia="PMingLiU" w:hAnsi="PMingLiU" w:hint="eastAsia"/>
          <w:sz w:val="24"/>
          <w:szCs w:val="24"/>
        </w:rPr>
        <w:t>炙</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杏仁四十個</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去皮尖</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劈</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生梓白皮一升</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去節</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9E41F7" w:rsidRPr="003A204A">
        <w:rPr>
          <w:rFonts w:ascii="PMingLiU" w:eastAsia="PMingLiU" w:hAnsi="PMingLiU" w:hint="eastAsia"/>
          <w:sz w:val="24"/>
          <w:szCs w:val="24"/>
        </w:rPr>
        <w:t>（</w:t>
      </w:r>
      <w:r w:rsidRPr="003A204A">
        <w:rPr>
          <w:rFonts w:ascii="PMingLiU" w:eastAsia="PMingLiU" w:hAnsi="PMingLiU" w:hint="eastAsia"/>
          <w:sz w:val="24"/>
          <w:szCs w:val="24"/>
        </w:rPr>
        <w:t>炙</w:t>
      </w:r>
      <w:r w:rsidR="009E41F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生薑二兩</w:t>
      </w:r>
      <w:r w:rsidR="009E41F7"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八味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以潦水一升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先煮麻黃再沸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半日服盡。</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按</w:t>
      </w:r>
      <w:r w:rsidR="0049194B" w:rsidRPr="003A204A">
        <w:rPr>
          <w:rFonts w:ascii="PMingLiU" w:eastAsia="PMingLiU" w:hAnsi="PMingLiU" w:hint="eastAsia"/>
          <w:sz w:val="24"/>
          <w:szCs w:val="24"/>
        </w:rPr>
        <w:t>：</w:t>
      </w:r>
      <w:r w:rsidRPr="003A204A">
        <w:rPr>
          <w:rFonts w:ascii="PMingLiU" w:eastAsia="PMingLiU" w:hAnsi="PMingLiU" w:hint="eastAsia"/>
          <w:sz w:val="24"/>
          <w:szCs w:val="24"/>
        </w:rPr>
        <w:t>無梓皮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以桑白皮代之。潦水即雨水所積於小池沼中之水。</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麻黃解表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所以麻黃一定要加杏仁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赤小豆本身能去濕去熱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所以腹膜炎用赤小豆很好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連軺也就是連翹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連翹清上焦的熱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因為連翹入肺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肺主皮毛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所以皮膚毛孔拉起來黏答答的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都可以用這方子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生梓白皮現在找不到了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改用桑白皮</w:t>
      </w:r>
      <w:r w:rsidR="009E41F7" w:rsidRPr="003A204A">
        <w:rPr>
          <w:rFonts w:ascii="PMingLiU" w:eastAsia="PMingLiU" w:hAnsi="PMingLiU" w:hint="eastAsia"/>
          <w:sz w:val="24"/>
          <w:szCs w:val="24"/>
        </w:rPr>
        <w:t>。</w:t>
      </w:r>
      <w:r w:rsidRPr="003A204A">
        <w:rPr>
          <w:rFonts w:ascii="PMingLiU" w:eastAsia="PMingLiU" w:hAnsi="PMingLiU" w:hint="eastAsia"/>
          <w:sz w:val="24"/>
          <w:szCs w:val="24"/>
        </w:rPr>
        <w:t>麻黃用二錢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當皮膚病有化膿的時候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我們不用到麻黃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因為麻黃是發陽的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所以遇到瘡瘍下陷的時候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可以用到麻黃。赤小豆可以大劑的用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用量一兩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赤小豆可以去濕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所以經方中的赤小豆當歸散可以用來治療痔瘡化膿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遇到痔瘡兼有便秘的人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可以再加上一些仁劑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例如柏子仁、麻子仁等把大便軟化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來幫助痔瘡收口。連翹用二錢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杏仁可以跟麻黃等量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杏仁如果跟麻黃等量的用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麻黃五錢一兩的用都沒事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桑白皮跟赤小豆一樣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w:t>
      </w:r>
      <w:r w:rsidR="009E41F7" w:rsidRPr="003A204A">
        <w:rPr>
          <w:rFonts w:ascii="PMingLiU" w:eastAsia="PMingLiU" w:hAnsi="PMingLiU" w:hint="eastAsia"/>
          <w:sz w:val="24"/>
          <w:szCs w:val="24"/>
        </w:rPr>
        <w:t>。</w:t>
      </w:r>
      <w:r w:rsidRPr="003A204A">
        <w:rPr>
          <w:rFonts w:ascii="PMingLiU" w:eastAsia="PMingLiU" w:hAnsi="PMingLiU" w:hint="eastAsia"/>
          <w:sz w:val="24"/>
          <w:szCs w:val="24"/>
        </w:rPr>
        <w:t>這八味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以潦水一升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潦水就是雨水所積的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屋簷滴下來的水不能喝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因為沒有經過沉澱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盆子接了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沉澱後上面的水就是潦水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按物性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這水來自天上沒有根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太陽出來又容易乾枯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這是韓愈說的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沒有根它就能發散的很快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而且很容易乾掉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所以皮膚濕黏黏的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就是標準的麻黃連軺赤小豆湯證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因為自來水有水氣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湯劑容易利於濕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濕會更盛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潦水不利於濕</w:t>
      </w:r>
      <w:r w:rsidR="009E41F7" w:rsidRPr="003A204A">
        <w:rPr>
          <w:rFonts w:ascii="PMingLiU" w:eastAsia="PMingLiU" w:hAnsi="PMingLiU" w:hint="eastAsia"/>
          <w:sz w:val="24"/>
          <w:szCs w:val="24"/>
        </w:rPr>
        <w:t>，</w:t>
      </w:r>
      <w:r w:rsidRPr="003A204A">
        <w:rPr>
          <w:rFonts w:ascii="PMingLiU" w:eastAsia="PMingLiU" w:hAnsi="PMingLiU" w:hint="eastAsia"/>
          <w:sz w:val="24"/>
          <w:szCs w:val="24"/>
        </w:rPr>
        <w:t>利於去熱。</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以上講的是陽明證。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所謂「陽明證」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瘀熱在裏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身必發黃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「茵陳蒿湯」治之。「茵陳蒿湯」為治發黃之聖藥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「梔子」除胃熱時候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「大黃」蕩滌腸胃鬱滯積熱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古法配合之妙用如此。古代分黃疸為陰黃和陽黃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黃如橘色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亦如黃色鮮明者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為陽黃</w:t>
      </w:r>
      <w:r w:rsidR="009E41F7" w:rsidRPr="003A204A">
        <w:rPr>
          <w:rFonts w:ascii="PMingLiU" w:eastAsia="PMingLiU" w:hAnsi="PMingLiU" w:hint="eastAsia"/>
          <w:sz w:val="24"/>
          <w:szCs w:val="24"/>
        </w:rPr>
        <w:t>。</w:t>
      </w:r>
      <w:r w:rsidRPr="003A204A">
        <w:rPr>
          <w:rFonts w:ascii="PMingLiU" w:eastAsia="PMingLiU" w:hAnsi="PMingLiU" w:hint="eastAsia"/>
          <w:sz w:val="24"/>
          <w:szCs w:val="24"/>
        </w:rPr>
        <w:t>黃如黯醬或黃色不明潤者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為陰黃。</w:t>
      </w:r>
    </w:p>
    <w:p w:rsidR="00896FA8" w:rsidRPr="003A204A" w:rsidRDefault="009E41F7"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00896FA8" w:rsidRPr="003A204A">
        <w:rPr>
          <w:rFonts w:ascii="PMingLiU" w:eastAsia="PMingLiU" w:hAnsi="PMingLiU" w:hint="eastAsia"/>
          <w:sz w:val="24"/>
          <w:szCs w:val="24"/>
        </w:rPr>
        <w:t>辨少陽病脈症並治法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少陽就是所謂的「神經、血脈」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凡是不列入臟腑的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溝通臟腑之間的油網絡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包括西醫講的淋巴系統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如何從外證或摸脈知道病邪停在少陽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如何判斷及檢查？就是此少陽篇要介紹的。病邪在皮膚表面的時候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皮表就是太陽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如果來不及用桂枝或葛根湯等去發汗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病邪脫離皮表進入少陽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代表濾過性病毒進入淋巴系統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也就是進入水道系統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就是中醫所謂的氣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沒有入腑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入腑就是陽明證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也沒有入臟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人臟就是少陰或厥陰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如何檢查及判斷？少陽有什麼主證？臨床上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常常病人感冒的時候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一吃抗生素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抗生素沒有把濾過性病毒殺掉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反而對腸胃功能有傷害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所以西藥大多要飯後吃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因為西藥傷胃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中藥都是空腹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中藥要飯後吃是希望藥停在上面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所以像去胸中煩躁的「梔子豉湯」就可以飯後吃。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人身上最主要、最密的血脈神經就是在胸腔、橫膈膜、縱膈膜這一帶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包括肺和心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所以進來的時候會進入這地方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人的眼、耳、目、口、鼻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所有的五官有問題的時候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化膿等都屬於三焦系統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就是所謂的少陽系統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而像耳朵的功能有障礙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腎開竅在耳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就屬於內臟的問題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而本身發生的病症就是在半表半裏的中間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在表的裏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在裏之外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w:t>
      </w:r>
      <w:r w:rsidR="00FC32CB" w:rsidRPr="003A204A">
        <w:rPr>
          <w:rFonts w:ascii="PMingLiU" w:eastAsia="PMingLiU" w:hAnsi="PMingLiU" w:hint="eastAsia"/>
          <w:sz w:val="24"/>
          <w:szCs w:val="24"/>
        </w:rPr>
        <w:t>如</w:t>
      </w:r>
      <w:r w:rsidRPr="003A204A">
        <w:rPr>
          <w:rFonts w:ascii="PMingLiU" w:eastAsia="PMingLiU" w:hAnsi="PMingLiU" w:hint="eastAsia"/>
          <w:sz w:val="24"/>
          <w:szCs w:val="24"/>
        </w:rPr>
        <w:t>女人的乳癌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癌細胞在淋巴系統的時候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還可以治療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在血脈神經的時候也還可以治療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可是如果移轉到骨或臟的時候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就晚了。</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二七七．</w:t>
      </w:r>
      <w:r w:rsidR="00896FA8" w:rsidRPr="003A204A">
        <w:rPr>
          <w:rFonts w:ascii="PMingLiU" w:eastAsia="PMingLiU" w:hAnsi="PMingLiU" w:hint="eastAsia"/>
          <w:sz w:val="24"/>
          <w:szCs w:val="24"/>
        </w:rPr>
        <w:t>「少陽」之為病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口苦、咽乾、目眩也。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人有兩個少陽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手少陽三焦經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足少陽膽經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太陽的表邪進入少陽的時候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膽附在肝旁邊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病邪一進來的時候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第一個就是碰到膽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膽受邪的時候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膽汁就會回逆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如果膽汁跑到血裏面去的時候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人身上就會比較黃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如果膽汁往上衝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跑到喉嚨裏面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就會感覺嘴裏面苦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所以口苦</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因為病在陽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所以一定會看到有熱的現象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所以咽乾</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因為喉嚨靠血脈神經來滋潤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一受邪的時候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血脈乾掉了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喉嚨一定會發乾</w:t>
      </w:r>
      <w:r w:rsidR="00FC32CB" w:rsidRPr="003A204A">
        <w:rPr>
          <w:rFonts w:ascii="PMingLiU" w:eastAsia="PMingLiU" w:hAnsi="PMingLiU" w:hint="eastAsia"/>
          <w:sz w:val="24"/>
          <w:szCs w:val="24"/>
        </w:rPr>
        <w:t>。</w:t>
      </w:r>
      <w:r w:rsidRPr="003A204A">
        <w:rPr>
          <w:rFonts w:ascii="PMingLiU" w:eastAsia="PMingLiU" w:hAnsi="PMingLiU" w:hint="eastAsia"/>
          <w:sz w:val="24"/>
          <w:szCs w:val="24"/>
        </w:rPr>
        <w:t>目眩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眼睛會發昏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因為眼睛也是靠血液來滋潤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所以表證馬上可以變為這些症狀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實際上這些還不夠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前面有介紹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w:t>
      </w:r>
      <w:r w:rsidR="0006358E" w:rsidRPr="003A204A">
        <w:rPr>
          <w:rFonts w:ascii="PMingLiU" w:eastAsia="PMingLiU" w:hAnsi="PMingLiU" w:hint="eastAsia"/>
          <w:sz w:val="24"/>
          <w:szCs w:val="24"/>
        </w:rPr>
        <w:t>會</w:t>
      </w:r>
      <w:r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胸脅苦滿</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往來寒熱的原因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因為病邪在淋巴系統裏面跑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如果抵抗力很強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打贏的時候就熱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病邪往裏進的時候就冷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所以有忽冷忽熱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突然來的熱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突然來的冷</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因為三焦受病的時候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第一個就是胸脅的地方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胸裏面水份津液很多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邪一進入胸裏面以後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胸裏面的水運轉就不會很正常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而且還要分出很多體力來相抗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所以自然而然堵在這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病人還有噁心、嘔的現象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所以只要病人有嘔的現象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馬上就想到少陽</w:t>
      </w:r>
      <w:r w:rsidR="00FC32CB" w:rsidRPr="003A204A">
        <w:rPr>
          <w:rFonts w:ascii="PMingLiU" w:eastAsia="PMingLiU" w:hAnsi="PMingLiU" w:hint="eastAsia"/>
          <w:sz w:val="24"/>
          <w:szCs w:val="24"/>
        </w:rPr>
        <w:t>。</w:t>
      </w:r>
      <w:r w:rsidRPr="003A204A">
        <w:rPr>
          <w:rFonts w:ascii="PMingLiU" w:eastAsia="PMingLiU" w:hAnsi="PMingLiU" w:hint="eastAsia"/>
          <w:sz w:val="24"/>
          <w:szCs w:val="24"/>
        </w:rPr>
        <w:t>為什麼嘔？水道的系統不是很正常的時候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胃吸收的營養沒有辦法進入三焦油網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進入臟腑</w:t>
      </w:r>
      <w:r w:rsidR="00C008BD" w:rsidRPr="003A204A">
        <w:rPr>
          <w:rFonts w:ascii="PMingLiU" w:eastAsia="PMingLiU" w:hAnsi="PMingLiU" w:hint="eastAsia"/>
          <w:sz w:val="24"/>
          <w:szCs w:val="24"/>
        </w:rPr>
        <w:t>，</w:t>
      </w:r>
      <w:r w:rsidR="007E14A3" w:rsidRPr="003A204A">
        <w:rPr>
          <w:rFonts w:ascii="PMingLiU" w:eastAsia="PMingLiU" w:hAnsi="PMingLiU" w:hint="eastAsia"/>
          <w:sz w:val="24"/>
          <w:szCs w:val="24"/>
        </w:rPr>
        <w:t>《內經》</w:t>
      </w:r>
      <w:r w:rsidR="0049194B" w:rsidRPr="003A204A">
        <w:rPr>
          <w:rFonts w:ascii="PMingLiU" w:eastAsia="PMingLiU" w:hAnsi="PMingLiU" w:hint="eastAsia"/>
          <w:sz w:val="24"/>
          <w:szCs w:val="24"/>
        </w:rPr>
        <w:t>：</w:t>
      </w:r>
      <w:r w:rsidRPr="003A204A">
        <w:rPr>
          <w:rFonts w:ascii="PMingLiU" w:eastAsia="PMingLiU" w:hAnsi="PMingLiU" w:hint="eastAsia"/>
          <w:sz w:val="24"/>
          <w:szCs w:val="24"/>
        </w:rPr>
        <w:t>『三焦者水道出焉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決瀆之官。』所以三焦是輸導的系統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舊的食物沒有去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因為三焦有病邪了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新的血生不出來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而且新吃的食物又不受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停在腸胃中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所以會有噁心的現象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這些都是三焦少陽的主證。</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二七八．</w:t>
      </w:r>
      <w:r w:rsidR="00896FA8" w:rsidRPr="003A204A">
        <w:rPr>
          <w:rFonts w:ascii="PMingLiU" w:eastAsia="PMingLiU" w:hAnsi="PMingLiU" w:hint="eastAsia"/>
          <w:sz w:val="24"/>
          <w:szCs w:val="24"/>
        </w:rPr>
        <w:t>「少陽中風」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兩耳無所聞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目赤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胸中滿而煩者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不可吐、下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吐、下則悸而騖。</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如果是少陽就兼有太陽的表證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本來得到中風的時候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在太陽病的同時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腸胃裏面的陽氣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就是免疫系統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也就是固表能力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發揮了一部份的體力去抵抗表邪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就已經開始流汗了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津液為了抵抗表邪已經不夠了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在這條件下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本身的病沒有好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病進入少陽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進入少陽的時候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是在津液已經傷到的狀況了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在太陽證的時候出去相抗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病會進入少陽就是抗不過才進來的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所以用汗法就是為了加強免疫系統</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在津液不足的狀況下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w:t>
      </w:r>
      <w:r w:rsidR="0006358E" w:rsidRPr="003A204A">
        <w:rPr>
          <w:rFonts w:ascii="PMingLiU" w:eastAsia="PMingLiU" w:hAnsi="PMingLiU" w:hint="eastAsia"/>
          <w:sz w:val="24"/>
          <w:szCs w:val="24"/>
        </w:rPr>
        <w:t>「</w:t>
      </w:r>
      <w:r w:rsidRPr="003A204A">
        <w:rPr>
          <w:rFonts w:ascii="PMingLiU" w:eastAsia="PMingLiU" w:hAnsi="PMingLiU" w:hint="eastAsia"/>
          <w:sz w:val="24"/>
          <w:szCs w:val="24"/>
        </w:rPr>
        <w:t>兩耳無所聞</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因為耳朵靠津液來滋潤</w:t>
      </w:r>
      <w:r w:rsidR="0006358E" w:rsidRPr="003A204A">
        <w:rPr>
          <w:rFonts w:ascii="PMingLiU" w:eastAsia="PMingLiU" w:hAnsi="PMingLiU" w:hint="eastAsia"/>
          <w:sz w:val="24"/>
          <w:szCs w:val="24"/>
        </w:rPr>
        <w:t>。「</w:t>
      </w:r>
      <w:r w:rsidRPr="003A204A">
        <w:rPr>
          <w:rFonts w:ascii="PMingLiU" w:eastAsia="PMingLiU" w:hAnsi="PMingLiU" w:hint="eastAsia"/>
          <w:sz w:val="24"/>
          <w:szCs w:val="24"/>
        </w:rPr>
        <w:t>目赤</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眼睛是靠血上來滋潤的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血裏面的水不夠了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血就熱起來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第一個就會看到眼睛紅赤腫痛</w:t>
      </w:r>
      <w:r w:rsidR="0006358E" w:rsidRPr="003A204A">
        <w:rPr>
          <w:rFonts w:ascii="PMingLiU" w:eastAsia="PMingLiU" w:hAnsi="PMingLiU" w:hint="eastAsia"/>
          <w:sz w:val="24"/>
          <w:szCs w:val="24"/>
        </w:rPr>
        <w:t>。「</w:t>
      </w:r>
      <w:r w:rsidRPr="003A204A">
        <w:rPr>
          <w:rFonts w:ascii="PMingLiU" w:eastAsia="PMingLiU" w:hAnsi="PMingLiU" w:hint="eastAsia"/>
          <w:sz w:val="24"/>
          <w:szCs w:val="24"/>
        </w:rPr>
        <w:t>胸中滿而煩者</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因為他本來就已經受邪了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過去看到胸滿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一般來說病在上焦採吐法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所以醫生使用吐法誤診了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因為不是哽到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不應該用吐的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因為津液已經不夠了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吐很多的話會傷到氣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所謂傷到氣就是傷到津液的源頭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因為吐出來很多黏液、食物</w:t>
      </w:r>
      <w:r w:rsidR="00FC32CB" w:rsidRPr="003A204A">
        <w:rPr>
          <w:rFonts w:ascii="PMingLiU" w:eastAsia="PMingLiU" w:hAnsi="PMingLiU" w:hint="eastAsia"/>
          <w:sz w:val="24"/>
          <w:szCs w:val="24"/>
        </w:rPr>
        <w:t>。</w:t>
      </w:r>
      <w:r w:rsidRPr="003A204A">
        <w:rPr>
          <w:rFonts w:ascii="PMingLiU" w:eastAsia="PMingLiU" w:hAnsi="PMingLiU" w:hint="eastAsia"/>
          <w:sz w:val="24"/>
          <w:szCs w:val="24"/>
        </w:rPr>
        <w:t>攻下的時候會傷到血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因為血是腸胃從小腸裏面生化出來的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本來食物應該化成血供給身體用的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在還沒化成血就被幹掉了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所以攻下會傷到血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病人元氣一傷到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造成裏虛的狀況有兩種有「小建中湯證」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另一「炙甘草湯證」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如果心臟動悸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就是上焦受損了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就是「炙甘草湯證」</w:t>
      </w:r>
      <w:r w:rsidR="00FC32CB"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吐、下則悸而驚</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心和小腸相表裏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心是君主之官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心血不足的時候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病人容易受到驚嚇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受到驚嚇的時候給「柴胡加龍骨牡蠣湯」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除了有動悸的現象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脈還可以看到結代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驚可以看到病人印堂、山根的地方有青紫色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小兒科中小孩可以看到大便變成綠色的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耳朵後有雞爪血絲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可以在上面點刺放血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這條辨就是說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少陽不可吐也不可下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少陽證的時候必須採和解的方式。</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補充</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靈樞決氣第三十</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黃帝曰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0006358E" w:rsidRPr="003A204A">
        <w:rPr>
          <w:rFonts w:ascii="PMingLiU" w:eastAsia="PMingLiU" w:hAnsi="PMingLiU" w:hint="eastAsia"/>
          <w:sz w:val="24"/>
          <w:szCs w:val="24"/>
        </w:rPr>
        <w:t>余</w:t>
      </w:r>
      <w:r w:rsidRPr="003A204A">
        <w:rPr>
          <w:rFonts w:ascii="PMingLiU" w:eastAsia="PMingLiU" w:hAnsi="PMingLiU" w:hint="eastAsia"/>
          <w:sz w:val="24"/>
          <w:szCs w:val="24"/>
        </w:rPr>
        <w:t>聞人有精、氣、津、液、血、脈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余意以為一氣耳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今乃辨為六名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余不知其所以然。</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兩神相搏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合而成形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常先身生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是謂精。</w:t>
      </w:r>
      <w:r w:rsidR="00FC32CB" w:rsidRPr="003A204A">
        <w:rPr>
          <w:rFonts w:ascii="PMingLiU" w:eastAsia="PMingLiU" w:hAnsi="PMingLiU" w:hint="eastAsia"/>
          <w:sz w:val="24"/>
          <w:szCs w:val="24"/>
        </w:rPr>
        <w:t>』</w:t>
      </w:r>
      <w:r w:rsidRPr="003A204A">
        <w:rPr>
          <w:rFonts w:ascii="PMingLiU" w:eastAsia="PMingLiU" w:hAnsi="PMingLiU" w:hint="eastAsia"/>
          <w:sz w:val="24"/>
          <w:szCs w:val="24"/>
        </w:rPr>
        <w:t>何謂氣？岐伯曰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上焦開發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宣五</w:t>
      </w:r>
      <w:r w:rsidR="00FC32CB" w:rsidRPr="003A204A">
        <w:rPr>
          <w:rFonts w:ascii="PMingLiU" w:eastAsia="PMingLiU" w:hAnsi="PMingLiU" w:hint="eastAsia"/>
          <w:sz w:val="24"/>
          <w:szCs w:val="24"/>
        </w:rPr>
        <w:t>穀</w:t>
      </w:r>
      <w:r w:rsidRPr="003A204A">
        <w:rPr>
          <w:rFonts w:ascii="PMingLiU" w:eastAsia="PMingLiU" w:hAnsi="PMingLiU" w:hint="eastAsia"/>
          <w:sz w:val="24"/>
          <w:szCs w:val="24"/>
        </w:rPr>
        <w:t>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熏膚、充身、澤毛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若霧露之溉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是謂氣。</w:t>
      </w:r>
      <w:r w:rsidR="00FC32CB" w:rsidRPr="003A204A">
        <w:rPr>
          <w:rFonts w:ascii="PMingLiU" w:eastAsia="PMingLiU" w:hAnsi="PMingLiU" w:hint="eastAsia"/>
          <w:sz w:val="24"/>
          <w:szCs w:val="24"/>
        </w:rPr>
        <w:t>』</w:t>
      </w:r>
      <w:r w:rsidRPr="003A204A">
        <w:rPr>
          <w:rFonts w:ascii="PMingLiU" w:eastAsia="PMingLiU" w:hAnsi="PMingLiU" w:hint="eastAsia"/>
          <w:sz w:val="24"/>
          <w:szCs w:val="24"/>
        </w:rPr>
        <w:t>何謂津？岐伯曰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腠理發泄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汗出溱溱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是謂津。</w:t>
      </w:r>
      <w:r w:rsidR="00FC32CB" w:rsidRPr="003A204A">
        <w:rPr>
          <w:rFonts w:ascii="PMingLiU" w:eastAsia="PMingLiU" w:hAnsi="PMingLiU" w:hint="eastAsia"/>
          <w:sz w:val="24"/>
          <w:szCs w:val="24"/>
        </w:rPr>
        <w:t>』</w:t>
      </w:r>
      <w:r w:rsidRPr="003A204A">
        <w:rPr>
          <w:rFonts w:ascii="PMingLiU" w:eastAsia="PMingLiU" w:hAnsi="PMingLiU" w:hint="eastAsia"/>
          <w:sz w:val="24"/>
          <w:szCs w:val="24"/>
        </w:rPr>
        <w:t>何謂液？岐伯曰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穀入氣滿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淖澤注於骨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骨屬屈伸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泄澤補益腦髓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皮膚潤澤</w:t>
      </w:r>
      <w:r w:rsidR="00FC32CB" w:rsidRPr="003A204A">
        <w:rPr>
          <w:rFonts w:ascii="PMingLiU" w:eastAsia="PMingLiU" w:hAnsi="PMingLiU" w:hint="eastAsia"/>
          <w:sz w:val="24"/>
          <w:szCs w:val="24"/>
        </w:rPr>
        <w:t>，</w:t>
      </w:r>
      <w:r w:rsidRPr="003A204A">
        <w:rPr>
          <w:rFonts w:ascii="PMingLiU" w:eastAsia="PMingLiU" w:hAnsi="PMingLiU" w:hint="eastAsia"/>
          <w:sz w:val="24"/>
          <w:szCs w:val="24"/>
        </w:rPr>
        <w:t>是謂液。</w:t>
      </w:r>
      <w:r w:rsidR="00FC32CB" w:rsidRPr="003A204A">
        <w:rPr>
          <w:rFonts w:ascii="PMingLiU" w:eastAsia="PMingLiU" w:hAnsi="PMingLiU" w:hint="eastAsia"/>
          <w:sz w:val="24"/>
          <w:szCs w:val="24"/>
        </w:rPr>
        <w:t>』</w:t>
      </w:r>
      <w:r w:rsidRPr="003A204A">
        <w:rPr>
          <w:rFonts w:ascii="PMingLiU" w:eastAsia="PMingLiU" w:hAnsi="PMingLiU" w:hint="eastAsia"/>
          <w:sz w:val="24"/>
          <w:szCs w:val="24"/>
        </w:rPr>
        <w:t>何謂血？岐伯曰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中焦受氣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取汁變化而赤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是謂血。</w:t>
      </w:r>
      <w:r w:rsidR="00FC32CB" w:rsidRPr="003A204A">
        <w:rPr>
          <w:rFonts w:ascii="PMingLiU" w:eastAsia="PMingLiU" w:hAnsi="PMingLiU" w:hint="eastAsia"/>
          <w:sz w:val="24"/>
          <w:szCs w:val="24"/>
        </w:rPr>
        <w:t>』</w:t>
      </w:r>
      <w:r w:rsidRPr="003A204A">
        <w:rPr>
          <w:rFonts w:ascii="PMingLiU" w:eastAsia="PMingLiU" w:hAnsi="PMingLiU" w:hint="eastAsia"/>
          <w:sz w:val="24"/>
          <w:szCs w:val="24"/>
        </w:rPr>
        <w:t>何謂脈？岐伯曰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壅遏管氣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令無所避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是謂脈。</w:t>
      </w:r>
      <w:r w:rsidR="00FC32C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黃帝曰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六氣有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有餘不足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氣之多少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腦髓之虛實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血脈之清濁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何以知之？</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精脫者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耳聾；氣脫者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目不明；津脫者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腠理開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汗大泄；液脫者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骨屬屈伸不利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色夭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腦髓消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脛痺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耳數鳴</w:t>
      </w:r>
      <w:r w:rsidR="00FC32CB" w:rsidRPr="003A204A">
        <w:rPr>
          <w:rFonts w:ascii="PMingLiU" w:eastAsia="PMingLiU" w:hAnsi="PMingLiU" w:hint="eastAsia"/>
          <w:sz w:val="24"/>
          <w:szCs w:val="24"/>
        </w:rPr>
        <w:t>；</w:t>
      </w:r>
      <w:r w:rsidRPr="003A204A">
        <w:rPr>
          <w:rFonts w:ascii="PMingLiU" w:eastAsia="PMingLiU" w:hAnsi="PMingLiU" w:hint="eastAsia"/>
          <w:sz w:val="24"/>
          <w:szCs w:val="24"/>
        </w:rPr>
        <w:t>血脫者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色白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夭然不澤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其脈空虛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此其候也。</w:t>
      </w:r>
      <w:r w:rsidR="00FC32CB"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黃帝曰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六氣者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貴賤何如？</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岐伯曰</w:t>
      </w:r>
      <w:r w:rsidR="0049194B" w:rsidRPr="003A204A">
        <w:rPr>
          <w:rFonts w:ascii="PMingLiU" w:eastAsia="PMingLiU" w:hAnsi="PMingLiU" w:hint="eastAsia"/>
          <w:sz w:val="24"/>
          <w:szCs w:val="24"/>
        </w:rPr>
        <w:t>：</w:t>
      </w:r>
      <w:r w:rsidR="00FC32CB" w:rsidRPr="003A204A">
        <w:rPr>
          <w:rFonts w:ascii="PMingLiU" w:eastAsia="PMingLiU" w:hAnsi="PMingLiU" w:hint="eastAsia"/>
          <w:sz w:val="24"/>
          <w:szCs w:val="24"/>
        </w:rPr>
        <w:t>『</w:t>
      </w:r>
      <w:r w:rsidRPr="003A204A">
        <w:rPr>
          <w:rFonts w:ascii="PMingLiU" w:eastAsia="PMingLiU" w:hAnsi="PMingLiU" w:hint="eastAsia"/>
          <w:sz w:val="24"/>
          <w:szCs w:val="24"/>
        </w:rPr>
        <w:t>六氣者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各有部主也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其貴賤善惡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可為常主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然五穀與胃為大海也。</w:t>
      </w:r>
      <w:r w:rsidR="00FC32CB" w:rsidRPr="003A204A">
        <w:rPr>
          <w:rFonts w:ascii="PMingLiU" w:eastAsia="PMingLiU" w:hAnsi="PMingLiU" w:hint="eastAsia"/>
          <w:sz w:val="24"/>
          <w:szCs w:val="24"/>
        </w:rPr>
        <w:t>』</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二七九．</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脈弦細</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頭痛</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屬「少陽」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發汗則譫語</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此屬胃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胃和則愈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胃不和則煩而躁。</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這條辨是以脈來作主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病人本來只是傷寒而已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取發汗的時候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一定是診察到病人病在表才會去發汗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結果摸到病人脈弦細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就是病已經入裏了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怎麼知道？因為看不到口苦咽乾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看到脈弦細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弦細代表水脈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弦脈出現的時候也代表少陽證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所以摸到脈弦細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就知道濾過性病毒進入水道系統了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以脈證來看是少陽證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但是病人又</w:t>
      </w:r>
      <w:r w:rsidR="0006358E" w:rsidRPr="003A204A">
        <w:rPr>
          <w:rFonts w:ascii="PMingLiU" w:eastAsia="PMingLiU" w:hAnsi="PMingLiU" w:hint="eastAsia"/>
          <w:sz w:val="24"/>
          <w:szCs w:val="24"/>
        </w:rPr>
        <w:t>「</w:t>
      </w:r>
      <w:r w:rsidRPr="003A204A">
        <w:rPr>
          <w:rFonts w:ascii="PMingLiU" w:eastAsia="PMingLiU" w:hAnsi="PMingLiU" w:hint="eastAsia"/>
          <w:sz w:val="24"/>
          <w:szCs w:val="24"/>
        </w:rPr>
        <w:t>頭痛、發熱者</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就是有太陽證的現象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如果是麻黃湯證的時候脈浮且緊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桂枝湯證的時候脈浮且緩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現在病人不是浮脈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而是弦細的脈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代表病人表證已經沒了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病入裏了</w:t>
      </w:r>
      <w:r w:rsidR="00C008BD"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屬少陽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不可發汗</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這時候看到太陽證都要屬於少陽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絕對不可發汗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因為發汗是為了把病毒排出去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把皮膚表面的病毒發出去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但是病毒已經進入三焦淋巴系統了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發汗只是把津液更傷而已</w:t>
      </w:r>
      <w:r w:rsidR="008115DC"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發汗則譫語</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此屬胃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胃和則愈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胃不和則煩而躁</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譫語的原因發汗太過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腸胃津液受損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造成就是大便堵到了。</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w:t>
      </w:r>
      <w:r w:rsidR="00896FA8" w:rsidRPr="003A204A">
        <w:rPr>
          <w:rFonts w:ascii="PMingLiU" w:eastAsia="PMingLiU" w:hAnsi="PMingLiU" w:hint="eastAsia"/>
          <w:sz w:val="24"/>
          <w:szCs w:val="24"/>
        </w:rPr>
        <w:t>本「太陽病」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轉入「少陽」者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脅下硬滿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乾嘔不能食者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往來寒熱</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尚未吐、下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脈弦緊者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與「小柴胡湯」。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本來是太陽病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已經進入少陽的</w:t>
      </w:r>
      <w:r w:rsidR="00C008BD"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脅下硬滿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乾嘔不能食者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尚未吐、下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脈弦緊者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可以給小柴胡湯</w:t>
      </w:r>
      <w:r w:rsidR="0006358E" w:rsidRPr="003A204A">
        <w:rPr>
          <w:rFonts w:ascii="PMingLiU" w:eastAsia="PMingLiU" w:hAnsi="PMingLiU" w:hint="eastAsia"/>
          <w:sz w:val="24"/>
          <w:szCs w:val="24"/>
        </w:rPr>
        <w:t>」</w:t>
      </w:r>
      <w:r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柴胡這藥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本身就是進入三焦淋巴系統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柴胡也能夠清熱去寒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所以柴胡屬於半表半裏的藥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半夏能去水止嘔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因為是有水隔在中間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濾過性病毒跑到中膈的水裏面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靠半夏把它趕出去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所以用半夏的時候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小便會增加</w:t>
      </w:r>
      <w:r w:rsidR="008115DC" w:rsidRPr="003A204A">
        <w:rPr>
          <w:rFonts w:ascii="PMingLiU" w:eastAsia="PMingLiU" w:hAnsi="PMingLiU" w:hint="eastAsia"/>
          <w:sz w:val="24"/>
          <w:szCs w:val="24"/>
        </w:rPr>
        <w:t>。</w:t>
      </w:r>
      <w:r w:rsidRPr="003A204A">
        <w:rPr>
          <w:rFonts w:ascii="PMingLiU" w:eastAsia="PMingLiU" w:hAnsi="PMingLiU" w:hint="eastAsia"/>
          <w:sz w:val="24"/>
          <w:szCs w:val="24"/>
        </w:rPr>
        <w:t>陽病一定有熱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所以一定有黃芩、黃連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黃芩常常用在去中焦的熱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胸腔裏面有熱的時候常常用黃連</w:t>
      </w:r>
      <w:r w:rsidR="0006358E" w:rsidRPr="003A204A">
        <w:rPr>
          <w:rFonts w:ascii="PMingLiU" w:eastAsia="PMingLiU" w:hAnsi="PMingLiU" w:hint="eastAsia"/>
          <w:sz w:val="24"/>
          <w:szCs w:val="24"/>
        </w:rPr>
        <w:t>。</w:t>
      </w:r>
      <w:r w:rsidRPr="003A204A">
        <w:rPr>
          <w:rFonts w:ascii="PMingLiU" w:eastAsia="PMingLiU" w:hAnsi="PMingLiU" w:hint="eastAsia"/>
          <w:sz w:val="24"/>
          <w:szCs w:val="24"/>
        </w:rPr>
        <w:t>黃芩、人參、甘草、大棗專門固脾胃固中焦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不讓少陽病再續傳陽明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同時增強免疫系統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同時加強胃的納五穀的能力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讓中焦強起來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這就是張仲景的預防醫學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所以小柴胡湯的方義是用人參、甘草、大棗斷後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讓病毒停在少陽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柴胡把黃芩、半夏帶到淋巴系統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用黃芩殺菌消炎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半夏把病毒趕出去。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喝酒前用小柴胡湯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重用半夏利水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先把胃裏面的水清乾淨了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再喝酒的時候就會千杯不醉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因為小便量會增加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一喝完小便就小出來了</w:t>
      </w:r>
      <w:r w:rsidR="008115DC" w:rsidRPr="003A204A">
        <w:rPr>
          <w:rFonts w:ascii="PMingLiU" w:eastAsia="PMingLiU" w:hAnsi="PMingLiU" w:hint="eastAsia"/>
          <w:sz w:val="24"/>
          <w:szCs w:val="24"/>
        </w:rPr>
        <w:t>，</w:t>
      </w:r>
      <w:r w:rsidRPr="003A204A">
        <w:rPr>
          <w:rFonts w:ascii="PMingLiU" w:eastAsia="PMingLiU" w:hAnsi="PMingLiU" w:hint="eastAsia"/>
          <w:sz w:val="24"/>
          <w:szCs w:val="24"/>
        </w:rPr>
        <w:t>這樣酒不會入肝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因為小柴胡湯是少陽的主證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少陽和厥陰是表裏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這一下去把肝固得很好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半夏的比例是乘二</w:t>
      </w:r>
      <w:r w:rsidR="008115DC" w:rsidRPr="003A204A">
        <w:rPr>
          <w:rFonts w:ascii="PMingLiU" w:eastAsia="PMingLiU" w:hAnsi="PMingLiU" w:hint="eastAsia"/>
          <w:sz w:val="24"/>
          <w:szCs w:val="24"/>
        </w:rPr>
        <w:t>。</w:t>
      </w:r>
      <w:r w:rsidRPr="003A204A">
        <w:rPr>
          <w:rFonts w:ascii="PMingLiU" w:eastAsia="PMingLiU" w:hAnsi="PMingLiU" w:hint="eastAsia"/>
          <w:sz w:val="24"/>
          <w:szCs w:val="24"/>
        </w:rPr>
        <w:t>如果喝酒喝太過量了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解酒的就是蒼朮、澤瀉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蒼朮</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澤瀉就是蒼朮如果五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澤瀉就是六。酒精跑到頭上去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蒼朮會去上濕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酒裏面的溼熱很盛用蒼朮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但是濕要有去路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澤瀉本身能利尿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就靠澤瀉把濕利掉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所以濕靠小便就排掉了</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所以今天以前喝酒喝多的如果變成胃下垂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用吳茱萸湯把胃治好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每次喝酒再用小柴胡湯重用半夏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因為半夏止嘔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就不會噁心想吐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喝酒就小便小掉了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喝太多了就用蒼朮</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澤瀉。</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二八一．</w:t>
      </w:r>
      <w:r w:rsidR="00896FA8" w:rsidRPr="003A204A">
        <w:rPr>
          <w:rFonts w:ascii="PMingLiU" w:eastAsia="PMingLiU" w:hAnsi="PMingLiU" w:hint="eastAsia"/>
          <w:sz w:val="24"/>
          <w:szCs w:val="24"/>
        </w:rPr>
        <w:t>若已吐、下、發汗、溫針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「柴胡湯證」罷者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此為壞病</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知犯何逆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以法救之。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本來是柴胡湯證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結果被吐、下、發汗、溫針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就沒有柴胡湯證了</w:t>
      </w:r>
      <w:r w:rsidR="008115DC"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此為壞病</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知犯何逆</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此為庸醫誤診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造成病情傳變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看他到什麼階段</w:t>
      </w:r>
      <w:r w:rsidR="00C008BD"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以法救之</w:t>
      </w:r>
      <w:r w:rsidR="0006358E" w:rsidRPr="003A204A">
        <w:rPr>
          <w:rFonts w:ascii="PMingLiU" w:eastAsia="PMingLiU" w:hAnsi="PMingLiU" w:hint="eastAsia"/>
          <w:sz w:val="24"/>
          <w:szCs w:val="24"/>
        </w:rPr>
        <w:t>」</w:t>
      </w:r>
      <w:r w:rsidRPr="003A204A">
        <w:rPr>
          <w:rFonts w:ascii="PMingLiU" w:eastAsia="PMingLiU" w:hAnsi="PMingLiU" w:hint="eastAsia"/>
          <w:sz w:val="24"/>
          <w:szCs w:val="24"/>
        </w:rPr>
        <w:t>。</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二八二．</w:t>
      </w:r>
      <w:r w:rsidR="00896FA8" w:rsidRPr="003A204A">
        <w:rPr>
          <w:rFonts w:ascii="PMingLiU" w:eastAsia="PMingLiU" w:hAnsi="PMingLiU" w:hint="eastAsia"/>
          <w:sz w:val="24"/>
          <w:szCs w:val="24"/>
        </w:rPr>
        <w:t>「三陽合病」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上關上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但欲眠睡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目合則汗。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「三陽合病」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應該和解少陽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脈大就是陽明證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上關上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關脈跳到上面了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右邊的關是脾胃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左邊的關是膽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關脈已經跳到寸了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就是陽熱往上焦走的現象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因為膽胃太熱了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所以膽汁上逆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病人會口苦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就知道胃熱和膽熱往上跑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代表小柴胡湯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所以在摸脈的時候可以知道身體的過程</w:t>
      </w:r>
      <w:r w:rsidR="008115DC"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但欲眠睡</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病人體力在太陽的時候已經耗掉很多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進入少陽的時候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腸胃吸收又不好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食物不能化生成血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因為被三焦阻隔到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所以精血的來源不夠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病人就會有但欲眠睡的現象</w:t>
      </w:r>
      <w:r w:rsidR="008115DC"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目合則汗</w:t>
      </w:r>
      <w:r w:rsidR="0006358E" w:rsidRPr="003A204A">
        <w:rPr>
          <w:rFonts w:ascii="PMingLiU" w:eastAsia="PMingLiU" w:hAnsi="PMingLiU" w:hint="eastAsia"/>
          <w:sz w:val="24"/>
          <w:szCs w:val="24"/>
        </w:rPr>
        <w:t>」</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眼睛閉起來會流汗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就是人很虛的現象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正常的流汗一定是在運動或動過後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可是現在病人躺著都會流汗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代表津液一直在喪失的階段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這就是和解少陽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這時候用小柴胡湯。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如果查到病人胃裏面有燥實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大便很少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津液一直在喪失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就知道病是介在少陽和陽明之間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所以是大柴胡湯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大柴胡湯裏面有大黃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可以同時解少陽陽明併病。</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二八三．</w:t>
      </w:r>
      <w:r w:rsidR="00896FA8"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無大熱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其人煩躁者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此為陽去入陰故也。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w:t>
      </w:r>
      <w:r w:rsidR="0006358E" w:rsidRPr="003A204A">
        <w:rPr>
          <w:rFonts w:ascii="PMingLiU" w:eastAsia="PMingLiU" w:hAnsi="PMingLiU" w:hint="eastAsia"/>
          <w:sz w:val="24"/>
          <w:szCs w:val="24"/>
        </w:rPr>
        <w:t>「</w:t>
      </w:r>
      <w:r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無大熱</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病人發熱的現象沒有了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沒有發燒了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w:t>
      </w:r>
      <w:r w:rsidR="0006358E" w:rsidRPr="003A204A">
        <w:rPr>
          <w:rFonts w:ascii="PMingLiU" w:eastAsia="PMingLiU" w:hAnsi="PMingLiU" w:hint="eastAsia"/>
          <w:sz w:val="24"/>
          <w:szCs w:val="24"/>
        </w:rPr>
        <w:t>「</w:t>
      </w:r>
      <w:r w:rsidRPr="003A204A">
        <w:rPr>
          <w:rFonts w:ascii="PMingLiU" w:eastAsia="PMingLiU" w:hAnsi="PMingLiU" w:hint="eastAsia"/>
          <w:sz w:val="24"/>
          <w:szCs w:val="24"/>
        </w:rPr>
        <w:t>其人煩躁者</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有煩躁的現象產生的時候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就知道病人的病由表進入裏了</w:t>
      </w:r>
      <w:r w:rsidR="00C008BD" w:rsidRPr="003A204A">
        <w:rPr>
          <w:rFonts w:ascii="PMingLiU" w:eastAsia="PMingLiU" w:hAnsi="PMingLiU" w:hint="eastAsia"/>
          <w:sz w:val="24"/>
          <w:szCs w:val="24"/>
        </w:rPr>
        <w:t>，</w:t>
      </w:r>
      <w:r w:rsidR="0006358E" w:rsidRPr="003A204A">
        <w:rPr>
          <w:rFonts w:ascii="PMingLiU" w:eastAsia="PMingLiU" w:hAnsi="PMingLiU" w:hint="eastAsia"/>
          <w:sz w:val="24"/>
          <w:szCs w:val="24"/>
        </w:rPr>
        <w:t>「</w:t>
      </w:r>
      <w:r w:rsidRPr="003A204A">
        <w:rPr>
          <w:rFonts w:ascii="PMingLiU" w:eastAsia="PMingLiU" w:hAnsi="PMingLiU" w:hint="eastAsia"/>
          <w:sz w:val="24"/>
          <w:szCs w:val="24"/>
        </w:rPr>
        <w:t>此為陽去入陰故也</w:t>
      </w:r>
      <w:r w:rsidR="0006358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陽就是表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陰就是裏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所以陽入陰不一定是進入陰臟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由少陽證進入陽明證也會煩躁。</w:t>
      </w:r>
    </w:p>
    <w:p w:rsidR="00896FA8" w:rsidRPr="003A204A" w:rsidRDefault="0006358E"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二八四．</w:t>
      </w:r>
      <w:r w:rsidR="00896FA8" w:rsidRPr="003A204A">
        <w:rPr>
          <w:rFonts w:ascii="PMingLiU" w:eastAsia="PMingLiU" w:hAnsi="PMingLiU" w:hint="eastAsia"/>
          <w:sz w:val="24"/>
          <w:szCs w:val="24"/>
        </w:rPr>
        <w:t>「傷寒」三日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三陽為盡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三陰當受邪</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其人反能食而不嘔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此為三陰不受邪也。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傷寒三日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半個多月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二十一天以後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三陽為盡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三陰當受邪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這病進入少陽、陽明以後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應該會進入陰臟了</w:t>
      </w:r>
      <w:r w:rsidR="008115DC" w:rsidRPr="003A204A">
        <w:rPr>
          <w:rFonts w:ascii="PMingLiU" w:eastAsia="PMingLiU" w:hAnsi="PMingLiU" w:hint="eastAsia"/>
          <w:sz w:val="24"/>
          <w:szCs w:val="24"/>
        </w:rPr>
        <w:t>。</w:t>
      </w:r>
      <w:r w:rsidR="00DF01BF" w:rsidRPr="003A204A">
        <w:rPr>
          <w:rFonts w:ascii="PMingLiU" w:eastAsia="PMingLiU" w:hAnsi="PMingLiU" w:hint="eastAsia"/>
          <w:sz w:val="24"/>
          <w:szCs w:val="24"/>
        </w:rPr>
        <w:t>「</w:t>
      </w:r>
      <w:r w:rsidRPr="003A204A">
        <w:rPr>
          <w:rFonts w:ascii="PMingLiU" w:eastAsia="PMingLiU" w:hAnsi="PMingLiU" w:hint="eastAsia"/>
          <w:sz w:val="24"/>
          <w:szCs w:val="24"/>
        </w:rPr>
        <w:t>其人反能食而不嘔</w:t>
      </w:r>
      <w:r w:rsidR="00DF01B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反過來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病人可以吃東西了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又沒有噁心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就是三陰不受邪也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病還是在陽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有時候不用給病人吃藥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病不一定會傳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各人的體能不一樣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常年不吃西藥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免疫系統很強的人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病不會進入陰的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因為西藥會讓免疫系統退化很多。</w:t>
      </w:r>
    </w:p>
    <w:p w:rsidR="00896FA8" w:rsidRPr="003A204A" w:rsidRDefault="00DF01B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二八五．</w:t>
      </w:r>
      <w:r w:rsidR="00896FA8" w:rsidRPr="003A204A">
        <w:rPr>
          <w:rFonts w:ascii="PMingLiU" w:eastAsia="PMingLiU" w:hAnsi="PMingLiU" w:hint="eastAsia"/>
          <w:sz w:val="24"/>
          <w:szCs w:val="24"/>
        </w:rPr>
        <w:t>「傷寒」三日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「少陽」脈小者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欲已也。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不管是少陽、陽明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脈一緩下來了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病就是要好了。如果病人的脈很正常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一息四至而噁心是懷孕現象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脈正常而有不適症狀就是受孕了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不要隨便開藥。</w:t>
      </w:r>
    </w:p>
    <w:p w:rsidR="00896FA8" w:rsidRPr="003A204A" w:rsidRDefault="00DF01B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二八六．</w:t>
      </w:r>
      <w:r w:rsidR="00896FA8" w:rsidRPr="003A204A">
        <w:rPr>
          <w:rFonts w:ascii="PMingLiU" w:eastAsia="PMingLiU" w:hAnsi="PMingLiU" w:hint="eastAsia"/>
          <w:sz w:val="24"/>
          <w:szCs w:val="24"/>
        </w:rPr>
        <w:t>少陽病欲解時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從寅至辰上。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因為東方甲乙寅卯木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少陽屬木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所以少陽病欲解時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從寅至辰上。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以上講的是少陽證。</w:t>
      </w:r>
    </w:p>
    <w:p w:rsidR="00896FA8" w:rsidRPr="003A204A" w:rsidRDefault="008115DC"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00896FA8" w:rsidRPr="003A204A">
        <w:rPr>
          <w:rFonts w:ascii="PMingLiU" w:eastAsia="PMingLiU" w:hAnsi="PMingLiU" w:hint="eastAsia"/>
          <w:sz w:val="24"/>
          <w:szCs w:val="24"/>
        </w:rPr>
        <w:t>辨太陰病脈證並治法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太陰叫做「始陰」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少陰是「陰之中」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厥陰是「陰之盡」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陰的盡頭</w:t>
      </w:r>
      <w:r w:rsidR="008115DC" w:rsidRPr="003A204A">
        <w:rPr>
          <w:rFonts w:ascii="PMingLiU" w:eastAsia="PMingLiU" w:hAnsi="PMingLiU" w:hint="eastAsia"/>
          <w:sz w:val="24"/>
          <w:szCs w:val="24"/>
        </w:rPr>
        <w:t>。</w:t>
      </w:r>
      <w:r w:rsidRPr="003A204A">
        <w:rPr>
          <w:rFonts w:ascii="PMingLiU" w:eastAsia="PMingLiU" w:hAnsi="PMingLiU" w:hint="eastAsia"/>
          <w:sz w:val="24"/>
          <w:szCs w:val="24"/>
        </w:rPr>
        <w:t>剛開始進到少陰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到了厥陰還沒治好就危險了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中醫就是想盡辦法讓三陰不受邪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剛開始都是太陰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所以張仲景開處方的時候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不管病進入少陰、厥陰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隨時都顧慮到太陰的問題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因為始受病在太陰。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太陰就是脾臟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病會進入脾臟的人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一般來說是胃弱掉的人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中醫的觀念脾胃相表裏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脾胃是後天之主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後天好的人脾胃就很好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我們的免疫系統就是在這裏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所以免疫系統始萌在脾胃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吃到食物下來到胃裏面的時候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脾臟開始蠕動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胃一撐滿把脾臟壓小了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脾臟一壓小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脾臟的血就跑到胃下方的甜肉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就是胰臟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胰臟一充血的時候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血又跑到胃的下方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胃就開始蠕動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一蠕動產生熱能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胃熱起來了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胃一熱起來就開始消化食物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然後把食物灌到四肢為身體所受用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這胃也包括小腸。</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有一天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胃太弱了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消化力不好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胃弱的原因就是脾臟跑到胃下方的血熱度不夠了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動能不夠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食物在胃裏面蒸化腐化掉了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可是並沒有被人所完全吸收</w:t>
      </w:r>
      <w:r w:rsidR="008115DC" w:rsidRPr="003A204A">
        <w:rPr>
          <w:rFonts w:ascii="PMingLiU" w:eastAsia="PMingLiU" w:hAnsi="PMingLiU" w:hint="eastAsia"/>
          <w:sz w:val="24"/>
          <w:szCs w:val="24"/>
        </w:rPr>
        <w:t>。</w:t>
      </w:r>
      <w:r w:rsidRPr="003A204A">
        <w:rPr>
          <w:rFonts w:ascii="PMingLiU" w:eastAsia="PMingLiU" w:hAnsi="PMingLiU" w:hint="eastAsia"/>
          <w:sz w:val="24"/>
          <w:szCs w:val="24"/>
        </w:rPr>
        <w:t>這食物的津液怎麼看？穀物本來是乾乾的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蓋起來發酵後成白白的津液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這津液就是人能吸收的津液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如果濾過性病毒跑到脾臟裏面去了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食物磨碎了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但是沒有完全消化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舊的食物停著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新的食物下不去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所以得病的病人胃口都不是很好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脾在橫膈膜的中間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脾臟在右邊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肝臟在左邊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病毒進入三焦淋巴系統還沒有好的時候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就進入脾臟了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舊的食物產生的營養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身體又不能受用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這白色的津液越積越多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累積起來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脾的濕氣就越來越盛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脾有一定的濕度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因為津液沒有辦法消化掉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停著慢慢就盛起來了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脾濕就越來越大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脾臟就越來越大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脾臟一腫大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惡性循環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胃就越來越小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胃是被擠小的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所以脾臟大的人會噁心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吐出來的都是白色的津液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下利也是濕的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這就是津液沒有辦法消化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就是西醫講的高蛋白</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所以腹水的水都是營養液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因為功能喪失掉了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吸收不了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這功能喪失是日積月累下來的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所以十幾二十年得病還沒有死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如何把這津液排出去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就是治療脾臟的觀念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排津液的同時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要把胃加強起來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因為胃弱會讓脾臟的功能不好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脾臟腫大會讓胃弱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這是惡性循環的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肇因就是先病在少陽沒有治好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讓它進來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所以平常胃不好的人就要調理好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剛開始就用小建中湯調理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不要等到脾臟大了才治療。</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二八七．</w:t>
      </w:r>
      <w:r w:rsidR="00896FA8" w:rsidRPr="003A204A">
        <w:rPr>
          <w:rFonts w:ascii="PMingLiU" w:eastAsia="PMingLiU" w:hAnsi="PMingLiU" w:hint="eastAsia"/>
          <w:sz w:val="24"/>
          <w:szCs w:val="24"/>
        </w:rPr>
        <w:t>「太陰」之為病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腹滿而吐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食不下</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必胸下結硬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自利益甚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時腹自痛。</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脾主腹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為什麼吐？因為津液累積太多了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嘔吐出來</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為什麼食不下？胃弱掉了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胃變小了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東西吃不下去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正常脾臟的血到胃的下方以後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產生的熱能中醫叫做「胃陽」</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若下之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必胸下結硬</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會採攻下法一定是診斷到有東西堵到了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人的身體裏面是沒有間隙的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現在是濕堵在脾裏面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就會必胸下結硬</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自利益甚</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下利會更嚴重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所以脾臟受病的人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大便是溏的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時腹自痛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w:t>
      </w:r>
      <w:r w:rsidR="008115DC" w:rsidRPr="003A204A">
        <w:rPr>
          <w:rFonts w:ascii="PMingLiU" w:eastAsia="PMingLiU" w:hAnsi="PMingLiU" w:hint="eastAsia"/>
          <w:sz w:val="24"/>
          <w:szCs w:val="24"/>
        </w:rPr>
        <w:t>子</w:t>
      </w:r>
      <w:r w:rsidRPr="003A204A">
        <w:rPr>
          <w:rFonts w:ascii="PMingLiU" w:eastAsia="PMingLiU" w:hAnsi="PMingLiU" w:hint="eastAsia"/>
          <w:sz w:val="24"/>
          <w:szCs w:val="24"/>
        </w:rPr>
        <w:t>常常會隱隱作痛。足太陰脾經裏面只有幾個藥方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如果是實痛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查到大便堵到才會攻實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拒按就是實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如果是虛痛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就補虛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喜按就是虛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用腹診來確定虛實。</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二八八．</w:t>
      </w:r>
      <w:r w:rsidR="00896FA8" w:rsidRPr="003A204A">
        <w:rPr>
          <w:rFonts w:ascii="PMingLiU" w:eastAsia="PMingLiU" w:hAnsi="PMingLiU" w:hint="eastAsia"/>
          <w:sz w:val="24"/>
          <w:szCs w:val="24"/>
        </w:rPr>
        <w:t>「太陰中風」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四肢煩疼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脈陽微陰澀</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而長者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為欲愈。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中醫的觀念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左脈是陰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右脈是陽</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「太陰中風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四肢煩疼</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受病的時候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如果脈陽微陰澀而長者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代表氣血流注很強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陽脈就是免疫系統抵抗力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不需要怎麼相抗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就是病已經在消退了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陽脈會跳的很快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如果摸到陰脈快沒了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血已經衰了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剩下氣脈跳的很旺就是殘餘的力量在相抗。</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二八九．</w:t>
      </w:r>
      <w:r w:rsidR="00896FA8" w:rsidRPr="003A204A">
        <w:rPr>
          <w:rFonts w:ascii="PMingLiU" w:eastAsia="PMingLiU" w:hAnsi="PMingLiU" w:hint="eastAsia"/>
          <w:sz w:val="24"/>
          <w:szCs w:val="24"/>
        </w:rPr>
        <w:t>「太陰病」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欲解時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從亥至丑時。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太陰病會恢復時必在半夜的時候好起來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亥至丑時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張仲景說夜半胃氣復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這病人就救回來了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丑時由一點到三點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脾臟功能恢復的時候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感覺餓的時候是半夜三點鐘左右。</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w:t>
      </w:r>
      <w:r w:rsidR="00896FA8" w:rsidRPr="003A204A">
        <w:rPr>
          <w:rFonts w:ascii="PMingLiU" w:eastAsia="PMingLiU" w:hAnsi="PMingLiU" w:hint="eastAsia"/>
          <w:sz w:val="24"/>
          <w:szCs w:val="24"/>
        </w:rPr>
        <w:t>「太陰病」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不管太陰、少陽、陽明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只要脈浮的就代表有表證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所以用桂枝湯解表。</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二九一．</w:t>
      </w:r>
      <w:r w:rsidR="00896FA8" w:rsidRPr="003A204A">
        <w:rPr>
          <w:rFonts w:ascii="PMingLiU" w:eastAsia="PMingLiU" w:hAnsi="PMingLiU" w:hint="eastAsia"/>
          <w:sz w:val="24"/>
          <w:szCs w:val="24"/>
        </w:rPr>
        <w:t>自利不渴者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屬「太陰」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以其臟有寒故也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當溫之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宜服「四逆」輩。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如果自利而渴就是進入少陰了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不斷的下利一定是進入陰證了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如果濕在下焦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水一直在往下走的時候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這時候反而上面會口渴的</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自利不渴者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屬太陰」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下利的時候如果中焦的濕很盛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不會口渴的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w:t>
      </w:r>
      <w:r w:rsidR="008115DC" w:rsidRPr="003A204A">
        <w:rPr>
          <w:rFonts w:ascii="PMingLiU" w:eastAsia="PMingLiU" w:hAnsi="PMingLiU" w:hint="eastAsia"/>
          <w:sz w:val="24"/>
          <w:szCs w:val="24"/>
        </w:rPr>
        <w:t>渴</w:t>
      </w:r>
      <w:r w:rsidRPr="003A204A">
        <w:rPr>
          <w:rFonts w:ascii="PMingLiU" w:eastAsia="PMingLiU" w:hAnsi="PMingLiU" w:hint="eastAsia"/>
          <w:sz w:val="24"/>
          <w:szCs w:val="24"/>
        </w:rPr>
        <w:t>就是濕在中間</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以其臟有寒故也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當溫之</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病人有寒就是脾臟腫大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腸胃蠕動功能都沒有了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寒就是緩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人的一呼一吸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脈跳四下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腸胃也是蠕動四下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脈跳二下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腸胃蠕動也是二下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這代表腸胃的消化太慢了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腸胃的蠕動減慢了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這時候病人不口渴就是濕很盛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所以裏面又寒又濕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舌苔整個白厚的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這時候用「四逆」輩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像通脈四逆湯、四逆湯等。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張仲景用藥的時候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在用乾薑一定用生附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用生薑的時候一定用炮附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像真武湯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乾薑本身是溫中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能去中焦的寒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乾薑加生附的時候能夠去經脈、血脈神經裏面的寒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生薑和炮附是散飲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有水飲的時候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不管是水腫在那裏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會用到生薑和炮附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所以真武湯裏面會用到生薑和炮附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來破飲積。</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脈浮而緩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手足自溫者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繫在「太陰」</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「太陰」當身發黃</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若小便自利者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不能發黃</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至七八日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雖暴煩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下利日十數行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以脾家實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腐穢當去故也。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如果只是浮而緩就是桂枝湯證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如果是浮而緊就是麻黃湯證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病人應該是手腳冰冷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現在手足自溫者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就知道表邪已經入裏了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因為裏主脾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就知道病在太陰裏面</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太陰當身發黃</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病在太陰裏面身體應該發黃的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所以脾臟有病的人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臉應該是很黃的</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手足自溫</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就是胃氣外散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到手腳上面去了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正常的胃氣不應該外散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應該在中間消化食物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胃一受邪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胃弱掉了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胃的熱氣就跑到四肢上面去了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被逼出來的</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照理說得到傷寒表證的時候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手腳是冰冷的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結果胃氣散出來就知道病已經進入太陰了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進入太陰的時候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病人會發黃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這黃不是流汗黃的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而是整個人是枯黃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全身都像枯木一樣</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若小便自利者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不能發黃</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這代表這黃有地方泄去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就不會發黃</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至七八日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雖暴煩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下利日十數行</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如果到了七八天以後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病人感覺煩悶且煩躁不安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又一天下利幾十次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這種情況下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必自止</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為什麼？在看病人下利的時候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進入陰證一定大便都不好會下利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下利完精神還是很好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就自己會好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下利完虛脫了就是真正虛證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如果下利自己會好的代表他是脾家實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實代表功能還是很好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脾濕跟著大便排掉了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腐穢當去故也</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治療脾臟最主要就是去它的濕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將脾濕自小便排出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濕熱因為一直下利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而沒有辦法停留在中焦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脾臟就不會腫起來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慢慢的自己就會好起來了。</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二九三．</w:t>
      </w:r>
      <w:r w:rsidR="00896FA8" w:rsidRPr="003A204A">
        <w:rPr>
          <w:rFonts w:ascii="PMingLiU" w:eastAsia="PMingLiU" w:hAnsi="PMingLiU" w:hint="eastAsia"/>
          <w:sz w:val="24"/>
          <w:szCs w:val="24"/>
        </w:rPr>
        <w:t>本「太陽病」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醫反下之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因而腹滿時痛者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屬「太陰」也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「桂枝加芍藥湯」主之</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大實痛者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「桂枝加大黃湯</w:t>
      </w:r>
      <w:r w:rsidR="008115DC" w:rsidRPr="003A204A">
        <w:rPr>
          <w:rFonts w:ascii="PMingLiU" w:eastAsia="PMingLiU" w:hAnsi="PMingLiU" w:hint="eastAsia"/>
          <w:sz w:val="24"/>
          <w:szCs w:val="24"/>
        </w:rPr>
        <w:t>」</w:t>
      </w:r>
      <w:r w:rsidR="00896FA8" w:rsidRPr="003A204A">
        <w:rPr>
          <w:rFonts w:ascii="PMingLiU" w:eastAsia="PMingLiU" w:hAnsi="PMingLiU" w:hint="eastAsia"/>
          <w:sz w:val="24"/>
          <w:szCs w:val="24"/>
        </w:rPr>
        <w:t>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本來太陽病應該解肌的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結果醫反下之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攻下的藥一下去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就傷到腸胃了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腸胃的功能減緩了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脾臟腫大起來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造成腹滿時痛者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肚子脹滿偶而會痛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就是屬於太陰</w:t>
      </w:r>
      <w:r w:rsidR="008115DC" w:rsidRPr="003A204A">
        <w:rPr>
          <w:rFonts w:ascii="PMingLiU" w:eastAsia="PMingLiU" w:hAnsi="PMingLiU" w:hint="eastAsia"/>
          <w:sz w:val="24"/>
          <w:szCs w:val="24"/>
        </w:rPr>
        <w:t>。</w:t>
      </w:r>
      <w:r w:rsidRPr="003A204A">
        <w:rPr>
          <w:rFonts w:ascii="PMingLiU" w:eastAsia="PMingLiU" w:hAnsi="PMingLiU" w:hint="eastAsia"/>
          <w:sz w:val="24"/>
          <w:szCs w:val="24"/>
        </w:rPr>
        <w:t>如果只要感覺肚子裏面脹脹的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大便沒有就是陽明證</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感覺肚子裏面脹滿的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就是太陰</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為什麼桂枝加芍藥湯</w:t>
      </w:r>
      <w:r w:rsidR="008115DC" w:rsidRPr="003A204A">
        <w:rPr>
          <w:rFonts w:ascii="PMingLiU" w:eastAsia="PMingLiU" w:hAnsi="PMingLiU" w:hint="eastAsia"/>
          <w:sz w:val="24"/>
          <w:szCs w:val="24"/>
        </w:rPr>
        <w:t>？</w:t>
      </w:r>
      <w:r w:rsidRPr="003A204A">
        <w:rPr>
          <w:rFonts w:ascii="PMingLiU" w:eastAsia="PMingLiU" w:hAnsi="PMingLiU" w:hint="eastAsia"/>
          <w:sz w:val="24"/>
          <w:szCs w:val="24"/>
        </w:rPr>
        <w:t>就是芍藥加倍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若桂枝三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白芍就是六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張仲景在用白芍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白芍的藥味是酸的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酸主收斂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所以重用白芍的時候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主收斂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脾臟一腫大的時候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芍藥讓脾臟收斂起來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因為臟裏面靜脈很多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動脈大部份是在腑裏面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白芍讓靜脈活起來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馬上收斂起來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因為加重白芍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酸主收斂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所以往往需要固表的時候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或人虛的時候重用白芍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像真武湯裏面有芍藥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當歸四逆湯裏面也有芍藥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譬如芍藥甘草附子湯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光靠附子把陽壯起來的時候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怕附子太剛烈太猛烈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用芍藥固起來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不要讓它發陽發太過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所以芍藥有固陰的功能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所以簡單的講芍藥止腹痛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只要腹痛就一定加芍藥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除非是大便不通的腹痛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所以小建中湯裏面加重芍藥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如果桂枝湯裏面加飴糖沒加重芍藥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就只是桂枝湯加飴糖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不是小建中湯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要桂枝湯裏面再加重芍藥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才是小建中湯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一般製藥廠做的藥粉不是真正的小建中湯</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大實痛者</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前面是按之舒服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隱隱作痛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痛不是很強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大實痛就是不按都會痛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拒按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就是「桂枝加大黃湯」主之。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桂枝加芍藥湯方</w:t>
      </w:r>
      <w:r w:rsidR="008115DC" w:rsidRPr="003A204A">
        <w:rPr>
          <w:rFonts w:ascii="PMingLiU" w:eastAsia="PMingLiU" w:hAnsi="PMingLiU" w:hint="eastAsia"/>
          <w:sz w:val="24"/>
          <w:szCs w:val="24"/>
        </w:rPr>
        <w:t>：</w:t>
      </w:r>
    </w:p>
    <w:p w:rsidR="00675AD7"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炙</w:t>
      </w:r>
      <w:r w:rsidR="008115D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8115DC" w:rsidRPr="003A204A">
        <w:rPr>
          <w:rFonts w:ascii="PMingLiU" w:eastAsia="PMingLiU" w:hAnsi="PMingLiU" w:hint="eastAsia"/>
          <w:sz w:val="24"/>
          <w:szCs w:val="24"/>
        </w:rPr>
        <w:t>（</w:t>
      </w:r>
      <w:r w:rsidRPr="003A204A">
        <w:rPr>
          <w:rFonts w:ascii="PMingLiU" w:eastAsia="PMingLiU" w:hAnsi="PMingLiU" w:hint="eastAsia"/>
          <w:sz w:val="24"/>
          <w:szCs w:val="24"/>
        </w:rPr>
        <w:t>切</w:t>
      </w:r>
      <w:r w:rsidR="008115D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擘</w:t>
      </w:r>
      <w:r w:rsidR="008115D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桂枝加大黃湯方</w:t>
      </w:r>
      <w:r w:rsidR="008115DC" w:rsidRPr="003A204A">
        <w:rPr>
          <w:rFonts w:ascii="PMingLiU" w:eastAsia="PMingLiU" w:hAnsi="PMingLiU" w:hint="eastAsia"/>
          <w:sz w:val="24"/>
          <w:szCs w:val="24"/>
        </w:rPr>
        <w:t>：</w:t>
      </w:r>
    </w:p>
    <w:p w:rsidR="00675AD7"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8115DC" w:rsidRPr="003A204A">
        <w:rPr>
          <w:rFonts w:ascii="PMingLiU" w:eastAsia="PMingLiU" w:hAnsi="PMingLiU" w:hint="eastAsia"/>
          <w:sz w:val="24"/>
          <w:szCs w:val="24"/>
        </w:rPr>
        <w:t>（</w:t>
      </w:r>
      <w:r w:rsidRPr="003A204A">
        <w:rPr>
          <w:rFonts w:ascii="PMingLiU" w:eastAsia="PMingLiU" w:hAnsi="PMingLiU" w:hint="eastAsia"/>
          <w:sz w:val="24"/>
          <w:szCs w:val="24"/>
        </w:rPr>
        <w:t>炙</w:t>
      </w:r>
      <w:r w:rsidR="008115D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8115DC" w:rsidRPr="003A204A">
        <w:rPr>
          <w:rFonts w:ascii="PMingLiU" w:eastAsia="PMingLiU" w:hAnsi="PMingLiU" w:hint="eastAsia"/>
          <w:sz w:val="24"/>
          <w:szCs w:val="24"/>
        </w:rPr>
        <w:t>（</w:t>
      </w:r>
      <w:r w:rsidRPr="003A204A">
        <w:rPr>
          <w:rFonts w:ascii="PMingLiU" w:eastAsia="PMingLiU" w:hAnsi="PMingLiU" w:hint="eastAsia"/>
          <w:sz w:val="24"/>
          <w:szCs w:val="24"/>
        </w:rPr>
        <w:t>切</w:t>
      </w:r>
      <w:r w:rsidR="008115D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大棗十二枚</w:t>
      </w:r>
      <w:r w:rsidR="008115DC" w:rsidRPr="003A204A">
        <w:rPr>
          <w:rFonts w:ascii="PMingLiU" w:eastAsia="PMingLiU" w:hAnsi="PMingLiU" w:hint="eastAsia"/>
          <w:sz w:val="24"/>
          <w:szCs w:val="24"/>
        </w:rPr>
        <w:t>（</w:t>
      </w:r>
      <w:r w:rsidRPr="003A204A">
        <w:rPr>
          <w:rFonts w:ascii="PMingLiU" w:eastAsia="PMingLiU" w:hAnsi="PMingLiU" w:hint="eastAsia"/>
          <w:sz w:val="24"/>
          <w:szCs w:val="24"/>
        </w:rPr>
        <w:t>擘</w:t>
      </w:r>
      <w:r w:rsidR="008115DC"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大黃一兩</w:t>
      </w:r>
      <w:r w:rsidR="008115D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六味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日二服。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桂枝加芍藥湯裏面桂枝三錢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芍藥六錢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桂枝加大黃湯裏面桂枝三錢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大黃去實。</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二九四．</w:t>
      </w:r>
      <w:r w:rsidR="00896FA8" w:rsidRPr="003A204A">
        <w:rPr>
          <w:rFonts w:ascii="PMingLiU" w:eastAsia="PMingLiU" w:hAnsi="PMingLiU" w:hint="eastAsia"/>
          <w:sz w:val="24"/>
          <w:szCs w:val="24"/>
        </w:rPr>
        <w:t>「太陰」為病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其人續自便利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設當行「大黃」、「芍藥」者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宜減之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以其人胃氣弱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易動故也。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如果病在太陰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病人就可以看到脈很弱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跳的很緩慢</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其人續自便利</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大便還是繼續在下利的時候</w:t>
      </w:r>
      <w:r w:rsidR="008115DC"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設當行大黃、芍藥者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宜減之</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假如這人還需要大黃、芍藥的時候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要減量</w:t>
      </w:r>
      <w:r w:rsidR="008115DC" w:rsidRPr="003A204A">
        <w:rPr>
          <w:rFonts w:ascii="PMingLiU" w:eastAsia="PMingLiU" w:hAnsi="PMingLiU" w:hint="eastAsia"/>
          <w:sz w:val="24"/>
          <w:szCs w:val="24"/>
        </w:rPr>
        <w:t>。</w:t>
      </w:r>
      <w:r w:rsidRPr="003A204A">
        <w:rPr>
          <w:rFonts w:ascii="PMingLiU" w:eastAsia="PMingLiU" w:hAnsi="PMingLiU" w:hint="eastAsia"/>
          <w:sz w:val="24"/>
          <w:szCs w:val="24"/>
        </w:rPr>
        <w:t>因為</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胃氣弱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易動故也</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胃氣本身太弱了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又需再攻實的時候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劑量要減輕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強力下攻的話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胃陽會虛掉了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所以易動故也。這時候開大黃只是協助蠕動功能而已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幫助他去實的力量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往往一般性的下利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桂枝湯重用芍藥就好了。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以上講的是太陰證。</w:t>
      </w:r>
    </w:p>
    <w:p w:rsidR="00896FA8" w:rsidRPr="003A204A" w:rsidRDefault="008115DC"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00896FA8" w:rsidRPr="003A204A">
        <w:rPr>
          <w:rFonts w:ascii="PMingLiU" w:eastAsia="PMingLiU" w:hAnsi="PMingLiU" w:hint="eastAsia"/>
          <w:sz w:val="24"/>
          <w:szCs w:val="24"/>
        </w:rPr>
        <w:t>辨少陰病脈證並治法</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手少陰心經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足少陰腎經為少陰二臟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心臟有一條大動脈出來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一條大靜脈血管回來心臟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從心臟到腎臟血脈是相交的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心和腎要通的時候是靠中間的脾胃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有一天脾臟有問題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太陰先受病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太陰病沒好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如果脾臟沒有好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讓上下沒有辦法通利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血液循環就不是很好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因而造血的功能就不行了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心本身血就不足了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心血不足的時候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血脈很弱很細很微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所以少陰證出來第一個脈是很微很細的</w:t>
      </w:r>
      <w:r w:rsidR="00E843BC" w:rsidRPr="003A204A">
        <w:rPr>
          <w:rFonts w:ascii="PMingLiU" w:eastAsia="PMingLiU" w:hAnsi="PMingLiU" w:hint="eastAsia"/>
          <w:sz w:val="24"/>
          <w:szCs w:val="24"/>
        </w:rPr>
        <w:t>。</w:t>
      </w:r>
      <w:r w:rsidRPr="003A204A">
        <w:rPr>
          <w:rFonts w:ascii="PMingLiU" w:eastAsia="PMingLiU" w:hAnsi="PMingLiU" w:hint="eastAsia"/>
          <w:sz w:val="24"/>
          <w:szCs w:val="24"/>
        </w:rPr>
        <w:t>吸收營養功能不夠的時候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會表現在我們精神上面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精神的來源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代表血氣很旺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講話細細的有氣無力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就是神不足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就是「但欲寐」</w:t>
      </w:r>
      <w:r w:rsidR="00E843BC" w:rsidRPr="003A204A">
        <w:rPr>
          <w:rFonts w:ascii="PMingLiU" w:eastAsia="PMingLiU" w:hAnsi="PMingLiU" w:hint="eastAsia"/>
          <w:sz w:val="24"/>
          <w:szCs w:val="24"/>
        </w:rPr>
        <w:t>。</w:t>
      </w:r>
      <w:r w:rsidRPr="003A204A">
        <w:rPr>
          <w:rFonts w:ascii="PMingLiU" w:eastAsia="PMingLiU" w:hAnsi="PMingLiU" w:hint="eastAsia"/>
          <w:sz w:val="24"/>
          <w:szCs w:val="24"/>
        </w:rPr>
        <w:t>少陰病完全是又陰又寒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一旦吸收食物營養不夠</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生成血的能量不夠了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所有內臟的功能都因之緩下來了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等於沒有蠕動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整個不動停滯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如果說太陰病沒好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人就很虛弱。</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二九五．</w:t>
      </w:r>
      <w:r w:rsidR="00896FA8" w:rsidRPr="003A204A">
        <w:rPr>
          <w:rFonts w:ascii="PMingLiU" w:eastAsia="PMingLiU" w:hAnsi="PMingLiU" w:hint="eastAsia"/>
          <w:sz w:val="24"/>
          <w:szCs w:val="24"/>
        </w:rPr>
        <w:t>「少陰」之為病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但欲寐也。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微脈是代表氣很衰弱了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細脈代表血不夠了</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脈微細</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就是氣血不足的狀況</w:t>
      </w:r>
      <w:r w:rsidR="00675AD7" w:rsidRPr="003A204A">
        <w:rPr>
          <w:rFonts w:ascii="PMingLiU" w:eastAsia="PMingLiU" w:hAnsi="PMingLiU" w:hint="eastAsia"/>
          <w:sz w:val="24"/>
          <w:szCs w:val="24"/>
        </w:rPr>
        <w:t>。「</w:t>
      </w:r>
      <w:r w:rsidRPr="003A204A">
        <w:rPr>
          <w:rFonts w:ascii="PMingLiU" w:eastAsia="PMingLiU" w:hAnsi="PMingLiU" w:hint="eastAsia"/>
          <w:sz w:val="24"/>
          <w:szCs w:val="24"/>
        </w:rPr>
        <w:t>但欲寐</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是少陰的主證。例</w:t>
      </w:r>
      <w:r w:rsidR="00BC1D55" w:rsidRPr="003A204A">
        <w:rPr>
          <w:rFonts w:ascii="PMingLiU" w:eastAsia="PMingLiU" w:hAnsi="PMingLiU" w:hint="eastAsia"/>
          <w:sz w:val="24"/>
          <w:szCs w:val="24"/>
        </w:rPr>
        <w:t>如</w:t>
      </w:r>
      <w:r w:rsidRPr="003A204A">
        <w:rPr>
          <w:rFonts w:ascii="PMingLiU" w:eastAsia="PMingLiU" w:hAnsi="PMingLiU" w:hint="eastAsia"/>
          <w:sz w:val="24"/>
          <w:szCs w:val="24"/>
        </w:rPr>
        <w:t>脈微細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且下焦寒到小便無法自禁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沒有辦法控制一直往外流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因為都沒有蠕動了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膀胱口都開著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人的水是經過腎陽氣化出來的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所以尿有點黃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現在他小便是白的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所以要用大劑的附子下去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現在西醫連尿失禁都治不好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因為不知寒熱也。</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二九六．</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欲吐不吐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自利而渴者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屬「少陰」也</w:t>
      </w:r>
      <w:r w:rsidR="00BC1D55" w:rsidRPr="003A204A">
        <w:rPr>
          <w:rFonts w:ascii="PMingLiU" w:eastAsia="PMingLiU" w:hAnsi="PMingLiU" w:hint="eastAsia"/>
          <w:sz w:val="24"/>
          <w:szCs w:val="24"/>
        </w:rPr>
        <w:t>。</w:t>
      </w:r>
      <w:r w:rsidR="00896FA8" w:rsidRPr="003A204A">
        <w:rPr>
          <w:rFonts w:ascii="PMingLiU" w:eastAsia="PMingLiU" w:hAnsi="PMingLiU" w:hint="eastAsia"/>
          <w:sz w:val="24"/>
          <w:szCs w:val="24"/>
        </w:rPr>
        <w:t>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故引水自救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若小便色白者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「少陰病」形悉具。小便白者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以下焦虛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有寒。不能制水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故令色白也。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太陰證的時候是自利不渴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太陰、少陰、厥陰都會下利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只是下利的程度有深淺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如果自利不渴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就知道病在太陰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寒濕在上焦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所以他不會渴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如果自利而渴者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下焦腎虛的時候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會一直在下利小便</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故引水自救</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所以會有口渴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病人會想喝水</w:t>
      </w:r>
      <w:r w:rsidR="00BC1D55"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若小便色白者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少陰病形悉具</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小便顏色整個變成淡白色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就是標準的少陰證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w:t>
      </w:r>
      <w:r w:rsidR="00675AD7" w:rsidRPr="003A204A">
        <w:rPr>
          <w:rFonts w:ascii="PMingLiU" w:eastAsia="PMingLiU" w:hAnsi="PMingLiU" w:hint="eastAsia"/>
          <w:sz w:val="24"/>
          <w:szCs w:val="24"/>
        </w:rPr>
        <w:t>「</w:t>
      </w:r>
      <w:r w:rsidRPr="003A204A">
        <w:rPr>
          <w:rFonts w:ascii="PMingLiU" w:eastAsia="PMingLiU" w:hAnsi="PMingLiU" w:hint="eastAsia"/>
          <w:sz w:val="24"/>
          <w:szCs w:val="24"/>
        </w:rPr>
        <w:t>下焦虛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不能制水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故令色白也</w:t>
      </w:r>
      <w:r w:rsidR="00675AD7" w:rsidRPr="003A204A">
        <w:rPr>
          <w:rFonts w:ascii="PMingLiU" w:eastAsia="PMingLiU" w:hAnsi="PMingLiU" w:hint="eastAsia"/>
          <w:sz w:val="24"/>
          <w:szCs w:val="24"/>
        </w:rPr>
        <w:t>」</w:t>
      </w:r>
      <w:r w:rsidR="00BC1D55" w:rsidRPr="003A204A">
        <w:rPr>
          <w:rFonts w:ascii="PMingLiU" w:eastAsia="PMingLiU" w:hAnsi="PMingLiU" w:hint="eastAsia"/>
          <w:sz w:val="24"/>
          <w:szCs w:val="24"/>
        </w:rPr>
        <w:t>。</w:t>
      </w:r>
      <w:r w:rsidRPr="003A204A">
        <w:rPr>
          <w:rFonts w:ascii="PMingLiU" w:eastAsia="PMingLiU" w:hAnsi="PMingLiU" w:hint="eastAsia"/>
          <w:sz w:val="24"/>
          <w:szCs w:val="24"/>
        </w:rPr>
        <w:t>寒的觀念就是根本沒有溫度了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根本不氣化了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蠕動整個停擺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膀胱像一塊死肉沒有用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他的小便根本是漏出來的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中醫有分寒熱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西醫就沒有分寒熱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西醫只管發燒。</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二九七．</w:t>
      </w:r>
      <w:r w:rsidR="00896FA8" w:rsidRPr="003A204A">
        <w:rPr>
          <w:rFonts w:ascii="PMingLiU" w:eastAsia="PMingLiU" w:hAnsi="PMingLiU" w:hint="eastAsia"/>
          <w:sz w:val="24"/>
          <w:szCs w:val="24"/>
        </w:rPr>
        <w:t>病人脈陰陽俱緊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亡陽也</w:t>
      </w:r>
      <w:r w:rsidR="00BC1D55" w:rsidRPr="003A204A">
        <w:rPr>
          <w:rFonts w:ascii="PMingLiU" w:eastAsia="PMingLiU" w:hAnsi="PMingLiU" w:hint="eastAsia"/>
          <w:sz w:val="24"/>
          <w:szCs w:val="24"/>
        </w:rPr>
        <w:t>，</w:t>
      </w:r>
      <w:r w:rsidR="00896FA8" w:rsidRPr="003A204A">
        <w:rPr>
          <w:rFonts w:ascii="PMingLiU" w:eastAsia="PMingLiU" w:hAnsi="PMingLiU" w:hint="eastAsia"/>
          <w:sz w:val="24"/>
          <w:szCs w:val="24"/>
        </w:rPr>
        <w:t>此屬「少陰」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法當咽痛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而復吐、利。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左右手的脈又緊又浮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照理說是表寒應該無汗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結果摸到有汗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就是亡陽</w:t>
      </w:r>
      <w:r w:rsidR="00BC1D55" w:rsidRPr="003A204A">
        <w:rPr>
          <w:rFonts w:ascii="PMingLiU" w:eastAsia="PMingLiU" w:hAnsi="PMingLiU" w:hint="eastAsia"/>
          <w:sz w:val="24"/>
          <w:szCs w:val="24"/>
        </w:rPr>
        <w:t>。</w:t>
      </w:r>
      <w:r w:rsidRPr="003A204A">
        <w:rPr>
          <w:rFonts w:ascii="PMingLiU" w:eastAsia="PMingLiU" w:hAnsi="PMingLiU" w:hint="eastAsia"/>
          <w:sz w:val="24"/>
          <w:szCs w:val="24"/>
        </w:rPr>
        <w:t>中醫的亡陽觀念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人身上的陽和陰是交接的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當陰寒很盛的時候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陽就離開了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陽就慢慢的浮出來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就是我們的體力精神慢慢的離開身體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很快走人了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這時候陽浮上來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可以摸到脈很浮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但是重按到裏的時候就沒有脈了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傷寒表證的浮脈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輕輕的就摸到脈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重按的時候脈跳的更強</w:t>
      </w:r>
      <w:r w:rsidR="00BC1D55" w:rsidRPr="003A204A">
        <w:rPr>
          <w:rFonts w:ascii="PMingLiU" w:eastAsia="PMingLiU" w:hAnsi="PMingLiU" w:hint="eastAsia"/>
          <w:sz w:val="24"/>
          <w:szCs w:val="24"/>
        </w:rPr>
        <w:t>。</w:t>
      </w:r>
      <w:r w:rsidRPr="003A204A">
        <w:rPr>
          <w:rFonts w:ascii="PMingLiU" w:eastAsia="PMingLiU" w:hAnsi="PMingLiU" w:hint="eastAsia"/>
          <w:sz w:val="24"/>
          <w:szCs w:val="24"/>
        </w:rPr>
        <w:t>摸到脈很浮很緊</w:t>
      </w:r>
      <w:r w:rsidR="00BC1D55" w:rsidRPr="003A204A">
        <w:rPr>
          <w:rFonts w:ascii="PMingLiU" w:eastAsia="PMingLiU" w:hAnsi="PMingLiU" w:hint="eastAsia"/>
          <w:sz w:val="24"/>
          <w:szCs w:val="24"/>
        </w:rPr>
        <w:t>，</w:t>
      </w:r>
      <w:r w:rsidRPr="003A204A">
        <w:rPr>
          <w:rFonts w:ascii="PMingLiU" w:eastAsia="PMingLiU" w:hAnsi="PMingLiU" w:hint="eastAsia"/>
          <w:sz w:val="24"/>
          <w:szCs w:val="24"/>
        </w:rPr>
        <w:t>重按就沒了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這脈沒有力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就知道裏面完全虛掉了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病人應該沒有汗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結果汗流很多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這就是亡陽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所以病人在大虛大弱的時候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脈會變的很芤很大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因為要血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又沒有血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就會撐大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此際病人反而一直流汗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流汗不止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這就是脈證不合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脈證不合就很危險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所以如果看病人很虛弱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摸他的脈也很虛弱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就沒有關係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來得及。如果剛好相反的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脈卻很大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就是亡陽了</w:t>
      </w:r>
      <w:r w:rsidR="00BC1D55"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此屬少陰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法當咽痛</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陽熱就是講發炎的病毒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熱是很輕的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走到喉嚨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喉嚨就發炎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這喉嚨痛和太陽證的喉嚨痛又不一樣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這喉嚨痛是因為身體虛掉了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裏面的濾過性病毒沒有地方待了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往上跑了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發炎的現象往上跑了</w:t>
      </w:r>
      <w:r w:rsidR="00C008BD"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而復吐、利</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陰病一定會有下利的</w:t>
      </w:r>
      <w:r w:rsidR="00BC1D55" w:rsidRPr="003A204A">
        <w:rPr>
          <w:rFonts w:ascii="PMingLiU" w:eastAsia="PMingLiU" w:hAnsi="PMingLiU" w:hint="eastAsia"/>
          <w:sz w:val="24"/>
          <w:szCs w:val="24"/>
        </w:rPr>
        <w:t>。</w:t>
      </w:r>
      <w:r w:rsidRPr="003A204A">
        <w:rPr>
          <w:rFonts w:ascii="PMingLiU" w:eastAsia="PMingLiU" w:hAnsi="PMingLiU" w:hint="eastAsia"/>
          <w:sz w:val="24"/>
          <w:szCs w:val="24"/>
        </w:rPr>
        <w:t>為什麼會吐？少陰證是從脾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從太陰傳進來的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始受在太陰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本來就是津液堵在中焦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日久沒有好才會進入少陰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造成上下不通利。</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二九八．</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咳而下利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被火氣劫故也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小便必難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以強責「少陰」汗也。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少陰證的時候病在少陰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病在很裏面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這時候如果病人呈現的</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咳而下利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譫語者</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為什麼譫語？</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被火氣劫故也</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小便必難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以強責少陰汗也</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這條辨最主要講少陰病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雖然裏面陰寒很盛但不可以發汗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只有在太陽表證的時候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才用汗法</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少陰證的人不可能強發汗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強發汗的結果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不但沒有把少陰病治好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反而會讓表更虛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陽會更虛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因為發汗的藥全部是陽藥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一發汗陽氣就散掉了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陰證的時候已經是陰比較盛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陽比較少了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還在去陽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陰會更盛陽會更少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這時候被火氣劫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小便會更少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如果強發汗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津液會枯竭掉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這是很危險的動作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所以少陰病絕對不可以發汗。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少陰證的時候小便難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下焦虛寒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腎的陽火沒有辦法把膀胱的水蒸化出來的時候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病人小便不通利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這時候開真武湯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這是中醫的辨症論治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西醫來看是攝護腺肥大時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都可以看到真武湯證。</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二九九．</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脈細沉數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病為在裏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這條就講少陰病不可汗法。</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亡陽故也</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陽已虛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尺脈弱濇者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復不可下之。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少陰病一發汗就會亡陽</w:t>
      </w:r>
      <w:r w:rsidR="00C008BD"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陽已虛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尺脈弱濇者</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陽已虛的時候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摸尺脈下焦的脈又弱又濇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濇就是血不夠了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濇脈的脈形是扁扁的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復不可下之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這時候絕對不可以攻下</w:t>
      </w:r>
      <w:r w:rsidR="0002779B" w:rsidRPr="003A204A">
        <w:rPr>
          <w:rFonts w:ascii="PMingLiU" w:eastAsia="PMingLiU" w:hAnsi="PMingLiU" w:hint="eastAsia"/>
          <w:sz w:val="24"/>
          <w:szCs w:val="24"/>
        </w:rPr>
        <w:t>。</w:t>
      </w:r>
      <w:r w:rsidRPr="003A204A">
        <w:rPr>
          <w:rFonts w:ascii="PMingLiU" w:eastAsia="PMingLiU" w:hAnsi="PMingLiU" w:hint="eastAsia"/>
          <w:sz w:val="24"/>
          <w:szCs w:val="24"/>
        </w:rPr>
        <w:t>開處方給病人攻下的時候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一定要確定病人的血很足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怎樣知道血足？摸左手的脈就知道了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開給病人發汗的藥的時候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一定要摸摸他的氣足不足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摸右手的脈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就知道足不足了。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解曰</w:t>
      </w:r>
      <w:r w:rsidR="0049194B" w:rsidRPr="003A204A">
        <w:rPr>
          <w:rFonts w:ascii="PMingLiU" w:eastAsia="PMingLiU" w:hAnsi="PMingLiU" w:hint="eastAsia"/>
          <w:sz w:val="24"/>
          <w:szCs w:val="24"/>
        </w:rPr>
        <w:t>：</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其脈微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原為陽虛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心臟無力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不可發汗</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心和腎都是少陰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很微弱的狀況下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再發汗會受不了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像發汗的藥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像麻黃湯裏面的麻黃、桂枝都是壯心的藥。</w:t>
      </w:r>
      <w:r w:rsidR="0002779B" w:rsidRPr="003A204A">
        <w:rPr>
          <w:rFonts w:ascii="PMingLiU" w:eastAsia="PMingLiU" w:hAnsi="PMingLiU" w:hint="eastAsia"/>
          <w:sz w:val="24"/>
          <w:szCs w:val="24"/>
        </w:rPr>
        <w:t>』</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至七八日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胸暴煩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手足反溫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脈緊反去者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為欲解也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就是裏寒很盛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到七八日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如果病人有下利的現象</w:t>
      </w:r>
      <w:r w:rsidR="00C008BD"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胸暴煩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手足反溫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脈緊反去者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為欲解也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必自愈</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這是陰寒要去了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陰寒從下利排掉了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這種排的現象一定是自己體能恢復了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少陰病會有自愈的現象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常見的是腸胃功能恢復了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一旦腸胃功能恢復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脾臟太陰土一旺起來的時候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土能生金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肺就跟著好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金生水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跟著心臟和腎馬上就好起來了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像這種腸胃功能很好的病人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他自己會恢復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心火一蒸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胸陽肺津就壯起來</w:t>
      </w:r>
      <w:r w:rsidR="0002779B" w:rsidRPr="003A204A">
        <w:rPr>
          <w:rFonts w:ascii="PMingLiU" w:eastAsia="PMingLiU" w:hAnsi="PMingLiU" w:hint="eastAsia"/>
          <w:sz w:val="24"/>
          <w:szCs w:val="24"/>
        </w:rPr>
        <w:t>。</w:t>
      </w:r>
      <w:r w:rsidRPr="003A204A">
        <w:rPr>
          <w:rFonts w:ascii="PMingLiU" w:eastAsia="PMingLiU" w:hAnsi="PMingLiU" w:hint="eastAsia"/>
          <w:sz w:val="24"/>
          <w:szCs w:val="24"/>
        </w:rPr>
        <w:t>照理說如果進入厥陰的時候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手腳就越來越冰冷了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脈緊反去者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本來是緊脈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突然就緩和下來了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就是裏寒已經去掉了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為欲解也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此條辨裏面沒有處方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所以為什麼練功夫很好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練功夫的呼吸吐納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就是讓腸胃蠕動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在練功夫時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當吐氣的時候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此氣是被手指打出來的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平常要練功打肚子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可以促進腸胃的消化功能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此為後天之本。</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惡寒而踡臥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若利自止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反過來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如果利不止的時候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在這種條件下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觀察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就死掉了</w:t>
      </w:r>
      <w:r w:rsidR="0002779B" w:rsidRPr="003A204A">
        <w:rPr>
          <w:rFonts w:ascii="PMingLiU" w:eastAsia="PMingLiU" w:hAnsi="PMingLiU" w:hint="eastAsia"/>
          <w:sz w:val="24"/>
          <w:szCs w:val="24"/>
        </w:rPr>
        <w:t>。</w:t>
      </w:r>
      <w:r w:rsidRPr="003A204A">
        <w:rPr>
          <w:rFonts w:ascii="PMingLiU" w:eastAsia="PMingLiU" w:hAnsi="PMingLiU" w:hint="eastAsia"/>
          <w:sz w:val="24"/>
          <w:szCs w:val="24"/>
        </w:rPr>
        <w:t>為什麼手足溫者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可治</w:t>
      </w:r>
      <w:r w:rsidR="0002779B" w:rsidRPr="003A204A">
        <w:rPr>
          <w:rFonts w:ascii="PMingLiU" w:eastAsia="PMingLiU" w:hAnsi="PMingLiU" w:hint="eastAsia"/>
          <w:sz w:val="24"/>
          <w:szCs w:val="24"/>
        </w:rPr>
        <w:t>？</w:t>
      </w:r>
      <w:r w:rsidRPr="003A204A">
        <w:rPr>
          <w:rFonts w:ascii="PMingLiU" w:eastAsia="PMingLiU" w:hAnsi="PMingLiU" w:hint="eastAsia"/>
          <w:sz w:val="24"/>
          <w:szCs w:val="24"/>
        </w:rPr>
        <w:t>中醫的理論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以陰陽來看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病人獨陰無陽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全部是陰證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沒有一點陽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沒有一點動能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如果手足溫的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代表胃氣還在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脾胃主四肢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就有救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治療的時候用通脈四逆湯、四逆湯等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這時候要用很重的劑量。</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惡寒而踡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時自煩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欲去衣被者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惡寒而踡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少陰證也和麻黃湯證一樣會怕冷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但是沒有麻黃湯證的關節痛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他來不及痛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因為他根本沒有動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倦怠在一邊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如果病人開始</w:t>
      </w:r>
      <w:r w:rsidR="00675AD7" w:rsidRPr="003A204A">
        <w:rPr>
          <w:rFonts w:ascii="PMingLiU" w:eastAsia="PMingLiU" w:hAnsi="PMingLiU" w:hint="eastAsia"/>
          <w:sz w:val="24"/>
          <w:szCs w:val="24"/>
        </w:rPr>
        <w:t>「</w:t>
      </w:r>
      <w:r w:rsidRPr="003A204A">
        <w:rPr>
          <w:rFonts w:ascii="PMingLiU" w:eastAsia="PMingLiU" w:hAnsi="PMingLiU" w:hint="eastAsia"/>
          <w:sz w:val="24"/>
          <w:szCs w:val="24"/>
        </w:rPr>
        <w:t>時自煩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欲去衣被者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可治</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常常會自己煩惱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把衣被踢掉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這代表陽氣還在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胃氣仍在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所以看到小孩沒事在踢被的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沒有事</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少陰證到很嚴重的時候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呼吸出來的氣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都是涼的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就危險了。</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w:t>
      </w:r>
      <w:r w:rsidR="00896FA8" w:rsidRPr="003A204A">
        <w:rPr>
          <w:rFonts w:ascii="PMingLiU" w:eastAsia="PMingLiU" w:hAnsi="PMingLiU" w:hint="eastAsia"/>
          <w:sz w:val="24"/>
          <w:szCs w:val="24"/>
        </w:rPr>
        <w:t>「少陰中風」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脈陽微</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陰浮者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為欲愈。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少陰中風證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本來是應該是脈很沉且微細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如果陰脈浮起來了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代表陽氣回頭了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陰脈就是血脈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就是血脈回來了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代表病人自己會好。</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欲解時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從子至寅上。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陰證要恢復的時候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都可見半夜的時候胃氣回來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如果開始給病人吃治療「臟」的藥的時候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病人如果在半夜的時候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元氣回來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半夜回元氣的時候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第一個回來的就是胃氣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病人感覺到餓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所有的任何藥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不管輕重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不管藥好不好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突然胃口大開就是病好了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所以藥開對了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病人吃了一定胃口很好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表病在白天胃氣回來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裏病在半夜肚子餓。</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手足不逆冷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不死</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脈不至者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灸「少陰」七壯。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本來就會吐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吐是從太陰傳過來的</w:t>
      </w:r>
      <w:r w:rsidR="0002779B"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手足不逆冷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反發熱者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不死</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代表胃氣還在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中土還沒有敗絕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脾土還在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所以不會死</w:t>
      </w:r>
      <w:r w:rsidR="0002779B" w:rsidRPr="003A204A">
        <w:rPr>
          <w:rFonts w:ascii="PMingLiU" w:eastAsia="PMingLiU" w:hAnsi="PMingLiU" w:hint="eastAsia"/>
          <w:sz w:val="24"/>
          <w:szCs w:val="24"/>
        </w:rPr>
        <w:t>。</w:t>
      </w:r>
      <w:r w:rsidRPr="003A204A">
        <w:rPr>
          <w:rFonts w:ascii="PMingLiU" w:eastAsia="PMingLiU" w:hAnsi="PMingLiU" w:hint="eastAsia"/>
          <w:sz w:val="24"/>
          <w:szCs w:val="24"/>
        </w:rPr>
        <w:t>脈不至者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灸少陰七壯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就是「太溪」穴。</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八九日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一身手足盡熱者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若熱在膀胱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必便膿血也。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如果手腳開始熱起來的時候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一直往身上熱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代表胃氣一直在恢復中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都是很好的現象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這是會恢復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如果熱在膀胱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會小便帶血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這可能是個人體質的關係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或腎裏面有結石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腎結石在通過尿道的時候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會刮破很多地方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所以會有便血的現象</w:t>
      </w:r>
      <w:r w:rsidR="0002779B" w:rsidRPr="003A204A">
        <w:rPr>
          <w:rFonts w:ascii="PMingLiU" w:eastAsia="PMingLiU" w:hAnsi="PMingLiU" w:hint="eastAsia"/>
          <w:sz w:val="24"/>
          <w:szCs w:val="24"/>
        </w:rPr>
        <w:t>。</w:t>
      </w:r>
      <w:r w:rsidRPr="003A204A">
        <w:rPr>
          <w:rFonts w:ascii="PMingLiU" w:eastAsia="PMingLiU" w:hAnsi="PMingLiU" w:hint="eastAsia"/>
          <w:sz w:val="24"/>
          <w:szCs w:val="24"/>
        </w:rPr>
        <w:t>還是一種現象是腎臟病邪解掉的時候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會進入太陽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少陰和太陽是表裏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會進入太陽的表證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如果熱進入表證就流汗解掉了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這是在經脈上面就是汗解掉了</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如果是在內臟上面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從腎臟傳到腑上面的時候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膀胱會受熱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腎臟的石頭跑到膀胱裏面去了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膀胱堵到發炎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都會有血的現象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如果是單純的血結在膀胱裏面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豬苓湯就來不及了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膀胱結石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用桃核承氣湯把它打出來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如果只是單純的小便有血的時候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在「太溪」穴的附近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「腎結石穴」有壓痛點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可以摸到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這時候可以用豬苓湯攻。</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而強發之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必動其血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未知從何道出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或從口鼻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或從目出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是名下厥上竭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為難治。</w:t>
      </w:r>
    </w:p>
    <w:p w:rsidR="00896FA8" w:rsidRPr="003A204A" w:rsidRDefault="00675AD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前面已經講是少陰證了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就是告訴你脈微細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病人又有手腳冰冷沒有汗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這時候應該溫中才對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結果誤用發汗走表藥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會引動他的血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津液一離開了以後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血就會逆行經脈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因為水被誤攻了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一發汗血就亂跑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未知從何道出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或從口鼻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或從目出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是名下厥上竭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為難治</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本來很好治的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就變成難治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血會流失很多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因為進入陰證的時候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他本身已經不能生血了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造血功能都衰退了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在這情況下再發汗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會動到僅剩的一些陰血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會很難治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在經方裏面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張仲景沒有出方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大多用「炙甘草湯」去救逆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血不足的時候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有兩個方子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「炙甘草湯」和「小建中湯」。</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身踡而利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手足逆冷者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不治。</w:t>
      </w:r>
    </w:p>
    <w:p w:rsidR="00896FA8" w:rsidRPr="003A204A" w:rsidRDefault="00675AD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身踡而利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身疲倦下利者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手足逆冷者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代表胃的元氣都沒了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代表脾臟的功能完全沒了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這條辨就是獨陰無陽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看不到陽證了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所以少陰證看到病人手腳溫的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通通可以治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手腳已經都冷掉了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就完蛋了。</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躁煩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不管病在那一個階段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病人又吐又下利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給的藥根本不受受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吃了炙甘草湯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拉的吐的又是炙甘草湯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脾胃的功能都沒了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腸胃都沒有蠕動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病人會躁煩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為什麼？真陽剩一點點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最後的時候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坐著死的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眼睛都閉不起來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摸他的脈又很微細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照理說煩躁應該是脈洪大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所以現在脈證不合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手腳熱的再加脈洪大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現在脈證相逆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就是死證。</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三一一．</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而頭眩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時時自冒者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w:t>
      </w:r>
      <w:r w:rsidR="00675AD7" w:rsidRPr="003A204A">
        <w:rPr>
          <w:rFonts w:ascii="PMingLiU" w:eastAsia="PMingLiU" w:hAnsi="PMingLiU" w:hint="eastAsia"/>
          <w:sz w:val="24"/>
          <w:szCs w:val="24"/>
        </w:rPr>
        <w:t>「</w:t>
      </w:r>
      <w:r w:rsidRPr="003A204A">
        <w:rPr>
          <w:rFonts w:ascii="PMingLiU" w:eastAsia="PMingLiU" w:hAnsi="PMingLiU" w:hint="eastAsia"/>
          <w:sz w:val="24"/>
          <w:szCs w:val="24"/>
        </w:rPr>
        <w:t>下利止</w:t>
      </w:r>
      <w:r w:rsidR="00675AD7" w:rsidRPr="003A204A">
        <w:rPr>
          <w:rFonts w:ascii="PMingLiU" w:eastAsia="PMingLiU" w:hAnsi="PMingLiU" w:hint="eastAsia"/>
          <w:sz w:val="24"/>
          <w:szCs w:val="24"/>
        </w:rPr>
        <w:t>」</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已經沒有津液可以流了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完全流矢掉了</w:t>
      </w:r>
      <w:r w:rsidR="00C008BD"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而頭眩時時自冒者</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頭暈眩的厲害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病人一定是極度的貧血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人在缺血的時候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腦就會昏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血造出來的第一個就是到頭部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心臟的力量不夠了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腸胃中生血的源頭又沒有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就會有暈眩的現象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臉色有紅紅的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中醫叫做「戴陽」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就是只剩一口氣了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這時候用大劑的藥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開的時候用「兩」計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不用「錢」來計。</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三一二．</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惡寒而身踡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脈不至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不煩而躁者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675AD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手腳都冰冷掉了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在陰證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只要手腳還有溫度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就有救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因為胃氣都在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所以胃陽敗絕掉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就是後天都沒有了</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不煩而躁者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煩就是情緒不好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燥就是乾掉了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嘴巴都乾掉了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就是傷到津液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脈又摸不到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一般來說心臟衰弱到後來沒有力量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尿毒的病人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心臟病的病人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到後來都可以看到。</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三一三．</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「息高」者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為什麼息高？因為心臟都沒有力量了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下焦都寒掉了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都沒有蠕動了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氣吸到喉嚨就吐出去了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都沒到橫膈膜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代表下面功能整個都喪失掉了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癌症的病人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陰陽都分開了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最後的一氣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會吐的很長。</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三一四．</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脈微細而沉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汗出不煩</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自欲吐</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至五六日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復煩躁不得臥寐者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這種就是失治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675AD7" w:rsidRPr="003A204A">
        <w:rPr>
          <w:rFonts w:ascii="PMingLiU" w:eastAsia="PMingLiU" w:hAnsi="PMingLiU" w:hint="eastAsia"/>
          <w:sz w:val="24"/>
          <w:szCs w:val="24"/>
        </w:rPr>
        <w:t>「</w:t>
      </w:r>
      <w:r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脈微細而沉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但欲寐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汗出不煩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自欲吐</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一劑四逆湯下去就去掉了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但是如果不及時服用</w:t>
      </w:r>
      <w:r w:rsidR="00C008BD" w:rsidRPr="003A204A">
        <w:rPr>
          <w:rFonts w:ascii="PMingLiU" w:eastAsia="PMingLiU" w:hAnsi="PMingLiU" w:hint="eastAsia"/>
          <w:sz w:val="24"/>
          <w:szCs w:val="24"/>
        </w:rPr>
        <w:t>，</w:t>
      </w:r>
      <w:r w:rsidR="00675AD7" w:rsidRPr="003A204A">
        <w:rPr>
          <w:rFonts w:ascii="PMingLiU" w:eastAsia="PMingLiU" w:hAnsi="PMingLiU" w:hint="eastAsia"/>
          <w:sz w:val="24"/>
          <w:szCs w:val="24"/>
        </w:rPr>
        <w:t>「</w:t>
      </w:r>
      <w:r w:rsidRPr="003A204A">
        <w:rPr>
          <w:rFonts w:ascii="PMingLiU" w:eastAsia="PMingLiU" w:hAnsi="PMingLiU" w:hint="eastAsia"/>
          <w:sz w:val="24"/>
          <w:szCs w:val="24"/>
        </w:rPr>
        <w:t>至五六日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自利</w:t>
      </w:r>
      <w:r w:rsidR="00675AD7"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自利就是利光了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營養能源都沒了</w:t>
      </w:r>
      <w:r w:rsidR="00675AD7" w:rsidRPr="003A204A">
        <w:rPr>
          <w:rFonts w:ascii="PMingLiU" w:eastAsia="PMingLiU" w:hAnsi="PMingLiU" w:hint="eastAsia"/>
          <w:sz w:val="24"/>
          <w:szCs w:val="24"/>
        </w:rPr>
        <w:t>。「</w:t>
      </w:r>
      <w:r w:rsidRPr="003A204A">
        <w:rPr>
          <w:rFonts w:ascii="PMingLiU" w:eastAsia="PMingLiU" w:hAnsi="PMingLiU" w:hint="eastAsia"/>
          <w:sz w:val="24"/>
          <w:szCs w:val="24"/>
        </w:rPr>
        <w:t>煩</w:t>
      </w:r>
      <w:r w:rsidR="00675AD7" w:rsidRPr="003A204A">
        <w:rPr>
          <w:rFonts w:ascii="PMingLiU" w:eastAsia="PMingLiU" w:hAnsi="PMingLiU" w:hint="eastAsia"/>
          <w:sz w:val="24"/>
          <w:szCs w:val="24"/>
        </w:rPr>
        <w:t>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就是已經不受藥了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陽沒有根了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這看起來好像陽氣恢復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實際上是死證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熱快絕的時候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可以看到這些現象。</w:t>
      </w:r>
    </w:p>
    <w:p w:rsidR="00896FA8" w:rsidRPr="003A204A" w:rsidRDefault="00675AD7"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三一五．</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始得之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「麻黃附子細辛湯」主之。</w:t>
      </w:r>
    </w:p>
    <w:p w:rsidR="00896FA8" w:rsidRPr="003A204A" w:rsidRDefault="00675AD7"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始得之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剛開始得到少陰病的時候</w:t>
      </w:r>
      <w:r w:rsidR="0002779B"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反發熱</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代表病人有表證</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少陰病應該是裏寒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病人的病情會進入少陰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一定是太陽、少陽、陽明還沒好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進入太陰沒好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才會進入少陰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所以在剛開始起證的時候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第一裏寒很盛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就是下焦脈很細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張仲景會加附子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附子專門是溫腎壯心陽的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所以心臟的力量不夠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腎陽不足都是靠炮附子</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少陰病有心和腎的問題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所以附子一下去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心臟馬上壯起來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附子性烈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跑的很快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怕附子跑太快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就規定附子跑的方向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所以用細辛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細辛性上升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細辛長的就一根長長的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沒有葉子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它是往上走的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附子一遇到細辛的時候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陽就往上衝</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讓裏寒去掉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裏面就熱起來了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炮附也固表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像桂枝附子湯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汗發太過的時候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病人表虛掉了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桂枝湯加附子進去固表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附子會走表</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如果希望附子停在中間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因為裏寒很盛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要附子不要離開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細辛一下去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裏面就熱起來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就不會散到表面上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如果光附子下去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摸到皮膚燙的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裏面還是寒的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所以選用細辛</w:t>
      </w:r>
      <w:r w:rsidR="0002779B" w:rsidRPr="003A204A">
        <w:rPr>
          <w:rFonts w:ascii="PMingLiU" w:eastAsia="PMingLiU" w:hAnsi="PMingLiU" w:hint="eastAsia"/>
          <w:sz w:val="24"/>
          <w:szCs w:val="24"/>
        </w:rPr>
        <w:t>。</w:t>
      </w:r>
      <w:r w:rsidR="00896FA8" w:rsidRPr="003A204A">
        <w:rPr>
          <w:rFonts w:ascii="PMingLiU" w:eastAsia="PMingLiU" w:hAnsi="PMingLiU" w:hint="eastAsia"/>
          <w:sz w:val="24"/>
          <w:szCs w:val="24"/>
        </w:rPr>
        <w:t>麻黃是發汗的藥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實際上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麻黃還有一個功能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就是利尿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有的人吃小青龍湯的時候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沒發汗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反從尿解掉了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這是體質的關係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有的人皮毛比較紮實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小青龍湯、麻黃湯下去都沒流汗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所以有時候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用麻黃不會得汗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會得小便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在這裏用麻黃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小便會小出來很多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裏寒很盛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這寒要去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用小便解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走小便排掉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濾過性病毒在皮膚表面上的時候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汗一流就去掉了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這樣距離最近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如果在身體裏面呢？濾過性病毒在臟裏面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還用發表的方法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就不行了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雖然有很多利尿劑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問題是這些利尿劑沒有陽性</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不是陽藥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豬苓、茯苓不是陽藥</w:t>
      </w:r>
      <w:r w:rsidR="000564CA" w:rsidRPr="003A204A">
        <w:rPr>
          <w:rFonts w:ascii="PMingLiU" w:eastAsia="PMingLiU" w:hAnsi="PMingLiU" w:hint="eastAsia"/>
          <w:sz w:val="24"/>
          <w:szCs w:val="24"/>
        </w:rPr>
        <w:t>，</w:t>
      </w:r>
      <w:r w:rsidR="00896FA8" w:rsidRPr="003A204A">
        <w:rPr>
          <w:rFonts w:ascii="PMingLiU" w:eastAsia="PMingLiU" w:hAnsi="PMingLiU" w:hint="eastAsia"/>
          <w:sz w:val="24"/>
          <w:szCs w:val="24"/>
        </w:rPr>
        <w:t>三黃瀉心湯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大黃去實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真正去熱是靠黃連、黃芩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所以去寒要靠熱藥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麻黃是很熱的藥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用這三味熱藥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麻黃附子細辛湯一下去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病人小便出來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因為這時候要把濾過性病毒排出體外</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唯小便最近。</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細辛遇到附子是溫中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麻黃遇到附子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性就不會走表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它往下面走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如果病人是熱且實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會開給病人去熱及去實的藥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承氣湯就是這樣來的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如果是少陰證的時候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是寒實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同樣是有大便堵在裏面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承氣湯的熱實是津液喪失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乾掉了</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寒實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是腸子沒有蠕動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大便淤積在裏面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就要靠附子</w:t>
      </w:r>
      <w:r w:rsidR="0002779B" w:rsidRPr="003A204A">
        <w:rPr>
          <w:rFonts w:ascii="PMingLiU" w:eastAsia="PMingLiU" w:hAnsi="PMingLiU" w:hint="eastAsia"/>
          <w:sz w:val="24"/>
          <w:szCs w:val="24"/>
        </w:rPr>
        <w:t>、</w:t>
      </w:r>
      <w:r w:rsidRPr="003A204A">
        <w:rPr>
          <w:rFonts w:ascii="PMingLiU" w:eastAsia="PMingLiU" w:hAnsi="PMingLiU" w:hint="eastAsia"/>
          <w:sz w:val="24"/>
          <w:szCs w:val="24"/>
        </w:rPr>
        <w:t>細辛去讓它蠕動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所以變成大黃附子細辛湯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大黃是去實的。</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麻黃附子細辛湯方</w:t>
      </w:r>
      <w:r w:rsidR="0002779B"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麻黃二兩</w:t>
      </w:r>
      <w:r w:rsidR="0002779B" w:rsidRPr="003A204A">
        <w:rPr>
          <w:rFonts w:ascii="PMingLiU" w:eastAsia="PMingLiU" w:hAnsi="PMingLiU" w:hint="eastAsia"/>
          <w:sz w:val="24"/>
          <w:szCs w:val="24"/>
        </w:rPr>
        <w:t>（</w:t>
      </w:r>
      <w:r w:rsidRPr="003A204A">
        <w:rPr>
          <w:rFonts w:ascii="PMingLiU" w:eastAsia="PMingLiU" w:hAnsi="PMingLiU" w:hint="eastAsia"/>
          <w:sz w:val="24"/>
          <w:szCs w:val="24"/>
        </w:rPr>
        <w:t>去節</w:t>
      </w:r>
      <w:r w:rsidR="0002779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02779B" w:rsidRPr="003A204A">
        <w:rPr>
          <w:rFonts w:ascii="PMingLiU" w:eastAsia="PMingLiU" w:hAnsi="PMingLiU" w:hint="eastAsia"/>
          <w:sz w:val="24"/>
          <w:szCs w:val="24"/>
        </w:rPr>
        <w:t>（炮，去皮，破八片）</w:t>
      </w:r>
      <w:r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w:t>
      </w:r>
      <w:r w:rsidR="000564CA" w:rsidRPr="003A204A">
        <w:rPr>
          <w:rFonts w:ascii="PMingLiU" w:eastAsia="PMingLiU" w:hAnsi="PMingLiU" w:hint="eastAsia"/>
          <w:sz w:val="24"/>
          <w:szCs w:val="24"/>
        </w:rPr>
        <w:t>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減二升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w:t>
      </w:r>
      <w:r w:rsidR="000564CA" w:rsidRPr="003A204A">
        <w:rPr>
          <w:rFonts w:ascii="PMingLiU" w:eastAsia="PMingLiU" w:hAnsi="PMingLiU" w:hint="eastAsia"/>
          <w:sz w:val="24"/>
          <w:szCs w:val="24"/>
        </w:rPr>
        <w:t>三</w:t>
      </w:r>
      <w:r w:rsidR="0002779B" w:rsidRPr="003A204A">
        <w:rPr>
          <w:rFonts w:ascii="PMingLiU" w:eastAsia="PMingLiU" w:hAnsi="PMingLiU" w:hint="eastAsia"/>
          <w:sz w:val="24"/>
          <w:szCs w:val="24"/>
        </w:rPr>
        <w:t>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大黃附子細辛湯方</w:t>
      </w:r>
      <w:r w:rsidR="000775D9" w:rsidRPr="003A204A">
        <w:rPr>
          <w:rFonts w:ascii="PMingLiU" w:eastAsia="PMingLiU" w:hAnsi="PMingLiU" w:hint="eastAsia"/>
          <w:sz w:val="24"/>
          <w:szCs w:val="24"/>
        </w:rPr>
        <w:t>：</w:t>
      </w:r>
    </w:p>
    <w:p w:rsidR="000564CA" w:rsidRPr="003A204A" w:rsidRDefault="000564CA"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大黃三兩，附子三兩，細辛二兩。</w:t>
      </w:r>
    </w:p>
    <w:p w:rsidR="00896FA8" w:rsidRPr="003A204A" w:rsidRDefault="000564CA"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右三味，以水五升，煮取二升，去滓，分溫三服，一服後，如人行四五里，再進一服。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一般處方的時候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w:t>
      </w:r>
      <w:r w:rsidR="000775D9" w:rsidRPr="003A204A">
        <w:rPr>
          <w:rFonts w:ascii="PMingLiU" w:eastAsia="PMingLiU" w:hAnsi="PMingLiU" w:hint="eastAsia"/>
          <w:sz w:val="24"/>
          <w:szCs w:val="24"/>
        </w:rPr>
        <w:t>、</w:t>
      </w:r>
      <w:r w:rsidRPr="003A204A">
        <w:rPr>
          <w:rFonts w:ascii="PMingLiU" w:eastAsia="PMingLiU" w:hAnsi="PMingLiU" w:hint="eastAsia"/>
          <w:sz w:val="24"/>
          <w:szCs w:val="24"/>
        </w:rPr>
        <w:t>細辛等量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附子是加重的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三錢或四錢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因為附子要配合細辛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又要配合麻黃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一藥雙用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如果附子和細辛等量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附子配細辛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照樣沒有小便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把附子加重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一部份配合麻黃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一部份配合細辛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大黃也是一樣的功能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因為要通大便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所以把麻黃換大黃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脈跳一息二下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代表蠕動很慢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這就是寒實。</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三一六．</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得之二三日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「麻黃附子甘草湯」微發其汗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以二三日無裏證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故微發其汗也。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因為有表證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所以不要麻黃走小便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就得把細辛拿掉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換成甘草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麻黃遇到甘草不是往下走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會停在中間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有一點表證但是裏寒又很盛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不通利小便的時候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純的少陰證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少陰脈一定微細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但欲寐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處方就是麻黃附子細辛湯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如果不是少陰證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吃麻黃附子細辛湯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第二天鼻子也乾掉了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眼淚也沒了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嘴巴也乾掉了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因為正常的津液被小便排掉了。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麻黃附子甘草湯方</w:t>
      </w:r>
      <w:r w:rsidR="000817A0"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麻黃二兩</w:t>
      </w:r>
      <w:r w:rsidR="000817A0" w:rsidRPr="003A204A">
        <w:rPr>
          <w:rFonts w:ascii="PMingLiU" w:eastAsia="PMingLiU" w:hAnsi="PMingLiU" w:hint="eastAsia"/>
          <w:sz w:val="24"/>
          <w:szCs w:val="24"/>
        </w:rPr>
        <w:t>（去節）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0817A0"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0817A0" w:rsidRPr="003A204A">
        <w:rPr>
          <w:rFonts w:ascii="PMingLiU" w:eastAsia="PMingLiU" w:hAnsi="PMingLiU" w:hint="eastAsia"/>
          <w:sz w:val="24"/>
          <w:szCs w:val="24"/>
        </w:rPr>
        <w:t>（炮，去皮）。</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先煮麻黃一二沸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麻黃附子細辛湯和麻黃附子甘草湯的不一樣就是細辛和甘草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細辛是升陽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升裏陽的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裏陽下陷的時候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就是陽升不上來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腎臟下焦的陽應該要往上升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上焦的陽要往下降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才能夠交會起來</w:t>
      </w:r>
      <w:r w:rsidR="000817A0" w:rsidRPr="003A204A">
        <w:rPr>
          <w:rFonts w:ascii="PMingLiU" w:eastAsia="PMingLiU" w:hAnsi="PMingLiU" w:hint="eastAsia"/>
          <w:sz w:val="24"/>
          <w:szCs w:val="24"/>
        </w:rPr>
        <w:t>。</w:t>
      </w:r>
      <w:r w:rsidRPr="003A204A">
        <w:rPr>
          <w:rFonts w:ascii="PMingLiU" w:eastAsia="PMingLiU" w:hAnsi="PMingLiU" w:hint="eastAsia"/>
          <w:sz w:val="24"/>
          <w:szCs w:val="24"/>
        </w:rPr>
        <w:t>腎臟的水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到膀胱以後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在胞室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就是精宮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陽火很熱很大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把膀胱的水蒸化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蒸化了以後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廢水由小便出來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還有部份水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水生木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進入肝膽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然後變成膽汁再分泌出來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這段就是下焦的火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如果這一段的火沒了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細辛有這功能讓它提升上來。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張仲景的甘草用炙的時候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用在兩個地方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一個目的是補他的津液的不足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所以有麻黃附子甘草湯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是少陰病得到二三天以後用的</w:t>
      </w:r>
      <w:r w:rsidR="000817A0" w:rsidRPr="003A204A">
        <w:rPr>
          <w:rFonts w:ascii="PMingLiU" w:eastAsia="PMingLiU" w:hAnsi="PMingLiU" w:hint="eastAsia"/>
          <w:sz w:val="24"/>
          <w:szCs w:val="24"/>
        </w:rPr>
        <w:t>。</w:t>
      </w:r>
      <w:r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如果剛開始的時候是麻黃附子甘草湯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因為免疫系統要跟濾過性病毒相抗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津液會傷到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所以少陰病得到二三天的以後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用炙甘草下去補他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所以要取他的微發其汗</w:t>
      </w:r>
      <w:r w:rsidR="00C008BD" w:rsidRPr="003A204A">
        <w:rPr>
          <w:rFonts w:ascii="PMingLiU" w:eastAsia="PMingLiU" w:hAnsi="PMingLiU" w:hint="eastAsia"/>
          <w:sz w:val="24"/>
          <w:szCs w:val="24"/>
        </w:rPr>
        <w:t>，</w:t>
      </w:r>
      <w:r w:rsidR="000564CA" w:rsidRPr="003A204A">
        <w:rPr>
          <w:rFonts w:ascii="PMingLiU" w:eastAsia="PMingLiU" w:hAnsi="PMingLiU" w:hint="eastAsia"/>
          <w:sz w:val="24"/>
          <w:szCs w:val="24"/>
        </w:rPr>
        <w:t>三一五</w:t>
      </w:r>
      <w:r w:rsidRPr="003A204A">
        <w:rPr>
          <w:rFonts w:ascii="PMingLiU" w:eastAsia="PMingLiU" w:hAnsi="PMingLiU" w:hint="eastAsia"/>
          <w:sz w:val="24"/>
          <w:szCs w:val="24"/>
        </w:rPr>
        <w:t>條的</w:t>
      </w:r>
      <w:r w:rsidR="000564CA" w:rsidRPr="003A204A">
        <w:rPr>
          <w:rFonts w:ascii="PMingLiU" w:eastAsia="PMingLiU" w:hAnsi="PMingLiU" w:hint="eastAsia"/>
          <w:sz w:val="24"/>
          <w:szCs w:val="24"/>
        </w:rPr>
        <w:t>「</w:t>
      </w:r>
      <w:r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始得之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反發熱</w:t>
      </w:r>
      <w:r w:rsidR="000564C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這剛開始得到少陰病的時候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津液還沒有傷到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就是麻黃附子細辛湯</w:t>
      </w:r>
      <w:r w:rsidR="000817A0" w:rsidRPr="003A204A">
        <w:rPr>
          <w:rFonts w:ascii="PMingLiU" w:eastAsia="PMingLiU" w:hAnsi="PMingLiU" w:hint="eastAsia"/>
          <w:sz w:val="24"/>
          <w:szCs w:val="24"/>
        </w:rPr>
        <w:t>。</w:t>
      </w:r>
      <w:r w:rsidRPr="003A204A">
        <w:rPr>
          <w:rFonts w:ascii="PMingLiU" w:eastAsia="PMingLiU" w:hAnsi="PMingLiU" w:hint="eastAsia"/>
          <w:sz w:val="24"/>
          <w:szCs w:val="24"/>
        </w:rPr>
        <w:t>第二在經方裏面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復脈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凡是脈不正常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心律不整的時候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不管是跳的太快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或怎樣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一定會用到炙甘草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所以炙甘草湯實際上是讓脈恢復正常最有力的方子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所以炙甘草湯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芍藥甘草附子湯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麻黃附子甘草湯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都重用炙甘草。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如果不用炙過的甘草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用一般的生甘草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張仲景的想法是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第一津液不夠了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第二腸裏面還有一些食物腐壞掉了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用甘草去解毒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這就是一般「本草綱目」寫的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甘草可以解百毒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實際上像濾過性病毒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毒蛇咬的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吃甘草都不會好的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所謂解百毒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是把腸胃裏面壞掉的食物中和掉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好的留為己用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桂枝湯裏面用炙甘草不用生甘草的原因是擔心發表以後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胃腸中津液喪失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所以做預先防範的動作。</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三一七．</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得之二三日以上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「黃連阿膠湯」主之。</w:t>
      </w:r>
    </w:p>
    <w:p w:rsidR="00896FA8" w:rsidRPr="003A204A" w:rsidRDefault="000564CA"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得到二三日</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一定津液傷到了</w:t>
      </w:r>
      <w:r w:rsidR="000817A0"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心中煩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不得臥者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少陰證本來就是裏寒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裏寒很盛才會成為少陰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我們身體裏面都是寒的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我們的陽熱、體能、營養液下到裏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這「陽」應該和「寒」相交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才會為身體所受用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才會把營養的東西吸收下來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裏面寒很盛的時候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就是腸胃功能蠕動太慢了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根本沒有辦法吸收營養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結果食物在裏面壞死掉了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在腸裏面會變成腸炎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少陰證再下利就危險了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所以用消炎的藥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就是黃連、黃芩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黃連、黃芩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都是清熱的藥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殺菌力很強的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起因是腸蠕動太緩慢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雞子黃就是雞蛋裏面的蛋黃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阿膠是驢皮熬成的膏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阿膠完全是滋陰的藥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就是補陰血不足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完全補心血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少陰證的病人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但欲寐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代表心臟已經衰弱了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一定血虛了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因為腸胃蠕動太慢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沒有辦法正常的吸收營養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產生新的血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造血的功能不是很好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在治療病的同時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要把血補足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因為自己來不及造血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所以開補血的藥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用阿膠、雞子黃</w:t>
      </w:r>
      <w:r w:rsidR="000817A0" w:rsidRPr="003A204A">
        <w:rPr>
          <w:rFonts w:ascii="PMingLiU" w:eastAsia="PMingLiU" w:hAnsi="PMingLiU" w:hint="eastAsia"/>
          <w:sz w:val="24"/>
          <w:szCs w:val="24"/>
        </w:rPr>
        <w:t>。</w:t>
      </w:r>
      <w:r w:rsidR="00896FA8" w:rsidRPr="003A204A">
        <w:rPr>
          <w:rFonts w:ascii="PMingLiU" w:eastAsia="PMingLiU" w:hAnsi="PMingLiU" w:hint="eastAsia"/>
          <w:sz w:val="24"/>
          <w:szCs w:val="24"/>
        </w:rPr>
        <w:t>為什麼用白芍？白芍的性是酸的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酸性的藥有固攝的功能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阿膠、雞子黃在補心臟和腎陽的血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藥下去以後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因為病人的體能太差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補進去會散出來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所以用白芍把它固到。</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黃連阿膠湯方</w:t>
      </w:r>
      <w:r w:rsidR="000817A0"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黃連四兩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w:t>
      </w:r>
      <w:r w:rsidR="000564CA" w:rsidRPr="003A204A">
        <w:rPr>
          <w:rFonts w:ascii="PMingLiU" w:eastAsia="PMingLiU" w:hAnsi="PMingLiU" w:hint="eastAsia"/>
          <w:sz w:val="24"/>
          <w:szCs w:val="24"/>
        </w:rPr>
        <w:t>二</w:t>
      </w:r>
      <w:r w:rsidRPr="003A204A">
        <w:rPr>
          <w:rFonts w:ascii="PMingLiU" w:eastAsia="PMingLiU" w:hAnsi="PMingLiU" w:hint="eastAsia"/>
          <w:sz w:val="24"/>
          <w:szCs w:val="24"/>
        </w:rPr>
        <w:t>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雞子黃二枚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阿膠三兩</w:t>
      </w:r>
      <w:r w:rsidR="000817A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先煮三物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納膠烊盡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納雞子黃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攪令相得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先煮三物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就是黃連、黃芩、芍藥先煮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五碗水煮成二碗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再用小微火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阿膠放進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讓阿膠化掉後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把火關掉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等它冷了後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納雞子黃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攪令相得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不要湯很燙的時候放雞子黃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那會變成蛋花湯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這地方雞蛋要生用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叫雞子黃就是生用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雞子黃是補心血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雞蛋生用和熟用不一樣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所以小冷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也不要太冷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因此粉劑就沒用了。</w:t>
      </w:r>
    </w:p>
    <w:p w:rsidR="00896FA8" w:rsidRPr="003A204A" w:rsidRDefault="00A640B0"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《類聚方廣義》</w:t>
      </w:r>
      <w:r w:rsidR="00896FA8" w:rsidRPr="003A204A">
        <w:rPr>
          <w:rFonts w:ascii="PMingLiU" w:eastAsia="PMingLiU" w:hAnsi="PMingLiU" w:hint="eastAsia"/>
          <w:sz w:val="24"/>
          <w:szCs w:val="24"/>
        </w:rPr>
        <w:t>本方條曰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『諸失血證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腹痛微利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舌乾唇燥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煩悸不能寐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身體困憊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面無血色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或面熱潮紅者均效。』臨床上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黃連阿膠湯大部份用在手術以後的煩躁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因為很虛沒有辦法入眠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年齡大的人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氣血兩虛的狀況下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沒有辦法入眠</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這時候用安眠藥沒有用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灸三毛稍微睡一下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或睡得不是很深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可以用黃連阿膠湯下去當安眠劑。</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三一八．</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得之一二日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口中和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其背微惡寒者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當灸之。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過去很多醫家在註解灸背後的某某穴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張仲景的意思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背那兒寒就灸那兒就好了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例如膏肓寒就灸膏肓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中極寒就灸中極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灸的功能就是引陽外越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因為裏陽不足了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所以灸能讓臟腑腸胃的功能激發起來。為什麼口中和</w:t>
      </w:r>
      <w:r w:rsidR="000817A0" w:rsidRPr="003A204A">
        <w:rPr>
          <w:rFonts w:ascii="PMingLiU" w:eastAsia="PMingLiU" w:hAnsi="PMingLiU" w:hint="eastAsia"/>
          <w:sz w:val="24"/>
          <w:szCs w:val="24"/>
        </w:rPr>
        <w:t>？</w:t>
      </w:r>
      <w:r w:rsidRPr="003A204A">
        <w:rPr>
          <w:rFonts w:ascii="PMingLiU" w:eastAsia="PMingLiU" w:hAnsi="PMingLiU" w:hint="eastAsia"/>
          <w:sz w:val="24"/>
          <w:szCs w:val="24"/>
        </w:rPr>
        <w:t>就津液還沒有傷到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如果津液傷到就燥渴了。</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三一九．</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骨節痛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「附子湯」主之。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如果是身體寒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骨節痛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怕冷惡寒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脈弦浮緊者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代表這寒是在表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產生全身的骨節疼痛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所以有時候得到感冒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摸到皮膚都會痛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就是免疫系統很好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把濾過性病毒抗在外面</w:t>
      </w:r>
      <w:r w:rsidR="000817A0" w:rsidRPr="003A204A">
        <w:rPr>
          <w:rFonts w:ascii="PMingLiU" w:eastAsia="PMingLiU" w:hAnsi="PMingLiU" w:hint="eastAsia"/>
          <w:sz w:val="24"/>
          <w:szCs w:val="24"/>
        </w:rPr>
        <w:t>。</w:t>
      </w:r>
      <w:r w:rsidRPr="003A204A">
        <w:rPr>
          <w:rFonts w:ascii="PMingLiU" w:eastAsia="PMingLiU" w:hAnsi="PMingLiU" w:hint="eastAsia"/>
          <w:sz w:val="24"/>
          <w:szCs w:val="24"/>
        </w:rPr>
        <w:t>附子湯的症狀很像麻黃湯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但是摸到的脈是沉的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附子湯的全身痛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就是因為少陰證本來就是裏寒很盛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寒就是血冷掉了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血為什麼冷掉？因為水太多了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血裏面有百分之七十以上是水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約百分之三十是血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如果水太多了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血太少了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水的溫度是冰的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所以摸水腫的病人皮膚是冰的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就是水太盛了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水太盛造成手腳沒有溫度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真正供應營養到細胞的是靠血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結果裏寒很盛的時候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血液循環就會受到障礙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四肢關節沒有得到正常新鮮的血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造成了</w:t>
      </w:r>
      <w:r w:rsidR="000564CA" w:rsidRPr="003A204A">
        <w:rPr>
          <w:rFonts w:ascii="PMingLiU" w:eastAsia="PMingLiU" w:hAnsi="PMingLiU" w:hint="eastAsia"/>
          <w:sz w:val="24"/>
          <w:szCs w:val="24"/>
        </w:rPr>
        <w:t>「</w:t>
      </w:r>
      <w:r w:rsidRPr="003A204A">
        <w:rPr>
          <w:rFonts w:ascii="PMingLiU" w:eastAsia="PMingLiU" w:hAnsi="PMingLiU" w:hint="eastAsia"/>
          <w:sz w:val="24"/>
          <w:szCs w:val="24"/>
        </w:rPr>
        <w:t>手足寒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骨節痛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w:t>
      </w:r>
      <w:r w:rsidR="000564C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所以附子湯主之。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附子湯裏面有炮附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炮附本身能壯裏陽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裏寒很盛的時候用炮附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茯苓是利尿劑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全身的水能運行就是靠脾臟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因為脾是土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土能治水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茯苓和白朮常常一起用</w:t>
      </w:r>
      <w:r w:rsidR="000817A0" w:rsidRPr="003A204A">
        <w:rPr>
          <w:rFonts w:ascii="PMingLiU" w:eastAsia="PMingLiU" w:hAnsi="PMingLiU" w:hint="eastAsia"/>
          <w:sz w:val="24"/>
          <w:szCs w:val="24"/>
        </w:rPr>
        <w:t>。</w:t>
      </w:r>
      <w:r w:rsidRPr="003A204A">
        <w:rPr>
          <w:rFonts w:ascii="PMingLiU" w:eastAsia="PMingLiU" w:hAnsi="PMingLiU" w:hint="eastAsia"/>
          <w:sz w:val="24"/>
          <w:szCs w:val="24"/>
        </w:rPr>
        <w:t>為什麼用人參？人參專門健脾胃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因為水多的病人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到後來脾胃的功能就差掉了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在這虛弱的狀況下得病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人參下去把脾胃的功能健起來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在經方裏面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所有的胃不和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心下痞的時候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一定會用到人參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因此腸胃功能不好的時候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人參是來健腸胃的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所以有瀉心湯裏面一定會用到人參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最後一味藥是白芍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因為靜脈血液循環太慢了不動了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白芍加強它讓它流回心臟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因為裏面有壯心陽的附子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所以再用壯心陰的白芍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方義就是如此設計的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如果加甘草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結果病人腸胃的功能很好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四肢還是冷的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所以不加甘草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讓藥一下去馬上跑到皮膚表面了。人體中動脈即陽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靜脈即陰。</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附子湯方</w:t>
      </w:r>
      <w:r w:rsidR="000817A0"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附子二枚</w:t>
      </w:r>
      <w:r w:rsidR="000817A0" w:rsidRPr="003A204A">
        <w:rPr>
          <w:rFonts w:ascii="PMingLiU" w:eastAsia="PMingLiU" w:hAnsi="PMingLiU" w:hint="eastAsia"/>
          <w:sz w:val="24"/>
          <w:szCs w:val="24"/>
        </w:rPr>
        <w:t>（炮，破八片）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0817A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以水八升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這附子湯裏面如果把人參換成生薑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就是真武湯</w:t>
      </w:r>
      <w:r w:rsidR="000817A0" w:rsidRPr="003A204A">
        <w:rPr>
          <w:rFonts w:ascii="PMingLiU" w:eastAsia="PMingLiU" w:hAnsi="PMingLiU" w:hint="eastAsia"/>
          <w:sz w:val="24"/>
          <w:szCs w:val="24"/>
        </w:rPr>
        <w:t>。</w:t>
      </w:r>
      <w:r w:rsidRPr="003A204A">
        <w:rPr>
          <w:rFonts w:ascii="PMingLiU" w:eastAsia="PMingLiU" w:hAnsi="PMingLiU" w:hint="eastAsia"/>
          <w:sz w:val="24"/>
          <w:szCs w:val="24"/>
        </w:rPr>
        <w:t>真武湯的時候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白朮和茯苓的劑量不一樣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附子湯裏面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白朮如果是四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茯苓就是三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白朮比茯苓重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所以重在健脾上面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真武湯裏面茯苓重用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白朮比較少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因為真武湯是小便不利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所以真武湯是水結下焦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這水在走的時候要靠生薑</w:t>
      </w:r>
      <w:r w:rsidR="000817A0" w:rsidRPr="003A204A">
        <w:rPr>
          <w:rFonts w:ascii="PMingLiU" w:eastAsia="PMingLiU" w:hAnsi="PMingLiU" w:hint="eastAsia"/>
          <w:sz w:val="24"/>
          <w:szCs w:val="24"/>
        </w:rPr>
        <w:t>、</w:t>
      </w:r>
      <w:r w:rsidRPr="003A204A">
        <w:rPr>
          <w:rFonts w:ascii="PMingLiU" w:eastAsia="PMingLiU" w:hAnsi="PMingLiU" w:hint="eastAsia"/>
          <w:sz w:val="24"/>
          <w:szCs w:val="24"/>
        </w:rPr>
        <w:t>附子</w:t>
      </w:r>
      <w:r w:rsidR="000817A0" w:rsidRPr="003A204A">
        <w:rPr>
          <w:rFonts w:ascii="PMingLiU" w:eastAsia="PMingLiU" w:hAnsi="PMingLiU" w:hint="eastAsia"/>
          <w:sz w:val="24"/>
          <w:szCs w:val="24"/>
        </w:rPr>
        <w:t>，</w:t>
      </w:r>
      <w:r w:rsidRPr="003A204A">
        <w:rPr>
          <w:rFonts w:ascii="PMingLiU" w:eastAsia="PMingLiU" w:hAnsi="PMingLiU" w:hint="eastAsia"/>
          <w:sz w:val="24"/>
          <w:szCs w:val="24"/>
        </w:rPr>
        <w:t>把胃裏面的水排掉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因為生薑能散水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然後茯苓把水利出去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所以把人參拿掉。虛寒疼痛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全身骨節痠痛的時候用附子湯。</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0817A0" w:rsidRPr="003A204A">
        <w:rPr>
          <w:rFonts w:ascii="PMingLiU" w:eastAsia="PMingLiU" w:hAnsi="PMingLiU" w:hint="eastAsia"/>
          <w:sz w:val="24"/>
          <w:szCs w:val="24"/>
        </w:rPr>
        <w:t>，</w:t>
      </w:r>
      <w:r w:rsidR="00896FA8" w:rsidRPr="003A204A">
        <w:rPr>
          <w:rFonts w:ascii="PMingLiU" w:eastAsia="PMingLiU" w:hAnsi="PMingLiU" w:hint="eastAsia"/>
          <w:sz w:val="24"/>
          <w:szCs w:val="24"/>
        </w:rPr>
        <w:t>便膿血者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「桃花湯」主之。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為什麼叫桃花湯？桃花是紅色的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所以桃花湯煮起來整個是鮮紅的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因為裏面有赤石脂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少陰證本來就是陰寒的證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如果病人下利便膿血的時候就變成危證了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本來裏寒很盛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蠕動不行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這時候得到腸炎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感染濾過性病毒便膿血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會變成腸出血或腸穿孔出血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很危險的</w:t>
      </w:r>
      <w:r w:rsidR="000817A0" w:rsidRPr="003A204A">
        <w:rPr>
          <w:rFonts w:ascii="PMingLiU" w:eastAsia="PMingLiU" w:hAnsi="PMingLiU" w:hint="eastAsia"/>
          <w:sz w:val="24"/>
          <w:szCs w:val="24"/>
        </w:rPr>
        <w:t>。</w:t>
      </w:r>
      <w:r w:rsidRPr="003A204A">
        <w:rPr>
          <w:rFonts w:ascii="PMingLiU" w:eastAsia="PMingLiU" w:hAnsi="PMingLiU" w:hint="eastAsia"/>
          <w:sz w:val="24"/>
          <w:szCs w:val="24"/>
        </w:rPr>
        <w:t>桃花湯和黃連阿膠湯剛好相反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黃連阿膠湯是熱往上衝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所以心中煩不得臥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造成病人睡不著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熱就是發炎壞死的東西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如果熱往下走就是桃花湯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造成病人下利帶血。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桃花湯是「裏寒下血」的時候用的。下利分熱利、寒利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最輕的一般的熱利用葛芩連湯可以治好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還有黃芩湯都是熱利用的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桃花湯是裏寒下利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也是受到感染而來的。</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桃花湯方</w:t>
      </w:r>
      <w:r w:rsidR="000817A0"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赤石脂一斤</w:t>
      </w:r>
      <w:r w:rsidR="000817A0" w:rsidRPr="003A204A">
        <w:rPr>
          <w:rFonts w:ascii="PMingLiU" w:eastAsia="PMingLiU" w:hAnsi="PMingLiU" w:hint="eastAsia"/>
          <w:sz w:val="24"/>
          <w:szCs w:val="24"/>
        </w:rPr>
        <w:t>（一半全用，一半篩末）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粳米一升</w:t>
      </w:r>
      <w:r w:rsidR="000817A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以水半升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煮米令熟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納赤石脂</w:t>
      </w:r>
      <w:r w:rsidR="000564CA" w:rsidRPr="003A204A">
        <w:rPr>
          <w:rFonts w:ascii="PMingLiU" w:eastAsia="PMingLiU" w:hAnsi="PMingLiU" w:hint="eastAsia"/>
          <w:sz w:val="24"/>
          <w:szCs w:val="24"/>
        </w:rPr>
        <w:t>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方寸匕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餘勿服。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赤石脂胖子用五錢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因為裏寒所以用乾薑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乾薑溫中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為什麼不用人參？因為人參是補津液的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用人參時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腸裏面的病毒會不出來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所以用粳米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能生津就好了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不要把它固住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粳米放一杓就好了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不要煮成糯米飯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赤石脂一半打碎生用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一半跟著藥一起煮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湯煮好再放赤石脂的粉末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赤石脂生用就是要把藥整個固澀在腸胃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讓腸子固住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不再下利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消炎的力量很強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一劑下去就不再下利了。</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三二一．</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二三日至四五日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便膿血者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「桃花湯」主之。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這是發炎的太嚴重了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到後來肚子都痛了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外證是肚子痛了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裏面腸子已經破了</w:t>
      </w:r>
      <w:r w:rsidR="000817A0"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因為膀胱裏面的水都從大便走了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太陽篇介紹豬苓湯的時候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張仲景說如果利不止的時候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利小便就好了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反過來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水從大腸出來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也會小便不利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所以還是桃花湯主之。</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三二二．</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下利便膿血者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可「刺」。</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刺「關元」穴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「關元」是止下利很好的穴道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為什麼不用灸？因為裏面已經腸炎了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再灸會增熱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造成病毒蠕動的更快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散播的更快。</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三二三．</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煩躁欲死者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「吳茱萸湯」主之。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吳茱萸湯是止吐的聖藥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這就是少陰證從太陰進入少陰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少陰證沒好將進入厥陰的現象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少陰證已經是很虛了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快到厥陰的時候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肝臟的血要出來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人最後的免疫系統要作最後的抵抗之前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在要出來還沒出來的時候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這時候要把肝臟的血逼出來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肝就膨脹起來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所以肝臟一腫起來頂到胃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胃受壓迫就吐</w:t>
      </w:r>
      <w:r w:rsidR="00C008BD" w:rsidRPr="003A204A">
        <w:rPr>
          <w:rFonts w:ascii="PMingLiU" w:eastAsia="PMingLiU" w:hAnsi="PMingLiU" w:hint="eastAsia"/>
          <w:sz w:val="24"/>
          <w:szCs w:val="24"/>
        </w:rPr>
        <w:t>，</w:t>
      </w:r>
      <w:r w:rsidR="000564CA" w:rsidRPr="003A204A">
        <w:rPr>
          <w:rFonts w:ascii="PMingLiU" w:eastAsia="PMingLiU" w:hAnsi="PMingLiU" w:hint="eastAsia"/>
          <w:sz w:val="24"/>
          <w:szCs w:val="24"/>
        </w:rPr>
        <w:t>「</w:t>
      </w:r>
      <w:r w:rsidRPr="003A204A">
        <w:rPr>
          <w:rFonts w:ascii="PMingLiU" w:eastAsia="PMingLiU" w:hAnsi="PMingLiU" w:hint="eastAsia"/>
          <w:sz w:val="24"/>
          <w:szCs w:val="24"/>
        </w:rPr>
        <w:t>手足厥冷</w:t>
      </w:r>
      <w:r w:rsidR="000564C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因為血虛掉了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因為少陰證到後來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沒有造血的功能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所以這時候手腳一定是冰冷</w:t>
      </w:r>
      <w:r w:rsidR="000564CA" w:rsidRPr="003A204A">
        <w:rPr>
          <w:rFonts w:ascii="PMingLiU" w:eastAsia="PMingLiU" w:hAnsi="PMingLiU" w:hint="eastAsia"/>
          <w:sz w:val="24"/>
          <w:szCs w:val="24"/>
        </w:rPr>
        <w:t>。「</w:t>
      </w:r>
      <w:r w:rsidRPr="003A204A">
        <w:rPr>
          <w:rFonts w:ascii="PMingLiU" w:eastAsia="PMingLiU" w:hAnsi="PMingLiU" w:hint="eastAsia"/>
          <w:sz w:val="24"/>
          <w:szCs w:val="24"/>
        </w:rPr>
        <w:t>煩躁欲死者</w:t>
      </w:r>
      <w:r w:rsidR="000564C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因為東西吃不下去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一直噁心想吐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情緒一定不好的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因為熱在上面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本來食物因為胃的蠕動應該往下走的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胃的氣就往上跑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所以吳茱萸湯主之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吐的很厲害的時候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開吳茱萸湯去止嘔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吃人參、甘草、大棗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把吐過傷到的津液補回去。</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三二四．</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「豬膚湯」主之。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病人有下利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豬膚湯主之。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豬膚湯方</w:t>
      </w:r>
      <w:r w:rsidR="000817A0"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豬膚一斤</w:t>
      </w:r>
      <w:r w:rsidR="000817A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一味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加白蜜一升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白粉五合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熬香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和令相得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溫分六服。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單味的藥去煮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加蜂蜜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再加白粉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就是米粉。豬皮加白蜜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都是能增補我們的胰液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米粉能助胃消化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米已經打碎成粉了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如果再不能消化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此人就差不多了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加蜂蜜就是健脾胃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甜的入脾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脾包含了胰。</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像少陰證會有</w:t>
      </w:r>
      <w:r w:rsidR="000564CA"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咽痛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w:t>
      </w:r>
      <w:r w:rsidR="000564CA" w:rsidRPr="003A204A">
        <w:rPr>
          <w:rFonts w:ascii="PMingLiU" w:eastAsia="PMingLiU" w:hAnsi="PMingLiU" w:hint="eastAsia"/>
          <w:sz w:val="24"/>
          <w:szCs w:val="24"/>
        </w:rPr>
        <w:t>」</w:t>
      </w:r>
      <w:r w:rsidRPr="003A204A">
        <w:rPr>
          <w:rFonts w:ascii="PMingLiU" w:eastAsia="PMingLiU" w:hAnsi="PMingLiU" w:hint="eastAsia"/>
          <w:sz w:val="24"/>
          <w:szCs w:val="24"/>
        </w:rPr>
        <w:t>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就是陰虛掉了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裏面功能沒有了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肺裏熱往上跑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跑到上面來就是喉嚨痛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跑到下面就是下利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但是又不像桃花湯全部在下面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又不像黃連阿膠湯全部在上面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病毒分開來的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所以並沒有便膿血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因為熱往兩邊跑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所以用豬膚湯主之。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喉嚨痛有幾種處理的方式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像太陽傷寒表證的喉嚨痛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吃桂枝湯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感冒好了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喉嚨也好了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不用吃喉嚨藥</w:t>
      </w:r>
      <w:r w:rsidR="000817A0" w:rsidRPr="003A204A">
        <w:rPr>
          <w:rFonts w:ascii="PMingLiU" w:eastAsia="PMingLiU" w:hAnsi="PMingLiU" w:hint="eastAsia"/>
          <w:sz w:val="24"/>
          <w:szCs w:val="24"/>
        </w:rPr>
        <w:t>。</w:t>
      </w:r>
      <w:r w:rsidRPr="003A204A">
        <w:rPr>
          <w:rFonts w:ascii="PMingLiU" w:eastAsia="PMingLiU" w:hAnsi="PMingLiU" w:hint="eastAsia"/>
          <w:sz w:val="24"/>
          <w:szCs w:val="24"/>
        </w:rPr>
        <w:t>陽明篇也有喉嚨痛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下焦燥熱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燥氣往上衝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衝到腦裏就是手足躁擾、發狂奔走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衝到喉嚨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這時候吃喉嚨藥沒有用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把大便清出來就好了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現在的豬膚湯是治療少陰證的喉嚨痛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後面還有甘草湯也是治療喉嚨痛的。</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三二五．</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二三日咽痛者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可與「甘草湯」</w:t>
      </w:r>
      <w:r w:rsidR="000817A0" w:rsidRPr="003A204A">
        <w:rPr>
          <w:rFonts w:ascii="PMingLiU" w:eastAsia="PMingLiU" w:hAnsi="PMingLiU" w:hint="eastAsia"/>
          <w:sz w:val="24"/>
          <w:szCs w:val="24"/>
        </w:rPr>
        <w:t>。</w:t>
      </w:r>
      <w:r w:rsidR="00896FA8" w:rsidRPr="003A204A">
        <w:rPr>
          <w:rFonts w:ascii="PMingLiU" w:eastAsia="PMingLiU" w:hAnsi="PMingLiU" w:hint="eastAsia"/>
          <w:sz w:val="24"/>
          <w:szCs w:val="24"/>
        </w:rPr>
        <w:t>不差者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與「桔梗湯」。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所謂少陰病摸他的脈一定很微細</w:t>
      </w:r>
      <w:r w:rsidR="00C008BD" w:rsidRPr="003A204A">
        <w:rPr>
          <w:rFonts w:ascii="PMingLiU" w:eastAsia="PMingLiU" w:hAnsi="PMingLiU" w:hint="eastAsia"/>
          <w:sz w:val="24"/>
          <w:szCs w:val="24"/>
        </w:rPr>
        <w:t>，</w:t>
      </w:r>
      <w:r w:rsidR="000564CA" w:rsidRPr="003A204A">
        <w:rPr>
          <w:rFonts w:ascii="PMingLiU" w:eastAsia="PMingLiU" w:hAnsi="PMingLiU" w:hint="eastAsia"/>
          <w:sz w:val="24"/>
          <w:szCs w:val="24"/>
        </w:rPr>
        <w:t>「</w:t>
      </w:r>
      <w:r w:rsidRPr="003A204A">
        <w:rPr>
          <w:rFonts w:ascii="PMingLiU" w:eastAsia="PMingLiU" w:hAnsi="PMingLiU" w:hint="eastAsia"/>
          <w:sz w:val="24"/>
          <w:szCs w:val="24"/>
        </w:rPr>
        <w:t>二三日咽痛者</w:t>
      </w:r>
      <w:r w:rsidR="000564C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單純咽痛的可與甘草湯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就是單味的甘草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用甘草解毒就好了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這喉嚨痛是因為陽熱衝到喉嚨來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如果是在胸腔的話是黃連阿膠湯</w:t>
      </w:r>
      <w:r w:rsidR="000564CA" w:rsidRPr="003A204A">
        <w:rPr>
          <w:rFonts w:ascii="PMingLiU" w:eastAsia="PMingLiU" w:hAnsi="PMingLiU" w:hint="eastAsia"/>
          <w:sz w:val="24"/>
          <w:szCs w:val="24"/>
        </w:rPr>
        <w:t>。「</w:t>
      </w:r>
      <w:r w:rsidRPr="003A204A">
        <w:rPr>
          <w:rFonts w:ascii="PMingLiU" w:eastAsia="PMingLiU" w:hAnsi="PMingLiU" w:hint="eastAsia"/>
          <w:sz w:val="24"/>
          <w:szCs w:val="24"/>
        </w:rPr>
        <w:t>不差者</w:t>
      </w:r>
      <w:r w:rsidR="000564CA"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吃了甘草湯沒好的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一定是有痰在裏面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痰在最高的地方會加桔梗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前面的甘草湯加桔梗就好了。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甘草湯方</w:t>
      </w:r>
      <w:r w:rsidR="000817A0"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甘草二兩</w:t>
      </w:r>
      <w:r w:rsidR="000817A0"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一味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日二服。</w:t>
      </w:r>
    </w:p>
    <w:p w:rsidR="000564CA"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桔梗湯方：</w:t>
      </w:r>
    </w:p>
    <w:p w:rsidR="000564CA" w:rsidRPr="003A204A" w:rsidRDefault="000564CA"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桔梗一兩，甘草二兩。</w:t>
      </w:r>
    </w:p>
    <w:p w:rsidR="000564CA" w:rsidRPr="003A204A" w:rsidRDefault="000564CA"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上二味，以水三升，煮取一升，去滓，分溫再服。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如果單味藥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開一兩</w:t>
      </w:r>
      <w:r w:rsidR="000817A0" w:rsidRPr="003A204A">
        <w:rPr>
          <w:rFonts w:ascii="PMingLiU" w:eastAsia="PMingLiU" w:hAnsi="PMingLiU" w:hint="eastAsia"/>
          <w:sz w:val="24"/>
          <w:szCs w:val="24"/>
        </w:rPr>
        <w:t>、</w:t>
      </w:r>
      <w:r w:rsidRPr="003A204A">
        <w:rPr>
          <w:rFonts w:ascii="PMingLiU" w:eastAsia="PMingLiU" w:hAnsi="PMingLiU" w:hint="eastAsia"/>
          <w:sz w:val="24"/>
          <w:szCs w:val="24"/>
        </w:rPr>
        <w:t>二兩沒有關係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桔梗一。為什麼喉嚨痛會伴隨著痰飲？因為喉嚨是肺的開口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也是胃的開口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所以喉嚨和氣管和食道都結在一起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如果喉嚨痛就是腫起來了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腫起來氣行就不是很順暢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很多熱氣就慢慢囤積在這裏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就會生很多黏液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就會造成痰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有痰的時候靠桔梗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桔梗湯能宣肺化痰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《金匱》裏面只有兩個排膿湯方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其一就是甘草桔梗湯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所以這膿肯定是肺裏面化膿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肺裏面痰太多了</w:t>
      </w:r>
      <w:r w:rsidR="00496C2C" w:rsidRPr="003A204A">
        <w:rPr>
          <w:rFonts w:ascii="PMingLiU" w:eastAsia="PMingLiU" w:hAnsi="PMingLiU" w:hint="eastAsia"/>
          <w:sz w:val="24"/>
          <w:szCs w:val="24"/>
        </w:rPr>
        <w:t>。</w:t>
      </w:r>
      <w:r w:rsidRPr="003A204A">
        <w:rPr>
          <w:rFonts w:ascii="PMingLiU" w:eastAsia="PMingLiU" w:hAnsi="PMingLiU" w:hint="eastAsia"/>
          <w:sz w:val="24"/>
          <w:szCs w:val="24"/>
        </w:rPr>
        <w:t>第二當歸赤小豆散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用來治痔瘡化膿</w:t>
      </w:r>
      <w:r w:rsidR="00496C2C" w:rsidRPr="003A204A">
        <w:rPr>
          <w:rFonts w:ascii="PMingLiU" w:eastAsia="PMingLiU" w:hAnsi="PMingLiU" w:hint="eastAsia"/>
          <w:sz w:val="24"/>
          <w:szCs w:val="24"/>
        </w:rPr>
        <w:t>，</w:t>
      </w:r>
      <w:r w:rsidRPr="003A204A">
        <w:rPr>
          <w:rFonts w:ascii="PMingLiU" w:eastAsia="PMingLiU" w:hAnsi="PMingLiU" w:hint="eastAsia"/>
          <w:sz w:val="24"/>
          <w:szCs w:val="24"/>
        </w:rPr>
        <w:t>另外是薏苡附子敗醬散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這湯方是已經轉化成腹膜炎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盲腸炎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大黃牡丹皮湯來不及煮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轉成腹膜炎的時候用的。</w:t>
      </w:r>
    </w:p>
    <w:p w:rsidR="00896FA8" w:rsidRPr="003A204A" w:rsidRDefault="000564CA"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三二六．</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咽中傷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生瘡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不能語言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聲不出者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「苦酒湯」主之。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喉嚨痛的現象再進一步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嚴重到生瘡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不能語言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聲不出者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這時候桔梗甘草湯已經來不及了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要用苦酒湯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苦酒就是醋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為什麼叫苦酒？酒變成酸的就是醋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酒不好喝就是苦酒。</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苦酒湯方</w:t>
      </w:r>
      <w:r w:rsidR="00496C2C" w:rsidRPr="003A204A">
        <w:rPr>
          <w:rFonts w:ascii="PMingLiU" w:eastAsia="PMingLiU" w:hAnsi="PMingLiU" w:hint="eastAsia"/>
          <w:sz w:val="24"/>
          <w:szCs w:val="24"/>
        </w:rPr>
        <w:t>：</w:t>
      </w:r>
    </w:p>
    <w:p w:rsidR="000564CA"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半夏十四枚</w:t>
      </w:r>
      <w:r w:rsidR="00496C2C" w:rsidRPr="003A204A">
        <w:rPr>
          <w:rFonts w:ascii="PMingLiU" w:eastAsia="PMingLiU" w:hAnsi="PMingLiU" w:hint="eastAsia"/>
          <w:sz w:val="24"/>
          <w:szCs w:val="24"/>
        </w:rPr>
        <w:t>（洗破，如棗核大）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雞子十枚</w:t>
      </w:r>
      <w:r w:rsidR="00496C2C" w:rsidRPr="003A204A">
        <w:rPr>
          <w:rFonts w:ascii="PMingLiU" w:eastAsia="PMingLiU" w:hAnsi="PMingLiU" w:hint="eastAsia"/>
          <w:sz w:val="24"/>
          <w:szCs w:val="24"/>
        </w:rPr>
        <w:t>（去黃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內上苦酒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著雞子殼中</w:t>
      </w:r>
      <w:r w:rsidR="00496C2C"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二味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納半夏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著苦酒中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以雞子破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置刀環中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安火上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令三沸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少少含嚥之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更作三劑。</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半夏用生半夏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拿一顆兩顆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嚴重的拿二顆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熟半夏沒有用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洗生半夏的時候把生半夏戳破</w:t>
      </w:r>
      <w:r w:rsidR="00496C2C" w:rsidRPr="003A204A">
        <w:rPr>
          <w:rFonts w:ascii="PMingLiU" w:eastAsia="PMingLiU" w:hAnsi="PMingLiU" w:hint="eastAsia"/>
          <w:sz w:val="24"/>
          <w:szCs w:val="24"/>
        </w:rPr>
        <w:t>。</w:t>
      </w:r>
      <w:r w:rsidRPr="003A204A">
        <w:rPr>
          <w:rFonts w:ascii="PMingLiU" w:eastAsia="PMingLiU" w:hAnsi="PMingLiU" w:hint="eastAsia"/>
          <w:sz w:val="24"/>
          <w:szCs w:val="24"/>
        </w:rPr>
        <w:t>雞子就是雞蛋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用鐵架子架著蛋殼</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在火面上燒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蛋殼裏面留一點蛋白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再倒些苦酒湯在裏面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然後生半夏放進去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用打火機在下面燒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燒的時候要看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看蛋殼中蛋清表面起一二個泡泡出來就關火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不要煮太熟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滾一二下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先喝一口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慢慢的喝下去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很衝的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喉嚨開了就好了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在扁桃腺上放血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還有過去有醫生用巴豆與貝母做成巴豆霜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把巴豆霜用管子吹到喉嚨上去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巴豆不要用吃的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用吃的舌頭會破個洞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結果喉嚨還是沒好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喉嚨都閉到了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吞不下東西的時候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像木舌證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也是用這苦酒來讓喉嚨打開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含在嘴巴裏面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沒有吞下去沒關係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針灸的話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在舌頭下方的「金津」「玉液」放血。</w:t>
      </w:r>
    </w:p>
    <w:p w:rsidR="00896FA8" w:rsidRPr="003A204A" w:rsidRDefault="004C3D39"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《金鑑》</w:t>
      </w:r>
      <w:r w:rsidR="00896FA8" w:rsidRPr="003A204A">
        <w:rPr>
          <w:rFonts w:ascii="PMingLiU" w:eastAsia="PMingLiU" w:hAnsi="PMingLiU" w:hint="eastAsia"/>
          <w:sz w:val="24"/>
          <w:szCs w:val="24"/>
        </w:rPr>
        <w:t>曰</w:t>
      </w:r>
      <w:r w:rsidR="0049194B" w:rsidRPr="003A204A">
        <w:rPr>
          <w:rFonts w:ascii="PMingLiU" w:eastAsia="PMingLiU" w:hAnsi="PMingLiU" w:hint="eastAsia"/>
          <w:sz w:val="24"/>
          <w:szCs w:val="24"/>
        </w:rPr>
        <w:t>：</w:t>
      </w:r>
      <w:r w:rsidR="00896FA8" w:rsidRPr="003A204A">
        <w:rPr>
          <w:rFonts w:ascii="PMingLiU" w:eastAsia="PMingLiU" w:hAnsi="PMingLiU" w:hint="eastAsia"/>
          <w:sz w:val="24"/>
          <w:szCs w:val="24"/>
        </w:rPr>
        <w:t>『「半夏」滌涎</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「蛋清」斂瘡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「苦酒」消腫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則咽清而</w:t>
      </w:r>
      <w:r w:rsidR="00E31588" w:rsidRPr="003A204A">
        <w:rPr>
          <w:rFonts w:ascii="PMingLiU" w:eastAsia="PMingLiU" w:hAnsi="PMingLiU" w:hint="eastAsia"/>
          <w:sz w:val="24"/>
          <w:szCs w:val="24"/>
        </w:rPr>
        <w:t>聲</w:t>
      </w:r>
      <w:r w:rsidR="00896FA8" w:rsidRPr="003A204A">
        <w:rPr>
          <w:rFonts w:ascii="PMingLiU" w:eastAsia="PMingLiU" w:hAnsi="PMingLiU" w:hint="eastAsia"/>
          <w:sz w:val="24"/>
          <w:szCs w:val="24"/>
        </w:rPr>
        <w:t>出矣。』用半夏來去痰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蛋清來收斂瘡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利用蛋清的潤滑收他的瘡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因為苦酒湯攻下去的時候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喉嚨會破掉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所以火不能太熱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太熱就變成蛋白了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苦酒來消腫。</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三二七．</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「半夏散」及「湯」主之。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半夏散及湯方</w:t>
      </w:r>
      <w:r w:rsidR="00496C2C" w:rsidRPr="003A204A">
        <w:rPr>
          <w:rFonts w:ascii="PMingLiU" w:eastAsia="PMingLiU" w:hAnsi="PMingLiU" w:hint="eastAsia"/>
          <w:sz w:val="24"/>
          <w:szCs w:val="24"/>
        </w:rPr>
        <w:t>：</w:t>
      </w:r>
    </w:p>
    <w:p w:rsidR="00E3158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半夏</w:t>
      </w:r>
      <w:r w:rsidR="00496C2C" w:rsidRPr="003A204A">
        <w:rPr>
          <w:rFonts w:ascii="PMingLiU" w:eastAsia="PMingLiU" w:hAnsi="PMingLiU" w:hint="eastAsia"/>
          <w:sz w:val="24"/>
          <w:szCs w:val="24"/>
        </w:rPr>
        <w:t>（洗）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w:t>
      </w:r>
      <w:r w:rsidR="00496C2C" w:rsidRPr="003A204A">
        <w:rPr>
          <w:rFonts w:ascii="PMingLiU" w:eastAsia="PMingLiU" w:hAnsi="PMingLiU" w:hint="eastAsia"/>
          <w:sz w:val="24"/>
          <w:szCs w:val="24"/>
        </w:rPr>
        <w:t>（去皮）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w:t>
      </w:r>
      <w:r w:rsidR="00496C2C"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以上各等分</w:t>
      </w:r>
      <w:r w:rsidR="00496C2C" w:rsidRPr="003A204A">
        <w:rPr>
          <w:rFonts w:ascii="PMingLiU" w:eastAsia="PMingLiU" w:hAnsi="PMingLiU" w:hint="eastAsia"/>
          <w:sz w:val="24"/>
          <w:szCs w:val="24"/>
        </w:rPr>
        <w:t>。</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以上二味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各別搗篩已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合治之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白飲和服方寸匕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若不能散服者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以水一升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煎七沸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內散兩方寸匕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更煎三沸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下火令小冷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少少嚥之。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這就是少陰證的喉痛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少陰證的時候本身又有中風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本來少陰證得到了一段時間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津液本來就不足了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因為裏面陰虛很盛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沒有辦法有正常的津液給喉嚨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這時候用桂枝來去風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用甘草、半夏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這就是有少陰證的同時得到有表證的時候用的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就是帶有傷寒感冒的時候用的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這三味等分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白飲就是米湯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不能服散用湯劑也可以。</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三二八．</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「白通湯」主之。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白通湯方</w:t>
      </w:r>
      <w:r w:rsidR="00496C2C" w:rsidRPr="003A204A">
        <w:rPr>
          <w:rFonts w:ascii="PMingLiU" w:eastAsia="PMingLiU" w:hAnsi="PMingLiU" w:hint="eastAsia"/>
          <w:sz w:val="24"/>
          <w:szCs w:val="24"/>
        </w:rPr>
        <w:t>：</w:t>
      </w:r>
    </w:p>
    <w:p w:rsidR="00E3158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蔥白四莖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496C2C" w:rsidRPr="003A204A">
        <w:rPr>
          <w:rFonts w:ascii="PMingLiU" w:eastAsia="PMingLiU" w:hAnsi="PMingLiU" w:hint="eastAsia"/>
          <w:sz w:val="24"/>
          <w:szCs w:val="24"/>
        </w:rPr>
        <w:t>（生用，去皮破八片）。</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白通湯用蔥白、乾薑、附子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附子生用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用生附的時候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一定是和乾薑並用的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炮附一定是和生薑並用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生附和乾薑能溫經散寒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力量能達到表上面去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從神經血脈一直到四肢末稍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炮附和生薑能去裏寒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尤其是中焦、下焦裏面的寒水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所以生薑有利水的功能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炮附能去寒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所以現在白通湯的目的就是要溫經散寒。</w:t>
      </w:r>
    </w:p>
    <w:p w:rsidR="00896FA8" w:rsidRPr="003A204A" w:rsidRDefault="00E3158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少陰病的人會下利就是裏虛掉了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什麼時機用白通湯？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第一</w:t>
      </w:r>
      <w:r w:rsidR="0049194B" w:rsidRPr="003A204A">
        <w:rPr>
          <w:rFonts w:ascii="PMingLiU" w:eastAsia="PMingLiU" w:hAnsi="PMingLiU" w:hint="eastAsia"/>
          <w:sz w:val="24"/>
          <w:szCs w:val="24"/>
        </w:rPr>
        <w:t>：</w:t>
      </w:r>
      <w:r w:rsidRPr="003A204A">
        <w:rPr>
          <w:rFonts w:ascii="PMingLiU" w:eastAsia="PMingLiU" w:hAnsi="PMingLiU" w:hint="eastAsia"/>
          <w:sz w:val="24"/>
          <w:szCs w:val="24"/>
        </w:rPr>
        <w:t>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會用到四逆湯一定是手腳冰冷了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可是四逆湯的主證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是腸胃裏面的熱能沒有辦法達到四肢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簡單講就是「中陽不振」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中焦的陽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脾胃的功能不好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w:t>
      </w:r>
      <w:r w:rsidR="00E31588" w:rsidRPr="003A204A">
        <w:rPr>
          <w:rFonts w:ascii="PMingLiU" w:eastAsia="PMingLiU" w:hAnsi="PMingLiU" w:hint="eastAsia"/>
          <w:sz w:val="24"/>
          <w:szCs w:val="24"/>
        </w:rPr>
        <w:t>胃</w:t>
      </w:r>
      <w:r w:rsidRPr="003A204A">
        <w:rPr>
          <w:rFonts w:ascii="PMingLiU" w:eastAsia="PMingLiU" w:hAnsi="PMingLiU" w:hint="eastAsia"/>
          <w:sz w:val="24"/>
          <w:szCs w:val="24"/>
        </w:rPr>
        <w:t>口不好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舌苔白白的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脾胃沒有熱度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所以造成手腳冰冷的就是用四逆湯。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第二</w:t>
      </w:r>
      <w:r w:rsidR="0049194B" w:rsidRPr="003A204A">
        <w:rPr>
          <w:rFonts w:ascii="PMingLiU" w:eastAsia="PMingLiU" w:hAnsi="PMingLiU" w:hint="eastAsia"/>
          <w:sz w:val="24"/>
          <w:szCs w:val="24"/>
        </w:rPr>
        <w:t>：</w:t>
      </w:r>
      <w:r w:rsidRPr="003A204A">
        <w:rPr>
          <w:rFonts w:ascii="PMingLiU" w:eastAsia="PMingLiU" w:hAnsi="PMingLiU" w:hint="eastAsia"/>
          <w:sz w:val="24"/>
          <w:szCs w:val="24"/>
        </w:rPr>
        <w:t>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附子湯在用的時候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表裏皆寒且虛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連陽都不足了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所以附子湯可以補陽的不足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如果是表寒裏虛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陽氣很足的時候都是小青龍湯證。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第三就是白通湯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是陰盛在下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虛陽在上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白通湯的目的是讓上下通達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所以少陰證下利的時候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因為裏寒太盛了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上焦的胸陽、心陽沒有辦法往下走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結果下焦的陽不足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上面的陽下不來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變成上面是熱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下面是寒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下面的腸胃沒有蠕動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東西就壞死掉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造成不斷的下利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這時候就要用白通湯。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白通湯裏面的蔥白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只用蔥的白莖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和乾薑、附子一起煮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因為沒有炙甘草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所以藥一下去的時候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沒有阻礙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一下去就能把上焦的陽往下帶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乾薑來溫中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生附能行到表面上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能把腸胃的蠕動加速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讓血行到四肢上去。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通脈四逆湯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就是陰盛於內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陽隔於外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摸病人微發熱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可是舌苔伸出來全部是白的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就是表熱裏寒</w:t>
      </w:r>
      <w:r w:rsidR="00004552" w:rsidRPr="003A204A">
        <w:rPr>
          <w:rFonts w:ascii="PMingLiU" w:eastAsia="PMingLiU" w:hAnsi="PMingLiU" w:hint="eastAsia"/>
          <w:sz w:val="24"/>
          <w:szCs w:val="24"/>
        </w:rPr>
        <w:t>。</w:t>
      </w:r>
      <w:r w:rsidRPr="003A204A">
        <w:rPr>
          <w:rFonts w:ascii="PMingLiU" w:eastAsia="PMingLiU" w:hAnsi="PMingLiU" w:hint="eastAsia"/>
          <w:sz w:val="24"/>
          <w:szCs w:val="24"/>
        </w:rPr>
        <w:t>如果前面是太陽證的話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要開解表的藥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也要開去裏寒的藥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如果少陰證的時候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少陰證的表熱是假象的熱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病人的體能快被陰趕出去了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所以脈已經很微細了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這時候要開通脈四逆湯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能打通他全身的血脈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所以通脈就是通達內外。通脈四逆湯和四逆湯的區別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病人的脈都是微細的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但是四逆湯只胃陽虛而已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所以四逆湯的病人手腳冰冷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通脈四逆湯的病人手腳熱的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但是脈都快沒了。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所以上下不能通的時候用「白通湯」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全身都虛寒的時候靠「附子湯」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內外陰陽不能協和的時候用「通脈四逆湯」。</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三二九．</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與「白通湯」。利不止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厥逆無脈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乾嘔煩者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「白通加豬膽汁湯」主之。服湯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脈暴出者死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微續者生。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這時候已經很危險了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所以白通加豬膽汁湯主之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很多傷寒、瘧疾、霍亂後期就是這樣子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拉到沒有東西拉了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腸胃整個停滯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這時候為什麼病人會有乾嘔煩者？只剩一點點的生命力了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病人完全虛掉了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虛掉的時候會有煩躁的現象。</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白通加豬膽汁湯方</w:t>
      </w:r>
      <w:r w:rsidR="00004552" w:rsidRPr="003A204A">
        <w:rPr>
          <w:rFonts w:ascii="PMingLiU" w:eastAsia="PMingLiU" w:hAnsi="PMingLiU" w:hint="eastAsia"/>
          <w:sz w:val="24"/>
          <w:szCs w:val="24"/>
        </w:rPr>
        <w:t>：</w:t>
      </w:r>
    </w:p>
    <w:p w:rsidR="00E3158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蔥白四莖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乾薑一兩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004552" w:rsidRPr="003A204A">
        <w:rPr>
          <w:rFonts w:ascii="PMingLiU" w:eastAsia="PMingLiU" w:hAnsi="PMingLiU" w:hint="eastAsia"/>
          <w:sz w:val="24"/>
          <w:szCs w:val="24"/>
        </w:rPr>
        <w:t>（生用，去皮破八片）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人尿五合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豬膽汁一合</w:t>
      </w:r>
      <w:r w:rsidR="00004552"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納膽汁、人尿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和令相得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若無膽亦可用。</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白通加豬膽汁湯就是白通湯加豬膽汁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過去的看法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這已經是很危險的時候了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陰陽相隔了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不管原因是什麼病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照理說脈微弱下利病人應該虛掉了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這是逆證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脈證不合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有的人只剩一口氣了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摸他脈一息十至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這人快死了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很多癌症的病人就是這樣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這時候白通湯下去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必然沒有感覺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為什麼加豬膽汁和人尿？因為這兩個不但有滋補的功能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最重要的是這二個是非</w:t>
      </w:r>
      <w:r w:rsidR="00004552" w:rsidRPr="003A204A">
        <w:rPr>
          <w:rFonts w:ascii="PMingLiU" w:eastAsia="PMingLiU" w:hAnsi="PMingLiU" w:hint="eastAsia"/>
          <w:sz w:val="24"/>
          <w:szCs w:val="24"/>
        </w:rPr>
        <w:t>常</w:t>
      </w:r>
      <w:r w:rsidRPr="003A204A">
        <w:rPr>
          <w:rFonts w:ascii="PMingLiU" w:eastAsia="PMingLiU" w:hAnsi="PMingLiU" w:hint="eastAsia"/>
          <w:sz w:val="24"/>
          <w:szCs w:val="24"/>
        </w:rPr>
        <w:t>陰寒的藥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他能把陰陽相隔的東西打開來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把白通湯引到陰去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尿用童子尿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若無膽亦可用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所以人尿比膽汁重要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用膽汁是為了幫助消化。</w:t>
      </w:r>
    </w:p>
    <w:p w:rsidR="00896FA8" w:rsidRPr="003A204A" w:rsidRDefault="00E3158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脈暴出者死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微續者生</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什麼叫暴出？喝了湯藥以後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如果脈突然跳的很強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這是藥力發出來的脈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不是真正元氣回來的脈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脈微微出來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代表病人收到了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有的人不受藥就完了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受藥的時候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脈會微微的跳起來。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學者到此再學會用白頭翁湯</w:t>
      </w:r>
      <w:r w:rsidR="00004552" w:rsidRPr="003A204A">
        <w:rPr>
          <w:rFonts w:ascii="PMingLiU" w:eastAsia="PMingLiU" w:hAnsi="PMingLiU" w:hint="eastAsia"/>
          <w:sz w:val="24"/>
          <w:szCs w:val="24"/>
        </w:rPr>
        <w:t>、</w:t>
      </w:r>
      <w:r w:rsidRPr="003A204A">
        <w:rPr>
          <w:rFonts w:ascii="PMingLiU" w:eastAsia="PMingLiU" w:hAnsi="PMingLiU" w:hint="eastAsia"/>
          <w:sz w:val="24"/>
          <w:szCs w:val="24"/>
        </w:rPr>
        <w:t>桃花湯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傷寒、瘧疾、霍亂沒有不會治的。</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w:t>
      </w:r>
      <w:r w:rsidR="00896FA8" w:rsidRPr="003A204A">
        <w:rPr>
          <w:rFonts w:ascii="PMingLiU" w:eastAsia="PMingLiU" w:hAnsi="PMingLiU" w:hint="eastAsia"/>
          <w:sz w:val="24"/>
          <w:szCs w:val="24"/>
        </w:rPr>
        <w:t>「少陰病」二三日不已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至四五日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四肢沉重疼痛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自下利者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此為有水氣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其人或咳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或小便利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「真武湯」主之。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不一定看得到的現象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主證是</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四肢沉重疼痛</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少陰病本來就是裏寒很盛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如果小便很正常出來的話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小便一定是白的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四肢很痛就是附子湯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現在小便不利了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已經是水堵在裏面了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屬於虛寒的積水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水通通堵在下焦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下焦腸子裏面的水份太多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腸壁上的血液循環一定不好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所以肚子會痛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這時候用真武湯主之。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生薑二片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用白芍止腹痛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腹痛的原因是因為腸壁上的靜脈血管的血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沒有辦法回流心臟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身上五臟六腑的血通通要回到肝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再從肝的靜脈出來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這時候開白芍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白芍能讓血很快地歸肝。</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真武湯方</w:t>
      </w:r>
      <w:r w:rsidR="0015072F" w:rsidRPr="003A204A">
        <w:rPr>
          <w:rFonts w:ascii="PMingLiU" w:eastAsia="PMingLiU" w:hAnsi="PMingLiU" w:hint="eastAsia"/>
          <w:sz w:val="24"/>
          <w:szCs w:val="24"/>
        </w:rPr>
        <w:t>：</w:t>
      </w:r>
    </w:p>
    <w:p w:rsidR="00E3158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茯苓三兩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附子一枚</w:t>
      </w:r>
      <w:r w:rsidR="0015072F" w:rsidRPr="003A204A">
        <w:rPr>
          <w:rFonts w:ascii="PMingLiU" w:eastAsia="PMingLiU" w:hAnsi="PMingLiU" w:hint="eastAsia"/>
          <w:sz w:val="24"/>
          <w:szCs w:val="24"/>
        </w:rPr>
        <w:t>（</w:t>
      </w:r>
      <w:r w:rsidRPr="003A204A">
        <w:rPr>
          <w:rFonts w:ascii="PMingLiU" w:eastAsia="PMingLiU" w:hAnsi="PMingLiU" w:hint="eastAsia"/>
          <w:sz w:val="24"/>
          <w:szCs w:val="24"/>
        </w:rPr>
        <w:t>炮</w:t>
      </w:r>
      <w:r w:rsidR="0015072F"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五味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以水八升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溫服七合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日二服。</w:t>
      </w:r>
    </w:p>
    <w:p w:rsidR="00896FA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真武湯方加減法</w:t>
      </w:r>
      <w:r w:rsidR="0049194B" w:rsidRPr="003A204A">
        <w:rPr>
          <w:rFonts w:ascii="PMingLiU" w:eastAsia="PMingLiU" w:hAnsi="PMingLiU" w:hint="eastAsia"/>
          <w:sz w:val="24"/>
          <w:szCs w:val="24"/>
        </w:rPr>
        <w:t>：</w:t>
      </w:r>
      <w:r w:rsidRPr="003A204A">
        <w:rPr>
          <w:rFonts w:ascii="PMingLiU" w:eastAsia="PMingLiU" w:hAnsi="PMingLiU" w:hint="eastAsia"/>
          <w:sz w:val="24"/>
          <w:szCs w:val="24"/>
        </w:rPr>
        <w:t>若咳者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加五味子半升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細辛、乾薑各一兩。若小便利者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去茯苓。若下利者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加乾薑二兩。若嘔者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足前成半斤。</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張仲景常常在咳嗽的時候加細辛、五味子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代表這是水飲的咳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水氣往上衝的時候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所以加細辛、五味子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下來再遇到乾薑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水氣就去掉了。如果小便很正常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茯苓就不用了。張仲景在寒利的時候一定用乾薑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所以如果下利很重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加乾薑。嘔吐的很厲害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代表水飲很重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胃裏面有一定的水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過量的時候就會噁心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所以靠生薑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生薑能散胃裏面的水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胃的蠕動不好的時候要靠乾薑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所以生薑、乾薑不一樣？</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三三一．</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裏寒外熱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脈微欲絕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身反不惡寒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其人面色赤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或乾嘔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或咽痛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或利止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脈不出者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「通脈四逆湯」主之。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要內外通達就是用通脈四逆湯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吃進去的食物通通跑掉了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這時候裏寒外熱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就是腸胃通通沒有蠕動了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吃進去的食物直接流出來的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不是大出來的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肛門的口都收不了直接流出來的。</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通脈四逆湯裏重用炙甘草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再加生附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配合乾薑在用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像通脈四逆湯、白通湯、桃花湯大部份都是用在傷寒、霍亂、瘟疫的時候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但有的時候是五苓散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要臨症上辨症論治。</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通脈四逆湯方</w:t>
      </w:r>
      <w:r w:rsidR="0015072F" w:rsidRPr="003A204A">
        <w:rPr>
          <w:rFonts w:ascii="PMingLiU" w:eastAsia="PMingLiU" w:hAnsi="PMingLiU" w:hint="eastAsia"/>
          <w:sz w:val="24"/>
          <w:szCs w:val="24"/>
        </w:rPr>
        <w:t>：</w:t>
      </w:r>
    </w:p>
    <w:p w:rsidR="00E3158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甘草二兩</w:t>
      </w:r>
      <w:r w:rsidR="0015072F" w:rsidRPr="003A204A">
        <w:rPr>
          <w:rFonts w:ascii="PMingLiU" w:eastAsia="PMingLiU" w:hAnsi="PMingLiU" w:hint="eastAsia"/>
          <w:sz w:val="24"/>
          <w:szCs w:val="24"/>
        </w:rPr>
        <w:t>（</w:t>
      </w:r>
      <w:r w:rsidRPr="003A204A">
        <w:rPr>
          <w:rFonts w:ascii="PMingLiU" w:eastAsia="PMingLiU" w:hAnsi="PMingLiU" w:hint="eastAsia"/>
          <w:sz w:val="24"/>
          <w:szCs w:val="24"/>
        </w:rPr>
        <w:t>炙</w:t>
      </w:r>
      <w:r w:rsidR="0015072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附子大者一枚</w:t>
      </w:r>
      <w:r w:rsidR="0015072F" w:rsidRPr="003A204A">
        <w:rPr>
          <w:rFonts w:ascii="PMingLiU" w:eastAsia="PMingLiU" w:hAnsi="PMingLiU" w:hint="eastAsia"/>
          <w:sz w:val="24"/>
          <w:szCs w:val="24"/>
        </w:rPr>
        <w:t>（生用，去皮，破八片）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乾薑三兩</w:t>
      </w:r>
      <w:r w:rsidR="0015072F"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15072F" w:rsidRPr="003A204A">
        <w:rPr>
          <w:rFonts w:ascii="PMingLiU" w:eastAsia="PMingLiU" w:hAnsi="PMingLiU" w:hint="eastAsia"/>
          <w:sz w:val="24"/>
          <w:szCs w:val="24"/>
        </w:rPr>
        <w:t>三味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煮取一升二合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其脈即漸出者愈。非若暴出者之自無而忽有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既有而仍無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如燈火之回燄也。面赤色者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加蔥九莖。腹中痛者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加芍藥二兩。嘔者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加生薑二兩。若咽痛者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去芍藥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加桔梗一兩。利止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脈不出者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去桔梗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加人參二兩。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以水三碗煮一碗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若暴出者之自無而忽有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既有而仍無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有時候又沒有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如燈火之回燄也</w:t>
      </w:r>
      <w:r w:rsidR="0015072F"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面赤色者加蔥九莖</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這時候通脈四逆湯加蔥莖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因為上下相隔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應急的時候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可以通脈四逆湯加白通湯</w:t>
      </w:r>
      <w:r w:rsidR="0015072F"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腹中痛者</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這代表腸裏面的血停滯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這時候要靠白芍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白芍一下去把血帶到肝裏面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肝靜脈的血再回到心臟再換血</w:t>
      </w:r>
      <w:r w:rsidR="0015072F"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若咽痛者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加桔梗一兩</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喉嚨痛的加桔梗</w:t>
      </w:r>
      <w:r w:rsidR="0015072F"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利止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脈不出者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去桔梗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加人參二兩</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為什麼最後加人參？如果病人的胃氣能恢復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病人就還有救。</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三三二．</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其人或咳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或腹中痛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或泄利下重者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「四逆散」主之。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四逆散裏面有炙甘草、枳實、柴胡、芍藥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實際上四逆散是大柴胡的變方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大柴胡湯裏面把大黃和黃芩拿掉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就變成四逆散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為什麼有四逆散？因為是少陰證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少陰證寒裏較多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發炎的現象比較少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四逆散和四逆湯不一樣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四逆散很輕的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四逆湯很重的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四逆散實際上在臨床上看的時候是膽結石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膽結石的病人手腳冰的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痛的冒冷汗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四肢厥逆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因為是膽結石堵到的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不是腸炎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不是有病毒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所以不用黃芩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也不是大便堵到所以不用大黃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柴胡入少陽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入半表半裏中間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用白芍止腹痛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枳實專門去在十二指腸、胃下方、消化系統剛開始的地方堵到的時候用的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炙甘草讓藥停在上焦。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四逆散用散劑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四味藥等量搗成粉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用米湯來服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如果確定病人是膽結石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四逆散裏面再加滑石、五倍子、海金沙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因為加了滑石大便出來會很快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會有下利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所以治療膽結石的時候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四逆散要飯後吃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飯後吃是為了讓食物頂在下面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藥粉在上面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讓藥盡量入膽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不要走太快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用炙甘草就是不希望藥走太快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再飯後吃就是讓藥停的更久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不然會藥走了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石頭還沒有完全排出來。膽結石的來由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可能是三餐不定時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或者吃得太油膩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結果膽汁沒有正常分泌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膽汁的分泌是來自心臟搏動的壓力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我們治療的時候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用炙甘草來強心</w:t>
      </w:r>
      <w:r w:rsidR="0015072F" w:rsidRPr="003A204A">
        <w:rPr>
          <w:rFonts w:ascii="PMingLiU" w:eastAsia="PMingLiU" w:hAnsi="PMingLiU" w:hint="eastAsia"/>
          <w:sz w:val="24"/>
          <w:szCs w:val="24"/>
        </w:rPr>
        <w:t>，</w:t>
      </w:r>
      <w:r w:rsidRPr="003A204A">
        <w:rPr>
          <w:rFonts w:ascii="PMingLiU" w:eastAsia="PMingLiU" w:hAnsi="PMingLiU" w:hint="eastAsia"/>
          <w:sz w:val="24"/>
          <w:szCs w:val="24"/>
        </w:rPr>
        <w:t>用柴胡通利三焦</w:t>
      </w:r>
      <w:r w:rsidR="0015072F" w:rsidRPr="003A204A">
        <w:rPr>
          <w:rFonts w:ascii="PMingLiU" w:eastAsia="PMingLiU" w:hAnsi="PMingLiU" w:hint="eastAsia"/>
          <w:sz w:val="24"/>
          <w:szCs w:val="24"/>
        </w:rPr>
        <w:t>，</w:t>
      </w:r>
      <w:r w:rsidRPr="003A204A">
        <w:rPr>
          <w:rFonts w:ascii="PMingLiU" w:eastAsia="PMingLiU" w:hAnsi="PMingLiU" w:hint="eastAsia"/>
          <w:sz w:val="24"/>
          <w:szCs w:val="24"/>
        </w:rPr>
        <w:t>用黃芩去除濕熱</w:t>
      </w:r>
      <w:r w:rsidR="0015072F" w:rsidRPr="003A204A">
        <w:rPr>
          <w:rFonts w:ascii="PMingLiU" w:eastAsia="PMingLiU" w:hAnsi="PMingLiU" w:hint="eastAsia"/>
          <w:sz w:val="24"/>
          <w:szCs w:val="24"/>
        </w:rPr>
        <w:t>，</w:t>
      </w:r>
      <w:r w:rsidRPr="003A204A">
        <w:rPr>
          <w:rFonts w:ascii="PMingLiU" w:eastAsia="PMingLiU" w:hAnsi="PMingLiU" w:hint="eastAsia"/>
          <w:sz w:val="24"/>
          <w:szCs w:val="24"/>
        </w:rPr>
        <w:t>用枳實打開膽管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這個處方就已經是治療膽結石的基本處方</w:t>
      </w:r>
      <w:r w:rsidR="0015072F" w:rsidRPr="003A204A">
        <w:rPr>
          <w:rFonts w:ascii="PMingLiU" w:eastAsia="PMingLiU" w:hAnsi="PMingLiU" w:hint="eastAsia"/>
          <w:sz w:val="24"/>
          <w:szCs w:val="24"/>
        </w:rPr>
        <w:t>，</w:t>
      </w:r>
      <w:r w:rsidRPr="003A204A">
        <w:rPr>
          <w:rFonts w:ascii="PMingLiU" w:eastAsia="PMingLiU" w:hAnsi="PMingLiU" w:hint="eastAsia"/>
          <w:sz w:val="24"/>
          <w:szCs w:val="24"/>
        </w:rPr>
        <w:t>我們可以再加上</w:t>
      </w:r>
      <w:r w:rsidR="0015072F" w:rsidRPr="003A204A">
        <w:rPr>
          <w:rFonts w:ascii="PMingLiU" w:eastAsia="PMingLiU" w:hAnsi="PMingLiU" w:hint="eastAsia"/>
          <w:sz w:val="24"/>
          <w:szCs w:val="24"/>
        </w:rPr>
        <w:t>《</w:t>
      </w:r>
      <w:r w:rsidRPr="003A204A">
        <w:rPr>
          <w:rFonts w:ascii="PMingLiU" w:eastAsia="PMingLiU" w:hAnsi="PMingLiU" w:hint="eastAsia"/>
          <w:sz w:val="24"/>
          <w:szCs w:val="24"/>
        </w:rPr>
        <w:t>神農本草經</w:t>
      </w:r>
      <w:r w:rsidR="0015072F" w:rsidRPr="003A204A">
        <w:rPr>
          <w:rFonts w:ascii="PMingLiU" w:eastAsia="PMingLiU" w:hAnsi="PMingLiU" w:hint="eastAsia"/>
          <w:sz w:val="24"/>
          <w:szCs w:val="24"/>
        </w:rPr>
        <w:t>》</w:t>
      </w:r>
      <w:r w:rsidRPr="003A204A">
        <w:rPr>
          <w:rFonts w:ascii="PMingLiU" w:eastAsia="PMingLiU" w:hAnsi="PMingLiU" w:hint="eastAsia"/>
          <w:sz w:val="24"/>
          <w:szCs w:val="24"/>
        </w:rPr>
        <w:t>上面的滑石、五倍子、海金沙等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處方就開好了。</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膽結石的主證</w:t>
      </w:r>
      <w:r w:rsidR="0049194B" w:rsidRPr="003A204A">
        <w:rPr>
          <w:rFonts w:ascii="PMingLiU" w:eastAsia="PMingLiU" w:hAnsi="PMingLiU" w:hint="eastAsia"/>
          <w:sz w:val="24"/>
          <w:szCs w:val="24"/>
        </w:rPr>
        <w:t>：</w:t>
      </w:r>
    </w:p>
    <w:p w:rsidR="00896FA8" w:rsidRPr="003A204A" w:rsidRDefault="0015072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在「陽陵泉」下一寸的「膽結石穴」有壓痛點。</w:t>
      </w:r>
    </w:p>
    <w:p w:rsidR="00896FA8" w:rsidRPr="003A204A" w:rsidRDefault="0015072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痛起來的時候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胸痛徹到背後去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從膽的地方痛到肩膀上去。</w:t>
      </w:r>
    </w:p>
    <w:p w:rsidR="00896FA8" w:rsidRPr="003A204A" w:rsidRDefault="0015072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腹診的時候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膽經的「日月」會有壓痛點。</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四逆散方</w:t>
      </w:r>
      <w:r w:rsidR="0015072F" w:rsidRPr="003A204A">
        <w:rPr>
          <w:rFonts w:ascii="PMingLiU" w:eastAsia="PMingLiU" w:hAnsi="PMingLiU" w:hint="eastAsia"/>
          <w:sz w:val="24"/>
          <w:szCs w:val="24"/>
        </w:rPr>
        <w:t>：</w:t>
      </w:r>
    </w:p>
    <w:p w:rsidR="00E3158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甘草</w:t>
      </w:r>
      <w:r w:rsidR="0015072F"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枳實</w:t>
      </w:r>
      <w:r w:rsidR="0015072F" w:rsidRPr="003A204A">
        <w:rPr>
          <w:rFonts w:ascii="PMingLiU" w:eastAsia="PMingLiU" w:hAnsi="PMingLiU" w:hint="eastAsia"/>
          <w:sz w:val="24"/>
          <w:szCs w:val="24"/>
        </w:rPr>
        <w:t>（破，水漬，炙乾）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柴胡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w:t>
      </w:r>
      <w:r w:rsidR="0015072F"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各十分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搗篩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白飲合服方寸匕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日三服。欬者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加五味子、乾薑各五分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並主下利。悸者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加桂枝五分。小便不利者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加茯苓五分。腹中痛者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加附子一枚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炮令赤。泄利下重者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先以水五升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煮薤白三升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以散三方寸匕納湯方</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煮取一升半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薤白這藥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本身能開肺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肺氣一開的時候下就通了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因為肺和大腸相表裏的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所以有的人便秘吃承氣湯沒有用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實際上是肺氣沒有打開來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思能傷脾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憂能傷肺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常擔心的人「相」會改變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眉毛下方會看到白色的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「眉」底的肉會變成白色的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所以肺病的人可以看到白色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眉毛和肺有關係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眉毛只剩幾根的空殼子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外表穿的很華麗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相書裏面看眉毛很稀落的人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代表這人裏面一無所有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所以掉眉毛和掉頭髮不一樣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頭髮主腎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所以如果能讓憂慮去掉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讓肺開開來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就能讓眉毛長回來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眉毛很長的代表長壽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所以要保持平常心。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如果是肌肉裏面血堵到了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被打傷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肌肉裏面</w:t>
      </w:r>
      <w:r w:rsidR="00E31588" w:rsidRPr="003A204A">
        <w:rPr>
          <w:rFonts w:ascii="PMingLiU" w:eastAsia="PMingLiU" w:hAnsi="PMingLiU" w:hint="eastAsia"/>
          <w:sz w:val="24"/>
          <w:szCs w:val="24"/>
        </w:rPr>
        <w:t>瘀血</w:t>
      </w:r>
      <w:r w:rsidRPr="003A204A">
        <w:rPr>
          <w:rFonts w:ascii="PMingLiU" w:eastAsia="PMingLiU" w:hAnsi="PMingLiU" w:hint="eastAsia"/>
          <w:sz w:val="24"/>
          <w:szCs w:val="24"/>
        </w:rPr>
        <w:t>的時候用桂枝湯加桃仁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如果是打到內部、腸胃的地方、三焦網絡的內傷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就用四逆散來作加減。</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三三三．</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咳而嘔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心煩不得眠者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「豬苓湯」主之。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豬苓湯是用在水和熱並結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豬苓湯在太陽篇裏面講到病人上焦口渴煩躁、小便不利</w:t>
      </w:r>
      <w:r w:rsidR="0015072F" w:rsidRPr="003A204A">
        <w:rPr>
          <w:rFonts w:ascii="PMingLiU" w:eastAsia="PMingLiU" w:hAnsi="PMingLiU" w:hint="eastAsia"/>
          <w:sz w:val="24"/>
          <w:szCs w:val="24"/>
        </w:rPr>
        <w:t>。</w:t>
      </w:r>
      <w:r w:rsidRPr="003A204A">
        <w:rPr>
          <w:rFonts w:ascii="PMingLiU" w:eastAsia="PMingLiU" w:hAnsi="PMingLiU" w:hint="eastAsia"/>
          <w:sz w:val="24"/>
          <w:szCs w:val="24"/>
        </w:rPr>
        <w:t>小便不利就是熱堵到了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熱就是發炎了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內症可能是膀胱炎或腎結石堵到了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少陰證也有豬苓湯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其原因不一樣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症是一樣的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也是一樣水熱並結</w:t>
      </w:r>
      <w:r w:rsidR="00E31588" w:rsidRPr="003A204A">
        <w:rPr>
          <w:rFonts w:ascii="PMingLiU" w:eastAsia="PMingLiU" w:hAnsi="PMingLiU" w:hint="eastAsia"/>
          <w:sz w:val="24"/>
          <w:szCs w:val="24"/>
        </w:rPr>
        <w:t>。「</w:t>
      </w:r>
      <w:r w:rsidRPr="003A204A">
        <w:rPr>
          <w:rFonts w:ascii="PMingLiU" w:eastAsia="PMingLiU" w:hAnsi="PMingLiU" w:hint="eastAsia"/>
          <w:sz w:val="24"/>
          <w:szCs w:val="24"/>
        </w:rPr>
        <w:t>下利六七日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咳而嘔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心煩不得眠者</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但是少陰證是虛熱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太陽證是移熱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同樣是水堵到了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所以用豬苓湯主之。</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利水的方子</w:t>
      </w:r>
      <w:r w:rsidR="0049194B" w:rsidRPr="003A204A">
        <w:rPr>
          <w:rFonts w:ascii="PMingLiU" w:eastAsia="PMingLiU" w:hAnsi="PMingLiU" w:hint="eastAsia"/>
          <w:sz w:val="24"/>
          <w:szCs w:val="24"/>
        </w:rPr>
        <w:t>：</w:t>
      </w:r>
    </w:p>
    <w:p w:rsidR="00896FA8" w:rsidRPr="003A204A" w:rsidRDefault="0015072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五苓散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如果是表熱造成的小便不利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表太熱了水氣不得下降就是五苓散。</w:t>
      </w:r>
    </w:p>
    <w:p w:rsidR="00896FA8" w:rsidRPr="003A204A" w:rsidRDefault="0015072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如果是表寒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寒束在表上面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水沒有辦法發散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水結在下焦就是小青龍湯。</w:t>
      </w:r>
    </w:p>
    <w:p w:rsidR="00896FA8" w:rsidRPr="003A204A" w:rsidRDefault="0015072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如果是裏面虛寒掉的造成小便不利的就是真武湯。</w:t>
      </w:r>
    </w:p>
    <w:p w:rsidR="00896FA8" w:rsidRPr="003A204A" w:rsidRDefault="0015072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豬苓湯是水熱並結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裏面發炎了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西醫用試紙測小便裏有紅血球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因為結石把輸尿管刮破了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造成小便帶血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所以豬苓湯裏面有阿膠止血。</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三三四．</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得之二三日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口燥咽乾者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少陰病裏面本來就已經是陰寒很盛了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如果轉成口燥咽乾。就是病人已經從陰轉成陽了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從少陰證轉成陽明證的現象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這是好的現象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這時候趕快把它去掉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剛從陰回到陽的時候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元氣還沒有很恢復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結果大便燥結在腸裏面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還是用大承氣湯攻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所以不管病從那來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只要症一樣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少陰篇裏面還是有用到大承氣湯的</w:t>
      </w:r>
      <w:r w:rsidR="0015072F" w:rsidRPr="003A204A">
        <w:rPr>
          <w:rFonts w:ascii="PMingLiU" w:eastAsia="PMingLiU" w:hAnsi="PMingLiU" w:hint="eastAsia"/>
          <w:sz w:val="24"/>
          <w:szCs w:val="24"/>
        </w:rPr>
        <w:t>。</w:t>
      </w:r>
      <w:r w:rsidRPr="003A204A">
        <w:rPr>
          <w:rFonts w:ascii="PMingLiU" w:eastAsia="PMingLiU" w:hAnsi="PMingLiU" w:hint="eastAsia"/>
          <w:sz w:val="24"/>
          <w:szCs w:val="24"/>
        </w:rPr>
        <w:t>如果病人沒有口燥咽乾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口裏面津液很多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大便不通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就是大黃附子細辛湯證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這是寒實的時候用。口燥咽乾就是熱實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口不燥咽不乾就是寒實。</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這些都是張仲景預防的設施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從陰證轉成陽證的時候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照理說是有治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結果進入陽明證的時候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津液還會再耗損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本來陰證已經很虛熱了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進入陽明證大承氣湯不攻掉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津液一直沒有辦法恢復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反而會很危險。</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三三五．</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自利清水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色純青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心下必痛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口乾燥者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本身是少陰證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所以腸胃蠕動就不是很好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結果大便乾掉了變成硬塊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這時候膽汁一直流出來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膽汁是幫助消化的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膽汁並沒有辦法攻堅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把大便打散要靠芒硝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膽汁是青色的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膽汁通過大腸出來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自利清水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色純青</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青水就是膽汁</w:t>
      </w:r>
      <w:r w:rsidR="00C008BD"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心下必痛</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胃痛</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口乾燥者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急下之</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至此已可確定是腸中有燥屎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立下大承氣湯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不可猶豫。</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三三六．</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六七日腹脹不大便者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大承氣湯和大黃附子細辛湯是「表裏藥」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要會區別會用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一個是熱實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一個是寒實用的。</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三三七．</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急溫之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宜「四逆湯」。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血脈通通冷掉了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趕快用四逆湯。</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三三八．</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飲食入口則吐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心中溫溫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欲吐復不能吐</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始得之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脈弦遲者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此胸中飲實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當吐之</w:t>
      </w:r>
      <w:r w:rsidR="0015072F" w:rsidRPr="003A204A">
        <w:rPr>
          <w:rFonts w:ascii="PMingLiU" w:eastAsia="PMingLiU" w:hAnsi="PMingLiU" w:hint="eastAsia"/>
          <w:sz w:val="24"/>
          <w:szCs w:val="24"/>
        </w:rPr>
        <w:t>。</w:t>
      </w:r>
      <w:r w:rsidR="00896FA8" w:rsidRPr="003A204A">
        <w:rPr>
          <w:rFonts w:ascii="PMingLiU" w:eastAsia="PMingLiU" w:hAnsi="PMingLiU" w:hint="eastAsia"/>
          <w:sz w:val="24"/>
          <w:szCs w:val="24"/>
        </w:rPr>
        <w:t>若膈上有寒、乾嘔者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不可吐也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急溫之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宜「四逆湯」。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這條辨講的是寒實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寒代表不動了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實代表有東西堵到了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有東西梗到的時候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飲食入口則吐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吃東西下去就吐出來了</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心中溫溫</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就是胃裏面很難過</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欲吐復不能吐</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吃東西吃不下去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想吐又吐不出來</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始得之</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剛開始得到的時候</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手足寒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脈弦遲者</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弦脈就是有水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脈遲代表沒有蠕動代表寒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是寒實結在上焦</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此胸中飲實</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實是隔在胸口上焦</w:t>
      </w:r>
      <w:r w:rsidR="00E31588" w:rsidRPr="003A204A">
        <w:rPr>
          <w:rFonts w:ascii="PMingLiU" w:eastAsia="PMingLiU" w:hAnsi="PMingLiU" w:hint="eastAsia"/>
          <w:sz w:val="24"/>
          <w:szCs w:val="24"/>
        </w:rPr>
        <w:t>。「</w:t>
      </w:r>
      <w:r w:rsidRPr="003A204A">
        <w:rPr>
          <w:rFonts w:ascii="PMingLiU" w:eastAsia="PMingLiU" w:hAnsi="PMingLiU" w:hint="eastAsia"/>
          <w:sz w:val="24"/>
          <w:szCs w:val="24"/>
        </w:rPr>
        <w:t>不可下也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當吐之</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不要用攻下的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採吐法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用肥皂水也可以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針灸也可以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扎「內關」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但裏想吐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就吐出來了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「內關」是心包經的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管心意的</w:t>
      </w:r>
      <w:r w:rsidR="0015072F"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若膈上有寒、乾嘔者</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乾嘔就是噁心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但是裏面空的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根本沒有東西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連水都沒有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空就是虛的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這時候不可吐也</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急溫之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宜四逆湯</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根本沒有東西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所以不可以用吐的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用溫法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用四逆湯來溫它。</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三三九．</w:t>
      </w:r>
      <w:r w:rsidR="00896FA8"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嘔而汗出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必數更衣</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反少者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當溫其上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灸之。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少陰病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嘔而汗出</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代表腸胃的陽虛掉了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胃的津液一直在喪失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一直在下利</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數更衣</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就是一天到晚跑廁所</w:t>
      </w:r>
      <w:r w:rsidR="0015072F"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反少者</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津液喪失很多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肚子裏面根本沒有東西拉了</w:t>
      </w:r>
      <w:r w:rsidR="0015072F"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當溫其上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灸之</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可以用溫灸的方法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下利很嚴重的時候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灸「神闕」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會用到灸一定是寒利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寒就是拉出來的很多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可是沒有味道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灸「神闕」的時候隔「鹽」灸。</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以上講的是少陰證。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例</w:t>
      </w:r>
      <w:r w:rsidR="0015072F" w:rsidRPr="003A204A">
        <w:rPr>
          <w:rFonts w:ascii="PMingLiU" w:eastAsia="PMingLiU" w:hAnsi="PMingLiU" w:hint="eastAsia"/>
          <w:sz w:val="24"/>
          <w:szCs w:val="24"/>
        </w:rPr>
        <w:t>如</w:t>
      </w:r>
      <w:r w:rsidRPr="003A204A">
        <w:rPr>
          <w:rFonts w:ascii="PMingLiU" w:eastAsia="PMingLiU" w:hAnsi="PMingLiU" w:hint="eastAsia"/>
          <w:sz w:val="24"/>
          <w:szCs w:val="24"/>
        </w:rPr>
        <w:t>有一西醫是小兒科醫生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又全身肌肉、關節酸痛半年了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下利清穀代表腸胃太寒了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沒有熱度沒有胃陽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所以沒有辦法消化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寒到後來全身關節會痛就是虛寒</w:t>
      </w:r>
      <w:r w:rsidR="00C008BD" w:rsidRPr="003A204A">
        <w:rPr>
          <w:rFonts w:ascii="PMingLiU" w:eastAsia="PMingLiU" w:hAnsi="PMingLiU" w:hint="eastAsia"/>
          <w:sz w:val="24"/>
          <w:szCs w:val="24"/>
        </w:rPr>
        <w:t>，</w:t>
      </w:r>
      <w:r w:rsidR="00E31588" w:rsidRPr="003A204A">
        <w:rPr>
          <w:rFonts w:ascii="PMingLiU" w:eastAsia="PMingLiU" w:hAnsi="PMingLiU" w:hint="eastAsia"/>
          <w:sz w:val="24"/>
          <w:szCs w:val="24"/>
        </w:rPr>
        <w:t>用</w:t>
      </w:r>
      <w:r w:rsidRPr="003A204A">
        <w:rPr>
          <w:rFonts w:ascii="PMingLiU" w:eastAsia="PMingLiU" w:hAnsi="PMingLiU" w:hint="eastAsia"/>
          <w:sz w:val="24"/>
          <w:szCs w:val="24"/>
        </w:rPr>
        <w:t>附子湯</w:t>
      </w:r>
      <w:r w:rsidR="0015072F" w:rsidRPr="003A204A">
        <w:rPr>
          <w:rFonts w:ascii="PMingLiU" w:eastAsia="PMingLiU" w:hAnsi="PMingLiU" w:hint="eastAsia"/>
          <w:sz w:val="24"/>
          <w:szCs w:val="24"/>
        </w:rPr>
        <w:t>。</w:t>
      </w:r>
      <w:r w:rsidRPr="003A204A">
        <w:rPr>
          <w:rFonts w:ascii="PMingLiU" w:eastAsia="PMingLiU" w:hAnsi="PMingLiU" w:hint="eastAsia"/>
          <w:sz w:val="24"/>
          <w:szCs w:val="24"/>
        </w:rPr>
        <w:t>剛開始用生薑瀉心湯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如果用瀉心湯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甘草瀉心湯比生薑瀉心湯好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因為生薑瀉心湯比較著重在濕熱的部份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甘草瀉心湯比較著在虛寒的部份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病人早上吃了生薑瀉心湯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下午說半年來第一次感覺食物停在胃裏面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到晚上十點又發病了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所以要用附子湯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附子湯裏面重用乾薑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加炙甘草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這是少陰證的下利。如果是實寒就是大黃附子細辛湯證。</w:t>
      </w:r>
    </w:p>
    <w:p w:rsidR="00896FA8" w:rsidRPr="003A204A" w:rsidRDefault="0015072F" w:rsidP="009B4C41">
      <w:pPr>
        <w:pStyle w:val="aa"/>
        <w:spacing w:beforeLines="0" w:before="0" w:afterLines="0" w:after="0" w:line="480" w:lineRule="atLeast"/>
        <w:rPr>
          <w:rFonts w:ascii="PMingLiU" w:eastAsia="PMingLiU" w:hAnsi="PMingLiU" w:hint="eastAsia"/>
          <w:sz w:val="24"/>
          <w:szCs w:val="24"/>
        </w:rPr>
      </w:pPr>
      <w:r w:rsidRPr="003A204A">
        <w:rPr>
          <w:rFonts w:ascii="PMingLiU" w:eastAsia="PMingLiU" w:hAnsi="PMingLiU"/>
          <w:sz w:val="24"/>
          <w:szCs w:val="24"/>
        </w:rPr>
        <w:br w:type="page"/>
      </w:r>
      <w:r w:rsidR="00896FA8" w:rsidRPr="003A204A">
        <w:rPr>
          <w:rFonts w:ascii="PMingLiU" w:eastAsia="PMingLiU" w:hAnsi="PMingLiU" w:hint="eastAsia"/>
          <w:sz w:val="24"/>
          <w:szCs w:val="24"/>
        </w:rPr>
        <w:t>辨厥陰病脈證並治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厥陰主要談的就是肝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附屬的就是心包、手厥陰心包經、足厥陰肝經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所以看到厥陰證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手足四逆的時候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心臟一定衰弱了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因為心血不足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肝又不受血了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病從太陰進入少陰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到了少陰沒有好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所有的病毒會進入厥陰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這是人體最後一道關卡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人身上有五分之一的血在肝裏面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像現在的急性肝炎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從飲食來的或輸血來的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病毒順著血就到肝裏面去了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肝能把血裏面的毒代謝掉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把髒的排出去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因為五臟六腑所有的血通通會進入肝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從肝的靜脈出來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再到胸腔再交換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厥陰證裏面方子不多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輕微的有用到皮膚表面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重病的時候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湯方一樣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只是劑量加重。像凍瘡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熱水敷都沒有用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因為老是表熱但裏面仍是冷的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用「當歸四逆湯」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能從腳指頭發熱出來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因為有新鮮的血進入了。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到了最後很危險的階段</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人的免疫系統會出來相抗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就是肝臟的血會出來相抗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因為裏面很深的地方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贏的時候病人會發熱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輸了病人就昏迷過去了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所以寒熱並見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而且可以看到很多昏迷的現象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因為完全在血裏面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東西淤積在肝裏面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結果造成血液循環產生障礙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所以有昏厥的現象。</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w:t>
      </w:r>
      <w:r w:rsidR="00896FA8" w:rsidRPr="003A204A">
        <w:rPr>
          <w:rFonts w:ascii="PMingLiU" w:eastAsia="PMingLiU" w:hAnsi="PMingLiU" w:hint="eastAsia"/>
          <w:sz w:val="24"/>
          <w:szCs w:val="24"/>
        </w:rPr>
        <w:t>「厥陰」之為病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消渴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氣上撞心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心中疼熱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饑而不欲食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食則吐蚘</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利不止。</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太陰影響到中焦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少陰影響到下焦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到了厥陰的時候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中焦、上焦都冷掉了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腸胃裏面都冷掉了以後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裏面沒有消化的能力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沒有抵抗力在裏面的時候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人吃的東西裏面的寄生蟲就開始躲在身體裏面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因為腸胃常年不好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沒有辦法把它消化掉排出去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蟲卵就在身體裏面生成蟲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寒熱並結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通通列入厥陰證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所以到了有蟲的階段就會看到厥陰證。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中醫小兒科中望診上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唇上有白點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很整齊的排列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眼睛下方稍微黑黑的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脾開竅在唇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有白點代表中寒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上面有黑黑的代表上熱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寒熱並結了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有蟲的時候腿上的「蟲區」會有壓痛點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病人的症狀</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消渴</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就是上焦有熱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熱在上焦所以口渴</w:t>
      </w:r>
      <w:r w:rsidR="00A26269"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氣上撞心</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熱氣往上衝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因為熱氣被下面的寒頂上來的</w:t>
      </w:r>
      <w:r w:rsidR="00A26269"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心中疼熱</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感覺胃裏面辣辣的很燙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好像吃到大蒜一樣</w:t>
      </w:r>
      <w:r w:rsidR="00A26269"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饑而不欲食</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肚子感覺到餓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卻吃不下東西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代表脾臟的功能還在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但是胃裏面不好了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蟲在裏面所以吃不下去</w:t>
      </w:r>
      <w:r w:rsidR="00A26269"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食則吐蚘</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因為東西吃下去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蟲也在吃</w:t>
      </w:r>
      <w:r w:rsidR="00A26269"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下之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利不止</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本來就是腸胃比較寒了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就下利不止了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就更危險了。</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三四一．</w:t>
      </w:r>
      <w:r w:rsidR="00896FA8" w:rsidRPr="003A204A">
        <w:rPr>
          <w:rFonts w:ascii="PMingLiU" w:eastAsia="PMingLiU" w:hAnsi="PMingLiU" w:hint="eastAsia"/>
          <w:sz w:val="24"/>
          <w:szCs w:val="24"/>
        </w:rPr>
        <w:t>「厥陰」中風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為欲愈</w:t>
      </w:r>
      <w:r w:rsidR="00A26269" w:rsidRPr="003A204A">
        <w:rPr>
          <w:rFonts w:ascii="PMingLiU" w:eastAsia="PMingLiU" w:hAnsi="PMingLiU" w:hint="eastAsia"/>
          <w:sz w:val="24"/>
          <w:szCs w:val="24"/>
        </w:rPr>
        <w:t>。</w:t>
      </w:r>
      <w:r w:rsidR="00896FA8" w:rsidRPr="003A204A">
        <w:rPr>
          <w:rFonts w:ascii="PMingLiU" w:eastAsia="PMingLiU" w:hAnsi="PMingLiU" w:hint="eastAsia"/>
          <w:sz w:val="24"/>
          <w:szCs w:val="24"/>
        </w:rPr>
        <w:t>不浮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為未愈也。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如果病人厥陰證的時候中風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微浮代表免疫系統恢復了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代表陽氣回來了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所以這時候肝血很足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身體很好的人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如果不幸病進入厥陰的時候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他會痊癒的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因為肝臟是最強的。</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三四二．「</w:t>
      </w:r>
      <w:r w:rsidR="00896FA8" w:rsidRPr="003A204A">
        <w:rPr>
          <w:rFonts w:ascii="PMingLiU" w:eastAsia="PMingLiU" w:hAnsi="PMingLiU" w:hint="eastAsia"/>
          <w:sz w:val="24"/>
          <w:szCs w:val="24"/>
        </w:rPr>
        <w:t>厥陰病」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欲解時</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從丑至卯上。</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所以陰證要恢復的時候都是在半夜。</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三四三．</w:t>
      </w:r>
      <w:r w:rsidR="00896FA8" w:rsidRPr="003A204A">
        <w:rPr>
          <w:rFonts w:ascii="PMingLiU" w:eastAsia="PMingLiU" w:hAnsi="PMingLiU" w:hint="eastAsia"/>
          <w:sz w:val="24"/>
          <w:szCs w:val="24"/>
        </w:rPr>
        <w:t>「厥陰病」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渴欲飲水者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少少與之則愈。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厥陰病的時候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如果想喝水</w:t>
      </w:r>
      <w:r w:rsidR="00C008BD"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渴欲飲水</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代表內臟功能慢慢恢復中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因為免疫系統強起來了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把病毒趕出去了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自然而然就會好起來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不需要用藥的。</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三三四．</w:t>
      </w:r>
      <w:r w:rsidR="00896FA8" w:rsidRPr="003A204A">
        <w:rPr>
          <w:rFonts w:ascii="PMingLiU" w:eastAsia="PMingLiU" w:hAnsi="PMingLiU" w:hint="eastAsia"/>
          <w:sz w:val="24"/>
          <w:szCs w:val="24"/>
        </w:rPr>
        <w:t>諸四逆厥者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虛家亦然。</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這是廢話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這條辨可能是從別的地方來的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前面已介紹過許多了。</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後發熱而利者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必自止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見厥復利。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傷寒就是表寒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可是厥陰證的時候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因為病毒已經進入到身體裏面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看不到表證的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看不到發熱惡寒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所以感冒有症狀的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代表免疫系統很好</w:t>
      </w:r>
      <w:r w:rsidR="00A26269"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先厥</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厥陰證的病人得到感冒沒有症狀的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一得到感冒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馬上就昏迷過去了</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後發熱而利者</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病人又發熱回來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發熱代表免疫系統強起來了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把病毒排出去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排出去會下利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下利的時候代表病毒跟著大便清出來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腸胃功能恢復的時候利會自止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如果又昏迷過去的時候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代表抵抗力又輸了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又會下利。</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三四六．</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始發熱六日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厥反九日而利</w:t>
      </w:r>
      <w:r w:rsidR="00A26269" w:rsidRPr="003A204A">
        <w:rPr>
          <w:rFonts w:ascii="PMingLiU" w:eastAsia="PMingLiU" w:hAnsi="PMingLiU" w:hint="eastAsia"/>
          <w:sz w:val="24"/>
          <w:szCs w:val="24"/>
        </w:rPr>
        <w:t>。</w:t>
      </w:r>
      <w:r w:rsidR="00896FA8" w:rsidRPr="003A204A">
        <w:rPr>
          <w:rFonts w:ascii="PMingLiU" w:eastAsia="PMingLiU" w:hAnsi="PMingLiU" w:hint="eastAsia"/>
          <w:sz w:val="24"/>
          <w:szCs w:val="24"/>
        </w:rPr>
        <w:t>凡厥利者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今反能食者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恐為「除中」。食以「索餅」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微發熱者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知胃氣尚在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必愈</w:t>
      </w:r>
      <w:r w:rsidR="00A26269" w:rsidRPr="003A204A">
        <w:rPr>
          <w:rFonts w:ascii="PMingLiU" w:eastAsia="PMingLiU" w:hAnsi="PMingLiU" w:hint="eastAsia"/>
          <w:sz w:val="24"/>
          <w:szCs w:val="24"/>
        </w:rPr>
        <w:t>，</w:t>
      </w:r>
      <w:r w:rsidR="00896FA8" w:rsidRPr="003A204A">
        <w:rPr>
          <w:rFonts w:ascii="PMingLiU" w:eastAsia="PMingLiU" w:hAnsi="PMingLiU" w:hint="eastAsia"/>
          <w:sz w:val="24"/>
          <w:szCs w:val="24"/>
        </w:rPr>
        <w:t>恐暴熱來出而復去也。後三日脈之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其熱續在者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期之旦日夜半愈。所以然者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本發熱六日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厥反九日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復發熱三日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並前六日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亦為九日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為厥相應</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故期至旦日夜半愈。又三日脈之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而脈數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其熱不罷者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此為熱氣有餘</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必發癰膿也。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看到厥陰證的時候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如果昏迷、精神不好、手腳冰冷的時間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和發熱的時間差不多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譬如厥五天熱五天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或者是熱比較多冷比較少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代表免疫能力還很強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自己慢慢會好</w:t>
      </w:r>
      <w:r w:rsidR="000A542B" w:rsidRPr="003A204A">
        <w:rPr>
          <w:rFonts w:ascii="PMingLiU" w:eastAsia="PMingLiU" w:hAnsi="PMingLiU" w:hint="eastAsia"/>
          <w:sz w:val="24"/>
          <w:szCs w:val="24"/>
        </w:rPr>
        <w:t>。</w:t>
      </w:r>
      <w:r w:rsidRPr="003A204A">
        <w:rPr>
          <w:rFonts w:ascii="PMingLiU" w:eastAsia="PMingLiU" w:hAnsi="PMingLiU" w:hint="eastAsia"/>
          <w:sz w:val="24"/>
          <w:szCs w:val="24"/>
        </w:rPr>
        <w:t>如果昏厥或逆冷的現象比較多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始發熱六日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厥反九日而利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就是病很深了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抵抗力不夠了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如果手腳冰冷是四逆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如果冰冷到手肘就是厥了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陰寒到極限了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厥就是陰之盡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就很危險了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這種症狀</w:t>
      </w:r>
      <w:r w:rsidR="00E31588" w:rsidRPr="003A204A">
        <w:rPr>
          <w:rFonts w:ascii="PMingLiU" w:eastAsia="PMingLiU" w:hAnsi="PMingLiU" w:hint="eastAsia"/>
          <w:sz w:val="24"/>
          <w:szCs w:val="24"/>
        </w:rPr>
        <w:t>「</w:t>
      </w:r>
      <w:r w:rsidRPr="003A204A">
        <w:rPr>
          <w:rFonts w:ascii="PMingLiU" w:eastAsia="PMingLiU" w:hAnsi="PMingLiU" w:hint="eastAsia"/>
          <w:sz w:val="24"/>
          <w:szCs w:val="24"/>
        </w:rPr>
        <w:t>當不能食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今反能食者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恐為除中</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除中講的就是迴光返照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當胃氣完全停頓的時候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衝陽脈都沒有了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摸他手腳冰冷的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病人開始吃點東西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就是老天爺不希望病人作餓死鬼</w:t>
      </w:r>
      <w:r w:rsidR="000A542B"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食以索餅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微發熱者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知胃氣尚在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必愈</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吃了東西以後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開始微發熱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熱慢慢起來的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知道胃氣尚在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還有機會好</w:t>
      </w:r>
      <w:r w:rsidR="000A542B"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恐暴熱來出而復去也</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這熱就是食物所產生的熱能</w:t>
      </w:r>
      <w:r w:rsidR="000A542B"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後三日脈之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其熱續在者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期之旦日夜半愈</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過三天再摸脈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如果熱還在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就會晚上的時候恢復回來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胃氣會正常。這就可以救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本發熱六日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厥反九日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復發熱三日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並前六日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亦為九日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為厥相應</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厥相應就是熱和冷厥的時間相同的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這病人不會死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故期至旦日夜半愈。</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又三日脈之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其熱不罷者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此為熱氣有餘</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必發癰膿也</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為什麼會癰膿？熱就是免疫系統贏了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因為病在厥陰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熱氣發出來的時候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會把病毒趕出去以後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病毒不會馬上離開身體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病毒進入某處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譬如進入腸子裏面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就會有化膿的現象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就是邪熱太過了。</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三四七．</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而反與「黃芩湯」徹其熱。脈遲為寒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今與「黃芩湯」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復除其熱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腹中應冷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今反能食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此為「除中」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傷寒的表證都有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惡寒怕冷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全身骨節痠痛都有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可是摸病人的脈遲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脈證不合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而反與黃芩湯徹其熱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靠黃芩湯來去他的熱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脈遲為寒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今與黃芩湯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復除其熱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黃芩湯是去熱下利的藥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腹中應冷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當不能食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今反能食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此為除中</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這是說看到的是真寒假熱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以為發熱惡寒是有熱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結果開寒涼的藥下去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裏面的寒更寒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造成「除中」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就是胃氣完全沒有了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這時候用大劑四逆湯來救逆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不可見死不救。</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三四八．</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先厥後發熱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下利必自止。而反汗出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咽中痛者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其喉為痺</w:t>
      </w:r>
      <w:r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利必自止。</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三四九．</w:t>
      </w:r>
      <w:r w:rsidR="00896FA8" w:rsidRPr="003A204A">
        <w:rPr>
          <w:rFonts w:ascii="PMingLiU" w:eastAsia="PMingLiU" w:hAnsi="PMingLiU" w:hint="eastAsia"/>
          <w:sz w:val="24"/>
          <w:szCs w:val="24"/>
        </w:rPr>
        <w:t>若不止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便膿血。便膿血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其喉不痺。</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先厥後發熱</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手腳冰冷到手肘的地方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代表胃的元氣還在</w:t>
      </w:r>
      <w:r w:rsidR="00C008BD"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下利必自止</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。如果下利沒有止</w:t>
      </w:r>
      <w:r w:rsidR="00C008BD"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而反汗出</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厥陰證的時候津液已經傷到了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因為免疫系統就是在津液裏面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津液傷到的狀況之下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病人在流汗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就變成是表虛掉了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這是很危險的狀況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臨床上看病人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病人已經很虛弱了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可是病人又一直在流汗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就代表病人的皮膚不能固表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人的元氣、元陽、精神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高蛋白的東西一直往外流矢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體力通通流失掉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咽中痛者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其喉為痺</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病毒移轉跑到喉嚨上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喉嚨就會發痛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w:t>
      </w:r>
      <w:r w:rsidR="00E31588"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利必自止</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熱散不掉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熱會往下走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利必自止。</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若不止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便膿血</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這肝炎的東西出來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到喉嚨上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就喉嚨痛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如果沒有到喉嚨往下走的時候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下利就會便膿血</w:t>
      </w:r>
      <w:r w:rsidR="00C008BD"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便膿血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其喉不痺</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便膿血的話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喉嚨就不會痛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所以發炎的濾過性病毒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中藥也殺不掉它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免疫系統也殺不掉它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它一定要有出路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出去的時候從大便或往上跑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想盡辦法把濾過性病毒趕出去。</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一二日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至四五日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前厥者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必發熱；前熱後厥者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必厥深熱亦深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厥微者熱亦微。厥應下之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而反發汗者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必口傷爛赤。</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這條辨對應前面的條辨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張仲景的意思是如果進入厥陰證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得到中風傷寒表證的時候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因為裏面已經虛掉了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腸胃津液已經不夠了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腸胃津液不夠的狀況下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切記不要發汗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汗的來源是腸胃的津液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誤汗的時候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造成口傷爛赤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會把肝裏面的黏液發到嘴巴上來了</w:t>
      </w:r>
      <w:r w:rsidR="000A542B" w:rsidRPr="003A204A">
        <w:rPr>
          <w:rFonts w:ascii="PMingLiU" w:eastAsia="PMingLiU" w:hAnsi="PMingLiU" w:hint="eastAsia"/>
          <w:sz w:val="24"/>
          <w:szCs w:val="24"/>
        </w:rPr>
        <w:t>。</w:t>
      </w:r>
      <w:r w:rsidRPr="003A204A">
        <w:rPr>
          <w:rFonts w:ascii="PMingLiU" w:eastAsia="PMingLiU" w:hAnsi="PMingLiU" w:hint="eastAsia"/>
          <w:sz w:val="24"/>
          <w:szCs w:val="24"/>
        </w:rPr>
        <w:t>感冒發燒的時候用汗解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如果是厥陰證的時候就不可以汗解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厥陰證的時候濾過性病毒在肝裏面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發皮膚的汗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跟肝沒有關係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反而讓腸胃的津液更傷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免疫系統受到傷害。</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三五一．</w:t>
      </w:r>
      <w:r w:rsidR="00896FA8" w:rsidRPr="003A204A">
        <w:rPr>
          <w:rFonts w:ascii="PMingLiU" w:eastAsia="PMingLiU" w:hAnsi="PMingLiU" w:hint="eastAsia"/>
          <w:sz w:val="24"/>
          <w:szCs w:val="24"/>
        </w:rPr>
        <w:t>「傷寒病」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熱亦五日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設六日當復厥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不厥者自愈。厥終不過五日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以熱五日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故知自愈。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昏迷了五天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又熱五天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到第六天的時候應該發冷的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結果病人不冷了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就是病會好了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代表胃氣恢復了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就不會冷了。</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三五二．</w:t>
      </w:r>
      <w:r w:rsidR="00896FA8" w:rsidRPr="003A204A">
        <w:rPr>
          <w:rFonts w:ascii="PMingLiU" w:eastAsia="PMingLiU" w:hAnsi="PMingLiU" w:hint="eastAsia"/>
          <w:sz w:val="24"/>
          <w:szCs w:val="24"/>
        </w:rPr>
        <w:t>凡厥者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陰陽氣不相順接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便為厥。厥者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手足逆冷是也。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厥就是手腳冰冷到手肘、膝蓋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陰陽氣不相順接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就是血液循環產生障礙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血液循環通的時候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人就發熱了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心臟衰弱的時候人就昏迷了。</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三五三．</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脈微而厥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至七八日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膚冷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無暫安時者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此為藏厥。非若蚘厥也。</w:t>
      </w:r>
    </w:p>
    <w:p w:rsidR="00896FA8" w:rsidRPr="003A204A" w:rsidRDefault="00E3158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三五四．</w:t>
      </w:r>
      <w:r w:rsidR="00896FA8" w:rsidRPr="003A204A">
        <w:rPr>
          <w:rFonts w:ascii="PMingLiU" w:eastAsia="PMingLiU" w:hAnsi="PMingLiU" w:hint="eastAsia"/>
          <w:sz w:val="24"/>
          <w:szCs w:val="24"/>
        </w:rPr>
        <w:t>蚘厥者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其人常自吐蚘。今病者靜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而復時煩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此為蚘厥。蚘上入膈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故煩</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須臾復止。得食而嘔又煩者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蚘聞食臭出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其人當吐蚘也。蚘厥者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「烏梅丸」主之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又主久利。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病人有煩躁的現象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脈微弱</w:t>
      </w:r>
      <w:r w:rsidR="000A542B" w:rsidRPr="003A204A">
        <w:rPr>
          <w:rFonts w:ascii="PMingLiU" w:eastAsia="PMingLiU" w:hAnsi="PMingLiU" w:hint="eastAsia"/>
          <w:sz w:val="24"/>
          <w:szCs w:val="24"/>
        </w:rPr>
        <w:t>，</w:t>
      </w:r>
      <w:r w:rsidRPr="003A204A">
        <w:rPr>
          <w:rFonts w:ascii="PMingLiU" w:eastAsia="PMingLiU" w:hAnsi="PMingLiU" w:hint="eastAsia"/>
          <w:sz w:val="24"/>
          <w:szCs w:val="24"/>
        </w:rPr>
        <w:t>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厥陰都有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少陰證的是煩躁不得臥是持續的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厥陰證的煩躁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有時候躁有時候不躁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這是臟厥</w:t>
      </w:r>
      <w:r w:rsidR="000A542B" w:rsidRPr="003A204A">
        <w:rPr>
          <w:rFonts w:ascii="PMingLiU" w:eastAsia="PMingLiU" w:hAnsi="PMingLiU" w:hint="eastAsia"/>
          <w:sz w:val="24"/>
          <w:szCs w:val="24"/>
        </w:rPr>
        <w:t>，</w:t>
      </w:r>
      <w:r w:rsidRPr="003A204A">
        <w:rPr>
          <w:rFonts w:ascii="PMingLiU" w:eastAsia="PMingLiU" w:hAnsi="PMingLiU" w:hint="eastAsia"/>
          <w:sz w:val="24"/>
          <w:szCs w:val="24"/>
        </w:rPr>
        <w:t>和蚘厥的不一樣</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蚘厥者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其人常自吐蚘</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蟲就從嘴巴吐出來</w:t>
      </w:r>
      <w:r w:rsidR="00E31588" w:rsidRPr="003A204A">
        <w:rPr>
          <w:rFonts w:ascii="PMingLiU" w:eastAsia="PMingLiU" w:hAnsi="PMingLiU" w:hint="eastAsia"/>
          <w:sz w:val="24"/>
          <w:szCs w:val="24"/>
        </w:rPr>
        <w:t>。「今</w:t>
      </w:r>
      <w:r w:rsidRPr="003A204A">
        <w:rPr>
          <w:rFonts w:ascii="PMingLiU" w:eastAsia="PMingLiU" w:hAnsi="PMingLiU" w:hint="eastAsia"/>
          <w:sz w:val="24"/>
          <w:szCs w:val="24"/>
        </w:rPr>
        <w:t>病者靜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而復時煩</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有的時候煩躁</w:t>
      </w:r>
      <w:r w:rsidR="00E31588" w:rsidRPr="003A204A">
        <w:rPr>
          <w:rFonts w:ascii="PMingLiU" w:eastAsia="PMingLiU" w:hAnsi="PMingLiU" w:hint="eastAsia"/>
          <w:sz w:val="24"/>
          <w:szCs w:val="24"/>
        </w:rPr>
        <w:t>。「</w:t>
      </w:r>
      <w:r w:rsidRPr="003A204A">
        <w:rPr>
          <w:rFonts w:ascii="PMingLiU" w:eastAsia="PMingLiU" w:hAnsi="PMingLiU" w:hint="eastAsia"/>
          <w:sz w:val="24"/>
          <w:szCs w:val="24"/>
        </w:rPr>
        <w:t>此為蚘厥</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所以肚子裏面有蟲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病人就會有這種現象</w:t>
      </w:r>
      <w:r w:rsidR="000A542B"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蚘上入膈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故煩</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蟲往上衝的時候造成煩的現象</w:t>
      </w:r>
      <w:r w:rsidR="000A542B" w:rsidRPr="003A204A">
        <w:rPr>
          <w:rFonts w:ascii="PMingLiU" w:eastAsia="PMingLiU" w:hAnsi="PMingLiU" w:hint="eastAsia"/>
          <w:sz w:val="24"/>
          <w:szCs w:val="24"/>
        </w:rPr>
        <w:t>。</w:t>
      </w:r>
      <w:r w:rsidR="00E31588" w:rsidRPr="003A204A">
        <w:rPr>
          <w:rFonts w:ascii="PMingLiU" w:eastAsia="PMingLiU" w:hAnsi="PMingLiU" w:hint="eastAsia"/>
          <w:sz w:val="24"/>
          <w:szCs w:val="24"/>
        </w:rPr>
        <w:t>「</w:t>
      </w:r>
      <w:r w:rsidRPr="003A204A">
        <w:rPr>
          <w:rFonts w:ascii="PMingLiU" w:eastAsia="PMingLiU" w:hAnsi="PMingLiU" w:hint="eastAsia"/>
          <w:sz w:val="24"/>
          <w:szCs w:val="24"/>
        </w:rPr>
        <w:t>得食而嘔</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吃東西進去又嘔吐出來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w:t>
      </w:r>
      <w:r w:rsidR="00E31588" w:rsidRPr="003A204A">
        <w:rPr>
          <w:rFonts w:ascii="PMingLiU" w:eastAsia="PMingLiU" w:hAnsi="PMingLiU" w:hint="eastAsia"/>
          <w:sz w:val="24"/>
          <w:szCs w:val="24"/>
        </w:rPr>
        <w:t>「</w:t>
      </w:r>
      <w:r w:rsidRPr="003A204A">
        <w:rPr>
          <w:rFonts w:ascii="PMingLiU" w:eastAsia="PMingLiU" w:hAnsi="PMingLiU" w:hint="eastAsia"/>
          <w:sz w:val="24"/>
          <w:szCs w:val="24"/>
        </w:rPr>
        <w:t>蚘聞食臭出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其人當吐蚘也。蚘厥者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烏梅丸主之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又主久利</w:t>
      </w:r>
      <w:r w:rsidR="00E31588"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烏梅丸除了打蟲以外又可以用在久利上</w:t>
      </w:r>
      <w:r w:rsidR="000A542B" w:rsidRPr="003A204A">
        <w:rPr>
          <w:rFonts w:ascii="PMingLiU" w:eastAsia="PMingLiU" w:hAnsi="PMingLiU" w:hint="eastAsia"/>
          <w:sz w:val="24"/>
          <w:szCs w:val="24"/>
        </w:rPr>
        <w:t>。</w:t>
      </w:r>
      <w:r w:rsidRPr="003A204A">
        <w:rPr>
          <w:rFonts w:ascii="PMingLiU" w:eastAsia="PMingLiU" w:hAnsi="PMingLiU" w:hint="eastAsia"/>
          <w:sz w:val="24"/>
          <w:szCs w:val="24"/>
        </w:rPr>
        <w:t>實際上病人會產生蚘厥的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就是胃裏面太寒了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胃裏面太冷的時候容易生蟲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為什麼列入厥陰證裏面？他的胃冷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就是因為肝臟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肝是解毒的臟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人身上的毒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肝都會排掉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可是如果肝臟寒的話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在中醫講肝寒的時候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就是肝的解毒功能並不是很強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進入厥陰證的時候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很多病毒都跑到肝裏面去了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肝臟的解毒功能又不很正常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這時候造成蟲很容易在胃裏生長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蟲的體溫是跟著人的體溫的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人吃東西的時候蟲也跟著吃東西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胃寒的時候又不吃東西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蟲在裏面就饑寒交迫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蟲肚子餓的時候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蟲往上跑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一上來病人的情緒就會很煩躁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在病人的嘴唇上可以看到白白的點</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還有病人會肚子痛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一般來說肚子痛就是裏寒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裏寒的時候用小建中湯重用芍藥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芍藥是桂枝的兩倍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裏寒的話脈應該是沉緊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如果肚子痛摸到脈是浮大就是肚子裏面有蟲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為什麼脈會很大？因為蟲在動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一吃東西蟲也跟著搶就會吐出來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這就是蚘厥。</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蟲的性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蟲聞到酸則靜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本來蟲都在動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一吃到酸的就靜下來了</w:t>
      </w:r>
      <w:r w:rsidR="000A542B" w:rsidRPr="003A204A">
        <w:rPr>
          <w:rFonts w:ascii="PMingLiU" w:eastAsia="PMingLiU" w:hAnsi="PMingLiU" w:hint="eastAsia"/>
          <w:sz w:val="24"/>
          <w:szCs w:val="24"/>
        </w:rPr>
        <w:t>。</w:t>
      </w:r>
      <w:r w:rsidRPr="003A204A">
        <w:rPr>
          <w:rFonts w:ascii="PMingLiU" w:eastAsia="PMingLiU" w:hAnsi="PMingLiU" w:hint="eastAsia"/>
          <w:sz w:val="24"/>
          <w:szCs w:val="24"/>
        </w:rPr>
        <w:t>得辛則伏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蟲吃到很辛辣的東西就乖了</w:t>
      </w:r>
      <w:r w:rsidR="000A542B" w:rsidRPr="003A204A">
        <w:rPr>
          <w:rFonts w:ascii="PMingLiU" w:eastAsia="PMingLiU" w:hAnsi="PMingLiU" w:hint="eastAsia"/>
          <w:sz w:val="24"/>
          <w:szCs w:val="24"/>
        </w:rPr>
        <w:t>。</w:t>
      </w:r>
      <w:r w:rsidRPr="003A204A">
        <w:rPr>
          <w:rFonts w:ascii="PMingLiU" w:eastAsia="PMingLiU" w:hAnsi="PMingLiU" w:hint="eastAsia"/>
          <w:sz w:val="24"/>
          <w:szCs w:val="24"/>
        </w:rPr>
        <w:t>得苦則泄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吃到苦的就往下走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苦就是中藥消炎的藥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烏梅丸就是從這三個角度來設計去蟲。</w:t>
      </w:r>
    </w:p>
    <w:p w:rsidR="00896FA8" w:rsidRPr="003A204A" w:rsidRDefault="00896FA8" w:rsidP="009B4C41">
      <w:pPr>
        <w:pStyle w:val="a0"/>
        <w:spacing w:line="480" w:lineRule="atLeast"/>
        <w:rPr>
          <w:rFonts w:ascii="PMingLiU" w:eastAsia="PMingLiU" w:hAnsi="PMingLiU" w:hint="eastAsia"/>
          <w:sz w:val="24"/>
          <w:szCs w:val="24"/>
        </w:rPr>
      </w:pPr>
      <w:bookmarkStart w:id="12" w:name="日期960215"/>
      <w:bookmarkEnd w:id="12"/>
      <w:r w:rsidRPr="003A204A">
        <w:rPr>
          <w:rFonts w:ascii="PMingLiU" w:eastAsia="PMingLiU" w:hAnsi="PMingLiU" w:hint="eastAsia"/>
          <w:sz w:val="24"/>
          <w:szCs w:val="24"/>
        </w:rPr>
        <w:t>烏梅丸方</w:t>
      </w:r>
      <w:r w:rsidR="000A542B" w:rsidRPr="003A204A">
        <w:rPr>
          <w:rFonts w:ascii="PMingLiU" w:eastAsia="PMingLiU" w:hAnsi="PMingLiU" w:hint="eastAsia"/>
          <w:sz w:val="24"/>
          <w:szCs w:val="24"/>
        </w:rPr>
        <w:t>：</w:t>
      </w:r>
    </w:p>
    <w:p w:rsidR="00E31588"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烏梅三百個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乾薑十兩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黃連一斤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當歸四兩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附子六兩</w:t>
      </w:r>
      <w:r w:rsidR="000A542B" w:rsidRPr="003A204A">
        <w:rPr>
          <w:rFonts w:ascii="PMingLiU" w:eastAsia="PMingLiU" w:hAnsi="PMingLiU" w:hint="eastAsia"/>
          <w:sz w:val="24"/>
          <w:szCs w:val="24"/>
        </w:rPr>
        <w:t>（炮）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蜀椒四兩</w:t>
      </w:r>
      <w:r w:rsidR="000A542B" w:rsidRPr="003A204A">
        <w:rPr>
          <w:rFonts w:ascii="PMingLiU" w:eastAsia="PMingLiU" w:hAnsi="PMingLiU" w:hint="eastAsia"/>
          <w:sz w:val="24"/>
          <w:szCs w:val="24"/>
        </w:rPr>
        <w:t>（</w:t>
      </w:r>
      <w:r w:rsidRPr="003A204A">
        <w:rPr>
          <w:rFonts w:ascii="PMingLiU" w:eastAsia="PMingLiU" w:hAnsi="PMingLiU" w:hint="eastAsia"/>
          <w:sz w:val="24"/>
          <w:szCs w:val="24"/>
        </w:rPr>
        <w:t>炒</w:t>
      </w:r>
      <w:r w:rsidR="000A542B" w:rsidRPr="003A204A">
        <w:rPr>
          <w:rFonts w:ascii="PMingLiU" w:eastAsia="PMingLiU" w:hAnsi="PMingLiU" w:hint="eastAsia"/>
          <w:sz w:val="24"/>
          <w:szCs w:val="24"/>
        </w:rPr>
        <w:t>，</w:t>
      </w:r>
      <w:r w:rsidRPr="003A204A">
        <w:rPr>
          <w:rFonts w:ascii="PMingLiU" w:eastAsia="PMingLiU" w:hAnsi="PMingLiU" w:hint="eastAsia"/>
          <w:sz w:val="24"/>
          <w:szCs w:val="24"/>
        </w:rPr>
        <w:t>去汗</w:t>
      </w:r>
      <w:r w:rsidR="000A542B"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人參六兩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黃柏六兩</w:t>
      </w:r>
      <w:r w:rsidR="000A542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十味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異搗篩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合治之。以苦酒漬烏梅一宿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蒸之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五升米下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飯熟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擣成泥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合藥令相得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內臼中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與蜜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杵貳千下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丸如梧桐子大。先食飲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服十丸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稍加至二十丸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禁生冷、滑物、臭食等。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烏梅先泡醋泡一個晚上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再用米去蒸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蒸熟後把米跟烏梅搗在一起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和蜜</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細辛辣是很辣的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乾薑也會辣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蜀椒是專門殺菌的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就是巴椒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蜀椒開口無毒</w:t>
      </w:r>
      <w:r w:rsidR="00726192" w:rsidRPr="003A204A">
        <w:rPr>
          <w:rFonts w:ascii="PMingLiU" w:eastAsia="PMingLiU" w:hAnsi="PMingLiU" w:hint="eastAsia"/>
          <w:sz w:val="24"/>
          <w:szCs w:val="24"/>
        </w:rPr>
        <w:t>，</w:t>
      </w:r>
      <w:r w:rsidRPr="003A204A">
        <w:rPr>
          <w:rFonts w:ascii="PMingLiU" w:eastAsia="PMingLiU" w:hAnsi="PMingLiU" w:hint="eastAsia"/>
          <w:sz w:val="24"/>
          <w:szCs w:val="24"/>
        </w:rPr>
        <w:t>閉口有毒</w:t>
      </w:r>
      <w:r w:rsidR="00726192" w:rsidRPr="003A204A">
        <w:rPr>
          <w:rFonts w:ascii="PMingLiU" w:eastAsia="PMingLiU" w:hAnsi="PMingLiU" w:hint="eastAsia"/>
          <w:sz w:val="24"/>
          <w:szCs w:val="24"/>
        </w:rPr>
        <w:t>，</w:t>
      </w:r>
      <w:r w:rsidRPr="003A204A">
        <w:rPr>
          <w:rFonts w:ascii="PMingLiU" w:eastAsia="PMingLiU" w:hAnsi="PMingLiU" w:hint="eastAsia"/>
          <w:sz w:val="24"/>
          <w:szCs w:val="24"/>
        </w:rPr>
        <w:t>蜀椒、細辛、乾薑都是辛辣的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黃連、黃柏是苦的攻下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炮附、桂枝、乾薑是熱的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讓腸胃熱起來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把腸胃的環境改變了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蟲才不會生在裏面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病人有蟲在裏面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一定是腸胃虛寒的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所以這時候一定吃人參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把腸胃的虛寒補回來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張仲景在腸胃虛寒的時候一定加人參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本身就已是吸收不好了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而食物進去胃裏面應該吸收化生成血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結果被蟲吃掉了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所以用當歸把血再補回去。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吃烏梅丸的時候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禁生冷、滑物、臭食等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因為腸胃已經不好了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再吃這些會又再造蟲出來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先食飲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服十丸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就是飯前吃烏梅丸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如果飯後吃烏梅丸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人吃到的是烏梅丸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蟲吃到的是飯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所以先後順序對了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蟲下來後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腸胃的環境改變了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腸胃變熱了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蟲就不能呆在裏面了。</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烏梅也主久利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這久利指的是寒利。有時候寒到利有帶膿血的時候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膿就是炎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這時候用黃連、黃柏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乾薑、細辛、炮附就是在寒利的時候用的。中焦過濕無法化除時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也可用此丸劑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其丸苦溫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故能去結實之濕。有些病人一緊張就下利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例如遇到考試的時候就下利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也是烏梅丸證。</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指頭寒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默默不欲食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煩躁</w:t>
      </w:r>
      <w:r w:rsidR="00726192" w:rsidRPr="003A204A">
        <w:rPr>
          <w:rFonts w:ascii="PMingLiU" w:eastAsia="PMingLiU" w:hAnsi="PMingLiU" w:hint="eastAsia"/>
          <w:sz w:val="24"/>
          <w:szCs w:val="24"/>
        </w:rPr>
        <w:t>。</w:t>
      </w:r>
      <w:r w:rsidR="00896FA8" w:rsidRPr="003A204A">
        <w:rPr>
          <w:rFonts w:ascii="PMingLiU" w:eastAsia="PMingLiU" w:hAnsi="PMingLiU" w:hint="eastAsia"/>
          <w:sz w:val="24"/>
          <w:szCs w:val="24"/>
        </w:rPr>
        <w:t>數日小便利色白者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此熱除也</w:t>
      </w:r>
      <w:r w:rsidR="00726192" w:rsidRPr="003A204A">
        <w:rPr>
          <w:rFonts w:ascii="PMingLiU" w:eastAsia="PMingLiU" w:hAnsi="PMingLiU" w:hint="eastAsia"/>
          <w:sz w:val="24"/>
          <w:szCs w:val="24"/>
        </w:rPr>
        <w:t>。</w:t>
      </w:r>
      <w:r w:rsidR="00896FA8" w:rsidRPr="003A204A">
        <w:rPr>
          <w:rFonts w:ascii="PMingLiU" w:eastAsia="PMingLiU" w:hAnsi="PMingLiU" w:hint="eastAsia"/>
          <w:sz w:val="24"/>
          <w:szCs w:val="24"/>
        </w:rPr>
        <w:t>欲得食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其病為愈</w:t>
      </w:r>
      <w:r w:rsidR="00726192" w:rsidRPr="003A204A">
        <w:rPr>
          <w:rFonts w:ascii="PMingLiU" w:eastAsia="PMingLiU" w:hAnsi="PMingLiU" w:hint="eastAsia"/>
          <w:sz w:val="24"/>
          <w:szCs w:val="24"/>
        </w:rPr>
        <w:t>。</w:t>
      </w:r>
      <w:r w:rsidR="00896FA8" w:rsidRPr="003A204A">
        <w:rPr>
          <w:rFonts w:ascii="PMingLiU" w:eastAsia="PMingLiU" w:hAnsi="PMingLiU" w:hint="eastAsia"/>
          <w:sz w:val="24"/>
          <w:szCs w:val="24"/>
        </w:rPr>
        <w:t>若厥多而嘔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胸脅煩滿者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其後必便血。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在進入肝臟的時候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就是進入人的最近一道的抵抗系統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在檢查病人的時候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發現病人的熱慢慢的回頭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病人在虛寒的時候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摸病人是冰冷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且病人的脈很弱很細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代表脈證相符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這就沒有危險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如果病人一點元氣都沒有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摸到病人的脈很大很壯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就不好了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w:t>
      </w:r>
      <w:r w:rsidR="007E14A3" w:rsidRPr="003A204A">
        <w:rPr>
          <w:rFonts w:ascii="PMingLiU" w:eastAsia="PMingLiU" w:hAnsi="PMingLiU" w:hint="eastAsia"/>
          <w:sz w:val="24"/>
          <w:szCs w:val="24"/>
        </w:rPr>
        <w:t>《內經》</w:t>
      </w:r>
      <w:r w:rsidRPr="003A204A">
        <w:rPr>
          <w:rFonts w:ascii="PMingLiU" w:eastAsia="PMingLiU" w:hAnsi="PMingLiU" w:hint="eastAsia"/>
          <w:sz w:val="24"/>
          <w:szCs w:val="24"/>
        </w:rPr>
        <w:t>裏面的真臟脈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就是元陽快沒有了</w:t>
      </w:r>
      <w:r w:rsidR="00726192" w:rsidRPr="003A204A">
        <w:rPr>
          <w:rFonts w:ascii="PMingLiU" w:eastAsia="PMingLiU" w:hAnsi="PMingLiU" w:hint="eastAsia"/>
          <w:sz w:val="24"/>
          <w:szCs w:val="24"/>
        </w:rPr>
        <w:t>，</w:t>
      </w:r>
      <w:r w:rsidRPr="003A204A">
        <w:rPr>
          <w:rFonts w:ascii="PMingLiU" w:eastAsia="PMingLiU" w:hAnsi="PMingLiU" w:hint="eastAsia"/>
          <w:sz w:val="24"/>
          <w:szCs w:val="24"/>
        </w:rPr>
        <w:t>如果脈證合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病人熱慢慢回頭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體力慢慢恢復</w:t>
      </w:r>
      <w:r w:rsidR="00726192"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熱少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厥微</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剛開始熱很少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手腳一點點冰冷</w:t>
      </w:r>
      <w:r w:rsidR="00726192"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指頭寒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默默不欲食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煩躁</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這種人就是人元氣要恢復的時候</w:t>
      </w:r>
      <w:r w:rsidR="00726192" w:rsidRPr="003A204A">
        <w:rPr>
          <w:rFonts w:ascii="PMingLiU" w:eastAsia="PMingLiU" w:hAnsi="PMingLiU" w:hint="eastAsia"/>
          <w:sz w:val="24"/>
          <w:szCs w:val="24"/>
        </w:rPr>
        <w:t>，</w:t>
      </w:r>
      <w:r w:rsidRPr="003A204A">
        <w:rPr>
          <w:rFonts w:ascii="PMingLiU" w:eastAsia="PMingLiU" w:hAnsi="PMingLiU" w:hint="eastAsia"/>
          <w:sz w:val="24"/>
          <w:szCs w:val="24"/>
        </w:rPr>
        <w:t>就是這種現象</w:t>
      </w:r>
      <w:r w:rsidR="00726192" w:rsidRPr="003A204A">
        <w:rPr>
          <w:rFonts w:ascii="PMingLiU" w:eastAsia="PMingLiU" w:hAnsi="PMingLiU" w:hint="eastAsia"/>
          <w:sz w:val="24"/>
          <w:szCs w:val="24"/>
        </w:rPr>
        <w:t>。</w:t>
      </w:r>
      <w:r w:rsidRPr="003A204A">
        <w:rPr>
          <w:rFonts w:ascii="PMingLiU" w:eastAsia="PMingLiU" w:hAnsi="PMingLiU" w:hint="eastAsia"/>
          <w:sz w:val="24"/>
          <w:szCs w:val="24"/>
        </w:rPr>
        <w:t>肝病的人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小便看的很清楚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厥陰也是熱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得到急性肝炎的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一得到肝病小便就變成茶的很熱</w:t>
      </w:r>
      <w:r w:rsidR="008F7DEF" w:rsidRPr="003A204A">
        <w:rPr>
          <w:rFonts w:ascii="PMingLiU" w:eastAsia="PMingLiU" w:hAnsi="PMingLiU" w:hint="eastAsia"/>
          <w:sz w:val="24"/>
          <w:szCs w:val="24"/>
        </w:rPr>
        <w:t>。「</w:t>
      </w:r>
      <w:r w:rsidRPr="003A204A">
        <w:rPr>
          <w:rFonts w:ascii="PMingLiU" w:eastAsia="PMingLiU" w:hAnsi="PMingLiU" w:hint="eastAsia"/>
          <w:sz w:val="24"/>
          <w:szCs w:val="24"/>
        </w:rPr>
        <w:t>數日小便利色白者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此熱除也</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發炎的現象沒有了</w:t>
      </w:r>
      <w:r w:rsidR="00726192"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欲得食</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這幾種現象代表厥陰證要痊癒了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只要看到病人體能慢慢的回頭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胃口慢慢的打開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突然吃東西都是不好的</w:t>
      </w:r>
      <w:r w:rsidR="00726192"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若厥多而嘔</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手腳一天到晚都冰冷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噁心又吃不下東西</w:t>
      </w:r>
      <w:r w:rsidR="00726192"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胸脅煩滿者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其後必便血</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這是熱太過了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裏面發炎的現象很厲害</w:t>
      </w:r>
      <w:r w:rsidR="00726192" w:rsidRPr="003A204A">
        <w:rPr>
          <w:rFonts w:ascii="PMingLiU" w:eastAsia="PMingLiU" w:hAnsi="PMingLiU" w:hint="eastAsia"/>
          <w:sz w:val="24"/>
          <w:szCs w:val="24"/>
        </w:rPr>
        <w:t>。</w:t>
      </w:r>
      <w:r w:rsidRPr="003A204A">
        <w:rPr>
          <w:rFonts w:ascii="PMingLiU" w:eastAsia="PMingLiU" w:hAnsi="PMingLiU" w:hint="eastAsia"/>
          <w:sz w:val="24"/>
          <w:szCs w:val="24"/>
        </w:rPr>
        <w:t>為什麼嘔？因為厥陰是肝臟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一熱起來的時候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肝腫起來就頂到胃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此即木剋上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實際上胃並沒有問題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熱太多的時候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就會胸脅煩滿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熱沒有地方</w:t>
      </w:r>
      <w:r w:rsidR="00726192" w:rsidRPr="003A204A">
        <w:rPr>
          <w:rFonts w:ascii="PMingLiU" w:eastAsia="PMingLiU" w:hAnsi="PMingLiU" w:hint="eastAsia"/>
          <w:sz w:val="24"/>
          <w:szCs w:val="24"/>
        </w:rPr>
        <w:t>宣</w:t>
      </w:r>
      <w:r w:rsidRPr="003A204A">
        <w:rPr>
          <w:rFonts w:ascii="PMingLiU" w:eastAsia="PMingLiU" w:hAnsi="PMingLiU" w:hint="eastAsia"/>
          <w:sz w:val="24"/>
          <w:szCs w:val="24"/>
        </w:rPr>
        <w:t>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就往腸子裏面跑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大便就會帶血。</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三五六．</w:t>
      </w:r>
      <w:r w:rsidR="00896FA8" w:rsidRPr="003A204A">
        <w:rPr>
          <w:rFonts w:ascii="PMingLiU" w:eastAsia="PMingLiU" w:hAnsi="PMingLiU" w:hint="eastAsia"/>
          <w:sz w:val="24"/>
          <w:szCs w:val="24"/>
        </w:rPr>
        <w:t>病者手足厥冷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言我不「結胸」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此冷結在膀胱「關元」也。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膀胱結到的時候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小腹痛是主證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就是「中極」到「關元」這一帶劇痛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有四種狀況</w:t>
      </w:r>
      <w:r w:rsidR="0049194B" w:rsidRPr="003A204A">
        <w:rPr>
          <w:rFonts w:ascii="PMingLiU" w:eastAsia="PMingLiU" w:hAnsi="PMingLiU" w:hint="eastAsia"/>
          <w:sz w:val="24"/>
          <w:szCs w:val="24"/>
        </w:rPr>
        <w:t>：</w:t>
      </w:r>
    </w:p>
    <w:p w:rsidR="00896FA8" w:rsidRPr="003A204A" w:rsidRDefault="0072619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①</w:t>
      </w:r>
      <w:r w:rsidR="00896FA8" w:rsidRPr="003A204A">
        <w:rPr>
          <w:rFonts w:ascii="PMingLiU" w:eastAsia="PMingLiU" w:hAnsi="PMingLiU" w:hint="eastAsia"/>
          <w:sz w:val="24"/>
          <w:szCs w:val="24"/>
        </w:rPr>
        <w:t>水結膀胱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最明顯的狀況是小便不利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這時候用五苓散。</w:t>
      </w:r>
    </w:p>
    <w:p w:rsidR="00896FA8" w:rsidRPr="003A204A" w:rsidRDefault="0072619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②</w:t>
      </w:r>
      <w:r w:rsidR="00896FA8" w:rsidRPr="003A204A">
        <w:rPr>
          <w:rFonts w:ascii="PMingLiU" w:eastAsia="PMingLiU" w:hAnsi="PMingLiU" w:hint="eastAsia"/>
          <w:sz w:val="24"/>
          <w:szCs w:val="24"/>
        </w:rPr>
        <w:t>血結膀胱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用桃核承氣湯。</w:t>
      </w:r>
    </w:p>
    <w:p w:rsidR="00896FA8" w:rsidRPr="003A204A" w:rsidRDefault="0072619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③</w:t>
      </w:r>
      <w:r w:rsidR="00896FA8" w:rsidRPr="003A204A">
        <w:rPr>
          <w:rFonts w:ascii="PMingLiU" w:eastAsia="PMingLiU" w:hAnsi="PMingLiU" w:hint="eastAsia"/>
          <w:sz w:val="24"/>
          <w:szCs w:val="24"/>
        </w:rPr>
        <w:t>熱結膀胱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少腹痛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小便紅澀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小便出來有刺刺的感覺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用豬苓湯。</w:t>
      </w:r>
    </w:p>
    <w:p w:rsidR="00896FA8" w:rsidRPr="003A204A" w:rsidRDefault="00726192"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④</w:t>
      </w:r>
      <w:r w:rsidR="00896FA8" w:rsidRPr="003A204A">
        <w:rPr>
          <w:rFonts w:ascii="PMingLiU" w:eastAsia="PMingLiU" w:hAnsi="PMingLiU" w:hint="eastAsia"/>
          <w:sz w:val="24"/>
          <w:szCs w:val="24"/>
        </w:rPr>
        <w:t>冷結膀胱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也是少腹痛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小便色白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用真武湯。</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三五七．</w:t>
      </w:r>
      <w:r w:rsidR="00896FA8" w:rsidRPr="003A204A">
        <w:rPr>
          <w:rFonts w:ascii="PMingLiU" w:eastAsia="PMingLiU" w:hAnsi="PMingLiU" w:hint="eastAsia"/>
          <w:sz w:val="24"/>
          <w:szCs w:val="24"/>
        </w:rPr>
        <w:t>「傷寒」發熱四日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厥反三日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復熱四日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厥少熱多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其病當愈。四日至七日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熱不除者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其後必便膿血。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厥陰病的時候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病人發熱的時間比手腳冰冷的時間多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代表病人的體能很好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其病當愈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一般來說自己會痊癒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如果沒有痊癒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代表熱沒</w:t>
      </w:r>
      <w:r w:rsidR="00EA43FE" w:rsidRPr="003A204A">
        <w:rPr>
          <w:rFonts w:ascii="PMingLiU" w:eastAsia="PMingLiU" w:hAnsi="PMingLiU" w:hint="eastAsia"/>
          <w:sz w:val="24"/>
          <w:szCs w:val="24"/>
        </w:rPr>
        <w:t>宣</w:t>
      </w:r>
      <w:r w:rsidRPr="003A204A">
        <w:rPr>
          <w:rFonts w:ascii="PMingLiU" w:eastAsia="PMingLiU" w:hAnsi="PMingLiU" w:hint="eastAsia"/>
          <w:sz w:val="24"/>
          <w:szCs w:val="24"/>
        </w:rPr>
        <w:t>瀉的地方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小便沒有清出來</w:t>
      </w:r>
      <w:r w:rsidR="00EA43FE" w:rsidRPr="003A204A">
        <w:rPr>
          <w:rFonts w:ascii="PMingLiU" w:eastAsia="PMingLiU" w:hAnsi="PMingLiU" w:hint="eastAsia"/>
          <w:sz w:val="24"/>
          <w:szCs w:val="24"/>
        </w:rPr>
        <w:t>。</w:t>
      </w:r>
      <w:r w:rsidRPr="003A204A">
        <w:rPr>
          <w:rFonts w:ascii="PMingLiU" w:eastAsia="PMingLiU" w:hAnsi="PMingLiU" w:hint="eastAsia"/>
          <w:sz w:val="24"/>
          <w:szCs w:val="24"/>
        </w:rPr>
        <w:t>厥陰證是肝裏面的濾過性病毒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如果沒辦法完全清出來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就會在身體裏面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病毒如果在表就發汗發掉了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如果在厥陰就由小便跑出來了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如果從小便出不去了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病毒就往大腸跑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大便就會帶膿血。</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三五八．</w:t>
      </w:r>
      <w:r w:rsidR="00896FA8" w:rsidRPr="003A204A">
        <w:rPr>
          <w:rFonts w:ascii="PMingLiU" w:eastAsia="PMingLiU" w:hAnsi="PMingLiU" w:hint="eastAsia"/>
          <w:sz w:val="24"/>
          <w:szCs w:val="24"/>
        </w:rPr>
        <w:t>「傷寒」厥四日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熱反三日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復厥五日</w:t>
      </w:r>
      <w:r w:rsidR="00EA43FE" w:rsidRPr="003A204A">
        <w:rPr>
          <w:rFonts w:ascii="PMingLiU" w:eastAsia="PMingLiU" w:hAnsi="PMingLiU" w:hint="eastAsia"/>
          <w:sz w:val="24"/>
          <w:szCs w:val="24"/>
        </w:rPr>
        <w:t>，</w:t>
      </w:r>
      <w:r w:rsidR="00896FA8" w:rsidRPr="003A204A">
        <w:rPr>
          <w:rFonts w:ascii="PMingLiU" w:eastAsia="PMingLiU" w:hAnsi="PMingLiU" w:hint="eastAsia"/>
          <w:sz w:val="24"/>
          <w:szCs w:val="24"/>
        </w:rPr>
        <w:t>其病為進</w:t>
      </w:r>
      <w:r w:rsidR="00EA43FE" w:rsidRPr="003A204A">
        <w:rPr>
          <w:rFonts w:ascii="PMingLiU" w:eastAsia="PMingLiU" w:hAnsi="PMingLiU" w:hint="eastAsia"/>
          <w:sz w:val="24"/>
          <w:szCs w:val="24"/>
        </w:rPr>
        <w:t>。</w:t>
      </w:r>
      <w:r w:rsidR="00896FA8" w:rsidRPr="003A204A">
        <w:rPr>
          <w:rFonts w:ascii="PMingLiU" w:eastAsia="PMingLiU" w:hAnsi="PMingLiU" w:hint="eastAsia"/>
          <w:sz w:val="24"/>
          <w:szCs w:val="24"/>
        </w:rPr>
        <w:t>寒多熱少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陽氣退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故為進也。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如果冷的時間比較多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熱的時間比較少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復厥五日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冷的時間越來越延長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這病為進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病越來越重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寒多熱少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故為進也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病在加深。</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三五九．</w:t>
      </w:r>
      <w:r w:rsidR="00896FA8"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煩</w:t>
      </w:r>
      <w:r w:rsidR="00EA43FE" w:rsidRPr="003A204A">
        <w:rPr>
          <w:rFonts w:ascii="PMingLiU" w:eastAsia="PMingLiU" w:hAnsi="PMingLiU" w:hint="eastAsia"/>
          <w:sz w:val="24"/>
          <w:szCs w:val="24"/>
        </w:rPr>
        <w:t>躁</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灸「厥陰」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厥不還者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傷寒六七侯以後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從太陽、少陽、太陰、少陰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進入厥陰了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這時候脈</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手足厥冷</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摸到脈很微細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w:t>
      </w:r>
      <w:r w:rsidR="008F7DEF" w:rsidRPr="003A204A">
        <w:rPr>
          <w:rFonts w:ascii="PMingLiU" w:eastAsia="PMingLiU" w:hAnsi="PMingLiU" w:hint="eastAsia"/>
          <w:sz w:val="24"/>
          <w:szCs w:val="24"/>
        </w:rPr>
        <w:t>。「</w:t>
      </w:r>
      <w:r w:rsidRPr="003A204A">
        <w:rPr>
          <w:rFonts w:ascii="PMingLiU" w:eastAsia="PMingLiU" w:hAnsi="PMingLiU" w:hint="eastAsia"/>
          <w:sz w:val="24"/>
          <w:szCs w:val="24"/>
        </w:rPr>
        <w:t>煩</w:t>
      </w:r>
      <w:r w:rsidR="00EA43FE" w:rsidRPr="003A204A">
        <w:rPr>
          <w:rFonts w:ascii="PMingLiU" w:eastAsia="PMingLiU" w:hAnsi="PMingLiU" w:hint="eastAsia"/>
          <w:sz w:val="24"/>
          <w:szCs w:val="24"/>
        </w:rPr>
        <w:t>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灸厥陰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厥不還者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死</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看到病人手腳冰冷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照理說病人裏面陰寒很盛了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腸胃功能都不好了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身體都虛弱了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結果病人煩躁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這煩躁就是人處於心臟正要衰弱的時候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病人會有這種情緒很煩躁的現象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這就是陽氣要脫的現象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如果煩躁了以後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起脈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脈微微的回來了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胃口開起來了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手腳熱起來了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這手腳一熱起來代表胃氣回頭了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就是這人有救了。胃氣如果不回頭了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手腳還是冰冷的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一般來說這種比較難治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很危險。癌症的末期都可以看到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尤其是肝癌。</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w:t>
      </w:r>
      <w:r w:rsidR="00896FA8" w:rsidRPr="003A204A">
        <w:rPr>
          <w:rFonts w:ascii="PMingLiU" w:eastAsia="PMingLiU" w:hAnsi="PMingLiU" w:hint="eastAsia"/>
          <w:sz w:val="24"/>
          <w:szCs w:val="24"/>
        </w:rPr>
        <w:t>「傷寒」發熱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躁不得臥者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照理說傷寒就是發熱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如果發熱的現象兼有</w:t>
      </w:r>
      <w:r w:rsidR="008F7DEF"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躁不得臥者</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這種就是死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在厥陰證裏面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最擔心的就是煩躁不得臥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人到最後關卡的時候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到肝臟裏面的時候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如果肝的功能沒有辦法把癌細胞排出體外的時候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元陽要離開的時候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都會看到這種煩躁的現象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下利就是體能一直排出來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厥陰篇講的都是下利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平常看到這情形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除了大腸癌外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病人都是大小便不禁了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要趕快把利止掉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不止掉就很危險了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有時候看他利止了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結果是裏面沒有東西利了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遇到這種情況的時候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一般用大劑的四逆湯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下利的話用赤石脂禹餘糧湯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用澀劑去止利。</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三六一．</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下利至甚</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厥不止者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照理說下利是越利越寒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體能都沒有了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代表腸胃功能回來了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利應該會自止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w:t>
      </w:r>
      <w:r w:rsidR="008F7DEF" w:rsidRPr="003A204A">
        <w:rPr>
          <w:rFonts w:ascii="PMingLiU" w:eastAsia="PMingLiU" w:hAnsi="PMingLiU" w:hint="eastAsia"/>
          <w:sz w:val="24"/>
          <w:szCs w:val="24"/>
        </w:rPr>
        <w:t>「</w:t>
      </w:r>
      <w:r w:rsidRPr="003A204A">
        <w:rPr>
          <w:rFonts w:ascii="PMingLiU" w:eastAsia="PMingLiU" w:hAnsi="PMingLiU" w:hint="eastAsia"/>
          <w:sz w:val="24"/>
          <w:szCs w:val="24"/>
        </w:rPr>
        <w:t>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下利至甚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厥不止者</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這時候下利不止反發熱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手腳一直冰冷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沒有辦法熱起來的這都是死證。除了癌證的末期、肝病的末期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還有霍亂痢疾的上吐下瀉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好的津液都吐光了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下瀉又把腸胃的津液瀉掉了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就會有這種現象。</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三六二．</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六七日</w:t>
      </w:r>
      <w:r w:rsidR="00EA43FE" w:rsidRPr="003A204A">
        <w:rPr>
          <w:rFonts w:ascii="PMingLiU" w:eastAsia="PMingLiU" w:hAnsi="PMingLiU" w:hint="eastAsia"/>
          <w:sz w:val="24"/>
          <w:szCs w:val="24"/>
        </w:rPr>
        <w:t>，</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其人汗出不止者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有陰無陽故也。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如果人在很虛弱的狀況之下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胃氣恢復的時候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病人下利兼有症狀是發熱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不是煩躁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發熱就是手腳摸到熱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摸到熱還在利這就不會死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如果病人汗出不止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汗血同源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汗的來源就是陽的津液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表汗又一直在流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整個腸胃都乾掉了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這種就是死證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有陰無陽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就是陽脫了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陽脫掉就會有這種現象。用白通湯加豬膽汁和人尿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白通湯可以通陽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大劑的用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靠人尿硬把陰陽相隔打開。</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三六三．</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五六日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不結胸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此為亡血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下之死。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一般來說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有傷寒表證下利的話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會結胸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不結胸就是病往裏面走了</w:t>
      </w:r>
      <w:r w:rsidR="00EA43FE"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腹濡</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病人的肚子摸起來軟軟的</w:t>
      </w:r>
      <w:r w:rsidR="00EA43FE"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脈虛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復厥者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此為亡血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下之死</w:t>
      </w:r>
      <w:r w:rsidR="008F7DEF" w:rsidRPr="003A204A">
        <w:rPr>
          <w:rFonts w:ascii="PMingLiU" w:eastAsia="PMingLiU" w:hAnsi="PMingLiU" w:hint="eastAsia"/>
          <w:sz w:val="24"/>
          <w:szCs w:val="24"/>
        </w:rPr>
        <w:t>」</w:t>
      </w:r>
      <w:r w:rsidR="00EA43FE" w:rsidRPr="003A204A">
        <w:rPr>
          <w:rFonts w:ascii="PMingLiU" w:eastAsia="PMingLiU" w:hAnsi="PMingLiU" w:hint="eastAsia"/>
          <w:sz w:val="24"/>
          <w:szCs w:val="24"/>
        </w:rPr>
        <w:t>，</w:t>
      </w:r>
      <w:r w:rsidRPr="003A204A">
        <w:rPr>
          <w:rFonts w:ascii="PMingLiU" w:eastAsia="PMingLiU" w:hAnsi="PMingLiU" w:hint="eastAsia"/>
          <w:sz w:val="24"/>
          <w:szCs w:val="24"/>
        </w:rPr>
        <w:t>所以虛證不可下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虛證的人絕對不可以攻下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為什麼？因為有腹濡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如果心下硬滿是實痛要攻下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如果肚子難過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要先檢查清楚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有東西在裏面才可以攻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沒有東西在裏面不可以亂攻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手腳冰冷又很虛弱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病人是裏虛的狀況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本來還沒死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一攻死的更快。</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三六四．</w:t>
      </w:r>
      <w:r w:rsidR="00896FA8" w:rsidRPr="003A204A">
        <w:rPr>
          <w:rFonts w:ascii="PMingLiU" w:eastAsia="PMingLiU" w:hAnsi="PMingLiU" w:hint="eastAsia"/>
          <w:sz w:val="24"/>
          <w:szCs w:val="24"/>
        </w:rPr>
        <w:t>發熱而厥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為難治。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照理說發熱手腳冰冷都是裏陽不足了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裏面的腸胃功能沒有了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腸胃沒有蠕動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這時候手腳都是冰的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這種發熱的現象都是人體最後一道系統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人已經極虛了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若再碰到下利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代表陽氣都沒有了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大腸和肺相表裏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肺就是胸陽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一直下利就是肺氣不夠了。</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手足厥逆者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可灸之。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灸「中脘」「關元」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如果是一般的傷寒表證</w:t>
      </w:r>
      <w:r w:rsidR="00EA43FE" w:rsidRPr="003A204A">
        <w:rPr>
          <w:rFonts w:ascii="PMingLiU" w:eastAsia="PMingLiU" w:hAnsi="PMingLiU" w:hint="eastAsia"/>
          <w:sz w:val="24"/>
          <w:szCs w:val="24"/>
        </w:rPr>
        <w:t>，</w:t>
      </w:r>
      <w:r w:rsidRPr="003A204A">
        <w:rPr>
          <w:rFonts w:ascii="PMingLiU" w:eastAsia="PMingLiU" w:hAnsi="PMingLiU" w:hint="eastAsia"/>
          <w:sz w:val="24"/>
          <w:szCs w:val="24"/>
        </w:rPr>
        <w:t>脈浮緊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不會用灸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用麻黃湯去發表</w:t>
      </w:r>
      <w:r w:rsidR="00EA43FE" w:rsidRPr="003A204A">
        <w:rPr>
          <w:rFonts w:ascii="PMingLiU" w:eastAsia="PMingLiU" w:hAnsi="PMingLiU" w:hint="eastAsia"/>
          <w:sz w:val="24"/>
          <w:szCs w:val="24"/>
        </w:rPr>
        <w:t>。</w:t>
      </w:r>
      <w:r w:rsidRPr="003A204A">
        <w:rPr>
          <w:rFonts w:ascii="PMingLiU" w:eastAsia="PMingLiU" w:hAnsi="PMingLiU" w:hint="eastAsia"/>
          <w:sz w:val="24"/>
          <w:szCs w:val="24"/>
        </w:rPr>
        <w:t>現在脈促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手足厥逆者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脈跳的數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手腳又冰冷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這都是進入厥陰證了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所以厥陰證的寒證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代表肝臟的功能衰弱下去了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就會看到這現象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厥陰和少陰一樣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主的是吐、利。</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三六六．</w:t>
      </w:r>
      <w:r w:rsidR="00896FA8" w:rsidRPr="003A204A">
        <w:rPr>
          <w:rFonts w:ascii="PMingLiU" w:eastAsia="PMingLiU" w:hAnsi="PMingLiU" w:hint="eastAsia"/>
          <w:sz w:val="24"/>
          <w:szCs w:val="24"/>
        </w:rPr>
        <w:t>「傷寒」脈滑而厥者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裏有熱也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「白虎湯」主之。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只要對證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不管病在太陽、少陽、陽明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都會有白虎湯證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只要確定裏面是熱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是經熱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就是血脈神經的熱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一旦病人血裏面的水不足的時候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就會用到白虎湯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如果厥陰證的病人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吐、利太多了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病人的水不夠了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也是屬於白虎湯。</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三六七．</w:t>
      </w:r>
      <w:r w:rsidR="00896FA8" w:rsidRPr="003A204A">
        <w:rPr>
          <w:rFonts w:ascii="PMingLiU" w:eastAsia="PMingLiU" w:hAnsi="PMingLiU" w:hint="eastAsia"/>
          <w:sz w:val="24"/>
          <w:szCs w:val="24"/>
        </w:rPr>
        <w:t>手足厥寒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脈細欲絕者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「當歸四逆湯」主之。若其人內有久寒者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宜「當歸四逆加吳茱萸生薑湯」主之。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當歸四逆湯是中醫治療凍瘡的主方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處方還是桂枝湯的加減</w:t>
      </w:r>
      <w:r w:rsidR="008F7DEF" w:rsidRPr="003A204A">
        <w:rPr>
          <w:rFonts w:ascii="PMingLiU" w:eastAsia="PMingLiU" w:hAnsi="PMingLiU" w:hint="eastAsia"/>
          <w:sz w:val="24"/>
          <w:szCs w:val="24"/>
        </w:rPr>
        <w:t>。「</w:t>
      </w:r>
      <w:r w:rsidRPr="003A204A">
        <w:rPr>
          <w:rFonts w:ascii="PMingLiU" w:eastAsia="PMingLiU" w:hAnsi="PMingLiU" w:hint="eastAsia"/>
          <w:sz w:val="24"/>
          <w:szCs w:val="24"/>
        </w:rPr>
        <w:t>手足厥寒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脈細欲絕者</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實際上心臟極度的衰竭了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所以加護病房裏面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靠維生機的病人都是當歸四逆湯證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摸他的手腳都是冰冷的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心臟的血沒有辦法運行到四肢的末梢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四肢就缺氧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會壞死掉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這就是造成凍瘡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除了凍瘡外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緊急的時候也在用的</w:t>
      </w:r>
      <w:r w:rsidR="00EA43FE" w:rsidRPr="003A204A">
        <w:rPr>
          <w:rFonts w:ascii="PMingLiU" w:eastAsia="PMingLiU" w:hAnsi="PMingLiU" w:hint="eastAsia"/>
          <w:sz w:val="24"/>
          <w:szCs w:val="24"/>
        </w:rPr>
        <w:t>。</w:t>
      </w:r>
      <w:r w:rsidRPr="003A204A">
        <w:rPr>
          <w:rFonts w:ascii="PMingLiU" w:eastAsia="PMingLiU" w:hAnsi="PMingLiU" w:hint="eastAsia"/>
          <w:sz w:val="24"/>
          <w:szCs w:val="24"/>
        </w:rPr>
        <w:t>桂枝和白芍等量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由於動脈和靜脈兩個相等長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血液就會加速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平常胖子開三錢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人都昏迷了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靠維生機的時候用三兩都不過份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因為身體裏面完全沒有功能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完全要靠藥力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桂枝和白芍一定等量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如果桂枝少</w:t>
      </w:r>
      <w:r w:rsidR="00EA43FE" w:rsidRPr="003A204A">
        <w:rPr>
          <w:rFonts w:ascii="PMingLiU" w:eastAsia="PMingLiU" w:hAnsi="PMingLiU" w:hint="eastAsia"/>
          <w:sz w:val="24"/>
          <w:szCs w:val="24"/>
        </w:rPr>
        <w:t>，</w:t>
      </w:r>
      <w:r w:rsidRPr="003A204A">
        <w:rPr>
          <w:rFonts w:ascii="PMingLiU" w:eastAsia="PMingLiU" w:hAnsi="PMingLiU" w:hint="eastAsia"/>
          <w:sz w:val="24"/>
          <w:szCs w:val="24"/>
        </w:rPr>
        <w:t>白芍重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會造成血管爆裂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因為出去的力量不夠</w:t>
      </w:r>
      <w:r w:rsidR="00EA43FE" w:rsidRPr="003A204A">
        <w:rPr>
          <w:rFonts w:ascii="PMingLiU" w:eastAsia="PMingLiU" w:hAnsi="PMingLiU" w:hint="eastAsia"/>
          <w:sz w:val="24"/>
          <w:szCs w:val="24"/>
        </w:rPr>
        <w:t>。</w:t>
      </w:r>
      <w:r w:rsidRPr="003A204A">
        <w:rPr>
          <w:rFonts w:ascii="PMingLiU" w:eastAsia="PMingLiU" w:hAnsi="PMingLiU" w:hint="eastAsia"/>
          <w:sz w:val="24"/>
          <w:szCs w:val="24"/>
        </w:rPr>
        <w:t>人已經極虛了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腸胃的功能不夠了津液也不夠了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怕裏面的東西梗到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所以用通草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通草是很輕的潤腸劑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連麻子仁對病人來說都太強了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可是不攻又不行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因為怕裏面有髒的東西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所以用通草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同時再加炙甘草、大棗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把津液都補回來</w:t>
      </w:r>
      <w:r w:rsidR="00EA43FE" w:rsidRPr="003A204A">
        <w:rPr>
          <w:rFonts w:ascii="PMingLiU" w:eastAsia="PMingLiU" w:hAnsi="PMingLiU" w:hint="eastAsia"/>
          <w:sz w:val="24"/>
          <w:szCs w:val="24"/>
        </w:rPr>
        <w:t>。</w:t>
      </w:r>
      <w:r w:rsidRPr="003A204A">
        <w:rPr>
          <w:rFonts w:ascii="PMingLiU" w:eastAsia="PMingLiU" w:hAnsi="PMingLiU" w:hint="eastAsia"/>
          <w:sz w:val="24"/>
          <w:szCs w:val="24"/>
        </w:rPr>
        <w:t>平常張仲景很少用補藥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因為病人需要</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病人在失血的狀況下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所以用當歸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把血補足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細辛壯裏陽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讓下焦的陽往上升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下面的陽往上走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整個人能循環起來</w:t>
      </w:r>
      <w:r w:rsidR="00EA43FE" w:rsidRPr="003A204A">
        <w:rPr>
          <w:rFonts w:ascii="PMingLiU" w:eastAsia="PMingLiU" w:hAnsi="PMingLiU" w:hint="eastAsia"/>
          <w:sz w:val="24"/>
          <w:szCs w:val="24"/>
        </w:rPr>
        <w:t>。</w:t>
      </w:r>
      <w:r w:rsidRPr="003A204A">
        <w:rPr>
          <w:rFonts w:ascii="PMingLiU" w:eastAsia="PMingLiU" w:hAnsi="PMingLiU" w:hint="eastAsia"/>
          <w:sz w:val="24"/>
          <w:szCs w:val="24"/>
        </w:rPr>
        <w:t>為什麼不用生薑？生薑是散胃裏面的水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病人有噁心嘔吐的時候才會用生薑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現在要把水補回來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所以不用生薑。</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當歸四逆湯方</w:t>
      </w:r>
      <w:r w:rsidR="00EA43FE" w:rsidRPr="003A204A">
        <w:rPr>
          <w:rFonts w:ascii="PMingLiU" w:eastAsia="PMingLiU" w:hAnsi="PMingLiU" w:hint="eastAsia"/>
          <w:sz w:val="24"/>
          <w:szCs w:val="24"/>
        </w:rPr>
        <w:t>：</w:t>
      </w:r>
    </w:p>
    <w:p w:rsidR="008F7DEF"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當歸三兩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大棗二十五個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EA43FE" w:rsidRPr="003A204A">
        <w:rPr>
          <w:rFonts w:ascii="PMingLiU" w:eastAsia="PMingLiU" w:hAnsi="PMingLiU" w:hint="eastAsia"/>
          <w:sz w:val="24"/>
          <w:szCs w:val="24"/>
        </w:rPr>
        <w:t>（</w:t>
      </w:r>
      <w:r w:rsidRPr="003A204A">
        <w:rPr>
          <w:rFonts w:ascii="PMingLiU" w:eastAsia="PMingLiU" w:hAnsi="PMingLiU" w:hint="eastAsia"/>
          <w:sz w:val="24"/>
          <w:szCs w:val="24"/>
        </w:rPr>
        <w:t>炙</w:t>
      </w:r>
      <w:r w:rsidR="00EA43F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通草二兩</w:t>
      </w:r>
      <w:r w:rsidR="00EA43FE"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七味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以水八升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日三服。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如果遇到病人很危險的時候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就照上面的劑量開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用兩計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平常用錢計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晚上睡覺腳冰冷的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就是當歸四逆湯證。還有一個地方用當歸四逆湯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疝氣時可加上升麻來升提陽氣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所以只有疝氣和凍瘡用到當歸四逆湯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還有就是急救的時候用。</w:t>
      </w:r>
    </w:p>
    <w:p w:rsidR="00896FA8" w:rsidRPr="003A204A" w:rsidRDefault="008F7DE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若其人內有久寒者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宜當歸四逆加吳茱萸生薑湯主之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這內有久寒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講的是胃寒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在厥陰篇裏面講的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實際上是肝太寒了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引起的胃的功能不正常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所以用當歸四逆加吳茱萸生薑湯主之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吳茱萸是最好止嘔的聖劑</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寒就是有水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所以加生薑把水排掉。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當歸四逆加吳茱萸生薑湯方</w:t>
      </w:r>
      <w:r w:rsidR="00EA43FE" w:rsidRPr="003A204A">
        <w:rPr>
          <w:rFonts w:ascii="PMingLiU" w:eastAsia="PMingLiU" w:hAnsi="PMingLiU" w:hint="eastAsia"/>
          <w:sz w:val="24"/>
          <w:szCs w:val="24"/>
        </w:rPr>
        <w:t>：</w:t>
      </w:r>
    </w:p>
    <w:p w:rsidR="008F7DEF"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當歸三兩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芍藥三兩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細辛三兩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通草二兩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甘草二兩</w:t>
      </w:r>
      <w:r w:rsidR="00EA43FE" w:rsidRPr="003A204A">
        <w:rPr>
          <w:rFonts w:ascii="PMingLiU" w:eastAsia="PMingLiU" w:hAnsi="PMingLiU" w:hint="eastAsia"/>
          <w:sz w:val="24"/>
          <w:szCs w:val="24"/>
        </w:rPr>
        <w:t>（</w:t>
      </w:r>
      <w:r w:rsidRPr="003A204A">
        <w:rPr>
          <w:rFonts w:ascii="PMingLiU" w:eastAsia="PMingLiU" w:hAnsi="PMingLiU" w:hint="eastAsia"/>
          <w:sz w:val="24"/>
          <w:szCs w:val="24"/>
        </w:rPr>
        <w:t>炙</w:t>
      </w:r>
      <w:r w:rsidR="00EA43FE"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大棗二十五枚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吳茱萸二升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生薑半斤</w:t>
      </w:r>
      <w:r w:rsidR="00EA43FE"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九味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清酒六升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和煮取五升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分溫五服。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大部份婦人的帶下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就是白帶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都是陰寒的體質</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這種狀況就是當歸四逆加吳茱萸生薑湯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人的生殖系統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只有肝經絡過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所以當歸四逆加吳茱萸生薑湯把肝熱起來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白帶就丟掉了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因此在婦科的時候會用到這方子。</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三六八．</w:t>
      </w:r>
      <w:r w:rsidR="00896FA8" w:rsidRPr="003A204A">
        <w:rPr>
          <w:rFonts w:ascii="PMingLiU" w:eastAsia="PMingLiU" w:hAnsi="PMingLiU" w:hint="eastAsia"/>
          <w:sz w:val="24"/>
          <w:szCs w:val="24"/>
        </w:rPr>
        <w:t>大汗出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熱不去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四肢痛而拘急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又下利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厥逆而惡寒者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如果有發熱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應該汗出就都解掉了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大汗出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熱不去</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就是津液傷到了</w:t>
      </w:r>
      <w:r w:rsidR="00EA43FE"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四肢痛而拘急</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關節會痛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就是津液不足了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血液循環就不好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四肢關節就會痛</w:t>
      </w:r>
      <w:r w:rsidR="00EA43FE" w:rsidRPr="003A204A">
        <w:rPr>
          <w:rFonts w:ascii="PMingLiU" w:eastAsia="PMingLiU" w:hAnsi="PMingLiU" w:hint="eastAsia"/>
          <w:sz w:val="24"/>
          <w:szCs w:val="24"/>
        </w:rPr>
        <w:t>。</w:t>
      </w:r>
      <w:r w:rsidRPr="003A204A">
        <w:rPr>
          <w:rFonts w:ascii="PMingLiU" w:eastAsia="PMingLiU" w:hAnsi="PMingLiU" w:hint="eastAsia"/>
          <w:sz w:val="24"/>
          <w:szCs w:val="24"/>
        </w:rPr>
        <w:t>又</w:t>
      </w:r>
      <w:r w:rsidR="008F7DEF"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厥逆而惡寒者</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已經血液循環不好了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代表裏寒很強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這時候又手腳冰冷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這裏的惡寒和太陽的惡寒不一樣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麻黃湯的惡寒是怕冷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這裏的惡寒是虛掉的冷</w:t>
      </w:r>
      <w:r w:rsidR="00EA43FE" w:rsidRPr="003A204A">
        <w:rPr>
          <w:rFonts w:ascii="PMingLiU" w:eastAsia="PMingLiU" w:hAnsi="PMingLiU" w:hint="eastAsia"/>
          <w:sz w:val="24"/>
          <w:szCs w:val="24"/>
        </w:rPr>
        <w:t>。</w:t>
      </w:r>
      <w:r w:rsidRPr="003A204A">
        <w:rPr>
          <w:rFonts w:ascii="PMingLiU" w:eastAsia="PMingLiU" w:hAnsi="PMingLiU" w:hint="eastAsia"/>
          <w:sz w:val="24"/>
          <w:szCs w:val="24"/>
        </w:rPr>
        <w:t>四逆湯主之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四逆湯都是救逆的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裏寒很盛的時候用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所謂裏寒就是裏面的功能都沒有了</w:t>
      </w:r>
      <w:r w:rsidR="00EA43FE" w:rsidRPr="003A204A">
        <w:rPr>
          <w:rFonts w:ascii="PMingLiU" w:eastAsia="PMingLiU" w:hAnsi="PMingLiU" w:hint="eastAsia"/>
          <w:sz w:val="24"/>
          <w:szCs w:val="24"/>
        </w:rPr>
        <w:t>。</w:t>
      </w:r>
      <w:r w:rsidRPr="003A204A">
        <w:rPr>
          <w:rFonts w:ascii="PMingLiU" w:eastAsia="PMingLiU" w:hAnsi="PMingLiU" w:hint="eastAsia"/>
          <w:sz w:val="24"/>
          <w:szCs w:val="24"/>
        </w:rPr>
        <w:t>四逆湯裏面用乾薑和生附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很危險的時候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可以炮附</w:t>
      </w:r>
      <w:r w:rsidR="00EA43FE" w:rsidRPr="003A204A">
        <w:rPr>
          <w:rFonts w:ascii="PMingLiU" w:eastAsia="PMingLiU" w:hAnsi="PMingLiU" w:hint="eastAsia"/>
          <w:sz w:val="24"/>
          <w:szCs w:val="24"/>
        </w:rPr>
        <w:t>、</w:t>
      </w:r>
      <w:r w:rsidRPr="003A204A">
        <w:rPr>
          <w:rFonts w:ascii="PMingLiU" w:eastAsia="PMingLiU" w:hAnsi="PMingLiU" w:hint="eastAsia"/>
          <w:sz w:val="24"/>
          <w:szCs w:val="24"/>
        </w:rPr>
        <w:t>生附並用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生附可以壯心陽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炮附使關節打通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同時有壯腎陽之功。</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三六九．</w:t>
      </w:r>
      <w:r w:rsidR="00896FA8" w:rsidRPr="003A204A">
        <w:rPr>
          <w:rFonts w:ascii="PMingLiU" w:eastAsia="PMingLiU" w:hAnsi="PMingLiU" w:hint="eastAsia"/>
          <w:sz w:val="24"/>
          <w:szCs w:val="24"/>
        </w:rPr>
        <w:t>大汗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若大下利而厥冷者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汗和津液就是中醫講的陽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所以大汗出的時候就是亡陽了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陽就是人的體能營養液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若</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大下利而厥冷者</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食物沒有了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就是血的源頭都沒有了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就是亡陰了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陽沒了陰也沒了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就是四逆湯主之</w:t>
      </w:r>
      <w:r w:rsidR="00EA43FE" w:rsidRPr="003A204A">
        <w:rPr>
          <w:rFonts w:ascii="PMingLiU" w:eastAsia="PMingLiU" w:hAnsi="PMingLiU" w:hint="eastAsia"/>
          <w:sz w:val="24"/>
          <w:szCs w:val="24"/>
        </w:rPr>
        <w:t>。</w:t>
      </w:r>
      <w:r w:rsidRPr="003A204A">
        <w:rPr>
          <w:rFonts w:ascii="PMingLiU" w:eastAsia="PMingLiU" w:hAnsi="PMingLiU" w:hint="eastAsia"/>
          <w:sz w:val="24"/>
          <w:szCs w:val="24"/>
        </w:rPr>
        <w:t>所以在傷寒表證的時候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汗出不止是桂枝湯加附子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用炮附收表陽。</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w:t>
      </w:r>
      <w:r w:rsidR="00896FA8" w:rsidRPr="003A204A">
        <w:rPr>
          <w:rFonts w:ascii="PMingLiU" w:eastAsia="PMingLiU" w:hAnsi="PMingLiU" w:hint="eastAsia"/>
          <w:sz w:val="24"/>
          <w:szCs w:val="24"/>
        </w:rPr>
        <w:t>病人手足厥冷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脈乍緊者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邪結在胸中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心下滿而煩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飢不能食者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病在胸中</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當須吐之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宜用「瓜蒂散」。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什麼叫乍緊？有的時候緊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有的時候不緊</w:t>
      </w:r>
      <w:r w:rsidR="00C008BD"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病人手足厥冷</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病人手腳冰冷的時候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摸到脈應該是微細的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結果脈變的乍變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一下子緊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一下子不緊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代表邪結在胸中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心下滿而煩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飢不能食者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病在胸中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當須吐之</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這是寒實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要確定有東西才會採吐法</w:t>
      </w:r>
      <w:r w:rsidR="00EA43FE" w:rsidRPr="003A204A">
        <w:rPr>
          <w:rFonts w:ascii="PMingLiU" w:eastAsia="PMingLiU" w:hAnsi="PMingLiU" w:hint="eastAsia"/>
          <w:sz w:val="24"/>
          <w:szCs w:val="24"/>
        </w:rPr>
        <w:t>。</w:t>
      </w:r>
      <w:r w:rsidRPr="003A204A">
        <w:rPr>
          <w:rFonts w:ascii="PMingLiU" w:eastAsia="PMingLiU" w:hAnsi="PMingLiU" w:hint="eastAsia"/>
          <w:sz w:val="24"/>
          <w:szCs w:val="24"/>
        </w:rPr>
        <w:t>如果是虛的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病人沒有東西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病人會虛煩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虛煩的脈就不會緊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緊代表有東西堵到了</w:t>
      </w:r>
      <w:r w:rsidR="00C008BD"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宜用瓜蒂散</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這是從脈證來知道胸中有實。</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三七一．</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厥而心下悸者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宜先治水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當服「茯苓甘草湯」</w:t>
      </w:r>
      <w:r w:rsidR="00EA43FE" w:rsidRPr="003A204A">
        <w:rPr>
          <w:rFonts w:ascii="PMingLiU" w:eastAsia="PMingLiU" w:hAnsi="PMingLiU" w:hint="eastAsia"/>
          <w:sz w:val="24"/>
          <w:szCs w:val="24"/>
        </w:rPr>
        <w:t>。</w:t>
      </w:r>
      <w:r w:rsidR="00896FA8" w:rsidRPr="003A204A">
        <w:rPr>
          <w:rFonts w:ascii="PMingLiU" w:eastAsia="PMingLiU" w:hAnsi="PMingLiU" w:hint="eastAsia"/>
          <w:sz w:val="24"/>
          <w:szCs w:val="24"/>
        </w:rPr>
        <w:t>卻治其厥</w:t>
      </w:r>
      <w:r w:rsidR="00EA43FE" w:rsidRPr="003A204A">
        <w:rPr>
          <w:rFonts w:ascii="PMingLiU" w:eastAsia="PMingLiU" w:hAnsi="PMingLiU" w:hint="eastAsia"/>
          <w:sz w:val="24"/>
          <w:szCs w:val="24"/>
        </w:rPr>
        <w:t>，</w:t>
      </w:r>
      <w:r w:rsidR="00896FA8" w:rsidRPr="003A204A">
        <w:rPr>
          <w:rFonts w:ascii="PMingLiU" w:eastAsia="PMingLiU" w:hAnsi="PMingLiU" w:hint="eastAsia"/>
          <w:sz w:val="24"/>
          <w:szCs w:val="24"/>
        </w:rPr>
        <w:t>不爾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水漬入胃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必作利也。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傷寒本來就是腸胃的功能緩掉了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手腳冰冷就是進入厥陰證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還有心下悸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胃已經沒有吸收的功能了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胃不能吸收水份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這時候水跑到胃裏面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水停在中間就會有動悸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就是水飲很多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所以像肌肉跳動、眼皮跳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就是有水飲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都是真武湯證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就是水逆行離開血了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要先治水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中焦的水最好的藥就是茯苓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下焦的水用豬苓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上焦的水就用半夏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胸腔裏面用十棗湯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現在水在胃裏面所以用茯苓甘草湯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加甘草讓藥停在胃裏面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真正的主藥是茯苓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所以茯苓二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吃了茯苓甘草湯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水排掉了後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再治手腳冰冷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來不及治的話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水跑到胃裏面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這胃要把它當成腸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就會變成下利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小腸是火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水火不容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水逼下去就水火末濟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大便出來全部都是水。</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三七二．</w:t>
      </w:r>
      <w:r w:rsidR="00896FA8"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大下後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寸脈沉而遲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下部脈不至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咽喉不利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唾膿血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泄利不止者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為難治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「麻黃升麻湯」主之。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麻黃升麻湯專門治療上熱下寒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所以麻黃升麻湯是寒熱並用的湯劑</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而且是補瀉寒熱並用在一個方子裏面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為什麼張仲景設計這方子？就是擔心病人進入厥陰的時候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被醫生誤下了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誤下了之後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如何去救他？</w:t>
      </w:r>
    </w:p>
    <w:p w:rsidR="00896FA8" w:rsidRPr="003A204A" w:rsidRDefault="008F7DE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傷寒六七日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大下後</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如果是太陽傷寒表證的時候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被攻下會變成結胸或心下痞</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不會有寸脈沉而遲的現象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這是直接進入厥陰了</w:t>
      </w:r>
      <w:r w:rsidR="0096679D" w:rsidRPr="003A204A">
        <w:rPr>
          <w:rFonts w:ascii="PMingLiU" w:eastAsia="PMingLiU" w:hAnsi="PMingLiU" w:hint="eastAsia"/>
          <w:sz w:val="24"/>
          <w:szCs w:val="24"/>
        </w:rPr>
        <w:t>。</w:t>
      </w:r>
      <w:r w:rsidR="00896FA8" w:rsidRPr="003A204A">
        <w:rPr>
          <w:rFonts w:ascii="PMingLiU" w:eastAsia="PMingLiU" w:hAnsi="PMingLiU" w:hint="eastAsia"/>
          <w:sz w:val="24"/>
          <w:szCs w:val="24"/>
        </w:rPr>
        <w:t>寸脈講的是陽脈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所以陽脈很弱了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裏面的陽氣很弱了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手足厥逆</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手腳冰冷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w:t>
      </w:r>
      <w:r w:rsidRPr="003A204A">
        <w:rPr>
          <w:rFonts w:ascii="PMingLiU" w:eastAsia="PMingLiU" w:hAnsi="PMingLiU" w:hint="eastAsia"/>
          <w:sz w:val="24"/>
          <w:szCs w:val="24"/>
        </w:rPr>
        <w:t>「</w:t>
      </w:r>
      <w:r w:rsidR="00896FA8" w:rsidRPr="003A204A">
        <w:rPr>
          <w:rFonts w:ascii="PMingLiU" w:eastAsia="PMingLiU" w:hAnsi="PMingLiU" w:hint="eastAsia"/>
          <w:sz w:val="24"/>
          <w:szCs w:val="24"/>
        </w:rPr>
        <w:t>下部脈不至</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尺部的脈沒有了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這時候</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咽喉不利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唾膿血</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肝是藏血的臟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人的血進入肝以後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肝過濾血後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血再從肝的靜脈出來到身上來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肝臟有血管直接到子宮、大腸、到下焦裏來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下焦一寒掉後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下焦凝固了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血沒有辦法下來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血就往上衝逆了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一衝到喉嚨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喉嚨就腫起來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這是血逆行經脈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嚴重的話就會吐血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所以肝病到後來會吐血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就是肝血逆往上走</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全身只有二條血管沒有倒勾</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就是肝臟到大腸的血管</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就是沒有瓣膜</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所以肝病就是利用這管道把病毒排出去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泄利不止</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就是腸胃都冷掉了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麻黃升麻湯主之</w:t>
      </w:r>
      <w:r w:rsidRPr="003A204A">
        <w:rPr>
          <w:rFonts w:ascii="PMingLiU" w:eastAsia="PMingLiU" w:hAnsi="PMingLiU" w:hint="eastAsia"/>
          <w:sz w:val="24"/>
          <w:szCs w:val="24"/>
        </w:rPr>
        <w:t>」</w:t>
      </w:r>
      <w:r w:rsidR="00896FA8" w:rsidRPr="003A204A">
        <w:rPr>
          <w:rFonts w:ascii="PMingLiU" w:eastAsia="PMingLiU" w:hAnsi="PMingLiU" w:hint="eastAsia"/>
          <w:sz w:val="24"/>
          <w:szCs w:val="24"/>
        </w:rPr>
        <w:t>。</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所有當看到病人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嘴巴吐血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肝血往上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又下利清穀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脈又很弱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又寒又熱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這時候用麻黃升麻湯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這方子是經方裏面用藥最多的。如果是胃癌的病人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半夜吐血的症狀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則是用黃土湯加減來治療。</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升麻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顧名思義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升麻是向上的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升麻性向上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有升提的作用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所以如果病人有墜症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譬如脫肛、疝氣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腹膜如果破了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小腸墜出來了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一般是開刀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但是開刀只有治標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這兒好了可能那兒又破了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這是因為腹膜沒有力量了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張仲景在《金匱》裏面立「蜘蛛散」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用住家屋簷下的蜘蛛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把蜘蛛在鐵皮鍋烤乾</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磨成粉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作散劑吞服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慢慢腹膜就長出來了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可是腹膜長出來之前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要先把腸子收回去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一節腸子漏在外面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到時候堵到了爛掉了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張仲景說少腹疼痛入腹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就是講疝氣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針灸的時候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左邊腹痛扎右腳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右邊腹痛扎左腳</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肝經的「大敦」穴下針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一痛就收回去了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然後下肝經的母穴「曲泉」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因為只有肝經絡過陰器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「大敦」一下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一痛就收回去了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然後「曲泉」一下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腸子就開始蠕動循環了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開疝氣的藥裏面再加潤腸的藥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把大便通出來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譬如開當歸四逆湯裏面加升麻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因為脫腸所以加升麻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加過藥後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臨床上</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如果小便不利、攝護腺肥大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就是真武湯加減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如果手腳冰冷用當歸四逆湯作加減。</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白朮是利三焦油網。葳蕤專門治咽喉不利、喉嚨痛、喉嚨腫脹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麥門冬和麻子仁是相表裏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麥門冬和天門冬都是潤肺的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因為肝的血逆流上來的時候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血帶來了很大的熱度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上焦會熱起來了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舌苔會黃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這時候會吐血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靠天門冬潤肺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葳蕤止血把熱往下降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通利喉嚨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因為下焦太寒了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所以有乾薑等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藥物是寒熱並用</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因為上焦太熱了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所以用石膏。</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麻黃升麻湯方</w:t>
      </w:r>
      <w:r w:rsidR="0096679D" w:rsidRPr="003A204A">
        <w:rPr>
          <w:rFonts w:ascii="PMingLiU" w:eastAsia="PMingLiU" w:hAnsi="PMingLiU" w:hint="eastAsia"/>
          <w:sz w:val="24"/>
          <w:szCs w:val="24"/>
        </w:rPr>
        <w:t>：</w:t>
      </w:r>
    </w:p>
    <w:p w:rsidR="008F7DEF"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麻黃二兩半</w:t>
      </w:r>
      <w:r w:rsidR="0096679D" w:rsidRPr="003A204A">
        <w:rPr>
          <w:rFonts w:ascii="PMingLiU" w:eastAsia="PMingLiU" w:hAnsi="PMingLiU" w:hint="eastAsia"/>
          <w:sz w:val="24"/>
          <w:szCs w:val="24"/>
        </w:rPr>
        <w:t>（</w:t>
      </w:r>
      <w:r w:rsidRPr="003A204A">
        <w:rPr>
          <w:rFonts w:ascii="PMingLiU" w:eastAsia="PMingLiU" w:hAnsi="PMingLiU" w:hint="eastAsia"/>
          <w:sz w:val="24"/>
          <w:szCs w:val="24"/>
        </w:rPr>
        <w:t>去節</w:t>
      </w:r>
      <w:r w:rsidR="0096679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升麻一兩一分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當歸一兩一分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葳蕤各十八銖</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石膏</w:t>
      </w:r>
      <w:r w:rsidR="0096679D" w:rsidRPr="003A204A">
        <w:rPr>
          <w:rFonts w:ascii="PMingLiU" w:eastAsia="PMingLiU" w:hAnsi="PMingLiU" w:hint="eastAsia"/>
          <w:sz w:val="24"/>
          <w:szCs w:val="24"/>
        </w:rPr>
        <w:t>（</w:t>
      </w:r>
      <w:r w:rsidRPr="003A204A">
        <w:rPr>
          <w:rFonts w:ascii="PMingLiU" w:eastAsia="PMingLiU" w:hAnsi="PMingLiU" w:hint="eastAsia"/>
          <w:sz w:val="24"/>
          <w:szCs w:val="24"/>
        </w:rPr>
        <w:t>碎</w:t>
      </w:r>
      <w:r w:rsidR="0096679D" w:rsidRPr="003A204A">
        <w:rPr>
          <w:rFonts w:ascii="PMingLiU" w:eastAsia="PMingLiU" w:hAnsi="PMingLiU" w:hint="eastAsia"/>
          <w:sz w:val="24"/>
          <w:szCs w:val="24"/>
        </w:rPr>
        <w:t>，</w:t>
      </w:r>
      <w:r w:rsidRPr="003A204A">
        <w:rPr>
          <w:rFonts w:ascii="PMingLiU" w:eastAsia="PMingLiU" w:hAnsi="PMingLiU" w:hint="eastAsia"/>
          <w:sz w:val="24"/>
          <w:szCs w:val="24"/>
        </w:rPr>
        <w:t>綿裹</w:t>
      </w:r>
      <w:r w:rsidR="0096679D"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w:t>
      </w:r>
      <w:r w:rsidR="0096679D" w:rsidRPr="003A204A">
        <w:rPr>
          <w:rFonts w:ascii="PMingLiU" w:eastAsia="PMingLiU" w:hAnsi="PMingLiU" w:hint="eastAsia"/>
          <w:sz w:val="24"/>
          <w:szCs w:val="24"/>
        </w:rPr>
        <w:t>，</w:t>
      </w:r>
      <w:r w:rsidRPr="003A204A">
        <w:rPr>
          <w:rFonts w:ascii="PMingLiU" w:eastAsia="PMingLiU" w:hAnsi="PMingLiU" w:hint="eastAsia"/>
          <w:sz w:val="24"/>
          <w:szCs w:val="24"/>
        </w:rPr>
        <w:t>芍藥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桂枝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甘草</w:t>
      </w:r>
      <w:r w:rsidR="0096679D" w:rsidRPr="003A204A">
        <w:rPr>
          <w:rFonts w:ascii="PMingLiU" w:eastAsia="PMingLiU" w:hAnsi="PMingLiU" w:hint="eastAsia"/>
          <w:sz w:val="24"/>
          <w:szCs w:val="24"/>
        </w:rPr>
        <w:t>（炙）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天門冬</w:t>
      </w:r>
      <w:r w:rsidR="0096679D" w:rsidRPr="003A204A">
        <w:rPr>
          <w:rFonts w:ascii="PMingLiU" w:eastAsia="PMingLiU" w:hAnsi="PMingLiU" w:hint="eastAsia"/>
          <w:sz w:val="24"/>
          <w:szCs w:val="24"/>
        </w:rPr>
        <w:t>（去心）</w:t>
      </w:r>
      <w:r w:rsidRPr="003A204A">
        <w:rPr>
          <w:rFonts w:ascii="PMingLiU" w:eastAsia="PMingLiU" w:hAnsi="PMingLiU" w:hint="eastAsia"/>
          <w:sz w:val="24"/>
          <w:szCs w:val="24"/>
        </w:rPr>
        <w:t>各六銖</w:t>
      </w:r>
      <w:r w:rsidR="0096679D"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896FA8" w:rsidRPr="003A204A">
        <w:rPr>
          <w:rFonts w:ascii="PMingLiU" w:eastAsia="PMingLiU" w:hAnsi="PMingLiU" w:hint="eastAsia"/>
          <w:sz w:val="24"/>
          <w:szCs w:val="24"/>
        </w:rPr>
        <w:t>十四味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以水一斗</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先煮麻黃一二沸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去上沬</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納諸藥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煮取三升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分溫三服</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相去如炊三斗米頃</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令盡汗出愈。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所以麻黃升麻湯是寒熱錯雜的處方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由此可見寒熱的藥可以同時並用。寒熱藥並用的時候一定要熱藥冷服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藥冷了後再吃。</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本方之主證</w:t>
      </w:r>
      <w:r w:rsidR="0096679D" w:rsidRPr="003A204A">
        <w:rPr>
          <w:rFonts w:ascii="PMingLiU" w:eastAsia="PMingLiU" w:hAnsi="PMingLiU" w:hint="eastAsia"/>
          <w:sz w:val="24"/>
          <w:szCs w:val="24"/>
        </w:rPr>
        <w:t>，</w:t>
      </w:r>
      <w:r w:rsidRPr="003A204A">
        <w:rPr>
          <w:rFonts w:ascii="PMingLiU" w:eastAsia="PMingLiU" w:hAnsi="PMingLiU" w:hint="eastAsia"/>
          <w:sz w:val="24"/>
          <w:szCs w:val="24"/>
        </w:rPr>
        <w:t>為表證無汗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兼咽喉潰爛而腸中虛寒下利者。</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三七三．</w:t>
      </w:r>
      <w:r w:rsidR="00896FA8" w:rsidRPr="003A204A">
        <w:rPr>
          <w:rFonts w:ascii="PMingLiU" w:eastAsia="PMingLiU" w:hAnsi="PMingLiU" w:hint="eastAsia"/>
          <w:sz w:val="24"/>
          <w:szCs w:val="24"/>
        </w:rPr>
        <w:t>「傷寒」四五日</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腹中痛</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若轉氣下趨少腹者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此欲自利也。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肚子裏面有痛的話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代表裏寒很盛了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轉氣下趨少腹者就是腸鳴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就是水滲到腸子裏面去了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此欲自利也。</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三七四．</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本自寒下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醫復吐、下之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更逆吐、下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若食入口即吐者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「乾薑黃連黃芩人參湯」主之。</w:t>
      </w:r>
    </w:p>
    <w:p w:rsidR="00896FA8" w:rsidRPr="003A204A" w:rsidRDefault="008F7DE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本自寒下</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本來有寒在下焦</w:t>
      </w:r>
      <w:r w:rsidR="00664496" w:rsidRPr="003A204A">
        <w:rPr>
          <w:rFonts w:ascii="PMingLiU" w:eastAsia="PMingLiU" w:hAnsi="PMingLiU" w:hint="eastAsia"/>
          <w:sz w:val="24"/>
          <w:szCs w:val="24"/>
        </w:rPr>
        <w:t>腎，</w:t>
      </w:r>
      <w:r w:rsidRPr="003A204A">
        <w:rPr>
          <w:rFonts w:ascii="PMingLiU" w:eastAsia="PMingLiU" w:hAnsi="PMingLiU" w:hint="eastAsia"/>
          <w:sz w:val="24"/>
          <w:szCs w:val="24"/>
        </w:rPr>
        <w:t>「</w:t>
      </w:r>
      <w:r w:rsidR="00896FA8" w:rsidRPr="003A204A">
        <w:rPr>
          <w:rFonts w:ascii="PMingLiU" w:eastAsia="PMingLiU" w:hAnsi="PMingLiU" w:hint="eastAsia"/>
          <w:sz w:val="24"/>
          <w:szCs w:val="24"/>
        </w:rPr>
        <w:t>復吐下之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寒格</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更逆吐下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若食入口即吐者</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這也是上熱下寒的症狀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但是並沒有下利。</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張仲景講食入口即吐有一個是大黃甘草湯證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大黃二甘草一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這是胃家的熱實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熱而且有實在中間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東西吃下去馬上吐掉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這裏的飲食入口即吐也是</w:t>
      </w:r>
      <w:r w:rsidR="00664496" w:rsidRPr="003A204A">
        <w:rPr>
          <w:rFonts w:ascii="PMingLiU" w:eastAsia="PMingLiU" w:hAnsi="PMingLiU" w:hint="eastAsia"/>
          <w:sz w:val="24"/>
          <w:szCs w:val="24"/>
        </w:rPr>
        <w:t>。</w:t>
      </w:r>
      <w:r w:rsidRPr="003A204A">
        <w:rPr>
          <w:rFonts w:ascii="PMingLiU" w:eastAsia="PMingLiU" w:hAnsi="PMingLiU" w:hint="eastAsia"/>
          <w:sz w:val="24"/>
          <w:szCs w:val="24"/>
        </w:rPr>
        <w:t>但是這個入口即吐是虛熱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病人本身已經被吐、下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腸胃津液已經傷到了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本來就是寒的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所以用乾薑來去寒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又有虛熱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熱就是炎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本身有發炎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有病毒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但是沒有食物堵在裏面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所以用黃芩、黃連來消炎</w:t>
      </w:r>
      <w:r w:rsidR="00664496" w:rsidRPr="003A204A">
        <w:rPr>
          <w:rFonts w:ascii="PMingLiU" w:eastAsia="PMingLiU" w:hAnsi="PMingLiU" w:hint="eastAsia"/>
          <w:sz w:val="24"/>
          <w:szCs w:val="24"/>
        </w:rPr>
        <w:t>。</w:t>
      </w:r>
      <w:r w:rsidRPr="003A204A">
        <w:rPr>
          <w:rFonts w:ascii="PMingLiU" w:eastAsia="PMingLiU" w:hAnsi="PMingLiU" w:hint="eastAsia"/>
          <w:sz w:val="24"/>
          <w:szCs w:val="24"/>
        </w:rPr>
        <w:t>這人被吐被下</w:t>
      </w:r>
      <w:r w:rsidR="00664496" w:rsidRPr="003A204A">
        <w:rPr>
          <w:rFonts w:ascii="PMingLiU" w:eastAsia="PMingLiU" w:hAnsi="PMingLiU" w:hint="eastAsia"/>
          <w:sz w:val="24"/>
          <w:szCs w:val="24"/>
        </w:rPr>
        <w:t>，</w:t>
      </w:r>
      <w:r w:rsidRPr="003A204A">
        <w:rPr>
          <w:rFonts w:ascii="PMingLiU" w:eastAsia="PMingLiU" w:hAnsi="PMingLiU" w:hint="eastAsia"/>
          <w:sz w:val="24"/>
          <w:szCs w:val="24"/>
        </w:rPr>
        <w:t>腸胃津液一定傷到了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所以加人參</w:t>
      </w:r>
      <w:r w:rsidR="00664496" w:rsidRPr="003A204A">
        <w:rPr>
          <w:rFonts w:ascii="PMingLiU" w:eastAsia="PMingLiU" w:hAnsi="PMingLiU" w:hint="eastAsia"/>
          <w:sz w:val="24"/>
          <w:szCs w:val="24"/>
        </w:rPr>
        <w:t>。</w:t>
      </w:r>
      <w:r w:rsidRPr="003A204A">
        <w:rPr>
          <w:rFonts w:ascii="PMingLiU" w:eastAsia="PMingLiU" w:hAnsi="PMingLiU" w:hint="eastAsia"/>
          <w:sz w:val="24"/>
          <w:szCs w:val="24"/>
        </w:rPr>
        <w:t>這種病人的症狀有的時候舌苔白的</w:t>
      </w:r>
      <w:r w:rsidR="00664496" w:rsidRPr="003A204A">
        <w:rPr>
          <w:rFonts w:ascii="PMingLiU" w:eastAsia="PMingLiU" w:hAnsi="PMingLiU" w:hint="eastAsia"/>
          <w:sz w:val="24"/>
          <w:szCs w:val="24"/>
        </w:rPr>
        <w:t>，</w:t>
      </w:r>
      <w:r w:rsidRPr="003A204A">
        <w:rPr>
          <w:rFonts w:ascii="PMingLiU" w:eastAsia="PMingLiU" w:hAnsi="PMingLiU" w:hint="eastAsia"/>
          <w:sz w:val="24"/>
          <w:szCs w:val="24"/>
        </w:rPr>
        <w:t>有的時候黃的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不一定下利臭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有的時候下利臭</w:t>
      </w:r>
      <w:r w:rsidR="00664496" w:rsidRPr="003A204A">
        <w:rPr>
          <w:rFonts w:ascii="PMingLiU" w:eastAsia="PMingLiU" w:hAnsi="PMingLiU" w:hint="eastAsia"/>
          <w:sz w:val="24"/>
          <w:szCs w:val="24"/>
        </w:rPr>
        <w:t>，</w:t>
      </w:r>
      <w:r w:rsidRPr="003A204A">
        <w:rPr>
          <w:rFonts w:ascii="PMingLiU" w:eastAsia="PMingLiU" w:hAnsi="PMingLiU" w:hint="eastAsia"/>
          <w:sz w:val="24"/>
          <w:szCs w:val="24"/>
        </w:rPr>
        <w:t>舌苔白的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代表寒盛裏面又有熱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這是虛熱</w:t>
      </w:r>
      <w:r w:rsidR="00664496" w:rsidRPr="003A204A">
        <w:rPr>
          <w:rFonts w:ascii="PMingLiU" w:eastAsia="PMingLiU" w:hAnsi="PMingLiU" w:hint="eastAsia"/>
          <w:sz w:val="24"/>
          <w:szCs w:val="24"/>
        </w:rPr>
        <w:t>，</w:t>
      </w:r>
      <w:r w:rsidRPr="003A204A">
        <w:rPr>
          <w:rFonts w:ascii="PMingLiU" w:eastAsia="PMingLiU" w:hAnsi="PMingLiU" w:hint="eastAsia"/>
          <w:sz w:val="24"/>
          <w:szCs w:val="24"/>
        </w:rPr>
        <w:t>不是實熱。這個方常用來治療現在說的胰臟癌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另外一個胰臟癌常用的處方是旋覆代赭湯加乾薑吳茱萸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這是用在病人嚴重嘔吐、嘔酸很多的時候</w:t>
      </w:r>
      <w:r w:rsidR="00664496" w:rsidRPr="003A204A">
        <w:rPr>
          <w:rFonts w:ascii="PMingLiU" w:eastAsia="PMingLiU" w:hAnsi="PMingLiU" w:hint="eastAsia"/>
          <w:sz w:val="24"/>
          <w:szCs w:val="24"/>
        </w:rPr>
        <w:t>。</w:t>
      </w:r>
      <w:r w:rsidRPr="003A204A">
        <w:rPr>
          <w:rFonts w:ascii="PMingLiU" w:eastAsia="PMingLiU" w:hAnsi="PMingLiU" w:hint="eastAsia"/>
          <w:sz w:val="24"/>
          <w:szCs w:val="24"/>
        </w:rPr>
        <w:t>胰臟癌的病人如果還有往來寒熱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就會用到小柴胡湯。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手術開刀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手術前不能吃東西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手術後又沒吃東西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要等到放屁出來才能吃</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由於腸子都黏在一起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這時候最好用的就是獨參湯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單獨一味人參。</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乾薑黃連黃芩人參湯方</w:t>
      </w:r>
      <w:r w:rsidR="00664496" w:rsidRPr="003A204A">
        <w:rPr>
          <w:rFonts w:ascii="PMingLiU" w:eastAsia="PMingLiU" w:hAnsi="PMingLiU" w:hint="eastAsia"/>
          <w:sz w:val="24"/>
          <w:szCs w:val="24"/>
        </w:rPr>
        <w:t>：</w:t>
      </w:r>
    </w:p>
    <w:p w:rsidR="008F7DEF"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乾薑</w:t>
      </w:r>
      <w:r w:rsidR="008F7DEF" w:rsidRPr="003A204A">
        <w:rPr>
          <w:rFonts w:ascii="PMingLiU" w:eastAsia="PMingLiU" w:hAnsi="PMingLiU" w:hint="eastAsia"/>
          <w:sz w:val="24"/>
          <w:szCs w:val="24"/>
        </w:rPr>
        <w:t>、</w:t>
      </w:r>
      <w:r w:rsidRPr="003A204A">
        <w:rPr>
          <w:rFonts w:ascii="PMingLiU" w:eastAsia="PMingLiU" w:hAnsi="PMingLiU" w:hint="eastAsia"/>
          <w:sz w:val="24"/>
          <w:szCs w:val="24"/>
        </w:rPr>
        <w:t>黃連</w:t>
      </w:r>
      <w:r w:rsidR="008F7DEF" w:rsidRPr="003A204A">
        <w:rPr>
          <w:rFonts w:ascii="PMingLiU" w:eastAsia="PMingLiU" w:hAnsi="PMingLiU" w:hint="eastAsia"/>
          <w:sz w:val="24"/>
          <w:szCs w:val="24"/>
        </w:rPr>
        <w:t>、</w:t>
      </w:r>
      <w:r w:rsidRPr="003A204A">
        <w:rPr>
          <w:rFonts w:ascii="PMingLiU" w:eastAsia="PMingLiU" w:hAnsi="PMingLiU" w:hint="eastAsia"/>
          <w:sz w:val="24"/>
          <w:szCs w:val="24"/>
        </w:rPr>
        <w:t>黃芩</w:t>
      </w:r>
      <w:r w:rsidR="008F7DEF" w:rsidRPr="003A204A">
        <w:rPr>
          <w:rFonts w:ascii="PMingLiU" w:eastAsia="PMingLiU" w:hAnsi="PMingLiU" w:hint="eastAsia"/>
          <w:sz w:val="24"/>
          <w:szCs w:val="24"/>
        </w:rPr>
        <w:t>、</w:t>
      </w:r>
      <w:r w:rsidRPr="003A204A">
        <w:rPr>
          <w:rFonts w:ascii="PMingLiU" w:eastAsia="PMingLiU" w:hAnsi="PMingLiU" w:hint="eastAsia"/>
          <w:sz w:val="24"/>
          <w:szCs w:val="24"/>
        </w:rPr>
        <w:t>人參各三兩</w:t>
      </w:r>
      <w:r w:rsidR="00664496"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以水六升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分溫再服。</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四味藥等量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各開三錢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乾薑溫胃寒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黃連、黃芩清腸熱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吐、利以後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一定加人參。</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三七五．</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有微熱而渴</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令自愈。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這就是很好的現象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w:t>
      </w:r>
      <w:r w:rsidR="008F7DEF"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脈弱</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脈弱代表腸子裏面的病毒跟著利通通跑掉了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如果脈跳的數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代表病毒還在裏面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這病毒包括霍亂、瘧疾的病毒</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微熱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就是腸胃的功能慢慢恢復了</w:t>
      </w:r>
      <w:r w:rsidR="00664496"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脈弱者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令自愈</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脈弱的自己會好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所以霍亂、瘧疾都要參考厥陰證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在難民營裏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常常霍亂、瘧疾一來就死很多人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因為難民營裏的人飲食不好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固表力沒了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病毒一下子就到了厥陰證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就會死一大堆人。</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三七六．</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令自愈</w:t>
      </w:r>
      <w:r w:rsidR="00664496" w:rsidRPr="003A204A">
        <w:rPr>
          <w:rFonts w:ascii="PMingLiU" w:eastAsia="PMingLiU" w:hAnsi="PMingLiU" w:hint="eastAsia"/>
          <w:sz w:val="24"/>
          <w:szCs w:val="24"/>
        </w:rPr>
        <w:t>，</w:t>
      </w:r>
      <w:r w:rsidR="00896FA8" w:rsidRPr="003A204A">
        <w:rPr>
          <w:rFonts w:ascii="PMingLiU" w:eastAsia="PMingLiU" w:hAnsi="PMingLiU" w:hint="eastAsia"/>
          <w:sz w:val="24"/>
          <w:szCs w:val="24"/>
        </w:rPr>
        <w:t>設復緊</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為未解。</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如果脈又緊回來了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就是免疫系統和病毒相抗</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代表餘毒沒有去掉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為未解。</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三七七．</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無脈者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灸之不溫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若脈不還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反微喘者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人一直在下利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人就虛弱掉了</w:t>
      </w:r>
      <w:r w:rsidR="00664496"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手足厥冷</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這手腳冰冷都是冷到手肘邊了</w:t>
      </w:r>
      <w:r w:rsidR="00664496"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無脈者</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就是心臟衰竭了</w:t>
      </w:r>
      <w:r w:rsidR="00664496"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灸之不溫</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灸「關元」都不會溫</w:t>
      </w:r>
      <w:r w:rsidR="00664496"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若脈不還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反微喘者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死</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灸了半天還沒有回來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就是寒極了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臟腑的功能都衰竭掉了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所以西醫講的腎衰竭、心臟衰竭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都是寒</w:t>
      </w:r>
      <w:r w:rsidR="00664496" w:rsidRPr="003A204A">
        <w:rPr>
          <w:rFonts w:ascii="PMingLiU" w:eastAsia="PMingLiU" w:hAnsi="PMingLiU" w:hint="eastAsia"/>
          <w:sz w:val="24"/>
          <w:szCs w:val="24"/>
        </w:rPr>
        <w:t>。</w:t>
      </w:r>
      <w:r w:rsidRPr="003A204A">
        <w:rPr>
          <w:rFonts w:ascii="PMingLiU" w:eastAsia="PMingLiU" w:hAnsi="PMingLiU" w:hint="eastAsia"/>
          <w:sz w:val="24"/>
          <w:szCs w:val="24"/>
        </w:rPr>
        <w:t>為什麼微喘？因為寒到上面來了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氣進不去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但是可以出來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吸少呼多。</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三七八．</w:t>
      </w:r>
      <w:r w:rsidR="00896FA8" w:rsidRPr="003A204A">
        <w:rPr>
          <w:rFonts w:ascii="PMingLiU" w:eastAsia="PMingLiU" w:hAnsi="PMingLiU" w:hint="eastAsia"/>
          <w:sz w:val="24"/>
          <w:szCs w:val="24"/>
        </w:rPr>
        <w:t>「少陰」負「趺陽」者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為順也。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少陰脈就是「太溪」脈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腳的太溪穴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「太溪」脈要比「衝陽」脈小才是正常的。</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三七九．</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寸脈反浮數</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尺中自濇者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必圊膿血。</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濇代表血虛了</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寸脈反浮數</w:t>
      </w:r>
      <w:r w:rsidR="008F7DEF" w:rsidRPr="003A204A">
        <w:rPr>
          <w:rFonts w:ascii="PMingLiU" w:eastAsia="PMingLiU" w:hAnsi="PMingLiU" w:hint="eastAsia"/>
          <w:sz w:val="24"/>
          <w:szCs w:val="24"/>
        </w:rPr>
        <w:t>」</w:t>
      </w:r>
      <w:r w:rsidRPr="003A204A">
        <w:rPr>
          <w:rFonts w:ascii="PMingLiU" w:eastAsia="PMingLiU" w:hAnsi="PMingLiU" w:hint="eastAsia"/>
          <w:sz w:val="24"/>
          <w:szCs w:val="24"/>
        </w:rPr>
        <w:t>是上熱</w:t>
      </w:r>
      <w:r w:rsidR="00C008BD"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尺中自濇者</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代表血往下走</w:t>
      </w:r>
      <w:r w:rsidR="00C008BD"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必</w:t>
      </w:r>
      <w:r w:rsidR="008F7DEF" w:rsidRPr="003A204A">
        <w:rPr>
          <w:rFonts w:ascii="PMingLiU" w:eastAsia="PMingLiU" w:hAnsi="PMingLiU" w:hint="eastAsia"/>
          <w:sz w:val="24"/>
          <w:szCs w:val="24"/>
        </w:rPr>
        <w:t>圊</w:t>
      </w:r>
      <w:r w:rsidRPr="003A204A">
        <w:rPr>
          <w:rFonts w:ascii="PMingLiU" w:eastAsia="PMingLiU" w:hAnsi="PMingLiU" w:hint="eastAsia"/>
          <w:sz w:val="24"/>
          <w:szCs w:val="24"/>
        </w:rPr>
        <w:t>膿血</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病人在拉血的時候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還有精神就沒關係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他可能是痔瘡出血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如果下血人很虛弱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就是體能不夠了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血離經了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因為腸子破了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霍亂、瘧疾的時候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腸壁被腐蝕掉了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破洞了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真正的血跑出來了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病人一定極度的虛弱。</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w:t>
      </w:r>
      <w:r w:rsidR="00896FA8"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不可攻表</w:t>
      </w:r>
      <w:r w:rsidR="00664496"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必脹滿。</w:t>
      </w:r>
    </w:p>
    <w:p w:rsidR="00896FA8" w:rsidRPr="003A204A" w:rsidRDefault="008F7DEF"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w:t>
      </w:r>
      <w:r w:rsidR="00896FA8" w:rsidRPr="003A204A">
        <w:rPr>
          <w:rFonts w:ascii="PMingLiU" w:eastAsia="PMingLiU" w:hAnsi="PMingLiU" w:hint="eastAsia"/>
          <w:sz w:val="24"/>
          <w:szCs w:val="24"/>
        </w:rPr>
        <w:t>下利清穀</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代表腸子裏面虛寒了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裏寒很盛的時候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絕對不可以攻表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因為攻表是靠裏面的陽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腸胃的津液來的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如果誤攻了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w:t>
      </w:r>
      <w:r w:rsidR="00896FA8" w:rsidRPr="003A204A">
        <w:rPr>
          <w:rFonts w:ascii="PMingLiU" w:eastAsia="PMingLiU" w:hAnsi="PMingLiU" w:hint="eastAsia"/>
          <w:sz w:val="24"/>
          <w:szCs w:val="24"/>
        </w:rPr>
        <w:t>汗出</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必脹滿</w:t>
      </w:r>
      <w:r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一攻的時候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裏寒會更盛了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腹就是脹滿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就是整個腫在裏面了</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腸胃都沒有蠕動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鬆弛了。所以病人有嘔吐、下利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裏虛的時候</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絕對不可以攻表。</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三八一．</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下重也</w:t>
      </w:r>
      <w:r w:rsidR="00C74C4B" w:rsidRPr="003A204A">
        <w:rPr>
          <w:rFonts w:ascii="PMingLiU" w:eastAsia="PMingLiU" w:hAnsi="PMingLiU" w:hint="eastAsia"/>
          <w:sz w:val="24"/>
          <w:szCs w:val="24"/>
        </w:rPr>
        <w:t>。</w:t>
      </w:r>
      <w:r w:rsidR="00896FA8" w:rsidRPr="003A204A">
        <w:rPr>
          <w:rFonts w:ascii="PMingLiU" w:eastAsia="PMingLiU" w:hAnsi="PMingLiU" w:hint="eastAsia"/>
          <w:sz w:val="24"/>
          <w:szCs w:val="24"/>
        </w:rPr>
        <w:t>脈大者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為未止</w:t>
      </w:r>
      <w:r w:rsidR="00C74C4B" w:rsidRPr="003A204A">
        <w:rPr>
          <w:rFonts w:ascii="PMingLiU" w:eastAsia="PMingLiU" w:hAnsi="PMingLiU" w:hint="eastAsia"/>
          <w:sz w:val="24"/>
          <w:szCs w:val="24"/>
        </w:rPr>
        <w:t>。</w:t>
      </w:r>
      <w:r w:rsidR="00896FA8" w:rsidRPr="003A204A">
        <w:rPr>
          <w:rFonts w:ascii="PMingLiU" w:eastAsia="PMingLiU" w:hAnsi="PMingLiU" w:hint="eastAsia"/>
          <w:sz w:val="24"/>
          <w:szCs w:val="24"/>
        </w:rPr>
        <w:t>脈微弱數者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為欲自止</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雖發熱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沉代表裏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弦代表急也代表水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8F7DEF" w:rsidRPr="003A204A">
        <w:rPr>
          <w:rFonts w:ascii="PMingLiU" w:eastAsia="PMingLiU" w:hAnsi="PMingLiU" w:hint="eastAsia"/>
          <w:sz w:val="24"/>
          <w:szCs w:val="24"/>
        </w:rPr>
        <w:t>「</w:t>
      </w:r>
      <w:r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脈沉弦者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下重也</w:t>
      </w:r>
      <w:r w:rsidR="008F7DEF" w:rsidRPr="003A204A">
        <w:rPr>
          <w:rFonts w:ascii="PMingLiU" w:eastAsia="PMingLiU" w:hAnsi="PMingLiU" w:hint="eastAsia"/>
          <w:sz w:val="24"/>
          <w:szCs w:val="24"/>
        </w:rPr>
        <w:t>」</w:t>
      </w:r>
      <w:r w:rsidR="00C74C4B" w:rsidRPr="003A204A">
        <w:rPr>
          <w:rFonts w:ascii="PMingLiU" w:eastAsia="PMingLiU" w:hAnsi="PMingLiU" w:hint="eastAsia"/>
          <w:sz w:val="24"/>
          <w:szCs w:val="24"/>
        </w:rPr>
        <w:t>。</w:t>
      </w:r>
      <w:r w:rsidRPr="003A204A">
        <w:rPr>
          <w:rFonts w:ascii="PMingLiU" w:eastAsia="PMingLiU" w:hAnsi="PMingLiU" w:hint="eastAsia"/>
          <w:sz w:val="24"/>
          <w:szCs w:val="24"/>
        </w:rPr>
        <w:t>下利完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脈要到骨邊才摸到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細細的一根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病人拉完還想再拉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但是拉不出來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拉出來也是水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就是裏急後重</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脈一定是沉弦的</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如果病人是脈大</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代表裏面熱還是很盛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腸裏面還有發炎的現象</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利還不會止</w:t>
      </w:r>
      <w:r w:rsidR="00C74C4B"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脈微弱數者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為欲自止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雖發熱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不死</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就是陽氣慢慢回頭的時候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這是好的現象。</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三八二．</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脈沉而遲</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其人面少赤</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身有微熱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下利清穀者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病人必微厥。所以然者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其面「戴陽」</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下虛故也。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沉代表裏</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遲代表寒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人裏寒了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舌苔白的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因為裏太虛的時候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w:t>
      </w:r>
      <w:r w:rsidR="008F7DEF" w:rsidRPr="003A204A">
        <w:rPr>
          <w:rFonts w:ascii="PMingLiU" w:eastAsia="PMingLiU" w:hAnsi="PMingLiU" w:hint="eastAsia"/>
          <w:sz w:val="24"/>
          <w:szCs w:val="24"/>
        </w:rPr>
        <w:t>戴</w:t>
      </w:r>
      <w:r w:rsidRPr="003A204A">
        <w:rPr>
          <w:rFonts w:ascii="PMingLiU" w:eastAsia="PMingLiU" w:hAnsi="PMingLiU" w:hint="eastAsia"/>
          <w:sz w:val="24"/>
          <w:szCs w:val="24"/>
        </w:rPr>
        <w:t>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就是兩顴的地方紅紅的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這是因為下利太盛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或裏寒太盛的時候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陽沒有根了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陽氣浮起來了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就會看到臉上紅紅的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主因都是下焦太虛寒。</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三八三．</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脈數而渴者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令自愈。設不差</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必圊膿血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以有熱故也。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下利虛寒的人</w:t>
      </w:r>
      <w:r w:rsidR="00C008BD"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脈數而渴</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脈變的數而且口渴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渴就是自己想要喝水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代表寒已經化熱了</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厥陰證都是寒沒有熱的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從陰證進入陽證的時候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陰寒很盛的人都不會口渴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所以病人沒事口渴喝水的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不會死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都是陽證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所以喝水就好了</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如果</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設不差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必圊膿血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以有熱</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喝水沒有好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會大便便膿血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因為熱太多了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熱太過的時候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血會從腸子走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病毒會往腸子裏面跑。</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三八四．</w:t>
      </w:r>
      <w:r w:rsidR="00896FA8" w:rsidRPr="003A204A">
        <w:rPr>
          <w:rFonts w:ascii="PMingLiU" w:eastAsia="PMingLiU" w:hAnsi="PMingLiU" w:hint="eastAsia"/>
          <w:sz w:val="24"/>
          <w:szCs w:val="24"/>
        </w:rPr>
        <w:t>下利後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脈絕</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手足厥冷</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晬時脈還</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手足溫者生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脈不還者死。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拉肚子拉到脈都沒有了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就是心臟衰竭了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手腳冰冷</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就是脾臟的功能都沒有了</w:t>
      </w:r>
      <w:r w:rsidR="00C74C4B"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晬時</w:t>
      </w:r>
      <w:r w:rsidR="008F7DEF" w:rsidRPr="003A204A">
        <w:rPr>
          <w:rFonts w:ascii="PMingLiU" w:eastAsia="PMingLiU" w:hAnsi="PMingLiU" w:hint="eastAsia"/>
          <w:sz w:val="24"/>
          <w:szCs w:val="24"/>
        </w:rPr>
        <w:t>」</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就是一</w:t>
      </w:r>
      <w:r w:rsidR="00C74C4B" w:rsidRPr="003A204A">
        <w:rPr>
          <w:rFonts w:ascii="PMingLiU" w:eastAsia="PMingLiU" w:hAnsi="PMingLiU" w:hint="eastAsia"/>
          <w:sz w:val="24"/>
          <w:szCs w:val="24"/>
        </w:rPr>
        <w:t>周</w:t>
      </w:r>
      <w:r w:rsidRPr="003A204A">
        <w:rPr>
          <w:rFonts w:ascii="PMingLiU" w:eastAsia="PMingLiU" w:hAnsi="PMingLiU" w:hint="eastAsia"/>
          <w:sz w:val="24"/>
          <w:szCs w:val="24"/>
        </w:rPr>
        <w:t>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差不多二十四小時</w:t>
      </w:r>
      <w:r w:rsidR="00C74C4B"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脈還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手足溫者生</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胃氣回頭了生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脈不還者死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這就是辨症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協助斷生死用的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遇到這種情形的時候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大劑的四逆湯就下去了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不可以等他死。</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三八五．</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下利日十餘行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脈反實者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死。</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傷寒就若是進入厥陰證了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下利的話脈應是微弱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結果脈反實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病人很虛弱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摸到的脈很實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這就是真臟脈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一般來說癌症的病人有這種脈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摸到的脈跳的很強很硬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就是東西堵到了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過不去了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所以體內有長腫瘤</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脈都跳的很速。</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三八六．</w:t>
      </w:r>
      <w:r w:rsidR="00896FA8" w:rsidRPr="003A204A">
        <w:rPr>
          <w:rFonts w:ascii="PMingLiU" w:eastAsia="PMingLiU" w:hAnsi="PMingLiU" w:hint="eastAsia"/>
          <w:sz w:val="24"/>
          <w:szCs w:val="24"/>
        </w:rPr>
        <w:t>下利清穀</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裏寒外熱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汗出而厥者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「通脈四逆湯」主之。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本來是裏寒才會下利清穀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汗出而厥者</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裏寒外熱表示有虛熱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通脈四逆湯主之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通脈就是通行上下。</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三八七．</w:t>
      </w:r>
      <w:r w:rsidR="00896FA8" w:rsidRPr="003A204A">
        <w:rPr>
          <w:rFonts w:ascii="PMingLiU" w:eastAsia="PMingLiU" w:hAnsi="PMingLiU" w:hint="eastAsia"/>
          <w:sz w:val="24"/>
          <w:szCs w:val="24"/>
        </w:rPr>
        <w:t>熱利下重者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「白頭翁湯」治之。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痢疾、急性的腸炎</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白頭翁湯是很常用的方子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熱利大便出來很臭</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白頭翁湯是非常好用的方子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幾乎是一劑知二劑已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第一碗喝了就不利了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第二碗喝了就胃口大開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精神好起來了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寒利用通脈四逆湯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熱利就用白頭翁湯。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熱利的主證</w:t>
      </w:r>
      <w:r w:rsidR="0049194B" w:rsidRPr="003A204A">
        <w:rPr>
          <w:rFonts w:ascii="PMingLiU" w:eastAsia="PMingLiU" w:hAnsi="PMingLiU" w:hint="eastAsia"/>
          <w:sz w:val="24"/>
          <w:szCs w:val="24"/>
        </w:rPr>
        <w:t>：</w:t>
      </w:r>
      <w:r w:rsidR="00C74C4B" w:rsidRPr="003A204A">
        <w:rPr>
          <w:rFonts w:ascii="PMingLiU" w:eastAsia="PMingLiU" w:hAnsi="PMingLiU" w:hint="eastAsia"/>
          <w:sz w:val="24"/>
          <w:szCs w:val="24"/>
        </w:rPr>
        <w:t>①</w:t>
      </w:r>
      <w:r w:rsidRPr="003A204A">
        <w:rPr>
          <w:rFonts w:ascii="PMingLiU" w:eastAsia="PMingLiU" w:hAnsi="PMingLiU" w:hint="eastAsia"/>
          <w:sz w:val="24"/>
          <w:szCs w:val="24"/>
        </w:rPr>
        <w:t>手腳不寒。</w:t>
      </w:r>
      <w:r w:rsidR="00C74C4B" w:rsidRPr="003A204A">
        <w:rPr>
          <w:rFonts w:ascii="PMingLiU" w:eastAsia="PMingLiU" w:hAnsi="PMingLiU" w:hint="eastAsia"/>
          <w:sz w:val="24"/>
          <w:szCs w:val="24"/>
        </w:rPr>
        <w:t>②</w:t>
      </w:r>
      <w:r w:rsidRPr="003A204A">
        <w:rPr>
          <w:rFonts w:ascii="PMingLiU" w:eastAsia="PMingLiU" w:hAnsi="PMingLiU" w:hint="eastAsia"/>
          <w:sz w:val="24"/>
          <w:szCs w:val="24"/>
        </w:rPr>
        <w:t>便臭。</w:t>
      </w:r>
      <w:r w:rsidR="00C74C4B" w:rsidRPr="003A204A">
        <w:rPr>
          <w:rFonts w:ascii="PMingLiU" w:eastAsia="PMingLiU" w:hAnsi="PMingLiU" w:hint="eastAsia"/>
          <w:sz w:val="24"/>
          <w:szCs w:val="24"/>
        </w:rPr>
        <w:t>③</w:t>
      </w:r>
      <w:r w:rsidRPr="003A204A">
        <w:rPr>
          <w:rFonts w:ascii="PMingLiU" w:eastAsia="PMingLiU" w:hAnsi="PMingLiU" w:hint="eastAsia"/>
          <w:sz w:val="24"/>
          <w:szCs w:val="24"/>
        </w:rPr>
        <w:t>脈數</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數代表熱代表發炎了。像痢疾的症狀就是白頭翁湯證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像霍亂、傷寒是下利清穀為主證。</w:t>
      </w:r>
    </w:p>
    <w:p w:rsidR="00896FA8" w:rsidRPr="003A204A" w:rsidRDefault="00896FA8"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白頭翁湯方</w:t>
      </w:r>
      <w:r w:rsidR="00C74C4B" w:rsidRPr="003A204A">
        <w:rPr>
          <w:rFonts w:ascii="PMingLiU" w:eastAsia="PMingLiU" w:hAnsi="PMingLiU" w:hint="eastAsia"/>
          <w:sz w:val="24"/>
          <w:szCs w:val="24"/>
        </w:rPr>
        <w:t>：</w:t>
      </w:r>
    </w:p>
    <w:p w:rsidR="008F7DEF" w:rsidRPr="003A204A" w:rsidRDefault="00896FA8"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白頭翁二兩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w:t>
      </w:r>
      <w:r w:rsidR="008F7DEF" w:rsidRPr="003A204A">
        <w:rPr>
          <w:rFonts w:ascii="PMingLiU" w:eastAsia="PMingLiU" w:hAnsi="PMingLiU" w:hint="eastAsia"/>
          <w:sz w:val="24"/>
          <w:szCs w:val="24"/>
        </w:rPr>
        <w:t>、</w:t>
      </w:r>
      <w:r w:rsidRPr="003A204A">
        <w:rPr>
          <w:rFonts w:ascii="PMingLiU" w:eastAsia="PMingLiU" w:hAnsi="PMingLiU" w:hint="eastAsia"/>
          <w:sz w:val="24"/>
          <w:szCs w:val="24"/>
        </w:rPr>
        <w:t>黃柏</w:t>
      </w:r>
      <w:r w:rsidR="008F7DEF" w:rsidRPr="003A204A">
        <w:rPr>
          <w:rFonts w:ascii="PMingLiU" w:eastAsia="PMingLiU" w:hAnsi="PMingLiU" w:hint="eastAsia"/>
          <w:sz w:val="24"/>
          <w:szCs w:val="24"/>
        </w:rPr>
        <w:t>、</w:t>
      </w:r>
      <w:r w:rsidRPr="003A204A">
        <w:rPr>
          <w:rFonts w:ascii="PMingLiU" w:eastAsia="PMingLiU" w:hAnsi="PMingLiU" w:hint="eastAsia"/>
          <w:sz w:val="24"/>
          <w:szCs w:val="24"/>
        </w:rPr>
        <w:t>秦皮各三兩</w:t>
      </w:r>
      <w:r w:rsidR="00C74C4B" w:rsidRPr="003A204A">
        <w:rPr>
          <w:rFonts w:ascii="PMingLiU" w:eastAsia="PMingLiU" w:hAnsi="PMingLiU" w:hint="eastAsia"/>
          <w:sz w:val="24"/>
          <w:szCs w:val="24"/>
        </w:rPr>
        <w:t>。</w:t>
      </w:r>
    </w:p>
    <w:p w:rsidR="00896FA8" w:rsidRPr="003A204A" w:rsidRDefault="00CA252D" w:rsidP="009B4C41">
      <w:pPr>
        <w:pStyle w:val="ad"/>
        <w:spacing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右</w:t>
      </w:r>
      <w:r w:rsidR="0049194B" w:rsidRPr="003A204A">
        <w:rPr>
          <w:rFonts w:ascii="PMingLiU" w:eastAsia="PMingLiU" w:hAnsi="PMingLiU" w:hint="eastAsia"/>
          <w:sz w:val="24"/>
          <w:szCs w:val="24"/>
        </w:rPr>
        <w:t>四味</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以水七升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煮取二升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去滓</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溫服一升</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不愈</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更服一升。</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白頭翁二錢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白頭翁本身有止腹痛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同時能去熱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如果光是止腹痛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白芍也可以止腹痛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但是這裏是熱利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痢疾的原蟲把腸子都破壞掉了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腸子裏面出血很多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所以靠白頭翁和秦皮</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秦皮在</w:t>
      </w:r>
      <w:r w:rsidR="0049194B" w:rsidRPr="003A204A">
        <w:rPr>
          <w:rFonts w:ascii="PMingLiU" w:eastAsia="PMingLiU" w:hAnsi="PMingLiU" w:hint="eastAsia"/>
          <w:sz w:val="24"/>
          <w:szCs w:val="24"/>
        </w:rPr>
        <w:t>《本草》</w:t>
      </w:r>
      <w:r w:rsidRPr="003A204A">
        <w:rPr>
          <w:rFonts w:ascii="PMingLiU" w:eastAsia="PMingLiU" w:hAnsi="PMingLiU" w:hint="eastAsia"/>
          <w:sz w:val="24"/>
          <w:szCs w:val="24"/>
        </w:rPr>
        <w:t>寫藥性苦寒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止澀的功能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味是苦的</w:t>
      </w:r>
      <w:r w:rsidR="00C74C4B" w:rsidRPr="003A204A">
        <w:rPr>
          <w:rFonts w:ascii="PMingLiU" w:eastAsia="PMingLiU" w:hAnsi="PMingLiU" w:hint="eastAsia"/>
          <w:sz w:val="24"/>
          <w:szCs w:val="24"/>
        </w:rPr>
        <w:t>，</w:t>
      </w:r>
      <w:r w:rsidRPr="003A204A">
        <w:rPr>
          <w:rFonts w:ascii="PMingLiU" w:eastAsia="PMingLiU" w:hAnsi="PMingLiU" w:hint="eastAsia"/>
          <w:sz w:val="24"/>
          <w:szCs w:val="24"/>
        </w:rPr>
        <w:t>性是寒的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秦皮有止下利的功能</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黃連、黃柏就是清熱的藥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拉的很厲害的時候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白頭翁用五錢都可以。</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三八八．</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腹脹滿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身體疼痛者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先溫其裏</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乃攻其表</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溫裏宜「四逆湯」</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攻表宜「桂枝湯」。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照理說腹脹滿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應該不會下利還會便秘的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下利很多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肚子又脹滿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就知道裏面寒濕很盛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遇到這種裏面寒濕很盛的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一定先去裏寒去濕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再去解表。</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三八九．</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欲飲水者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以有熱故也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「白頭翁湯」主之。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拉肚子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口又渴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這是熱利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寒利不會口渴的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因為津液都跑光了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所以用白頭翁湯。</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w:t>
      </w:r>
      <w:r w:rsidR="00896FA8" w:rsidRPr="003A204A">
        <w:rPr>
          <w:rFonts w:ascii="PMingLiU" w:eastAsia="PMingLiU" w:hAnsi="PMingLiU" w:hint="eastAsia"/>
          <w:sz w:val="24"/>
          <w:szCs w:val="24"/>
        </w:rPr>
        <w:t>下利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譫語者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有燥矢也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宜「大承氣湯」。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如果大便不通有燥屎的話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應該是小承氣湯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現在已經嚴重到譫語了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就應該是大承氣湯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即使下利也是用大承氣湯攻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因為大便堵在腸子裏面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有時間隙產生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看起來是下利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實際上是大便乾在裏面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只要確定有燥屎在裏面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就須用大承氣湯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所以有時候會用大承氣湯去止利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因為有譫語的症狀</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譫語的產生</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就是大便的濁氣跑到腦裏面去了。</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三九一．</w:t>
      </w:r>
      <w:r w:rsidR="00896FA8" w:rsidRPr="003A204A">
        <w:rPr>
          <w:rFonts w:ascii="PMingLiU" w:eastAsia="PMingLiU" w:hAnsi="PMingLiU" w:hint="eastAsia"/>
          <w:sz w:val="24"/>
          <w:szCs w:val="24"/>
        </w:rPr>
        <w:t>下利後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更煩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按之心下濡者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為虛煩也</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宜「梔子豉湯」。</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如果是心下硬</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代表脹滿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是調胃承氣湯證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這是實煩</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如果是虛煩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就是梔子豉湯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這表示病已經接近好了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常在重病將近痊癒的時候服用。</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三九二．</w:t>
      </w:r>
      <w:r w:rsidR="00896FA8" w:rsidRPr="003A204A">
        <w:rPr>
          <w:rFonts w:ascii="PMingLiU" w:eastAsia="PMingLiU" w:hAnsi="PMingLiU" w:hint="eastAsia"/>
          <w:sz w:val="24"/>
          <w:szCs w:val="24"/>
        </w:rPr>
        <w:t>嘔家</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有癰膿者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不可治嘔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膿盡自愈。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嘔吐的人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有時候吐出來的是膿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從胃裏面吐出來像胃癰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或從肺裏面吐出來像肺癰、肺裏面有膿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所以嘔家不可以治嘔</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要讓他先吐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如果病人是乾嘔、嘔酸、嘔苦水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這就不是嘔家</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可以用止嘔的藥。</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三九三．</w:t>
      </w:r>
      <w:r w:rsidR="00896FA8" w:rsidRPr="003A204A">
        <w:rPr>
          <w:rFonts w:ascii="PMingLiU" w:eastAsia="PMingLiU" w:hAnsi="PMingLiU" w:hint="eastAsia"/>
          <w:sz w:val="24"/>
          <w:szCs w:val="24"/>
        </w:rPr>
        <w:t>嘔而脈弱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小便復利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身有微熱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見厥者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難治</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「四逆湯」主之。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照理說嘔吐的病人胃裏面虛了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亦即胃裏面的津液不夠了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脈弱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小便復利</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小便很多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下焦也是虛寒的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所以中焦、下焦都是虛寒的</w:t>
      </w:r>
      <w:r w:rsidR="00C74C4B" w:rsidRPr="003A204A">
        <w:rPr>
          <w:rFonts w:ascii="PMingLiU" w:eastAsia="PMingLiU" w:hAnsi="PMingLiU" w:hint="eastAsia"/>
          <w:sz w:val="24"/>
          <w:szCs w:val="24"/>
        </w:rPr>
        <w:t>。</w:t>
      </w:r>
      <w:r w:rsidR="008F7DEF" w:rsidRPr="003A204A">
        <w:rPr>
          <w:rFonts w:ascii="PMingLiU" w:eastAsia="PMingLiU" w:hAnsi="PMingLiU" w:hint="eastAsia"/>
          <w:sz w:val="24"/>
          <w:szCs w:val="24"/>
        </w:rPr>
        <w:t>「</w:t>
      </w:r>
      <w:r w:rsidRPr="003A204A">
        <w:rPr>
          <w:rFonts w:ascii="PMingLiU" w:eastAsia="PMingLiU" w:hAnsi="PMingLiU" w:hint="eastAsia"/>
          <w:sz w:val="24"/>
          <w:szCs w:val="24"/>
        </w:rPr>
        <w:t>身為微熱</w:t>
      </w:r>
      <w:r w:rsidR="008F7DEF" w:rsidRPr="003A204A">
        <w:rPr>
          <w:rFonts w:ascii="PMingLiU" w:eastAsia="PMingLiU" w:hAnsi="PMingLiU" w:hint="eastAsia"/>
          <w:sz w:val="24"/>
          <w:szCs w:val="24"/>
        </w:rPr>
        <w:t>」</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裏面寒濕很盛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體能往外散了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這都是陰太盛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陽不足了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所以四逆湯主之。</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三九四．</w:t>
      </w:r>
      <w:r w:rsidR="00896FA8" w:rsidRPr="003A204A">
        <w:rPr>
          <w:rFonts w:ascii="PMingLiU" w:eastAsia="PMingLiU" w:hAnsi="PMingLiU" w:hint="eastAsia"/>
          <w:sz w:val="24"/>
          <w:szCs w:val="24"/>
        </w:rPr>
        <w:t>乾嘔</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吐涎沫</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頭痛者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「吳茱萸湯」主之。</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如果嘔酸、嘔苦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都是從胃裏面來的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乾嘔就代表胃裏面沒有東西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為什麼嘔？因為肝臟腫太大了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肝橫逆過來了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所以嘔出來的黏液</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是肝裏面的東西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吳茱萸湯主之</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吳茱萸湯是專門治嘔的方</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實際上吳茱萸湯是入肝臟的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西醫的胃下垂就是吳茱萸湯證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這種人大部份都是酒客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酒喝多了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肝受不了了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中醫看是肝寒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西醫看是胃下垂</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所以西醫對胃下垂從來是治不好的。</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三九五．</w:t>
      </w:r>
      <w:r w:rsidR="00896FA8" w:rsidRPr="003A204A">
        <w:rPr>
          <w:rFonts w:ascii="PMingLiU" w:eastAsia="PMingLiU" w:hAnsi="PMingLiU" w:hint="eastAsia"/>
          <w:sz w:val="24"/>
          <w:szCs w:val="24"/>
        </w:rPr>
        <w:t>嘔而發熱者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「小柴胡湯」主之。</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三九六．</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大吐大下之</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極虛</w:t>
      </w:r>
      <w:r w:rsidR="00C74C4B" w:rsidRPr="003A204A">
        <w:rPr>
          <w:rFonts w:ascii="PMingLiU" w:eastAsia="PMingLiU" w:hAnsi="PMingLiU" w:hint="eastAsia"/>
          <w:sz w:val="24"/>
          <w:szCs w:val="24"/>
        </w:rPr>
        <w:t>。</w:t>
      </w:r>
      <w:r w:rsidR="00896FA8" w:rsidRPr="003A204A">
        <w:rPr>
          <w:rFonts w:ascii="PMingLiU" w:eastAsia="PMingLiU" w:hAnsi="PMingLiU" w:hint="eastAsia"/>
          <w:sz w:val="24"/>
          <w:szCs w:val="24"/>
        </w:rPr>
        <w:t>以其人外氣怫鬱</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發其汗</w:t>
      </w:r>
      <w:r w:rsidR="00C74C4B" w:rsidRPr="003A204A">
        <w:rPr>
          <w:rFonts w:ascii="PMingLiU" w:eastAsia="PMingLiU" w:hAnsi="PMingLiU" w:hint="eastAsia"/>
          <w:sz w:val="24"/>
          <w:szCs w:val="24"/>
        </w:rPr>
        <w:t>。</w:t>
      </w:r>
      <w:r w:rsidR="00896FA8" w:rsidRPr="003A204A">
        <w:rPr>
          <w:rFonts w:ascii="PMingLiU" w:eastAsia="PMingLiU" w:hAnsi="PMingLiU" w:hint="eastAsia"/>
          <w:sz w:val="24"/>
          <w:szCs w:val="24"/>
        </w:rPr>
        <w:t>復極汗出者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復與之水</w:t>
      </w:r>
      <w:r w:rsidR="00C74C4B" w:rsidRPr="003A204A">
        <w:rPr>
          <w:rFonts w:ascii="PMingLiU" w:eastAsia="PMingLiU" w:hAnsi="PMingLiU" w:hint="eastAsia"/>
          <w:sz w:val="24"/>
          <w:szCs w:val="24"/>
        </w:rPr>
        <w:t>，</w:t>
      </w:r>
      <w:r w:rsidR="00896FA8" w:rsidRPr="003A204A">
        <w:rPr>
          <w:rFonts w:ascii="PMingLiU" w:eastAsia="PMingLiU" w:hAnsi="PMingLiU" w:hint="eastAsia"/>
          <w:sz w:val="24"/>
          <w:szCs w:val="24"/>
        </w:rPr>
        <w:t>因得「噦」</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所以然者</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胃中寒冷故也。</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大吐大下後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津液一定傷到了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極虛的時候</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病人已經很虛了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看病人體外還是有體溫</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醫師誤診</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沒有注意到裏虛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再開了發汗的藥</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汗一出來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病人更虛</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更虛的狀況下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腸胃整個的虛寒掉了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這時候喝了水下去就得「噦」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用茯苓四逆湯</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張仲景沒出方子</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但是講得就是茯苓四逆湯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因為胃裏面有停水</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噦就是打嗝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打嗝就是胃氣已絕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沒有胃氣了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胃沒有蠕動了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這時候一喝水下去</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水停在胃裏面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w:t>
      </w:r>
      <w:r w:rsidR="00256DAA" w:rsidRPr="003A204A">
        <w:rPr>
          <w:rFonts w:ascii="PMingLiU" w:eastAsia="PMingLiU" w:hAnsi="PMingLiU" w:hint="eastAsia"/>
          <w:sz w:val="24"/>
          <w:szCs w:val="24"/>
        </w:rPr>
        <w:t>會</w:t>
      </w:r>
      <w:r w:rsidRPr="003A204A">
        <w:rPr>
          <w:rFonts w:ascii="PMingLiU" w:eastAsia="PMingLiU" w:hAnsi="PMingLiU" w:hint="eastAsia"/>
          <w:sz w:val="24"/>
          <w:szCs w:val="24"/>
        </w:rPr>
        <w:t>造成打嗝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中醫講的胃氣絕就是胃寒</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西醫講的就是胃沒有吸收功能了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這時候水一下去就會打嗝因為水是寒的冷的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所以是茯苓四逆湯證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四逆湯加茯苓</w:t>
      </w:r>
      <w:r w:rsidR="00C008BD" w:rsidRPr="003A204A">
        <w:rPr>
          <w:rFonts w:ascii="PMingLiU" w:eastAsia="PMingLiU" w:hAnsi="PMingLiU" w:hint="eastAsia"/>
          <w:sz w:val="24"/>
          <w:szCs w:val="24"/>
        </w:rPr>
        <w:t>，</w:t>
      </w:r>
      <w:r w:rsidRPr="003A204A">
        <w:rPr>
          <w:rFonts w:ascii="PMingLiU" w:eastAsia="PMingLiU" w:hAnsi="PMingLiU" w:hint="eastAsia"/>
          <w:sz w:val="24"/>
          <w:szCs w:val="24"/>
        </w:rPr>
        <w:t>把水排掉。</w:t>
      </w:r>
    </w:p>
    <w:p w:rsidR="00896FA8" w:rsidRPr="003A204A" w:rsidRDefault="008F7DEF" w:rsidP="009B4C41">
      <w:pPr>
        <w:pStyle w:val="a0"/>
        <w:spacing w:line="480" w:lineRule="atLeast"/>
        <w:rPr>
          <w:rFonts w:ascii="PMingLiU" w:eastAsia="PMingLiU" w:hAnsi="PMingLiU" w:hint="eastAsia"/>
          <w:sz w:val="24"/>
          <w:szCs w:val="24"/>
        </w:rPr>
      </w:pPr>
      <w:r w:rsidRPr="003A204A">
        <w:rPr>
          <w:rFonts w:ascii="PMingLiU" w:eastAsia="PMingLiU" w:hAnsi="PMingLiU" w:hint="eastAsia"/>
          <w:sz w:val="24"/>
          <w:szCs w:val="24"/>
        </w:rPr>
        <w:t>三九七．</w:t>
      </w:r>
      <w:r w:rsidR="00896FA8" w:rsidRPr="003A204A">
        <w:rPr>
          <w:rFonts w:ascii="PMingLiU" w:eastAsia="PMingLiU" w:hAnsi="PMingLiU" w:hint="eastAsia"/>
          <w:sz w:val="24"/>
          <w:szCs w:val="24"/>
        </w:rPr>
        <w:t>「傷寒」</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「噦」而腹滿</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視其前後</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知何部不利</w:t>
      </w:r>
      <w:r w:rsidR="00C008BD" w:rsidRPr="003A204A">
        <w:rPr>
          <w:rFonts w:ascii="PMingLiU" w:eastAsia="PMingLiU" w:hAnsi="PMingLiU" w:hint="eastAsia"/>
          <w:sz w:val="24"/>
          <w:szCs w:val="24"/>
        </w:rPr>
        <w:t>，</w:t>
      </w:r>
      <w:r w:rsidR="00896FA8" w:rsidRPr="003A204A">
        <w:rPr>
          <w:rFonts w:ascii="PMingLiU" w:eastAsia="PMingLiU" w:hAnsi="PMingLiU" w:hint="eastAsia"/>
          <w:sz w:val="24"/>
          <w:szCs w:val="24"/>
        </w:rPr>
        <w:t>利之即愈。</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如果在打嗝</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肚子又脹滿</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視其前後</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知何部不利</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利之即愈</w:t>
      </w:r>
      <w:r w:rsidR="00C008BD" w:rsidRPr="003A204A">
        <w:rPr>
          <w:rFonts w:ascii="PMingLiU" w:eastAsia="PMingLiU" w:hAnsi="PMingLiU" w:hint="eastAsia"/>
          <w:sz w:val="24"/>
          <w:szCs w:val="24"/>
        </w:rPr>
        <w:t>，</w:t>
      </w:r>
      <w:r w:rsidRPr="003A204A">
        <w:rPr>
          <w:rFonts w:ascii="PMingLiU" w:eastAsia="PMingLiU" w:hAnsi="PMingLiU" w:hint="eastAsia"/>
          <w:sz w:val="24"/>
          <w:szCs w:val="24"/>
        </w:rPr>
        <w:t>看看大小便那一個不通</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通那一個</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前部不利開五苓散</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後部不利開承氣湯</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基本上這種狀況都是能治的</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如果不能治的話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就是人已經虛掉了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這時候攻下都沒有用</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如果病人是寒濕很盛的話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又噦</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還是用茯苓四逆湯去救逆</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如果肚子裏面有實堵到</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就茯苓四逆湯裏面加去實的藥大黃去實</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大黃沒有所謂的寒熱</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如果是小便不出來</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可以加豬苓、澤瀉</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但是一定以四逆湯為主證。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以上講的是厥陰證。</w:t>
      </w:r>
    </w:p>
    <w:p w:rsidR="00896FA8" w:rsidRPr="003A204A" w:rsidRDefault="00896FA8" w:rsidP="009B4C41">
      <w:pPr>
        <w:pStyle w:val="a4"/>
        <w:spacing w:afterLines="0" w:after="0" w:line="480" w:lineRule="atLeast"/>
        <w:ind w:firstLine="480"/>
        <w:rPr>
          <w:rFonts w:ascii="PMingLiU" w:eastAsia="PMingLiU" w:hAnsi="PMingLiU" w:hint="eastAsia"/>
          <w:sz w:val="24"/>
          <w:szCs w:val="24"/>
        </w:rPr>
      </w:pPr>
      <w:r w:rsidRPr="003A204A">
        <w:rPr>
          <w:rFonts w:ascii="PMingLiU" w:eastAsia="PMingLiU" w:hAnsi="PMingLiU" w:hint="eastAsia"/>
          <w:sz w:val="24"/>
          <w:szCs w:val="24"/>
        </w:rPr>
        <w:t>原《傷寒論》之末篇辨霍亂病脈症併治法</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辨陰陽易瘥後勞復脈症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辨痙濕暍脈症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這三脈症有經方家併列入</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傷寒</w:t>
      </w:r>
      <w:r w:rsidR="00C74C4B" w:rsidRPr="003A204A">
        <w:rPr>
          <w:rFonts w:ascii="PMingLiU" w:eastAsia="PMingLiU" w:hAnsi="PMingLiU" w:hint="eastAsia"/>
          <w:sz w:val="24"/>
          <w:szCs w:val="24"/>
        </w:rPr>
        <w:t>》</w:t>
      </w:r>
      <w:r w:rsidRPr="003A204A">
        <w:rPr>
          <w:rFonts w:ascii="PMingLiU" w:eastAsia="PMingLiU" w:hAnsi="PMingLiU" w:hint="eastAsia"/>
          <w:sz w:val="24"/>
          <w:szCs w:val="24"/>
        </w:rPr>
        <w:t>之末篇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但又是《金匱》之始篇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實介於</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傷寒</w:t>
      </w:r>
      <w:r w:rsidR="00C74C4B" w:rsidRPr="003A204A">
        <w:rPr>
          <w:rFonts w:ascii="PMingLiU" w:eastAsia="PMingLiU" w:hAnsi="PMingLiU" w:hint="eastAsia"/>
          <w:sz w:val="24"/>
          <w:szCs w:val="24"/>
        </w:rPr>
        <w:t>》</w:t>
      </w:r>
      <w:r w:rsidRPr="003A204A">
        <w:rPr>
          <w:rFonts w:ascii="PMingLiU" w:eastAsia="PMingLiU" w:hAnsi="PMingLiU" w:hint="eastAsia"/>
          <w:sz w:val="24"/>
          <w:szCs w:val="24"/>
        </w:rPr>
        <w:t>與《金匱》之間的連接篇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個人認為</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傷寒</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到最末厥陰篇即可止</w:t>
      </w:r>
      <w:r w:rsidR="00C008BD" w:rsidRPr="003A204A">
        <w:rPr>
          <w:rFonts w:ascii="PMingLiU" w:eastAsia="PMingLiU" w:hAnsi="PMingLiU" w:hint="eastAsia"/>
          <w:sz w:val="24"/>
          <w:szCs w:val="24"/>
        </w:rPr>
        <w:t>，</w:t>
      </w:r>
      <w:r w:rsidRPr="003A204A">
        <w:rPr>
          <w:rFonts w:ascii="PMingLiU" w:eastAsia="PMingLiU" w:hAnsi="PMingLiU" w:hint="eastAsia"/>
          <w:sz w:val="24"/>
          <w:szCs w:val="24"/>
        </w:rPr>
        <w:t>這最後三篇可置於《金匱》之首篇</w:t>
      </w:r>
      <w:r w:rsidR="00C008BD" w:rsidRPr="003A204A">
        <w:rPr>
          <w:rFonts w:ascii="PMingLiU" w:eastAsia="PMingLiU" w:hAnsi="PMingLiU" w:hint="eastAsia"/>
          <w:sz w:val="24"/>
          <w:szCs w:val="24"/>
        </w:rPr>
        <w:t>，</w:t>
      </w:r>
      <w:r w:rsidRPr="003A204A">
        <w:rPr>
          <w:rFonts w:ascii="PMingLiU" w:eastAsia="PMingLiU" w:hAnsi="PMingLiU" w:hint="eastAsia"/>
          <w:sz w:val="24"/>
          <w:szCs w:val="24"/>
        </w:rPr>
        <w:t>以銜接</w:t>
      </w:r>
      <w:r w:rsidR="00C74C4B" w:rsidRPr="003A204A">
        <w:rPr>
          <w:rFonts w:ascii="PMingLiU" w:eastAsia="PMingLiU" w:hAnsi="PMingLiU" w:hint="eastAsia"/>
          <w:sz w:val="24"/>
          <w:szCs w:val="24"/>
        </w:rPr>
        <w:t>《</w:t>
      </w:r>
      <w:r w:rsidRPr="003A204A">
        <w:rPr>
          <w:rFonts w:ascii="PMingLiU" w:eastAsia="PMingLiU" w:hAnsi="PMingLiU" w:hint="eastAsia"/>
          <w:sz w:val="24"/>
          <w:szCs w:val="24"/>
        </w:rPr>
        <w:t>傷寒</w:t>
      </w:r>
      <w:r w:rsidR="00C74C4B" w:rsidRPr="003A204A">
        <w:rPr>
          <w:rFonts w:ascii="PMingLiU" w:eastAsia="PMingLiU" w:hAnsi="PMingLiU" w:hint="eastAsia"/>
          <w:sz w:val="24"/>
          <w:szCs w:val="24"/>
        </w:rPr>
        <w:t>》，《傷寒》</w:t>
      </w:r>
      <w:r w:rsidRPr="003A204A">
        <w:rPr>
          <w:rFonts w:ascii="PMingLiU" w:eastAsia="PMingLiU" w:hAnsi="PMingLiU" w:hint="eastAsia"/>
          <w:sz w:val="24"/>
          <w:szCs w:val="24"/>
        </w:rPr>
        <w:t>與《金匱》本源於一書《傷寒雜病論》。</w:t>
      </w:r>
    </w:p>
    <w:p w:rsidR="009A03E4" w:rsidRPr="003A204A" w:rsidRDefault="009A03E4" w:rsidP="009B4C41">
      <w:pPr>
        <w:spacing w:line="480" w:lineRule="atLeast"/>
        <w:rPr>
          <w:rFonts w:ascii="PMingLiU" w:hAnsi="PMingLiU"/>
        </w:rPr>
      </w:pPr>
    </w:p>
    <w:sectPr w:rsidR="009A03E4" w:rsidRPr="003A204A" w:rsidSect="009B4C41">
      <w:footerReference w:type="even" r:id="rId8"/>
      <w:footerReference w:type="default" r:id="rId9"/>
      <w:pgSz w:w="12240" w:h="15840" w:code="1"/>
      <w:pgMar w:top="1440" w:right="1440" w:bottom="1440" w:left="1440" w:header="850" w:footer="994" w:gutter="0"/>
      <w:cols w:space="425"/>
      <w:docGrid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F8B" w:rsidRDefault="009C0F8B">
      <w:r>
        <w:separator/>
      </w:r>
    </w:p>
  </w:endnote>
  <w:endnote w:type="continuationSeparator" w:id="0">
    <w:p w:rsidR="009C0F8B" w:rsidRDefault="009C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隸書體W5">
    <w:altName w:val="Microsoft JhengHei"/>
    <w:charset w:val="88"/>
    <w:family w:val="script"/>
    <w:pitch w:val="fixed"/>
    <w:sig w:usb0="80000001" w:usb1="28091800" w:usb2="00000016" w:usb3="00000000" w:csb0="00100000" w:csb1="00000000"/>
  </w:font>
  <w:font w:name="華康圓體 Std W5">
    <w:panose1 w:val="00000000000000000000"/>
    <w:charset w:val="88"/>
    <w:family w:val="modern"/>
    <w:notTrueType/>
    <w:pitch w:val="variable"/>
    <w:sig w:usb0="00000283" w:usb1="08080000" w:usb2="00000010" w:usb3="00000000" w:csb0="0010000D"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 PGothic Medium JP">
    <w:altName w:val="MS PGothic"/>
    <w:charset w:val="80"/>
    <w:family w:val="modern"/>
    <w:pitch w:val="variable"/>
    <w:sig w:usb0="80000283" w:usb1="28C76CFA"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華康新篆體">
    <w:charset w:val="88"/>
    <w:family w:val="script"/>
    <w:pitch w:val="fixed"/>
    <w:sig w:usb0="80000001" w:usb1="28091800" w:usb2="00000016" w:usb3="00000000" w:csb0="00100000" w:csb1="00000000"/>
  </w:font>
  <w:font w:name="Arial Unicode MS">
    <w:panose1 w:val="020B0604020202020204"/>
    <w:charset w:val="00"/>
    <w:family w:val="roman"/>
    <w:pitch w:val="variable"/>
    <w:sig w:usb0="00000003" w:usb1="00000000" w:usb2="00000000" w:usb3="00000000" w:csb0="00000001" w:csb1="00000000"/>
  </w:font>
  <w:font w:name="New Gulim">
    <w:charset w:val="81"/>
    <w:family w:val="roman"/>
    <w:pitch w:val="variable"/>
    <w:sig w:usb0="B00002AF" w:usb1="7F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C41" w:rsidRDefault="009B4C41" w:rsidP="009C0F8B">
    <w:pPr>
      <w:pStyle w:val="Footer"/>
      <w:framePr w:wrap="around" w:vAnchor="text" w:hAnchor="margin" w:xAlign="center" w:y="1"/>
      <w:ind w:firstLine="400"/>
      <w:rPr>
        <w:rStyle w:val="PageNumber"/>
      </w:rPr>
    </w:pPr>
    <w:r>
      <w:rPr>
        <w:rStyle w:val="PageNumber"/>
      </w:rPr>
      <w:fldChar w:fldCharType="begin"/>
    </w:r>
    <w:r>
      <w:rPr>
        <w:rStyle w:val="PageNumber"/>
      </w:rPr>
      <w:instrText xml:space="preserve">PAGE  </w:instrText>
    </w:r>
    <w:r>
      <w:rPr>
        <w:rStyle w:val="PageNumber"/>
      </w:rPr>
      <w:fldChar w:fldCharType="end"/>
    </w:r>
  </w:p>
  <w:p w:rsidR="009B4C41" w:rsidRDefault="009B4C41" w:rsidP="009B4C41">
    <w:pPr>
      <w:pStyle w:val="Footer"/>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4C41" w:rsidRDefault="009B4C41" w:rsidP="009C0F8B">
    <w:pPr>
      <w:pStyle w:val="Footer"/>
      <w:framePr w:wrap="around" w:vAnchor="text" w:hAnchor="margin" w:xAlign="center" w:y="1"/>
      <w:ind w:firstLine="40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259</w:t>
    </w:r>
    <w:r>
      <w:rPr>
        <w:rStyle w:val="PageNumber"/>
      </w:rPr>
      <w:fldChar w:fldCharType="end"/>
    </w:r>
  </w:p>
  <w:p w:rsidR="009B4C41" w:rsidRDefault="009B4C41" w:rsidP="009B4C41">
    <w:pPr>
      <w:pStyle w:val="Footer"/>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F8B" w:rsidRDefault="009C0F8B">
      <w:r>
        <w:separator/>
      </w:r>
    </w:p>
  </w:footnote>
  <w:footnote w:type="continuationSeparator" w:id="0">
    <w:p w:rsidR="009C0F8B" w:rsidRDefault="009C0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74AA04"/>
    <w:lvl w:ilvl="0">
      <w:start w:val="1"/>
      <w:numFmt w:val="decimal"/>
      <w:pStyle w:val="ListNumber5"/>
      <w:lvlText w:val="%1."/>
      <w:lvlJc w:val="left"/>
      <w:pPr>
        <w:tabs>
          <w:tab w:val="num" w:pos="2281"/>
        </w:tabs>
        <w:ind w:leftChars="1000" w:left="2281" w:hangingChars="200" w:hanging="360"/>
      </w:pPr>
    </w:lvl>
  </w:abstractNum>
  <w:abstractNum w:abstractNumId="1" w15:restartNumberingAfterBreak="0">
    <w:nsid w:val="FFFFFF7D"/>
    <w:multiLevelType w:val="singleLevel"/>
    <w:tmpl w:val="9A120AFC"/>
    <w:lvl w:ilvl="0">
      <w:start w:val="1"/>
      <w:numFmt w:val="decimal"/>
      <w:pStyle w:val="ListNumber4"/>
      <w:lvlText w:val="%1."/>
      <w:lvlJc w:val="left"/>
      <w:pPr>
        <w:tabs>
          <w:tab w:val="num" w:pos="1801"/>
        </w:tabs>
        <w:ind w:leftChars="800" w:left="1801" w:hangingChars="200" w:hanging="360"/>
      </w:pPr>
    </w:lvl>
  </w:abstractNum>
  <w:abstractNum w:abstractNumId="2" w15:restartNumberingAfterBreak="0">
    <w:nsid w:val="FFFFFF7E"/>
    <w:multiLevelType w:val="singleLevel"/>
    <w:tmpl w:val="1C6A893E"/>
    <w:lvl w:ilvl="0">
      <w:start w:val="1"/>
      <w:numFmt w:val="decimal"/>
      <w:pStyle w:val="ListNumber3"/>
      <w:lvlText w:val="%1."/>
      <w:lvlJc w:val="left"/>
      <w:pPr>
        <w:tabs>
          <w:tab w:val="num" w:pos="1321"/>
        </w:tabs>
        <w:ind w:leftChars="600" w:left="1321" w:hangingChars="200" w:hanging="360"/>
      </w:pPr>
    </w:lvl>
  </w:abstractNum>
  <w:abstractNum w:abstractNumId="3" w15:restartNumberingAfterBreak="0">
    <w:nsid w:val="FFFFFF7F"/>
    <w:multiLevelType w:val="singleLevel"/>
    <w:tmpl w:val="CD525E5E"/>
    <w:lvl w:ilvl="0">
      <w:start w:val="1"/>
      <w:numFmt w:val="decimal"/>
      <w:pStyle w:val="ListNumber2"/>
      <w:lvlText w:val="%1."/>
      <w:lvlJc w:val="left"/>
      <w:pPr>
        <w:tabs>
          <w:tab w:val="num" w:pos="841"/>
        </w:tabs>
        <w:ind w:leftChars="400" w:left="841" w:hangingChars="200" w:hanging="360"/>
      </w:pPr>
    </w:lvl>
  </w:abstractNum>
  <w:abstractNum w:abstractNumId="4" w15:restartNumberingAfterBreak="0">
    <w:nsid w:val="FFFFFF80"/>
    <w:multiLevelType w:val="singleLevel"/>
    <w:tmpl w:val="25B4BE88"/>
    <w:lvl w:ilvl="0">
      <w:start w:val="1"/>
      <w:numFmt w:val="bullet"/>
      <w:pStyle w:val="ListBullet5"/>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3A4CC54E"/>
    <w:lvl w:ilvl="0">
      <w:start w:val="1"/>
      <w:numFmt w:val="bullet"/>
      <w:pStyle w:val="ListBullet4"/>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F376A124"/>
    <w:lvl w:ilvl="0">
      <w:start w:val="1"/>
      <w:numFmt w:val="bullet"/>
      <w:pStyle w:val="ListBullet3"/>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73CE2944"/>
    <w:lvl w:ilvl="0">
      <w:start w:val="1"/>
      <w:numFmt w:val="bullet"/>
      <w:pStyle w:val="ListBullet2"/>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40CE9522"/>
    <w:lvl w:ilvl="0">
      <w:start w:val="1"/>
      <w:numFmt w:val="decimal"/>
      <w:pStyle w:val="ListNumber"/>
      <w:lvlText w:val="%1."/>
      <w:lvlJc w:val="left"/>
      <w:pPr>
        <w:tabs>
          <w:tab w:val="num" w:pos="361"/>
        </w:tabs>
        <w:ind w:leftChars="200" w:left="361" w:hangingChars="200" w:hanging="360"/>
      </w:pPr>
    </w:lvl>
  </w:abstractNum>
  <w:abstractNum w:abstractNumId="9" w15:restartNumberingAfterBreak="0">
    <w:nsid w:val="FFFFFF89"/>
    <w:multiLevelType w:val="singleLevel"/>
    <w:tmpl w:val="7886113E"/>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0D47796"/>
    <w:multiLevelType w:val="multilevel"/>
    <w:tmpl w:val="04090023"/>
    <w:styleLink w:val="ArticleSection"/>
    <w:lvl w:ilvl="0">
      <w:start w:val="1"/>
      <w:numFmt w:val="ideographTraditional"/>
      <w:suff w:val="nothing"/>
      <w:lvlText w:val="%1、"/>
      <w:lvlJc w:val="left"/>
      <w:pPr>
        <w:tabs>
          <w:tab w:val="num" w:pos="425"/>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11" w15:restartNumberingAfterBreak="0">
    <w:nsid w:val="18F516A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1A3E6FFE"/>
    <w:multiLevelType w:val="hybridMultilevel"/>
    <w:tmpl w:val="68D65B34"/>
    <w:lvl w:ilvl="0" w:tplc="0409000F">
      <w:start w:val="1"/>
      <w:numFmt w:val="decimal"/>
      <w:lvlText w:val="%1."/>
      <w:lvlJc w:val="left"/>
      <w:pPr>
        <w:tabs>
          <w:tab w:val="num" w:pos="1120"/>
        </w:tabs>
        <w:ind w:left="1120" w:hanging="480"/>
      </w:pPr>
    </w:lvl>
    <w:lvl w:ilvl="1" w:tplc="04090019" w:tentative="1">
      <w:start w:val="1"/>
      <w:numFmt w:val="ideographTraditional"/>
      <w:lvlText w:val="%2、"/>
      <w:lvlJc w:val="left"/>
      <w:pPr>
        <w:tabs>
          <w:tab w:val="num" w:pos="1600"/>
        </w:tabs>
        <w:ind w:left="1600" w:hanging="480"/>
      </w:pPr>
    </w:lvl>
    <w:lvl w:ilvl="2" w:tplc="0409001B" w:tentative="1">
      <w:start w:val="1"/>
      <w:numFmt w:val="lowerRoman"/>
      <w:lvlText w:val="%3."/>
      <w:lvlJc w:val="right"/>
      <w:pPr>
        <w:tabs>
          <w:tab w:val="num" w:pos="2080"/>
        </w:tabs>
        <w:ind w:left="2080" w:hanging="480"/>
      </w:pPr>
    </w:lvl>
    <w:lvl w:ilvl="3" w:tplc="0409000F" w:tentative="1">
      <w:start w:val="1"/>
      <w:numFmt w:val="decimal"/>
      <w:lvlText w:val="%4."/>
      <w:lvlJc w:val="left"/>
      <w:pPr>
        <w:tabs>
          <w:tab w:val="num" w:pos="2560"/>
        </w:tabs>
        <w:ind w:left="2560" w:hanging="480"/>
      </w:pPr>
    </w:lvl>
    <w:lvl w:ilvl="4" w:tplc="04090019" w:tentative="1">
      <w:start w:val="1"/>
      <w:numFmt w:val="ideographTraditional"/>
      <w:lvlText w:val="%5、"/>
      <w:lvlJc w:val="left"/>
      <w:pPr>
        <w:tabs>
          <w:tab w:val="num" w:pos="3040"/>
        </w:tabs>
        <w:ind w:left="3040" w:hanging="480"/>
      </w:pPr>
    </w:lvl>
    <w:lvl w:ilvl="5" w:tplc="0409001B" w:tentative="1">
      <w:start w:val="1"/>
      <w:numFmt w:val="lowerRoman"/>
      <w:lvlText w:val="%6."/>
      <w:lvlJc w:val="right"/>
      <w:pPr>
        <w:tabs>
          <w:tab w:val="num" w:pos="3520"/>
        </w:tabs>
        <w:ind w:left="3520" w:hanging="480"/>
      </w:pPr>
    </w:lvl>
    <w:lvl w:ilvl="6" w:tplc="0409000F" w:tentative="1">
      <w:start w:val="1"/>
      <w:numFmt w:val="decimal"/>
      <w:lvlText w:val="%7."/>
      <w:lvlJc w:val="left"/>
      <w:pPr>
        <w:tabs>
          <w:tab w:val="num" w:pos="4000"/>
        </w:tabs>
        <w:ind w:left="4000" w:hanging="480"/>
      </w:pPr>
    </w:lvl>
    <w:lvl w:ilvl="7" w:tplc="04090019" w:tentative="1">
      <w:start w:val="1"/>
      <w:numFmt w:val="ideographTraditional"/>
      <w:lvlText w:val="%8、"/>
      <w:lvlJc w:val="left"/>
      <w:pPr>
        <w:tabs>
          <w:tab w:val="num" w:pos="4480"/>
        </w:tabs>
        <w:ind w:left="4480" w:hanging="480"/>
      </w:pPr>
    </w:lvl>
    <w:lvl w:ilvl="8" w:tplc="0409001B" w:tentative="1">
      <w:start w:val="1"/>
      <w:numFmt w:val="lowerRoman"/>
      <w:lvlText w:val="%9."/>
      <w:lvlJc w:val="right"/>
      <w:pPr>
        <w:tabs>
          <w:tab w:val="num" w:pos="4960"/>
        </w:tabs>
        <w:ind w:left="4960" w:hanging="480"/>
      </w:pPr>
    </w:lvl>
  </w:abstractNum>
  <w:abstractNum w:abstractNumId="13" w15:restartNumberingAfterBreak="0">
    <w:nsid w:val="5BB85EC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4" w15:restartNumberingAfterBreak="0">
    <w:nsid w:val="62790C22"/>
    <w:multiLevelType w:val="multilevel"/>
    <w:tmpl w:val="B5C00E18"/>
    <w:lvl w:ilvl="0">
      <w:start w:val="1"/>
      <w:numFmt w:val="decimal"/>
      <w:lvlText w:val="%1."/>
      <w:lvlJc w:val="left"/>
      <w:pPr>
        <w:tabs>
          <w:tab w:val="num" w:pos="1120"/>
        </w:tabs>
        <w:ind w:left="1120" w:hanging="480"/>
      </w:pPr>
    </w:lvl>
    <w:lvl w:ilvl="1">
      <w:start w:val="1"/>
      <w:numFmt w:val="ideographTraditional"/>
      <w:lvlText w:val="%2、"/>
      <w:lvlJc w:val="left"/>
      <w:pPr>
        <w:tabs>
          <w:tab w:val="num" w:pos="1600"/>
        </w:tabs>
        <w:ind w:left="1600" w:hanging="480"/>
      </w:pPr>
    </w:lvl>
    <w:lvl w:ilvl="2">
      <w:start w:val="1"/>
      <w:numFmt w:val="lowerRoman"/>
      <w:lvlText w:val="%3."/>
      <w:lvlJc w:val="right"/>
      <w:pPr>
        <w:tabs>
          <w:tab w:val="num" w:pos="2080"/>
        </w:tabs>
        <w:ind w:left="2080" w:hanging="480"/>
      </w:pPr>
    </w:lvl>
    <w:lvl w:ilvl="3">
      <w:start w:val="1"/>
      <w:numFmt w:val="decimal"/>
      <w:lvlText w:val="%4."/>
      <w:lvlJc w:val="left"/>
      <w:pPr>
        <w:tabs>
          <w:tab w:val="num" w:pos="2560"/>
        </w:tabs>
        <w:ind w:left="2560" w:hanging="480"/>
      </w:pPr>
    </w:lvl>
    <w:lvl w:ilvl="4">
      <w:start w:val="1"/>
      <w:numFmt w:val="ideographTraditional"/>
      <w:lvlText w:val="%5、"/>
      <w:lvlJc w:val="left"/>
      <w:pPr>
        <w:tabs>
          <w:tab w:val="num" w:pos="3040"/>
        </w:tabs>
        <w:ind w:left="3040" w:hanging="480"/>
      </w:pPr>
    </w:lvl>
    <w:lvl w:ilvl="5">
      <w:start w:val="1"/>
      <w:numFmt w:val="lowerRoman"/>
      <w:lvlText w:val="%6."/>
      <w:lvlJc w:val="right"/>
      <w:pPr>
        <w:tabs>
          <w:tab w:val="num" w:pos="3520"/>
        </w:tabs>
        <w:ind w:left="3520" w:hanging="480"/>
      </w:pPr>
    </w:lvl>
    <w:lvl w:ilvl="6">
      <w:start w:val="1"/>
      <w:numFmt w:val="decimal"/>
      <w:lvlText w:val="%7."/>
      <w:lvlJc w:val="left"/>
      <w:pPr>
        <w:tabs>
          <w:tab w:val="num" w:pos="4000"/>
        </w:tabs>
        <w:ind w:left="4000" w:hanging="480"/>
      </w:pPr>
    </w:lvl>
    <w:lvl w:ilvl="7">
      <w:start w:val="1"/>
      <w:numFmt w:val="ideographTraditional"/>
      <w:lvlText w:val="%8、"/>
      <w:lvlJc w:val="left"/>
      <w:pPr>
        <w:tabs>
          <w:tab w:val="num" w:pos="4480"/>
        </w:tabs>
        <w:ind w:left="4480" w:hanging="480"/>
      </w:pPr>
    </w:lvl>
    <w:lvl w:ilvl="8">
      <w:start w:val="1"/>
      <w:numFmt w:val="lowerRoman"/>
      <w:lvlText w:val="%9."/>
      <w:lvlJc w:val="right"/>
      <w:pPr>
        <w:tabs>
          <w:tab w:val="num" w:pos="4960"/>
        </w:tabs>
        <w:ind w:left="4960" w:hanging="480"/>
      </w:pPr>
    </w:lvl>
  </w:abstractNum>
  <w:abstractNum w:abstractNumId="15" w15:restartNumberingAfterBreak="0">
    <w:nsid w:val="706510F5"/>
    <w:multiLevelType w:val="multilevel"/>
    <w:tmpl w:val="8EBE8A2A"/>
    <w:lvl w:ilvl="0">
      <w:start w:val="1"/>
      <w:numFmt w:val="taiwaneseCountingThousand"/>
      <w:lvlText w:val="%1."/>
      <w:lvlJc w:val="left"/>
      <w:pPr>
        <w:tabs>
          <w:tab w:val="num" w:pos="0"/>
        </w:tabs>
        <w:ind w:left="0" w:firstLine="0"/>
      </w:pPr>
      <w:rPr>
        <w:rFonts w:hint="eastAsia"/>
      </w:rPr>
    </w:lvl>
    <w:lvl w:ilvl="1">
      <w:start w:val="1"/>
      <w:numFmt w:val="ideographTraditional"/>
      <w:lvlText w:val="%2、"/>
      <w:lvlJc w:val="left"/>
      <w:pPr>
        <w:tabs>
          <w:tab w:val="num" w:pos="1600"/>
        </w:tabs>
        <w:ind w:left="1600" w:hanging="480"/>
      </w:pPr>
    </w:lvl>
    <w:lvl w:ilvl="2">
      <w:start w:val="1"/>
      <w:numFmt w:val="lowerRoman"/>
      <w:lvlText w:val="%3."/>
      <w:lvlJc w:val="right"/>
      <w:pPr>
        <w:tabs>
          <w:tab w:val="num" w:pos="2080"/>
        </w:tabs>
        <w:ind w:left="2080" w:hanging="480"/>
      </w:pPr>
    </w:lvl>
    <w:lvl w:ilvl="3">
      <w:start w:val="1"/>
      <w:numFmt w:val="decimal"/>
      <w:lvlText w:val="%4."/>
      <w:lvlJc w:val="left"/>
      <w:pPr>
        <w:tabs>
          <w:tab w:val="num" w:pos="2560"/>
        </w:tabs>
        <w:ind w:left="2560" w:hanging="480"/>
      </w:pPr>
    </w:lvl>
    <w:lvl w:ilvl="4">
      <w:start w:val="1"/>
      <w:numFmt w:val="ideographTraditional"/>
      <w:lvlText w:val="%5、"/>
      <w:lvlJc w:val="left"/>
      <w:pPr>
        <w:tabs>
          <w:tab w:val="num" w:pos="3040"/>
        </w:tabs>
        <w:ind w:left="3040" w:hanging="480"/>
      </w:pPr>
    </w:lvl>
    <w:lvl w:ilvl="5">
      <w:start w:val="1"/>
      <w:numFmt w:val="lowerRoman"/>
      <w:lvlText w:val="%6."/>
      <w:lvlJc w:val="right"/>
      <w:pPr>
        <w:tabs>
          <w:tab w:val="num" w:pos="3520"/>
        </w:tabs>
        <w:ind w:left="3520" w:hanging="480"/>
      </w:pPr>
    </w:lvl>
    <w:lvl w:ilvl="6">
      <w:start w:val="1"/>
      <w:numFmt w:val="decimal"/>
      <w:lvlText w:val="%7."/>
      <w:lvlJc w:val="left"/>
      <w:pPr>
        <w:tabs>
          <w:tab w:val="num" w:pos="4000"/>
        </w:tabs>
        <w:ind w:left="4000" w:hanging="480"/>
      </w:pPr>
    </w:lvl>
    <w:lvl w:ilvl="7">
      <w:start w:val="1"/>
      <w:numFmt w:val="ideographTraditional"/>
      <w:lvlText w:val="%8、"/>
      <w:lvlJc w:val="left"/>
      <w:pPr>
        <w:tabs>
          <w:tab w:val="num" w:pos="4480"/>
        </w:tabs>
        <w:ind w:left="4480" w:hanging="480"/>
      </w:pPr>
    </w:lvl>
    <w:lvl w:ilvl="8">
      <w:start w:val="1"/>
      <w:numFmt w:val="lowerRoman"/>
      <w:lvlText w:val="%9."/>
      <w:lvlJc w:val="right"/>
      <w:pPr>
        <w:tabs>
          <w:tab w:val="num" w:pos="4960"/>
        </w:tabs>
        <w:ind w:left="4960" w:hanging="480"/>
      </w:pPr>
    </w:lvl>
  </w:abstractNum>
  <w:abstractNum w:abstractNumId="16" w15:restartNumberingAfterBreak="0">
    <w:nsid w:val="78051F75"/>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7" w15:restartNumberingAfterBreak="0">
    <w:nsid w:val="78E96551"/>
    <w:multiLevelType w:val="multilevel"/>
    <w:tmpl w:val="B63A680C"/>
    <w:lvl w:ilvl="0">
      <w:start w:val="1"/>
      <w:numFmt w:val="taiwaneseCountingThousand"/>
      <w:lvlText w:val="%1."/>
      <w:lvlJc w:val="left"/>
      <w:pPr>
        <w:tabs>
          <w:tab w:val="num" w:pos="641"/>
        </w:tabs>
        <w:ind w:left="0" w:firstLine="0"/>
      </w:pPr>
      <w:rPr>
        <w:rFonts w:hint="eastAsia"/>
      </w:rPr>
    </w:lvl>
    <w:lvl w:ilvl="1">
      <w:start w:val="1"/>
      <w:numFmt w:val="ideographTraditional"/>
      <w:lvlText w:val="%2、"/>
      <w:lvlJc w:val="left"/>
      <w:pPr>
        <w:tabs>
          <w:tab w:val="num" w:pos="1600"/>
        </w:tabs>
        <w:ind w:left="1600" w:hanging="480"/>
      </w:pPr>
    </w:lvl>
    <w:lvl w:ilvl="2">
      <w:start w:val="1"/>
      <w:numFmt w:val="lowerRoman"/>
      <w:lvlText w:val="%3."/>
      <w:lvlJc w:val="right"/>
      <w:pPr>
        <w:tabs>
          <w:tab w:val="num" w:pos="2080"/>
        </w:tabs>
        <w:ind w:left="2080" w:hanging="480"/>
      </w:pPr>
    </w:lvl>
    <w:lvl w:ilvl="3">
      <w:start w:val="1"/>
      <w:numFmt w:val="decimal"/>
      <w:lvlText w:val="%4."/>
      <w:lvlJc w:val="left"/>
      <w:pPr>
        <w:tabs>
          <w:tab w:val="num" w:pos="2560"/>
        </w:tabs>
        <w:ind w:left="2560" w:hanging="480"/>
      </w:pPr>
    </w:lvl>
    <w:lvl w:ilvl="4">
      <w:start w:val="1"/>
      <w:numFmt w:val="ideographTraditional"/>
      <w:lvlText w:val="%5、"/>
      <w:lvlJc w:val="left"/>
      <w:pPr>
        <w:tabs>
          <w:tab w:val="num" w:pos="3040"/>
        </w:tabs>
        <w:ind w:left="3040" w:hanging="480"/>
      </w:pPr>
    </w:lvl>
    <w:lvl w:ilvl="5">
      <w:start w:val="1"/>
      <w:numFmt w:val="lowerRoman"/>
      <w:lvlText w:val="%6."/>
      <w:lvlJc w:val="right"/>
      <w:pPr>
        <w:tabs>
          <w:tab w:val="num" w:pos="3520"/>
        </w:tabs>
        <w:ind w:left="3520" w:hanging="480"/>
      </w:pPr>
    </w:lvl>
    <w:lvl w:ilvl="6">
      <w:start w:val="1"/>
      <w:numFmt w:val="decimal"/>
      <w:lvlText w:val="%7."/>
      <w:lvlJc w:val="left"/>
      <w:pPr>
        <w:tabs>
          <w:tab w:val="num" w:pos="4000"/>
        </w:tabs>
        <w:ind w:left="4000" w:hanging="480"/>
      </w:pPr>
    </w:lvl>
    <w:lvl w:ilvl="7">
      <w:start w:val="1"/>
      <w:numFmt w:val="ideographTraditional"/>
      <w:lvlText w:val="%8、"/>
      <w:lvlJc w:val="left"/>
      <w:pPr>
        <w:tabs>
          <w:tab w:val="num" w:pos="4480"/>
        </w:tabs>
        <w:ind w:left="4480" w:hanging="480"/>
      </w:pPr>
    </w:lvl>
    <w:lvl w:ilvl="8">
      <w:start w:val="1"/>
      <w:numFmt w:val="lowerRoman"/>
      <w:lvlText w:val="%9."/>
      <w:lvlJc w:val="right"/>
      <w:pPr>
        <w:tabs>
          <w:tab w:val="num" w:pos="4960"/>
        </w:tabs>
        <w:ind w:left="4960" w:hanging="480"/>
      </w:pPr>
    </w:lvl>
  </w:abstractNum>
  <w:abstractNum w:abstractNumId="18" w15:restartNumberingAfterBreak="0">
    <w:nsid w:val="797974CC"/>
    <w:multiLevelType w:val="hybridMultilevel"/>
    <w:tmpl w:val="0F5ED97E"/>
    <w:lvl w:ilvl="0" w:tplc="0409000F">
      <w:start w:val="1"/>
      <w:numFmt w:val="decimal"/>
      <w:lvlText w:val="%1."/>
      <w:lvlJc w:val="left"/>
      <w:pPr>
        <w:tabs>
          <w:tab w:val="num" w:pos="1120"/>
        </w:tabs>
        <w:ind w:left="1120" w:hanging="480"/>
      </w:pPr>
    </w:lvl>
    <w:lvl w:ilvl="1" w:tplc="04090019" w:tentative="1">
      <w:start w:val="1"/>
      <w:numFmt w:val="ideographTraditional"/>
      <w:lvlText w:val="%2、"/>
      <w:lvlJc w:val="left"/>
      <w:pPr>
        <w:tabs>
          <w:tab w:val="num" w:pos="1600"/>
        </w:tabs>
        <w:ind w:left="1600" w:hanging="480"/>
      </w:pPr>
    </w:lvl>
    <w:lvl w:ilvl="2" w:tplc="0409001B" w:tentative="1">
      <w:start w:val="1"/>
      <w:numFmt w:val="lowerRoman"/>
      <w:lvlText w:val="%3."/>
      <w:lvlJc w:val="right"/>
      <w:pPr>
        <w:tabs>
          <w:tab w:val="num" w:pos="2080"/>
        </w:tabs>
        <w:ind w:left="2080" w:hanging="480"/>
      </w:pPr>
    </w:lvl>
    <w:lvl w:ilvl="3" w:tplc="0409000F" w:tentative="1">
      <w:start w:val="1"/>
      <w:numFmt w:val="decimal"/>
      <w:lvlText w:val="%4."/>
      <w:lvlJc w:val="left"/>
      <w:pPr>
        <w:tabs>
          <w:tab w:val="num" w:pos="2560"/>
        </w:tabs>
        <w:ind w:left="2560" w:hanging="480"/>
      </w:pPr>
    </w:lvl>
    <w:lvl w:ilvl="4" w:tplc="04090019" w:tentative="1">
      <w:start w:val="1"/>
      <w:numFmt w:val="ideographTraditional"/>
      <w:lvlText w:val="%5、"/>
      <w:lvlJc w:val="left"/>
      <w:pPr>
        <w:tabs>
          <w:tab w:val="num" w:pos="3040"/>
        </w:tabs>
        <w:ind w:left="3040" w:hanging="480"/>
      </w:pPr>
    </w:lvl>
    <w:lvl w:ilvl="5" w:tplc="0409001B" w:tentative="1">
      <w:start w:val="1"/>
      <w:numFmt w:val="lowerRoman"/>
      <w:lvlText w:val="%6."/>
      <w:lvlJc w:val="right"/>
      <w:pPr>
        <w:tabs>
          <w:tab w:val="num" w:pos="3520"/>
        </w:tabs>
        <w:ind w:left="3520" w:hanging="480"/>
      </w:pPr>
    </w:lvl>
    <w:lvl w:ilvl="6" w:tplc="0409000F" w:tentative="1">
      <w:start w:val="1"/>
      <w:numFmt w:val="decimal"/>
      <w:lvlText w:val="%7."/>
      <w:lvlJc w:val="left"/>
      <w:pPr>
        <w:tabs>
          <w:tab w:val="num" w:pos="4000"/>
        </w:tabs>
        <w:ind w:left="4000" w:hanging="480"/>
      </w:pPr>
    </w:lvl>
    <w:lvl w:ilvl="7" w:tplc="04090019" w:tentative="1">
      <w:start w:val="1"/>
      <w:numFmt w:val="ideographTraditional"/>
      <w:lvlText w:val="%8、"/>
      <w:lvlJc w:val="left"/>
      <w:pPr>
        <w:tabs>
          <w:tab w:val="num" w:pos="4480"/>
        </w:tabs>
        <w:ind w:left="4480" w:hanging="480"/>
      </w:pPr>
    </w:lvl>
    <w:lvl w:ilvl="8" w:tplc="0409001B" w:tentative="1">
      <w:start w:val="1"/>
      <w:numFmt w:val="lowerRoman"/>
      <w:lvlText w:val="%9."/>
      <w:lvlJc w:val="right"/>
      <w:pPr>
        <w:tabs>
          <w:tab w:val="num" w:pos="4960"/>
        </w:tabs>
        <w:ind w:left="496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6"/>
  </w:num>
  <w:num w:numId="13">
    <w:abstractNumId w:val="10"/>
  </w:num>
  <w:num w:numId="14">
    <w:abstractNumId w:val="14"/>
  </w:num>
  <w:num w:numId="15">
    <w:abstractNumId w:val="17"/>
  </w:num>
  <w:num w:numId="16">
    <w:abstractNumId w:val="15"/>
  </w:num>
  <w:num w:numId="17">
    <w:abstractNumId w:val="13"/>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hideSpellingErrors/>
  <w:hideGrammaticalErrors/>
  <w:activeWritingStyle w:appName="MSWord" w:lang="zh-TW" w:vendorID="64" w:dllVersion="131077"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482"/>
  <w:clickAndTypeStyle w:val="a4"/>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suppressBottomSpacing/>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6FA8"/>
    <w:rsid w:val="00004552"/>
    <w:rsid w:val="00024120"/>
    <w:rsid w:val="000272A8"/>
    <w:rsid w:val="0002779B"/>
    <w:rsid w:val="00032631"/>
    <w:rsid w:val="00035365"/>
    <w:rsid w:val="00047D48"/>
    <w:rsid w:val="000520B0"/>
    <w:rsid w:val="00052C13"/>
    <w:rsid w:val="000552EE"/>
    <w:rsid w:val="000564CA"/>
    <w:rsid w:val="00060546"/>
    <w:rsid w:val="0006358E"/>
    <w:rsid w:val="000775D9"/>
    <w:rsid w:val="00077DCC"/>
    <w:rsid w:val="000817A0"/>
    <w:rsid w:val="0008638C"/>
    <w:rsid w:val="000977F5"/>
    <w:rsid w:val="000A542B"/>
    <w:rsid w:val="000A7AEA"/>
    <w:rsid w:val="000B3215"/>
    <w:rsid w:val="000B5B2E"/>
    <w:rsid w:val="000B5D4B"/>
    <w:rsid w:val="000D4F03"/>
    <w:rsid w:val="000E77C5"/>
    <w:rsid w:val="000F1B7B"/>
    <w:rsid w:val="000F461E"/>
    <w:rsid w:val="0011369A"/>
    <w:rsid w:val="00132603"/>
    <w:rsid w:val="0015072F"/>
    <w:rsid w:val="00151D44"/>
    <w:rsid w:val="0015273F"/>
    <w:rsid w:val="00155F54"/>
    <w:rsid w:val="00162A2E"/>
    <w:rsid w:val="00162FB1"/>
    <w:rsid w:val="0017371C"/>
    <w:rsid w:val="00174798"/>
    <w:rsid w:val="00185C04"/>
    <w:rsid w:val="001877A0"/>
    <w:rsid w:val="001B7346"/>
    <w:rsid w:val="001C3C07"/>
    <w:rsid w:val="001D4BE3"/>
    <w:rsid w:val="0020735D"/>
    <w:rsid w:val="0022031A"/>
    <w:rsid w:val="00235407"/>
    <w:rsid w:val="00242586"/>
    <w:rsid w:val="00256DAA"/>
    <w:rsid w:val="0026528C"/>
    <w:rsid w:val="0027516D"/>
    <w:rsid w:val="002753CD"/>
    <w:rsid w:val="00280D63"/>
    <w:rsid w:val="0028132F"/>
    <w:rsid w:val="00284D64"/>
    <w:rsid w:val="002902FF"/>
    <w:rsid w:val="00297651"/>
    <w:rsid w:val="002A51FC"/>
    <w:rsid w:val="002B5CAB"/>
    <w:rsid w:val="002C3067"/>
    <w:rsid w:val="002C31DC"/>
    <w:rsid w:val="002D0142"/>
    <w:rsid w:val="002D06DB"/>
    <w:rsid w:val="002D4D7C"/>
    <w:rsid w:val="002E3F8C"/>
    <w:rsid w:val="002F764A"/>
    <w:rsid w:val="00306C58"/>
    <w:rsid w:val="00335E30"/>
    <w:rsid w:val="00336FE0"/>
    <w:rsid w:val="003861EA"/>
    <w:rsid w:val="003977E5"/>
    <w:rsid w:val="003A204A"/>
    <w:rsid w:val="003A741B"/>
    <w:rsid w:val="003B65C8"/>
    <w:rsid w:val="003B7470"/>
    <w:rsid w:val="003C37AC"/>
    <w:rsid w:val="003D1646"/>
    <w:rsid w:val="003D2FF3"/>
    <w:rsid w:val="003E180C"/>
    <w:rsid w:val="003E3BF6"/>
    <w:rsid w:val="003E40FE"/>
    <w:rsid w:val="00417E2B"/>
    <w:rsid w:val="00441641"/>
    <w:rsid w:val="004765F8"/>
    <w:rsid w:val="00487185"/>
    <w:rsid w:val="0049194B"/>
    <w:rsid w:val="00496C2C"/>
    <w:rsid w:val="004C3D39"/>
    <w:rsid w:val="004E3EC1"/>
    <w:rsid w:val="00502A95"/>
    <w:rsid w:val="00507400"/>
    <w:rsid w:val="00512B24"/>
    <w:rsid w:val="00524283"/>
    <w:rsid w:val="00524EDC"/>
    <w:rsid w:val="0053185A"/>
    <w:rsid w:val="00557F10"/>
    <w:rsid w:val="005B088C"/>
    <w:rsid w:val="005C01D0"/>
    <w:rsid w:val="005C730B"/>
    <w:rsid w:val="005D097E"/>
    <w:rsid w:val="005E6ACE"/>
    <w:rsid w:val="005F32E2"/>
    <w:rsid w:val="00606AD8"/>
    <w:rsid w:val="00613C43"/>
    <w:rsid w:val="00621E54"/>
    <w:rsid w:val="006326B4"/>
    <w:rsid w:val="006346CD"/>
    <w:rsid w:val="00636FEA"/>
    <w:rsid w:val="0064136E"/>
    <w:rsid w:val="00647201"/>
    <w:rsid w:val="00655FCD"/>
    <w:rsid w:val="00656B5E"/>
    <w:rsid w:val="00664496"/>
    <w:rsid w:val="00670950"/>
    <w:rsid w:val="00675AD7"/>
    <w:rsid w:val="00691AC0"/>
    <w:rsid w:val="006C0895"/>
    <w:rsid w:val="006E0D10"/>
    <w:rsid w:val="006E36FE"/>
    <w:rsid w:val="006E724A"/>
    <w:rsid w:val="00700EB1"/>
    <w:rsid w:val="00703E1E"/>
    <w:rsid w:val="00726192"/>
    <w:rsid w:val="0073232F"/>
    <w:rsid w:val="0073370F"/>
    <w:rsid w:val="00754DC7"/>
    <w:rsid w:val="007558F4"/>
    <w:rsid w:val="00757A79"/>
    <w:rsid w:val="00782D28"/>
    <w:rsid w:val="007A2F48"/>
    <w:rsid w:val="007B3322"/>
    <w:rsid w:val="007C1A8A"/>
    <w:rsid w:val="007E14A3"/>
    <w:rsid w:val="007E7A82"/>
    <w:rsid w:val="0080602C"/>
    <w:rsid w:val="008115DC"/>
    <w:rsid w:val="00815389"/>
    <w:rsid w:val="00816239"/>
    <w:rsid w:val="00820AA4"/>
    <w:rsid w:val="00834C40"/>
    <w:rsid w:val="00861242"/>
    <w:rsid w:val="00881814"/>
    <w:rsid w:val="00885142"/>
    <w:rsid w:val="00896FA8"/>
    <w:rsid w:val="008A2617"/>
    <w:rsid w:val="008B272A"/>
    <w:rsid w:val="008B277F"/>
    <w:rsid w:val="008B379F"/>
    <w:rsid w:val="008D3E6C"/>
    <w:rsid w:val="008F7DEF"/>
    <w:rsid w:val="00900C1E"/>
    <w:rsid w:val="00914289"/>
    <w:rsid w:val="00916A92"/>
    <w:rsid w:val="009272E9"/>
    <w:rsid w:val="0095788D"/>
    <w:rsid w:val="00961F33"/>
    <w:rsid w:val="0096679D"/>
    <w:rsid w:val="0097587C"/>
    <w:rsid w:val="00980622"/>
    <w:rsid w:val="00981C11"/>
    <w:rsid w:val="0098209E"/>
    <w:rsid w:val="009847DA"/>
    <w:rsid w:val="009A03E4"/>
    <w:rsid w:val="009A52CB"/>
    <w:rsid w:val="009B0824"/>
    <w:rsid w:val="009B4C41"/>
    <w:rsid w:val="009C0F8B"/>
    <w:rsid w:val="009C7409"/>
    <w:rsid w:val="009E41F7"/>
    <w:rsid w:val="00A21A2C"/>
    <w:rsid w:val="00A26269"/>
    <w:rsid w:val="00A4152E"/>
    <w:rsid w:val="00A4423A"/>
    <w:rsid w:val="00A46C3E"/>
    <w:rsid w:val="00A56F70"/>
    <w:rsid w:val="00A640B0"/>
    <w:rsid w:val="00A671B1"/>
    <w:rsid w:val="00A81C75"/>
    <w:rsid w:val="00A8324D"/>
    <w:rsid w:val="00AA3F93"/>
    <w:rsid w:val="00AC1327"/>
    <w:rsid w:val="00AD3BC7"/>
    <w:rsid w:val="00AE48B4"/>
    <w:rsid w:val="00AF517B"/>
    <w:rsid w:val="00B128B5"/>
    <w:rsid w:val="00B1761B"/>
    <w:rsid w:val="00B20C14"/>
    <w:rsid w:val="00B20C83"/>
    <w:rsid w:val="00B24638"/>
    <w:rsid w:val="00B31791"/>
    <w:rsid w:val="00B347F7"/>
    <w:rsid w:val="00B3646E"/>
    <w:rsid w:val="00B520A5"/>
    <w:rsid w:val="00B6461C"/>
    <w:rsid w:val="00B81549"/>
    <w:rsid w:val="00B833D3"/>
    <w:rsid w:val="00BA3320"/>
    <w:rsid w:val="00BC1D55"/>
    <w:rsid w:val="00BC4C1E"/>
    <w:rsid w:val="00C008BD"/>
    <w:rsid w:val="00C37C34"/>
    <w:rsid w:val="00C74C4B"/>
    <w:rsid w:val="00C769FC"/>
    <w:rsid w:val="00C77195"/>
    <w:rsid w:val="00C802B6"/>
    <w:rsid w:val="00CA252D"/>
    <w:rsid w:val="00CA2B6D"/>
    <w:rsid w:val="00CB1187"/>
    <w:rsid w:val="00CB3DA5"/>
    <w:rsid w:val="00CC2089"/>
    <w:rsid w:val="00CC4C8C"/>
    <w:rsid w:val="00CC556F"/>
    <w:rsid w:val="00D0079E"/>
    <w:rsid w:val="00D06F95"/>
    <w:rsid w:val="00D2396D"/>
    <w:rsid w:val="00D35E56"/>
    <w:rsid w:val="00D365CA"/>
    <w:rsid w:val="00D61D7D"/>
    <w:rsid w:val="00D80B8E"/>
    <w:rsid w:val="00D87BBA"/>
    <w:rsid w:val="00D931C3"/>
    <w:rsid w:val="00DB3B1A"/>
    <w:rsid w:val="00DC6F07"/>
    <w:rsid w:val="00DD5102"/>
    <w:rsid w:val="00DD7C15"/>
    <w:rsid w:val="00DF01BF"/>
    <w:rsid w:val="00E037AE"/>
    <w:rsid w:val="00E143A9"/>
    <w:rsid w:val="00E22B30"/>
    <w:rsid w:val="00E23128"/>
    <w:rsid w:val="00E26D1C"/>
    <w:rsid w:val="00E31218"/>
    <w:rsid w:val="00E31588"/>
    <w:rsid w:val="00E323DE"/>
    <w:rsid w:val="00E7768D"/>
    <w:rsid w:val="00E8067A"/>
    <w:rsid w:val="00E80C1D"/>
    <w:rsid w:val="00E843BC"/>
    <w:rsid w:val="00E87932"/>
    <w:rsid w:val="00EA43FE"/>
    <w:rsid w:val="00EB6F27"/>
    <w:rsid w:val="00EC20E4"/>
    <w:rsid w:val="00ED3F36"/>
    <w:rsid w:val="00ED5EE7"/>
    <w:rsid w:val="00EF01DD"/>
    <w:rsid w:val="00F54D41"/>
    <w:rsid w:val="00F600EA"/>
    <w:rsid w:val="00F72CAF"/>
    <w:rsid w:val="00F82402"/>
    <w:rsid w:val="00F9575A"/>
    <w:rsid w:val="00F97E84"/>
    <w:rsid w:val="00FB10EB"/>
    <w:rsid w:val="00FC32CB"/>
    <w:rsid w:val="00FD1BB2"/>
    <w:rsid w:val="00FD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6C5F230-5220-46C0-BAE9-6B09AC3F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4"/>
      <w:lang w:eastAsia="zh-TW"/>
    </w:rPr>
  </w:style>
  <w:style w:type="paragraph" w:styleId="Heading1">
    <w:name w:val="heading 1"/>
    <w:basedOn w:val="Normal"/>
    <w:next w:val="Normal"/>
    <w:qFormat/>
    <w:rsid w:val="000B5B2E"/>
    <w:pPr>
      <w:keepNext/>
      <w:spacing w:before="180" w:after="180" w:line="720" w:lineRule="auto"/>
      <w:outlineLvl w:val="0"/>
    </w:pPr>
    <w:rPr>
      <w:rFonts w:ascii="Arial" w:hAnsi="Arial"/>
      <w:b/>
      <w:bCs/>
      <w:kern w:val="52"/>
      <w:sz w:val="52"/>
      <w:szCs w:val="52"/>
    </w:rPr>
  </w:style>
  <w:style w:type="paragraph" w:styleId="Heading2">
    <w:name w:val="heading 2"/>
    <w:basedOn w:val="Normal"/>
    <w:next w:val="Normal"/>
    <w:qFormat/>
    <w:rsid w:val="00D2396D"/>
    <w:pPr>
      <w:keepNext/>
      <w:adjustRightInd w:val="0"/>
      <w:snapToGrid w:val="0"/>
      <w:spacing w:line="720" w:lineRule="auto"/>
      <w:ind w:firstLineChars="200" w:firstLine="200"/>
      <w:jc w:val="both"/>
      <w:outlineLvl w:val="1"/>
    </w:pPr>
    <w:rPr>
      <w:rFonts w:ascii="Arial" w:hAnsi="Arial" w:cs="華康隸書體W5"/>
      <w:b/>
      <w:bCs/>
      <w:sz w:val="48"/>
      <w:szCs w:val="48"/>
    </w:rPr>
  </w:style>
  <w:style w:type="paragraph" w:styleId="Heading3">
    <w:name w:val="heading 3"/>
    <w:basedOn w:val="Normal"/>
    <w:next w:val="Normal"/>
    <w:qFormat/>
    <w:rsid w:val="00D2396D"/>
    <w:pPr>
      <w:keepNext/>
      <w:adjustRightInd w:val="0"/>
      <w:snapToGrid w:val="0"/>
      <w:spacing w:line="720" w:lineRule="auto"/>
      <w:ind w:firstLineChars="200" w:firstLine="200"/>
      <w:jc w:val="both"/>
      <w:outlineLvl w:val="2"/>
    </w:pPr>
    <w:rPr>
      <w:rFonts w:ascii="Arial" w:hAnsi="Arial" w:cs="華康隸書體W5"/>
      <w:b/>
      <w:bCs/>
      <w:sz w:val="36"/>
      <w:szCs w:val="36"/>
    </w:rPr>
  </w:style>
  <w:style w:type="paragraph" w:styleId="Heading4">
    <w:name w:val="heading 4"/>
    <w:basedOn w:val="Normal"/>
    <w:next w:val="Normal"/>
    <w:qFormat/>
    <w:rsid w:val="00D2396D"/>
    <w:pPr>
      <w:keepNext/>
      <w:adjustRightInd w:val="0"/>
      <w:snapToGrid w:val="0"/>
      <w:spacing w:line="720" w:lineRule="auto"/>
      <w:ind w:firstLineChars="200" w:firstLine="200"/>
      <w:jc w:val="both"/>
      <w:outlineLvl w:val="3"/>
    </w:pPr>
    <w:rPr>
      <w:rFonts w:ascii="Arial" w:hAnsi="Arial" w:cs="華康隸書體W5"/>
      <w:sz w:val="36"/>
      <w:szCs w:val="36"/>
    </w:rPr>
  </w:style>
  <w:style w:type="paragraph" w:styleId="Heading5">
    <w:name w:val="heading 5"/>
    <w:basedOn w:val="Normal"/>
    <w:next w:val="Normal"/>
    <w:qFormat/>
    <w:rsid w:val="00D2396D"/>
    <w:pPr>
      <w:keepNext/>
      <w:adjustRightInd w:val="0"/>
      <w:snapToGrid w:val="0"/>
      <w:spacing w:line="720" w:lineRule="auto"/>
      <w:ind w:leftChars="200" w:left="200" w:firstLineChars="200" w:firstLine="200"/>
      <w:jc w:val="both"/>
      <w:outlineLvl w:val="4"/>
    </w:pPr>
    <w:rPr>
      <w:rFonts w:ascii="Arial" w:hAnsi="Arial" w:cs="華康隸書體W5"/>
      <w:b/>
      <w:bCs/>
      <w:sz w:val="36"/>
      <w:szCs w:val="36"/>
    </w:rPr>
  </w:style>
  <w:style w:type="paragraph" w:styleId="Heading6">
    <w:name w:val="heading 6"/>
    <w:basedOn w:val="Normal"/>
    <w:next w:val="Normal"/>
    <w:qFormat/>
    <w:rsid w:val="00D2396D"/>
    <w:pPr>
      <w:keepNext/>
      <w:adjustRightInd w:val="0"/>
      <w:snapToGrid w:val="0"/>
      <w:spacing w:line="720" w:lineRule="auto"/>
      <w:ind w:leftChars="200" w:left="200" w:firstLineChars="200" w:firstLine="200"/>
      <w:jc w:val="both"/>
      <w:outlineLvl w:val="5"/>
    </w:pPr>
    <w:rPr>
      <w:rFonts w:ascii="Arial" w:hAnsi="Arial" w:cs="華康隸書體W5"/>
      <w:sz w:val="36"/>
      <w:szCs w:val="36"/>
    </w:rPr>
  </w:style>
  <w:style w:type="paragraph" w:styleId="Heading7">
    <w:name w:val="heading 7"/>
    <w:basedOn w:val="Normal"/>
    <w:next w:val="Normal"/>
    <w:qFormat/>
    <w:rsid w:val="00D2396D"/>
    <w:pPr>
      <w:keepNext/>
      <w:adjustRightInd w:val="0"/>
      <w:snapToGrid w:val="0"/>
      <w:spacing w:line="720" w:lineRule="auto"/>
      <w:ind w:leftChars="400" w:left="400" w:firstLineChars="200" w:firstLine="200"/>
      <w:jc w:val="both"/>
      <w:outlineLvl w:val="6"/>
    </w:pPr>
    <w:rPr>
      <w:rFonts w:ascii="Arial" w:hAnsi="Arial" w:cs="華康隸書體W5"/>
      <w:b/>
      <w:bCs/>
      <w:sz w:val="36"/>
      <w:szCs w:val="36"/>
    </w:rPr>
  </w:style>
  <w:style w:type="paragraph" w:styleId="Heading8">
    <w:name w:val="heading 8"/>
    <w:basedOn w:val="Normal"/>
    <w:next w:val="Normal"/>
    <w:qFormat/>
    <w:rsid w:val="00D2396D"/>
    <w:pPr>
      <w:keepNext/>
      <w:adjustRightInd w:val="0"/>
      <w:snapToGrid w:val="0"/>
      <w:spacing w:line="720" w:lineRule="auto"/>
      <w:ind w:leftChars="400" w:left="400" w:firstLineChars="200" w:firstLine="200"/>
      <w:jc w:val="both"/>
      <w:outlineLvl w:val="7"/>
    </w:pPr>
    <w:rPr>
      <w:rFonts w:ascii="Arial" w:hAnsi="Arial" w:cs="華康隸書體W5"/>
      <w:sz w:val="36"/>
      <w:szCs w:val="36"/>
    </w:rPr>
  </w:style>
  <w:style w:type="paragraph" w:styleId="Heading9">
    <w:name w:val="heading 9"/>
    <w:basedOn w:val="Normal"/>
    <w:next w:val="Normal"/>
    <w:qFormat/>
    <w:rsid w:val="00D2396D"/>
    <w:pPr>
      <w:keepNext/>
      <w:adjustRightInd w:val="0"/>
      <w:snapToGrid w:val="0"/>
      <w:spacing w:line="720" w:lineRule="auto"/>
      <w:ind w:leftChars="400" w:left="400" w:firstLineChars="200" w:firstLine="200"/>
      <w:jc w:val="both"/>
      <w:outlineLvl w:val="8"/>
    </w:pPr>
    <w:rPr>
      <w:rFonts w:ascii="Arial" w:hAnsi="Arial" w:cs="華康隸書體W5"/>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節"/>
    <w:basedOn w:val="a0"/>
    <w:rsid w:val="005C730B"/>
    <w:pPr>
      <w:spacing w:afterLines="50" w:after="50"/>
      <w:ind w:firstLine="0"/>
      <w:jc w:val="center"/>
    </w:pPr>
    <w:rPr>
      <w:u w:val="double"/>
    </w:rPr>
  </w:style>
  <w:style w:type="paragraph" w:styleId="NormalWeb">
    <w:name w:val="Normal (Web)"/>
    <w:basedOn w:val="Normal"/>
    <w:semiHidden/>
    <w:rsid w:val="00D2396D"/>
    <w:pPr>
      <w:widowControl/>
      <w:adjustRightInd w:val="0"/>
      <w:snapToGrid w:val="0"/>
      <w:spacing w:before="100" w:beforeAutospacing="1" w:after="100" w:afterAutospacing="1" w:line="360" w:lineRule="atLeast"/>
      <w:ind w:firstLineChars="200" w:firstLine="200"/>
      <w:jc w:val="both"/>
    </w:pPr>
    <w:rPr>
      <w:rFonts w:ascii="華康隸書體W5" w:hAnsi="DFKai-SB" w:cs="華康隸書體W5"/>
      <w:kern w:val="0"/>
    </w:rPr>
  </w:style>
  <w:style w:type="paragraph" w:styleId="BalloonText">
    <w:name w:val="Balloon Text"/>
    <w:basedOn w:val="Normal"/>
    <w:semiHidden/>
    <w:rsid w:val="00D2396D"/>
    <w:pPr>
      <w:adjustRightInd w:val="0"/>
      <w:snapToGrid w:val="0"/>
      <w:spacing w:line="360" w:lineRule="atLeast"/>
      <w:ind w:firstLineChars="200" w:firstLine="200"/>
      <w:jc w:val="both"/>
    </w:pPr>
    <w:rPr>
      <w:rFonts w:ascii="Arial" w:hAnsi="Arial" w:cs="華康隸書體W5"/>
      <w:sz w:val="18"/>
      <w:szCs w:val="18"/>
    </w:rPr>
  </w:style>
  <w:style w:type="paragraph" w:styleId="HTMLAddress">
    <w:name w:val="HTML Address"/>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i/>
      <w:iCs/>
      <w:sz w:val="28"/>
      <w:szCs w:val="32"/>
    </w:rPr>
  </w:style>
  <w:style w:type="paragraph" w:styleId="HTMLPreformatted">
    <w:name w:val="HTML Preformatted"/>
    <w:basedOn w:val="Normal"/>
    <w:semiHidden/>
    <w:rsid w:val="00D2396D"/>
    <w:pPr>
      <w:adjustRightInd w:val="0"/>
      <w:snapToGrid w:val="0"/>
      <w:spacing w:line="360" w:lineRule="atLeast"/>
      <w:ind w:firstLineChars="200" w:firstLine="200"/>
      <w:jc w:val="both"/>
    </w:pPr>
    <w:rPr>
      <w:rFonts w:ascii="Courier New" w:eastAsia="華康隸書體W5" w:hAnsi="Courier New" w:cs="Courier New"/>
      <w:sz w:val="20"/>
      <w:szCs w:val="20"/>
    </w:rPr>
  </w:style>
  <w:style w:type="paragraph" w:styleId="NormalIndent">
    <w:name w:val="Normal Indent"/>
    <w:basedOn w:val="Normal"/>
    <w:semiHidden/>
    <w:rsid w:val="00D2396D"/>
    <w:pPr>
      <w:adjustRightInd w:val="0"/>
      <w:snapToGrid w:val="0"/>
      <w:spacing w:line="360" w:lineRule="atLeast"/>
      <w:ind w:leftChars="200" w:left="480" w:firstLineChars="200" w:firstLine="200"/>
      <w:jc w:val="both"/>
    </w:pPr>
    <w:rPr>
      <w:rFonts w:ascii="華康隸書體W5" w:eastAsia="華康隸書體W5" w:hAnsi="DFKai-SB" w:cs="華康隸書體W5"/>
      <w:sz w:val="28"/>
      <w:szCs w:val="32"/>
    </w:rPr>
  </w:style>
  <w:style w:type="paragraph" w:styleId="DocumentMap">
    <w:name w:val="Document Map"/>
    <w:basedOn w:val="Normal"/>
    <w:semiHidden/>
    <w:rsid w:val="00D2396D"/>
    <w:pPr>
      <w:shd w:val="clear" w:color="auto" w:fill="000080"/>
      <w:adjustRightInd w:val="0"/>
      <w:snapToGrid w:val="0"/>
      <w:spacing w:line="360" w:lineRule="atLeast"/>
      <w:ind w:firstLineChars="200" w:firstLine="200"/>
      <w:jc w:val="both"/>
    </w:pPr>
    <w:rPr>
      <w:rFonts w:ascii="Arial" w:hAnsi="Arial" w:cs="華康隸書體W5"/>
      <w:sz w:val="28"/>
      <w:szCs w:val="32"/>
    </w:rPr>
  </w:style>
  <w:style w:type="paragraph" w:customStyle="1" w:styleId="a1">
    <w:name w:val="上標"/>
    <w:basedOn w:val="Normal"/>
    <w:link w:val="a2"/>
    <w:rsid w:val="002902FF"/>
    <w:pPr>
      <w:adjustRightInd w:val="0"/>
      <w:snapToGrid w:val="0"/>
      <w:spacing w:line="360" w:lineRule="atLeast"/>
      <w:ind w:firstLineChars="200" w:firstLine="200"/>
      <w:jc w:val="both"/>
    </w:pPr>
    <w:rPr>
      <w:rFonts w:ascii="AR PGothic Medium JP" w:eastAsia="華康隸書體W5" w:hAnsi="DFKai-SB" w:cs="華康隸書體W5"/>
      <w:sz w:val="32"/>
      <w:szCs w:val="32"/>
      <w:vertAlign w:val="superscript"/>
    </w:rPr>
  </w:style>
  <w:style w:type="paragraph" w:styleId="MacroText">
    <w:name w:val="macro"/>
    <w:semiHidden/>
    <w:rsid w:val="00D2396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TW"/>
    </w:rPr>
  </w:style>
  <w:style w:type="paragraph" w:styleId="BodyText">
    <w:name w:val="Body Text"/>
    <w:basedOn w:val="Normal"/>
    <w:semiHidden/>
    <w:rsid w:val="00D2396D"/>
    <w:pPr>
      <w:adjustRightInd w:val="0"/>
      <w:snapToGrid w:val="0"/>
      <w:spacing w:after="120" w:line="360" w:lineRule="atLeast"/>
      <w:ind w:firstLineChars="200" w:firstLine="200"/>
      <w:jc w:val="both"/>
    </w:pPr>
    <w:rPr>
      <w:rFonts w:ascii="華康隸書體W5" w:eastAsia="華康隸書體W5" w:hAnsi="DFKai-SB" w:cs="華康隸書體W5"/>
      <w:sz w:val="28"/>
      <w:szCs w:val="32"/>
    </w:rPr>
  </w:style>
  <w:style w:type="paragraph" w:styleId="BodyText2">
    <w:name w:val="Body Text 2"/>
    <w:basedOn w:val="Normal"/>
    <w:semiHidden/>
    <w:rsid w:val="00D2396D"/>
    <w:pPr>
      <w:adjustRightInd w:val="0"/>
      <w:snapToGrid w:val="0"/>
      <w:spacing w:after="120" w:line="480" w:lineRule="auto"/>
      <w:ind w:firstLineChars="200" w:firstLine="200"/>
      <w:jc w:val="both"/>
    </w:pPr>
    <w:rPr>
      <w:rFonts w:ascii="華康隸書體W5" w:eastAsia="華康隸書體W5" w:hAnsi="DFKai-SB" w:cs="華康隸書體W5"/>
      <w:sz w:val="28"/>
      <w:szCs w:val="32"/>
    </w:rPr>
  </w:style>
  <w:style w:type="paragraph" w:styleId="BodyText3">
    <w:name w:val="Body Text 3"/>
    <w:basedOn w:val="Normal"/>
    <w:semiHidden/>
    <w:rsid w:val="00D2396D"/>
    <w:pPr>
      <w:adjustRightInd w:val="0"/>
      <w:snapToGrid w:val="0"/>
      <w:spacing w:after="120" w:line="360" w:lineRule="atLeast"/>
      <w:ind w:firstLineChars="200" w:firstLine="200"/>
      <w:jc w:val="both"/>
    </w:pPr>
    <w:rPr>
      <w:rFonts w:ascii="華康隸書體W5" w:eastAsia="華康隸書體W5" w:hAnsi="DFKai-SB" w:cs="華康隸書體W5"/>
      <w:sz w:val="16"/>
      <w:szCs w:val="16"/>
    </w:rPr>
  </w:style>
  <w:style w:type="paragraph" w:styleId="BodyTextFirstIndent">
    <w:name w:val="Body Text First Indent"/>
    <w:basedOn w:val="BodyText"/>
    <w:semiHidden/>
    <w:rsid w:val="00D2396D"/>
    <w:pPr>
      <w:ind w:firstLineChars="100" w:firstLine="210"/>
    </w:pPr>
  </w:style>
  <w:style w:type="paragraph" w:styleId="BodyTextIndent">
    <w:name w:val="Body Text Indent"/>
    <w:basedOn w:val="Normal"/>
    <w:semiHidden/>
    <w:rsid w:val="00D2396D"/>
    <w:pPr>
      <w:adjustRightInd w:val="0"/>
      <w:snapToGrid w:val="0"/>
      <w:spacing w:after="120" w:line="360" w:lineRule="atLeast"/>
      <w:ind w:leftChars="200" w:left="480" w:firstLineChars="200" w:firstLine="200"/>
      <w:jc w:val="both"/>
    </w:pPr>
    <w:rPr>
      <w:rFonts w:ascii="華康隸書體W5" w:eastAsia="華康隸書體W5" w:hAnsi="DFKai-SB" w:cs="華康隸書體W5"/>
      <w:sz w:val="28"/>
      <w:szCs w:val="32"/>
    </w:rPr>
  </w:style>
  <w:style w:type="paragraph" w:styleId="BodyTextFirstIndent2">
    <w:name w:val="Body Text First Indent 2"/>
    <w:basedOn w:val="BodyTextIndent"/>
    <w:semiHidden/>
    <w:rsid w:val="00D2396D"/>
    <w:pPr>
      <w:ind w:firstLineChars="100" w:firstLine="210"/>
    </w:pPr>
  </w:style>
  <w:style w:type="paragraph" w:styleId="BodyTextIndent2">
    <w:name w:val="Body Text Indent 2"/>
    <w:basedOn w:val="Normal"/>
    <w:semiHidden/>
    <w:rsid w:val="00D2396D"/>
    <w:pPr>
      <w:adjustRightInd w:val="0"/>
      <w:snapToGrid w:val="0"/>
      <w:spacing w:after="120" w:line="480" w:lineRule="auto"/>
      <w:ind w:leftChars="200" w:left="480" w:firstLineChars="200" w:firstLine="200"/>
      <w:jc w:val="both"/>
    </w:pPr>
    <w:rPr>
      <w:rFonts w:ascii="華康隸書體W5" w:eastAsia="華康隸書體W5" w:hAnsi="DFKai-SB" w:cs="華康隸書體W5"/>
      <w:sz w:val="28"/>
      <w:szCs w:val="32"/>
    </w:rPr>
  </w:style>
  <w:style w:type="paragraph" w:styleId="BodyTextIndent3">
    <w:name w:val="Body Text Indent 3"/>
    <w:basedOn w:val="Normal"/>
    <w:semiHidden/>
    <w:rsid w:val="00D2396D"/>
    <w:pPr>
      <w:adjustRightInd w:val="0"/>
      <w:snapToGrid w:val="0"/>
      <w:spacing w:after="120" w:line="360" w:lineRule="atLeast"/>
      <w:ind w:leftChars="200" w:left="480" w:firstLineChars="200" w:firstLine="200"/>
      <w:jc w:val="both"/>
    </w:pPr>
    <w:rPr>
      <w:rFonts w:ascii="華康隸書體W5" w:eastAsia="華康隸書體W5" w:hAnsi="DFKai-SB" w:cs="華康隸書體W5"/>
      <w:sz w:val="16"/>
      <w:szCs w:val="16"/>
    </w:rPr>
  </w:style>
  <w:style w:type="paragraph" w:styleId="TOC1">
    <w:name w:val="toc 1"/>
    <w:basedOn w:val="Normal"/>
    <w:next w:val="Normal"/>
    <w:autoRedefine/>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TOC2">
    <w:name w:val="toc 2"/>
    <w:basedOn w:val="Normal"/>
    <w:next w:val="Normal"/>
    <w:autoRedefine/>
    <w:semiHidden/>
    <w:rsid w:val="00D2396D"/>
    <w:pPr>
      <w:adjustRightInd w:val="0"/>
      <w:snapToGrid w:val="0"/>
      <w:spacing w:line="360" w:lineRule="atLeast"/>
      <w:ind w:leftChars="200" w:left="480" w:firstLineChars="200" w:firstLine="200"/>
      <w:jc w:val="both"/>
    </w:pPr>
    <w:rPr>
      <w:rFonts w:ascii="華康隸書體W5" w:eastAsia="華康隸書體W5" w:hAnsi="DFKai-SB" w:cs="華康隸書體W5"/>
      <w:sz w:val="28"/>
      <w:szCs w:val="32"/>
    </w:rPr>
  </w:style>
  <w:style w:type="paragraph" w:styleId="TOC3">
    <w:name w:val="toc 3"/>
    <w:basedOn w:val="Normal"/>
    <w:next w:val="Normal"/>
    <w:autoRedefine/>
    <w:semiHidden/>
    <w:rsid w:val="00D2396D"/>
    <w:pPr>
      <w:adjustRightInd w:val="0"/>
      <w:snapToGrid w:val="0"/>
      <w:spacing w:line="360" w:lineRule="atLeast"/>
      <w:ind w:leftChars="400" w:left="960" w:firstLineChars="200" w:firstLine="200"/>
      <w:jc w:val="both"/>
    </w:pPr>
    <w:rPr>
      <w:rFonts w:ascii="華康隸書體W5" w:eastAsia="華康隸書體W5" w:hAnsi="DFKai-SB" w:cs="華康隸書體W5"/>
      <w:sz w:val="28"/>
      <w:szCs w:val="32"/>
    </w:rPr>
  </w:style>
  <w:style w:type="paragraph" w:styleId="TOC4">
    <w:name w:val="toc 4"/>
    <w:basedOn w:val="Normal"/>
    <w:next w:val="Normal"/>
    <w:autoRedefine/>
    <w:semiHidden/>
    <w:rsid w:val="00D2396D"/>
    <w:pPr>
      <w:adjustRightInd w:val="0"/>
      <w:snapToGrid w:val="0"/>
      <w:spacing w:line="360" w:lineRule="atLeast"/>
      <w:ind w:leftChars="600" w:left="1440" w:firstLineChars="200" w:firstLine="200"/>
      <w:jc w:val="both"/>
    </w:pPr>
    <w:rPr>
      <w:rFonts w:ascii="華康隸書體W5" w:eastAsia="華康隸書體W5" w:hAnsi="DFKai-SB" w:cs="華康隸書體W5"/>
      <w:sz w:val="28"/>
      <w:szCs w:val="32"/>
    </w:rPr>
  </w:style>
  <w:style w:type="paragraph" w:styleId="TOC5">
    <w:name w:val="toc 5"/>
    <w:basedOn w:val="Normal"/>
    <w:next w:val="Normal"/>
    <w:autoRedefine/>
    <w:semiHidden/>
    <w:rsid w:val="00D2396D"/>
    <w:pPr>
      <w:adjustRightInd w:val="0"/>
      <w:snapToGrid w:val="0"/>
      <w:spacing w:line="360" w:lineRule="atLeast"/>
      <w:ind w:leftChars="800" w:left="1920" w:firstLineChars="200" w:firstLine="200"/>
      <w:jc w:val="both"/>
    </w:pPr>
    <w:rPr>
      <w:rFonts w:ascii="華康隸書體W5" w:eastAsia="華康隸書體W5" w:hAnsi="DFKai-SB" w:cs="華康隸書體W5"/>
      <w:sz w:val="28"/>
      <w:szCs w:val="32"/>
    </w:rPr>
  </w:style>
  <w:style w:type="paragraph" w:styleId="TOC6">
    <w:name w:val="toc 6"/>
    <w:basedOn w:val="Normal"/>
    <w:next w:val="Normal"/>
    <w:autoRedefine/>
    <w:semiHidden/>
    <w:rsid w:val="00D2396D"/>
    <w:pPr>
      <w:adjustRightInd w:val="0"/>
      <w:snapToGrid w:val="0"/>
      <w:spacing w:line="360" w:lineRule="atLeast"/>
      <w:ind w:leftChars="1000" w:left="2400" w:firstLineChars="200" w:firstLine="200"/>
      <w:jc w:val="both"/>
    </w:pPr>
    <w:rPr>
      <w:rFonts w:ascii="華康隸書體W5" w:eastAsia="華康隸書體W5" w:hAnsi="DFKai-SB" w:cs="華康隸書體W5"/>
      <w:sz w:val="28"/>
      <w:szCs w:val="32"/>
    </w:rPr>
  </w:style>
  <w:style w:type="paragraph" w:styleId="TOC7">
    <w:name w:val="toc 7"/>
    <w:basedOn w:val="Normal"/>
    <w:next w:val="Normal"/>
    <w:autoRedefine/>
    <w:semiHidden/>
    <w:rsid w:val="00D2396D"/>
    <w:pPr>
      <w:adjustRightInd w:val="0"/>
      <w:snapToGrid w:val="0"/>
      <w:spacing w:line="360" w:lineRule="atLeast"/>
      <w:ind w:leftChars="1200" w:left="2880" w:firstLineChars="200" w:firstLine="200"/>
      <w:jc w:val="both"/>
    </w:pPr>
    <w:rPr>
      <w:rFonts w:ascii="華康隸書體W5" w:eastAsia="華康隸書體W5" w:hAnsi="DFKai-SB" w:cs="華康隸書體W5"/>
      <w:sz w:val="28"/>
      <w:szCs w:val="32"/>
    </w:rPr>
  </w:style>
  <w:style w:type="paragraph" w:styleId="TOC8">
    <w:name w:val="toc 8"/>
    <w:basedOn w:val="Normal"/>
    <w:next w:val="Normal"/>
    <w:autoRedefine/>
    <w:semiHidden/>
    <w:rsid w:val="00D2396D"/>
    <w:pPr>
      <w:adjustRightInd w:val="0"/>
      <w:snapToGrid w:val="0"/>
      <w:spacing w:line="360" w:lineRule="atLeast"/>
      <w:ind w:leftChars="1400" w:left="3360" w:firstLineChars="200" w:firstLine="200"/>
      <w:jc w:val="both"/>
    </w:pPr>
    <w:rPr>
      <w:rFonts w:ascii="華康隸書體W5" w:eastAsia="華康隸書體W5" w:hAnsi="DFKai-SB" w:cs="華康隸書體W5"/>
      <w:sz w:val="28"/>
      <w:szCs w:val="32"/>
    </w:rPr>
  </w:style>
  <w:style w:type="paragraph" w:styleId="TOC9">
    <w:name w:val="toc 9"/>
    <w:basedOn w:val="Normal"/>
    <w:next w:val="Normal"/>
    <w:autoRedefine/>
    <w:semiHidden/>
    <w:rsid w:val="00D2396D"/>
    <w:pPr>
      <w:adjustRightInd w:val="0"/>
      <w:snapToGrid w:val="0"/>
      <w:spacing w:line="360" w:lineRule="atLeast"/>
      <w:ind w:leftChars="1600" w:left="3840" w:firstLineChars="200" w:firstLine="200"/>
      <w:jc w:val="both"/>
    </w:pPr>
    <w:rPr>
      <w:rFonts w:ascii="華康隸書體W5" w:eastAsia="華康隸書體W5" w:hAnsi="DFKai-SB" w:cs="華康隸書體W5"/>
      <w:sz w:val="28"/>
      <w:szCs w:val="32"/>
    </w:rPr>
  </w:style>
  <w:style w:type="paragraph" w:styleId="EnvelopeAddress">
    <w:name w:val="envelope address"/>
    <w:basedOn w:val="Normal"/>
    <w:semiHidden/>
    <w:rsid w:val="00D2396D"/>
    <w:pPr>
      <w:framePr w:w="7920" w:h="1980" w:hRule="exact" w:hSpace="180" w:wrap="auto" w:hAnchor="page" w:xAlign="center" w:yAlign="bottom"/>
      <w:adjustRightInd w:val="0"/>
      <w:snapToGrid w:val="0"/>
      <w:spacing w:line="360" w:lineRule="atLeast"/>
      <w:ind w:leftChars="1200" w:left="100" w:firstLineChars="200" w:firstLine="200"/>
      <w:jc w:val="both"/>
    </w:pPr>
    <w:rPr>
      <w:rFonts w:ascii="Arial" w:eastAsia="華康隸書體W5" w:hAnsi="Arial" w:cs="Arial"/>
    </w:rPr>
  </w:style>
  <w:style w:type="paragraph" w:styleId="TableofAuthorities">
    <w:name w:val="table of authorities"/>
    <w:basedOn w:val="Normal"/>
    <w:next w:val="Normal"/>
    <w:semiHidden/>
    <w:rsid w:val="00D2396D"/>
    <w:pPr>
      <w:adjustRightInd w:val="0"/>
      <w:snapToGrid w:val="0"/>
      <w:spacing w:line="360" w:lineRule="atLeast"/>
      <w:ind w:leftChars="200" w:left="480" w:firstLineChars="200" w:firstLine="200"/>
      <w:jc w:val="both"/>
    </w:pPr>
    <w:rPr>
      <w:rFonts w:ascii="華康隸書體W5" w:eastAsia="華康隸書體W5" w:hAnsi="DFKai-SB" w:cs="華康隸書體W5"/>
      <w:sz w:val="28"/>
      <w:szCs w:val="32"/>
    </w:rPr>
  </w:style>
  <w:style w:type="paragraph" w:styleId="TOAHeading">
    <w:name w:val="toa heading"/>
    <w:basedOn w:val="Normal"/>
    <w:next w:val="Normal"/>
    <w:semiHidden/>
    <w:rsid w:val="00D2396D"/>
    <w:pPr>
      <w:adjustRightInd w:val="0"/>
      <w:snapToGrid w:val="0"/>
      <w:spacing w:before="120" w:line="360" w:lineRule="atLeast"/>
      <w:ind w:firstLineChars="200" w:firstLine="200"/>
      <w:jc w:val="both"/>
    </w:pPr>
    <w:rPr>
      <w:rFonts w:ascii="Arial" w:hAnsi="Arial" w:cs="Arial"/>
    </w:rPr>
  </w:style>
  <w:style w:type="paragraph" w:styleId="Footer">
    <w:name w:val="footer"/>
    <w:basedOn w:val="Normal"/>
    <w:semiHidden/>
    <w:rsid w:val="00D2396D"/>
    <w:pPr>
      <w:tabs>
        <w:tab w:val="center" w:pos="4153"/>
        <w:tab w:val="right" w:pos="8306"/>
      </w:tabs>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styleId="Header">
    <w:name w:val="header"/>
    <w:basedOn w:val="Normal"/>
    <w:semiHidden/>
    <w:rsid w:val="00D2396D"/>
    <w:pPr>
      <w:tabs>
        <w:tab w:val="center" w:pos="4153"/>
        <w:tab w:val="right" w:pos="8306"/>
      </w:tabs>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styleId="Index1">
    <w:name w:val="index 1"/>
    <w:basedOn w:val="Normal"/>
    <w:next w:val="Normal"/>
    <w:autoRedefine/>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Index2">
    <w:name w:val="index 2"/>
    <w:basedOn w:val="Normal"/>
    <w:next w:val="Normal"/>
    <w:autoRedefine/>
    <w:semiHidden/>
    <w:rsid w:val="00D2396D"/>
    <w:pPr>
      <w:adjustRightInd w:val="0"/>
      <w:snapToGrid w:val="0"/>
      <w:spacing w:line="360" w:lineRule="atLeast"/>
      <w:ind w:leftChars="200" w:left="200" w:firstLineChars="200" w:firstLine="200"/>
      <w:jc w:val="both"/>
    </w:pPr>
    <w:rPr>
      <w:rFonts w:ascii="華康隸書體W5" w:eastAsia="華康隸書體W5" w:hAnsi="DFKai-SB" w:cs="華康隸書體W5"/>
      <w:sz w:val="28"/>
      <w:szCs w:val="32"/>
    </w:rPr>
  </w:style>
  <w:style w:type="paragraph" w:styleId="Index3">
    <w:name w:val="index 3"/>
    <w:basedOn w:val="Normal"/>
    <w:next w:val="Normal"/>
    <w:autoRedefine/>
    <w:semiHidden/>
    <w:rsid w:val="00D2396D"/>
    <w:pPr>
      <w:adjustRightInd w:val="0"/>
      <w:snapToGrid w:val="0"/>
      <w:spacing w:line="360" w:lineRule="atLeast"/>
      <w:ind w:leftChars="400" w:left="400" w:firstLineChars="200" w:firstLine="200"/>
      <w:jc w:val="both"/>
    </w:pPr>
    <w:rPr>
      <w:rFonts w:ascii="華康隸書體W5" w:eastAsia="華康隸書體W5" w:hAnsi="DFKai-SB" w:cs="華康隸書體W5"/>
      <w:sz w:val="28"/>
      <w:szCs w:val="32"/>
    </w:rPr>
  </w:style>
  <w:style w:type="paragraph" w:styleId="Index4">
    <w:name w:val="index 4"/>
    <w:basedOn w:val="Normal"/>
    <w:next w:val="Normal"/>
    <w:autoRedefine/>
    <w:semiHidden/>
    <w:rsid w:val="00D2396D"/>
    <w:pPr>
      <w:adjustRightInd w:val="0"/>
      <w:snapToGrid w:val="0"/>
      <w:spacing w:line="360" w:lineRule="atLeast"/>
      <w:ind w:leftChars="600" w:left="600" w:firstLineChars="200" w:firstLine="200"/>
      <w:jc w:val="both"/>
    </w:pPr>
    <w:rPr>
      <w:rFonts w:ascii="華康隸書體W5" w:eastAsia="華康隸書體W5" w:hAnsi="DFKai-SB" w:cs="華康隸書體W5"/>
      <w:sz w:val="28"/>
      <w:szCs w:val="32"/>
    </w:rPr>
  </w:style>
  <w:style w:type="paragraph" w:styleId="Index5">
    <w:name w:val="index 5"/>
    <w:basedOn w:val="Normal"/>
    <w:next w:val="Normal"/>
    <w:autoRedefine/>
    <w:semiHidden/>
    <w:rsid w:val="00D2396D"/>
    <w:pPr>
      <w:adjustRightInd w:val="0"/>
      <w:snapToGrid w:val="0"/>
      <w:spacing w:line="360" w:lineRule="atLeast"/>
      <w:ind w:leftChars="800" w:left="800" w:firstLineChars="200" w:firstLine="200"/>
      <w:jc w:val="both"/>
    </w:pPr>
    <w:rPr>
      <w:rFonts w:ascii="華康隸書體W5" w:eastAsia="華康隸書體W5" w:hAnsi="DFKai-SB" w:cs="華康隸書體W5"/>
      <w:sz w:val="28"/>
      <w:szCs w:val="32"/>
    </w:rPr>
  </w:style>
  <w:style w:type="paragraph" w:styleId="Index6">
    <w:name w:val="index 6"/>
    <w:basedOn w:val="Normal"/>
    <w:next w:val="Normal"/>
    <w:autoRedefine/>
    <w:semiHidden/>
    <w:rsid w:val="00D2396D"/>
    <w:pPr>
      <w:adjustRightInd w:val="0"/>
      <w:snapToGrid w:val="0"/>
      <w:spacing w:line="360" w:lineRule="atLeast"/>
      <w:ind w:leftChars="1000" w:left="1000" w:firstLineChars="200" w:firstLine="200"/>
      <w:jc w:val="both"/>
    </w:pPr>
    <w:rPr>
      <w:rFonts w:ascii="華康隸書體W5" w:eastAsia="華康隸書體W5" w:hAnsi="DFKai-SB" w:cs="華康隸書體W5"/>
      <w:sz w:val="28"/>
      <w:szCs w:val="32"/>
    </w:rPr>
  </w:style>
  <w:style w:type="paragraph" w:styleId="Index7">
    <w:name w:val="index 7"/>
    <w:basedOn w:val="Normal"/>
    <w:next w:val="Normal"/>
    <w:autoRedefine/>
    <w:semiHidden/>
    <w:rsid w:val="00D2396D"/>
    <w:pPr>
      <w:adjustRightInd w:val="0"/>
      <w:snapToGrid w:val="0"/>
      <w:spacing w:line="360" w:lineRule="atLeast"/>
      <w:ind w:leftChars="1200" w:left="1200" w:firstLineChars="200" w:firstLine="200"/>
      <w:jc w:val="both"/>
    </w:pPr>
    <w:rPr>
      <w:rFonts w:ascii="華康隸書體W5" w:eastAsia="華康隸書體W5" w:hAnsi="DFKai-SB" w:cs="華康隸書體W5"/>
      <w:sz w:val="28"/>
      <w:szCs w:val="32"/>
    </w:rPr>
  </w:style>
  <w:style w:type="paragraph" w:styleId="Index8">
    <w:name w:val="index 8"/>
    <w:basedOn w:val="Normal"/>
    <w:next w:val="Normal"/>
    <w:autoRedefine/>
    <w:semiHidden/>
    <w:rsid w:val="00D2396D"/>
    <w:pPr>
      <w:adjustRightInd w:val="0"/>
      <w:snapToGrid w:val="0"/>
      <w:spacing w:line="360" w:lineRule="atLeast"/>
      <w:ind w:leftChars="1400" w:left="1400" w:firstLineChars="200" w:firstLine="200"/>
      <w:jc w:val="both"/>
    </w:pPr>
    <w:rPr>
      <w:rFonts w:ascii="華康隸書體W5" w:eastAsia="華康隸書體W5" w:hAnsi="DFKai-SB" w:cs="華康隸書體W5"/>
      <w:sz w:val="28"/>
      <w:szCs w:val="32"/>
    </w:rPr>
  </w:style>
  <w:style w:type="paragraph" w:styleId="Index9">
    <w:name w:val="index 9"/>
    <w:basedOn w:val="Normal"/>
    <w:next w:val="Normal"/>
    <w:autoRedefine/>
    <w:semiHidden/>
    <w:rsid w:val="00D2396D"/>
    <w:pPr>
      <w:adjustRightInd w:val="0"/>
      <w:snapToGrid w:val="0"/>
      <w:spacing w:line="360" w:lineRule="atLeast"/>
      <w:ind w:leftChars="1600" w:left="1600" w:firstLineChars="200" w:firstLine="200"/>
      <w:jc w:val="both"/>
    </w:pPr>
    <w:rPr>
      <w:rFonts w:ascii="華康隸書體W5" w:eastAsia="華康隸書體W5" w:hAnsi="DFKai-SB" w:cs="華康隸書體W5"/>
      <w:sz w:val="28"/>
      <w:szCs w:val="32"/>
    </w:rPr>
  </w:style>
  <w:style w:type="paragraph" w:styleId="IndexHeading">
    <w:name w:val="index heading"/>
    <w:basedOn w:val="Normal"/>
    <w:next w:val="Index1"/>
    <w:semiHidden/>
    <w:rsid w:val="00D2396D"/>
    <w:pPr>
      <w:adjustRightInd w:val="0"/>
      <w:snapToGrid w:val="0"/>
      <w:spacing w:line="360" w:lineRule="atLeast"/>
      <w:ind w:firstLineChars="200" w:firstLine="200"/>
      <w:jc w:val="both"/>
    </w:pPr>
    <w:rPr>
      <w:rFonts w:ascii="Arial" w:eastAsia="華康隸書體W5" w:hAnsi="Arial" w:cs="Arial"/>
      <w:b/>
      <w:bCs/>
      <w:sz w:val="28"/>
      <w:szCs w:val="32"/>
    </w:rPr>
  </w:style>
  <w:style w:type="paragraph" w:styleId="PlainText">
    <w:name w:val="Plain Text"/>
    <w:basedOn w:val="Normal"/>
    <w:semiHidden/>
    <w:rsid w:val="00D2396D"/>
    <w:pPr>
      <w:adjustRightInd w:val="0"/>
      <w:snapToGrid w:val="0"/>
      <w:spacing w:line="360" w:lineRule="atLeast"/>
      <w:ind w:firstLineChars="200" w:firstLine="200"/>
      <w:jc w:val="both"/>
    </w:pPr>
    <w:rPr>
      <w:rFonts w:ascii="MingLiU" w:eastAsia="MingLiU" w:hAnsi="Courier New" w:cs="Courier New"/>
    </w:rPr>
  </w:style>
  <w:style w:type="paragraph" w:styleId="MessageHeader">
    <w:name w:val="Message Header"/>
    <w:basedOn w:val="Normal"/>
    <w:semiHidden/>
    <w:rsid w:val="00D2396D"/>
    <w:pPr>
      <w:pBdr>
        <w:top w:val="single" w:sz="6" w:space="1" w:color="auto"/>
        <w:left w:val="single" w:sz="6" w:space="1" w:color="auto"/>
        <w:bottom w:val="single" w:sz="6" w:space="1" w:color="auto"/>
        <w:right w:val="single" w:sz="6" w:space="1" w:color="auto"/>
      </w:pBdr>
      <w:shd w:val="pct20" w:color="auto" w:fill="auto"/>
      <w:adjustRightInd w:val="0"/>
      <w:snapToGrid w:val="0"/>
      <w:spacing w:line="360" w:lineRule="atLeast"/>
      <w:ind w:leftChars="400" w:left="1080" w:hangingChars="400" w:hanging="1080"/>
      <w:jc w:val="both"/>
    </w:pPr>
    <w:rPr>
      <w:rFonts w:ascii="Arial" w:eastAsia="華康隸書體W5" w:hAnsi="Arial" w:cs="Arial"/>
    </w:rPr>
  </w:style>
  <w:style w:type="paragraph" w:styleId="Subtitle">
    <w:name w:val="Subtitle"/>
    <w:basedOn w:val="Normal"/>
    <w:qFormat/>
    <w:rsid w:val="00D2396D"/>
    <w:pPr>
      <w:adjustRightInd w:val="0"/>
      <w:snapToGrid w:val="0"/>
      <w:spacing w:after="60" w:line="360" w:lineRule="atLeast"/>
      <w:ind w:firstLineChars="200" w:firstLine="200"/>
      <w:jc w:val="center"/>
      <w:outlineLvl w:val="1"/>
    </w:pPr>
    <w:rPr>
      <w:rFonts w:ascii="Arial" w:hAnsi="Arial" w:cs="Arial"/>
      <w:i/>
      <w:iCs/>
    </w:rPr>
  </w:style>
  <w:style w:type="paragraph" w:styleId="BlockText">
    <w:name w:val="Block Text"/>
    <w:basedOn w:val="Normal"/>
    <w:semiHidden/>
    <w:rsid w:val="00D2396D"/>
    <w:pPr>
      <w:adjustRightInd w:val="0"/>
      <w:snapToGrid w:val="0"/>
      <w:spacing w:after="120" w:line="360" w:lineRule="atLeast"/>
      <w:ind w:leftChars="600" w:left="1440" w:rightChars="600" w:right="1440" w:firstLineChars="200" w:firstLine="200"/>
      <w:jc w:val="both"/>
    </w:pPr>
    <w:rPr>
      <w:rFonts w:ascii="華康隸書體W5" w:eastAsia="華康隸書體W5" w:hAnsi="DFKai-SB" w:cs="華康隸書體W5"/>
      <w:sz w:val="28"/>
      <w:szCs w:val="32"/>
    </w:rPr>
  </w:style>
  <w:style w:type="paragraph" w:styleId="Salutation">
    <w:name w:val="Salutation"/>
    <w:basedOn w:val="Normal"/>
    <w:next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EnvelopeReturn">
    <w:name w:val="envelope return"/>
    <w:basedOn w:val="Normal"/>
    <w:semiHidden/>
    <w:rsid w:val="00D2396D"/>
    <w:pPr>
      <w:adjustRightInd w:val="0"/>
      <w:snapToGrid w:val="0"/>
      <w:spacing w:line="360" w:lineRule="atLeast"/>
      <w:ind w:firstLineChars="200" w:firstLine="200"/>
      <w:jc w:val="both"/>
    </w:pPr>
    <w:rPr>
      <w:rFonts w:ascii="Arial" w:eastAsia="華康隸書體W5" w:hAnsi="Arial" w:cs="Arial"/>
      <w:sz w:val="28"/>
      <w:szCs w:val="32"/>
    </w:rPr>
  </w:style>
  <w:style w:type="paragraph" w:styleId="ListContinue">
    <w:name w:val="List Continue"/>
    <w:basedOn w:val="Normal"/>
    <w:semiHidden/>
    <w:rsid w:val="00D2396D"/>
    <w:pPr>
      <w:adjustRightInd w:val="0"/>
      <w:snapToGrid w:val="0"/>
      <w:spacing w:after="120" w:line="360" w:lineRule="atLeast"/>
      <w:ind w:leftChars="200" w:left="480" w:firstLineChars="200" w:firstLine="200"/>
      <w:jc w:val="both"/>
    </w:pPr>
    <w:rPr>
      <w:rFonts w:ascii="華康隸書體W5" w:eastAsia="華康隸書體W5" w:hAnsi="DFKai-SB" w:cs="華康隸書體W5"/>
      <w:sz w:val="28"/>
      <w:szCs w:val="32"/>
    </w:rPr>
  </w:style>
  <w:style w:type="paragraph" w:styleId="ListContinue2">
    <w:name w:val="List Continue 2"/>
    <w:basedOn w:val="Normal"/>
    <w:semiHidden/>
    <w:rsid w:val="00D2396D"/>
    <w:pPr>
      <w:adjustRightInd w:val="0"/>
      <w:snapToGrid w:val="0"/>
      <w:spacing w:after="120" w:line="360" w:lineRule="atLeast"/>
      <w:ind w:leftChars="400" w:left="960" w:firstLineChars="200" w:firstLine="200"/>
      <w:jc w:val="both"/>
    </w:pPr>
    <w:rPr>
      <w:rFonts w:ascii="華康隸書體W5" w:eastAsia="華康隸書體W5" w:hAnsi="DFKai-SB" w:cs="華康隸書體W5"/>
      <w:sz w:val="28"/>
      <w:szCs w:val="32"/>
    </w:rPr>
  </w:style>
  <w:style w:type="paragraph" w:styleId="ListContinue3">
    <w:name w:val="List Continue 3"/>
    <w:basedOn w:val="Normal"/>
    <w:semiHidden/>
    <w:rsid w:val="00D2396D"/>
    <w:pPr>
      <w:adjustRightInd w:val="0"/>
      <w:snapToGrid w:val="0"/>
      <w:spacing w:after="120" w:line="360" w:lineRule="atLeast"/>
      <w:ind w:leftChars="600" w:left="1440" w:firstLineChars="200" w:firstLine="200"/>
      <w:jc w:val="both"/>
    </w:pPr>
    <w:rPr>
      <w:rFonts w:ascii="華康隸書體W5" w:eastAsia="華康隸書體W5" w:hAnsi="DFKai-SB" w:cs="華康隸書體W5"/>
      <w:sz w:val="28"/>
      <w:szCs w:val="32"/>
    </w:rPr>
  </w:style>
  <w:style w:type="paragraph" w:styleId="ListContinue4">
    <w:name w:val="List Continue 4"/>
    <w:basedOn w:val="Normal"/>
    <w:semiHidden/>
    <w:rsid w:val="00D2396D"/>
    <w:pPr>
      <w:adjustRightInd w:val="0"/>
      <w:snapToGrid w:val="0"/>
      <w:spacing w:after="120" w:line="360" w:lineRule="atLeast"/>
      <w:ind w:leftChars="800" w:left="1920" w:firstLineChars="200" w:firstLine="200"/>
      <w:jc w:val="both"/>
    </w:pPr>
    <w:rPr>
      <w:rFonts w:ascii="華康隸書體W5" w:eastAsia="華康隸書體W5" w:hAnsi="DFKai-SB" w:cs="華康隸書體W5"/>
      <w:sz w:val="28"/>
      <w:szCs w:val="32"/>
    </w:rPr>
  </w:style>
  <w:style w:type="paragraph" w:styleId="ListContinue5">
    <w:name w:val="List Continue 5"/>
    <w:basedOn w:val="Normal"/>
    <w:semiHidden/>
    <w:rsid w:val="00D2396D"/>
    <w:pPr>
      <w:adjustRightInd w:val="0"/>
      <w:snapToGrid w:val="0"/>
      <w:spacing w:after="120" w:line="360" w:lineRule="atLeast"/>
      <w:ind w:leftChars="1000" w:left="2400" w:firstLineChars="200" w:firstLine="200"/>
      <w:jc w:val="both"/>
    </w:pPr>
    <w:rPr>
      <w:rFonts w:ascii="華康隸書體W5" w:eastAsia="華康隸書體W5" w:hAnsi="DFKai-SB" w:cs="華康隸書體W5"/>
      <w:sz w:val="28"/>
      <w:szCs w:val="32"/>
    </w:rPr>
  </w:style>
  <w:style w:type="paragraph" w:styleId="List">
    <w:name w:val="List"/>
    <w:basedOn w:val="Normal"/>
    <w:semiHidden/>
    <w:rsid w:val="00D2396D"/>
    <w:pPr>
      <w:adjustRightInd w:val="0"/>
      <w:snapToGrid w:val="0"/>
      <w:spacing w:line="360" w:lineRule="atLeast"/>
      <w:ind w:leftChars="200" w:left="100" w:hangingChars="200" w:hanging="200"/>
      <w:jc w:val="both"/>
    </w:pPr>
    <w:rPr>
      <w:rFonts w:ascii="華康隸書體W5" w:eastAsia="華康隸書體W5" w:hAnsi="DFKai-SB" w:cs="華康隸書體W5"/>
      <w:sz w:val="28"/>
      <w:szCs w:val="32"/>
    </w:rPr>
  </w:style>
  <w:style w:type="paragraph" w:styleId="List2">
    <w:name w:val="List 2"/>
    <w:basedOn w:val="Normal"/>
    <w:semiHidden/>
    <w:rsid w:val="00D2396D"/>
    <w:pPr>
      <w:adjustRightInd w:val="0"/>
      <w:snapToGrid w:val="0"/>
      <w:spacing w:line="360" w:lineRule="atLeast"/>
      <w:ind w:leftChars="400" w:left="100" w:hangingChars="200" w:hanging="200"/>
      <w:jc w:val="both"/>
    </w:pPr>
    <w:rPr>
      <w:rFonts w:ascii="華康隸書體W5" w:eastAsia="華康隸書體W5" w:hAnsi="DFKai-SB" w:cs="華康隸書體W5"/>
      <w:sz w:val="28"/>
      <w:szCs w:val="32"/>
    </w:rPr>
  </w:style>
  <w:style w:type="paragraph" w:styleId="List3">
    <w:name w:val="List 3"/>
    <w:basedOn w:val="Normal"/>
    <w:semiHidden/>
    <w:rsid w:val="00D2396D"/>
    <w:pPr>
      <w:adjustRightInd w:val="0"/>
      <w:snapToGrid w:val="0"/>
      <w:spacing w:line="360" w:lineRule="atLeast"/>
      <w:ind w:leftChars="600" w:left="100" w:hangingChars="200" w:hanging="200"/>
      <w:jc w:val="both"/>
    </w:pPr>
    <w:rPr>
      <w:rFonts w:ascii="華康隸書體W5" w:eastAsia="華康隸書體W5" w:hAnsi="DFKai-SB" w:cs="華康隸書體W5"/>
      <w:sz w:val="28"/>
      <w:szCs w:val="32"/>
    </w:rPr>
  </w:style>
  <w:style w:type="paragraph" w:styleId="List4">
    <w:name w:val="List 4"/>
    <w:basedOn w:val="Normal"/>
    <w:semiHidden/>
    <w:rsid w:val="00D2396D"/>
    <w:pPr>
      <w:adjustRightInd w:val="0"/>
      <w:snapToGrid w:val="0"/>
      <w:spacing w:line="360" w:lineRule="atLeast"/>
      <w:ind w:leftChars="800" w:left="100" w:hangingChars="200" w:hanging="200"/>
      <w:jc w:val="both"/>
    </w:pPr>
    <w:rPr>
      <w:rFonts w:ascii="華康隸書體W5" w:eastAsia="華康隸書體W5" w:hAnsi="DFKai-SB" w:cs="華康隸書體W5"/>
      <w:sz w:val="28"/>
      <w:szCs w:val="32"/>
    </w:rPr>
  </w:style>
  <w:style w:type="paragraph" w:styleId="List5">
    <w:name w:val="List 5"/>
    <w:basedOn w:val="Normal"/>
    <w:semiHidden/>
    <w:rsid w:val="00D2396D"/>
    <w:pPr>
      <w:adjustRightInd w:val="0"/>
      <w:snapToGrid w:val="0"/>
      <w:spacing w:line="360" w:lineRule="atLeast"/>
      <w:ind w:leftChars="1000" w:left="100" w:hangingChars="200" w:hanging="200"/>
      <w:jc w:val="both"/>
    </w:pPr>
    <w:rPr>
      <w:rFonts w:ascii="華康隸書體W5" w:eastAsia="華康隸書體W5" w:hAnsi="DFKai-SB" w:cs="華康隸書體W5"/>
      <w:sz w:val="28"/>
      <w:szCs w:val="32"/>
    </w:rPr>
  </w:style>
  <w:style w:type="paragraph" w:styleId="ListNumber">
    <w:name w:val="List Number"/>
    <w:basedOn w:val="Normal"/>
    <w:semiHidden/>
    <w:rsid w:val="00D2396D"/>
    <w:pPr>
      <w:numPr>
        <w:numId w:val="1"/>
      </w:numPr>
      <w:adjustRightInd w:val="0"/>
      <w:snapToGrid w:val="0"/>
      <w:spacing w:line="360" w:lineRule="atLeast"/>
      <w:jc w:val="both"/>
    </w:pPr>
    <w:rPr>
      <w:rFonts w:ascii="華康隸書體W5" w:eastAsia="華康隸書體W5" w:hAnsi="DFKai-SB" w:cs="華康隸書體W5"/>
      <w:sz w:val="28"/>
      <w:szCs w:val="32"/>
    </w:rPr>
  </w:style>
  <w:style w:type="paragraph" w:styleId="ListNumber2">
    <w:name w:val="List Number 2"/>
    <w:basedOn w:val="Normal"/>
    <w:semiHidden/>
    <w:rsid w:val="00D2396D"/>
    <w:pPr>
      <w:numPr>
        <w:numId w:val="2"/>
      </w:numPr>
      <w:adjustRightInd w:val="0"/>
      <w:snapToGrid w:val="0"/>
      <w:spacing w:line="360" w:lineRule="atLeast"/>
      <w:jc w:val="both"/>
    </w:pPr>
    <w:rPr>
      <w:rFonts w:ascii="華康隸書體W5" w:eastAsia="華康隸書體W5" w:hAnsi="DFKai-SB" w:cs="華康隸書體W5"/>
      <w:sz w:val="28"/>
      <w:szCs w:val="32"/>
    </w:rPr>
  </w:style>
  <w:style w:type="paragraph" w:styleId="ListNumber3">
    <w:name w:val="List Number 3"/>
    <w:basedOn w:val="Normal"/>
    <w:semiHidden/>
    <w:rsid w:val="00D2396D"/>
    <w:pPr>
      <w:numPr>
        <w:numId w:val="3"/>
      </w:numPr>
      <w:adjustRightInd w:val="0"/>
      <w:snapToGrid w:val="0"/>
      <w:spacing w:line="360" w:lineRule="atLeast"/>
      <w:jc w:val="both"/>
    </w:pPr>
    <w:rPr>
      <w:rFonts w:ascii="華康隸書體W5" w:eastAsia="華康隸書體W5" w:hAnsi="DFKai-SB" w:cs="華康隸書體W5"/>
      <w:sz w:val="28"/>
      <w:szCs w:val="32"/>
    </w:rPr>
  </w:style>
  <w:style w:type="paragraph" w:styleId="ListNumber4">
    <w:name w:val="List Number 4"/>
    <w:basedOn w:val="Normal"/>
    <w:semiHidden/>
    <w:rsid w:val="00D2396D"/>
    <w:pPr>
      <w:numPr>
        <w:numId w:val="4"/>
      </w:numPr>
      <w:adjustRightInd w:val="0"/>
      <w:snapToGrid w:val="0"/>
      <w:spacing w:line="360" w:lineRule="atLeast"/>
      <w:jc w:val="both"/>
    </w:pPr>
    <w:rPr>
      <w:rFonts w:ascii="華康隸書體W5" w:eastAsia="華康隸書體W5" w:hAnsi="DFKai-SB" w:cs="華康隸書體W5"/>
      <w:sz w:val="28"/>
      <w:szCs w:val="32"/>
    </w:rPr>
  </w:style>
  <w:style w:type="paragraph" w:styleId="ListNumber5">
    <w:name w:val="List Number 5"/>
    <w:basedOn w:val="Normal"/>
    <w:semiHidden/>
    <w:rsid w:val="00D2396D"/>
    <w:pPr>
      <w:numPr>
        <w:numId w:val="5"/>
      </w:numPr>
      <w:adjustRightInd w:val="0"/>
      <w:snapToGrid w:val="0"/>
      <w:spacing w:line="360" w:lineRule="atLeast"/>
      <w:jc w:val="both"/>
    </w:pPr>
    <w:rPr>
      <w:rFonts w:ascii="華康隸書體W5" w:eastAsia="華康隸書體W5" w:hAnsi="DFKai-SB" w:cs="華康隸書體W5"/>
      <w:sz w:val="28"/>
      <w:szCs w:val="32"/>
    </w:rPr>
  </w:style>
  <w:style w:type="paragraph" w:styleId="EndnoteText">
    <w:name w:val="endnote text"/>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Closing">
    <w:name w:val="Closing"/>
    <w:basedOn w:val="Normal"/>
    <w:semiHidden/>
    <w:rsid w:val="00D2396D"/>
    <w:pPr>
      <w:adjustRightInd w:val="0"/>
      <w:snapToGrid w:val="0"/>
      <w:spacing w:line="360" w:lineRule="atLeast"/>
      <w:ind w:leftChars="1800" w:left="100" w:firstLineChars="200" w:firstLine="200"/>
      <w:jc w:val="both"/>
    </w:pPr>
    <w:rPr>
      <w:rFonts w:ascii="華康隸書體W5" w:eastAsia="華康隸書體W5" w:hAnsi="DFKai-SB" w:cs="華康隸書體W5"/>
      <w:sz w:val="28"/>
      <w:szCs w:val="32"/>
    </w:rPr>
  </w:style>
  <w:style w:type="paragraph" w:styleId="FootnoteText">
    <w:name w:val="footnote text"/>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styleId="CommentText">
    <w:name w:val="annotation text"/>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CommentSubject">
    <w:name w:val="annotation subject"/>
    <w:basedOn w:val="CommentText"/>
    <w:next w:val="CommentText"/>
    <w:semiHidden/>
    <w:rsid w:val="00D2396D"/>
    <w:rPr>
      <w:b/>
      <w:bCs/>
    </w:rPr>
  </w:style>
  <w:style w:type="paragraph" w:styleId="NoteHeading">
    <w:name w:val="Note Heading"/>
    <w:basedOn w:val="Normal"/>
    <w:next w:val="Normal"/>
    <w:semiHidden/>
    <w:rsid w:val="00D2396D"/>
    <w:pPr>
      <w:adjustRightInd w:val="0"/>
      <w:snapToGrid w:val="0"/>
      <w:spacing w:line="360" w:lineRule="atLeast"/>
      <w:ind w:firstLineChars="200" w:firstLine="200"/>
      <w:jc w:val="center"/>
    </w:pPr>
    <w:rPr>
      <w:rFonts w:ascii="華康隸書體W5" w:eastAsia="華康隸書體W5" w:hAnsi="DFKai-SB" w:cs="華康隸書體W5"/>
      <w:sz w:val="28"/>
      <w:szCs w:val="32"/>
    </w:rPr>
  </w:style>
  <w:style w:type="paragraph" w:styleId="ListBullet">
    <w:name w:val="List Bullet"/>
    <w:basedOn w:val="Normal"/>
    <w:semiHidden/>
    <w:rsid w:val="00D2396D"/>
    <w:pPr>
      <w:numPr>
        <w:numId w:val="6"/>
      </w:numPr>
      <w:adjustRightInd w:val="0"/>
      <w:snapToGrid w:val="0"/>
      <w:spacing w:line="360" w:lineRule="atLeast"/>
      <w:jc w:val="both"/>
    </w:pPr>
    <w:rPr>
      <w:rFonts w:ascii="華康隸書體W5" w:eastAsia="華康隸書體W5" w:hAnsi="DFKai-SB" w:cs="華康隸書體W5"/>
      <w:sz w:val="28"/>
      <w:szCs w:val="32"/>
    </w:rPr>
  </w:style>
  <w:style w:type="paragraph" w:styleId="ListBullet2">
    <w:name w:val="List Bullet 2"/>
    <w:basedOn w:val="Normal"/>
    <w:semiHidden/>
    <w:rsid w:val="00D2396D"/>
    <w:pPr>
      <w:numPr>
        <w:numId w:val="7"/>
      </w:numPr>
      <w:adjustRightInd w:val="0"/>
      <w:snapToGrid w:val="0"/>
      <w:spacing w:line="360" w:lineRule="atLeast"/>
      <w:jc w:val="both"/>
    </w:pPr>
    <w:rPr>
      <w:rFonts w:ascii="華康隸書體W5" w:eastAsia="華康隸書體W5" w:hAnsi="DFKai-SB" w:cs="華康隸書體W5"/>
      <w:sz w:val="28"/>
      <w:szCs w:val="32"/>
    </w:rPr>
  </w:style>
  <w:style w:type="paragraph" w:styleId="ListBullet3">
    <w:name w:val="List Bullet 3"/>
    <w:basedOn w:val="Normal"/>
    <w:semiHidden/>
    <w:rsid w:val="00D2396D"/>
    <w:pPr>
      <w:numPr>
        <w:numId w:val="8"/>
      </w:numPr>
      <w:adjustRightInd w:val="0"/>
      <w:snapToGrid w:val="0"/>
      <w:spacing w:line="360" w:lineRule="atLeast"/>
      <w:jc w:val="both"/>
    </w:pPr>
    <w:rPr>
      <w:rFonts w:ascii="華康隸書體W5" w:eastAsia="華康隸書體W5" w:hAnsi="DFKai-SB" w:cs="華康隸書體W5"/>
      <w:sz w:val="28"/>
      <w:szCs w:val="32"/>
    </w:rPr>
  </w:style>
  <w:style w:type="paragraph" w:styleId="ListBullet4">
    <w:name w:val="List Bullet 4"/>
    <w:basedOn w:val="Normal"/>
    <w:semiHidden/>
    <w:rsid w:val="00D2396D"/>
    <w:pPr>
      <w:numPr>
        <w:numId w:val="9"/>
      </w:numPr>
      <w:adjustRightInd w:val="0"/>
      <w:snapToGrid w:val="0"/>
      <w:spacing w:line="360" w:lineRule="atLeast"/>
      <w:jc w:val="both"/>
    </w:pPr>
    <w:rPr>
      <w:rFonts w:ascii="華康隸書體W5" w:eastAsia="華康隸書體W5" w:hAnsi="DFKai-SB" w:cs="華康隸書體W5"/>
      <w:sz w:val="28"/>
      <w:szCs w:val="32"/>
    </w:rPr>
  </w:style>
  <w:style w:type="paragraph" w:styleId="ListBullet5">
    <w:name w:val="List Bullet 5"/>
    <w:basedOn w:val="Normal"/>
    <w:semiHidden/>
    <w:rsid w:val="00D2396D"/>
    <w:pPr>
      <w:numPr>
        <w:numId w:val="10"/>
      </w:numPr>
      <w:adjustRightInd w:val="0"/>
      <w:snapToGrid w:val="0"/>
      <w:spacing w:line="360" w:lineRule="atLeast"/>
      <w:jc w:val="both"/>
    </w:pPr>
    <w:rPr>
      <w:rFonts w:ascii="華康隸書體W5" w:eastAsia="華康隸書體W5" w:hAnsi="DFKai-SB" w:cs="華康隸書體W5"/>
      <w:sz w:val="28"/>
      <w:szCs w:val="32"/>
    </w:rPr>
  </w:style>
  <w:style w:type="paragraph" w:styleId="E-mailSignature">
    <w:name w:val="E-mail Signature"/>
    <w:basedOn w:val="Normal"/>
    <w:semiHidden/>
    <w:rsid w:val="00D2396D"/>
    <w:pPr>
      <w:adjustRightInd w:val="0"/>
      <w:snapToGrid w:val="0"/>
      <w:spacing w:line="360" w:lineRule="atLeast"/>
      <w:ind w:firstLineChars="200" w:firstLine="200"/>
      <w:jc w:val="both"/>
    </w:pPr>
    <w:rPr>
      <w:rFonts w:ascii="華康隸書體W5" w:eastAsia="華康隸書體W5" w:hAnsi="DFKai-SB" w:cs="華康隸書體W5"/>
      <w:sz w:val="28"/>
      <w:szCs w:val="32"/>
    </w:rPr>
  </w:style>
  <w:style w:type="paragraph" w:styleId="TableofFigures">
    <w:name w:val="table of figures"/>
    <w:basedOn w:val="Normal"/>
    <w:next w:val="Normal"/>
    <w:semiHidden/>
    <w:rsid w:val="00D2396D"/>
    <w:pPr>
      <w:adjustRightInd w:val="0"/>
      <w:snapToGrid w:val="0"/>
      <w:spacing w:line="360" w:lineRule="atLeast"/>
      <w:ind w:leftChars="400" w:hangingChars="200" w:hanging="200"/>
      <w:jc w:val="both"/>
    </w:pPr>
    <w:rPr>
      <w:rFonts w:ascii="華康隸書體W5" w:eastAsia="華康隸書體W5" w:hAnsi="DFKai-SB" w:cs="華康隸書體W5"/>
      <w:sz w:val="28"/>
      <w:szCs w:val="32"/>
    </w:rPr>
  </w:style>
  <w:style w:type="paragraph" w:styleId="Caption">
    <w:name w:val="caption"/>
    <w:basedOn w:val="Normal"/>
    <w:next w:val="Normal"/>
    <w:qFormat/>
    <w:rsid w:val="00D2396D"/>
    <w:pPr>
      <w:adjustRightInd w:val="0"/>
      <w:snapToGrid w:val="0"/>
      <w:spacing w:line="360" w:lineRule="atLeast"/>
      <w:ind w:firstLineChars="200" w:firstLine="200"/>
      <w:jc w:val="both"/>
    </w:pPr>
    <w:rPr>
      <w:rFonts w:ascii="華康隸書體W5" w:eastAsia="華康隸書體W5" w:hAnsi="DFKai-SB" w:cs="華康隸書體W5"/>
      <w:sz w:val="20"/>
      <w:szCs w:val="20"/>
    </w:rPr>
  </w:style>
  <w:style w:type="paragraph" w:customStyle="1" w:styleId="a3">
    <w:name w:val="名目"/>
    <w:basedOn w:val="a4"/>
    <w:rsid w:val="0073232F"/>
    <w:pPr>
      <w:spacing w:after="108"/>
      <w:ind w:firstLine="561"/>
    </w:pPr>
    <w:rPr>
      <w:b/>
    </w:rPr>
  </w:style>
  <w:style w:type="paragraph" w:styleId="Signature">
    <w:name w:val="Signature"/>
    <w:basedOn w:val="Normal"/>
    <w:semiHidden/>
    <w:rsid w:val="00D2396D"/>
    <w:pPr>
      <w:adjustRightInd w:val="0"/>
      <w:snapToGrid w:val="0"/>
      <w:spacing w:line="360" w:lineRule="atLeast"/>
      <w:ind w:leftChars="1800" w:left="100" w:firstLineChars="200" w:firstLine="200"/>
      <w:jc w:val="both"/>
    </w:pPr>
    <w:rPr>
      <w:rFonts w:ascii="華康隸書體W5" w:eastAsia="華康隸書體W5" w:hAnsi="DFKai-SB" w:cs="華康隸書體W5"/>
      <w:sz w:val="28"/>
      <w:szCs w:val="32"/>
    </w:rPr>
  </w:style>
  <w:style w:type="numbering" w:styleId="111111">
    <w:name w:val="Outline List 2"/>
    <w:basedOn w:val="NoList"/>
    <w:semiHidden/>
    <w:rsid w:val="00D2396D"/>
    <w:pPr>
      <w:numPr>
        <w:numId w:val="11"/>
      </w:numPr>
    </w:pPr>
  </w:style>
  <w:style w:type="numbering" w:styleId="1ai">
    <w:name w:val="Outline List 1"/>
    <w:basedOn w:val="NoList"/>
    <w:semiHidden/>
    <w:rsid w:val="00D2396D"/>
    <w:pPr>
      <w:numPr>
        <w:numId w:val="12"/>
      </w:numPr>
    </w:pPr>
  </w:style>
  <w:style w:type="character" w:styleId="HTMLAcronym">
    <w:name w:val="HTML Acronym"/>
    <w:basedOn w:val="DefaultParagraphFont"/>
    <w:semiHidden/>
    <w:rsid w:val="00D2396D"/>
  </w:style>
  <w:style w:type="character" w:styleId="HTMLCite">
    <w:name w:val="HTML Cite"/>
    <w:basedOn w:val="DefaultParagraphFont"/>
    <w:semiHidden/>
    <w:rsid w:val="00D2396D"/>
    <w:rPr>
      <w:i/>
      <w:iCs/>
    </w:rPr>
  </w:style>
  <w:style w:type="character" w:styleId="HTMLCode">
    <w:name w:val="HTML Code"/>
    <w:basedOn w:val="DefaultParagraphFont"/>
    <w:semiHidden/>
    <w:rsid w:val="00D2396D"/>
    <w:rPr>
      <w:rFonts w:ascii="Courier New" w:hAnsi="Courier New" w:cs="Courier New"/>
      <w:sz w:val="20"/>
      <w:szCs w:val="20"/>
    </w:rPr>
  </w:style>
  <w:style w:type="character" w:styleId="HTMLDefinition">
    <w:name w:val="HTML Definition"/>
    <w:basedOn w:val="DefaultParagraphFont"/>
    <w:semiHidden/>
    <w:rsid w:val="00D2396D"/>
    <w:rPr>
      <w:i/>
      <w:iCs/>
    </w:rPr>
  </w:style>
  <w:style w:type="character" w:styleId="HTMLKeyboard">
    <w:name w:val="HTML Keyboard"/>
    <w:basedOn w:val="DefaultParagraphFont"/>
    <w:semiHidden/>
    <w:rsid w:val="00D2396D"/>
    <w:rPr>
      <w:rFonts w:ascii="Courier New" w:hAnsi="Courier New" w:cs="Courier New"/>
      <w:sz w:val="20"/>
      <w:szCs w:val="20"/>
    </w:rPr>
  </w:style>
  <w:style w:type="character" w:styleId="HTMLSample">
    <w:name w:val="HTML Sample"/>
    <w:basedOn w:val="DefaultParagraphFont"/>
    <w:semiHidden/>
    <w:rsid w:val="00D2396D"/>
    <w:rPr>
      <w:rFonts w:ascii="Courier New" w:hAnsi="Courier New" w:cs="Courier New"/>
    </w:rPr>
  </w:style>
  <w:style w:type="character" w:styleId="HTMLTypewriter">
    <w:name w:val="HTML Typewriter"/>
    <w:basedOn w:val="DefaultParagraphFont"/>
    <w:semiHidden/>
    <w:rsid w:val="00D2396D"/>
    <w:rPr>
      <w:rFonts w:ascii="Courier New" w:hAnsi="Courier New" w:cs="Courier New"/>
      <w:sz w:val="20"/>
      <w:szCs w:val="20"/>
    </w:rPr>
  </w:style>
  <w:style w:type="character" w:styleId="HTMLVariable">
    <w:name w:val="HTML Variable"/>
    <w:basedOn w:val="DefaultParagraphFont"/>
    <w:semiHidden/>
    <w:rsid w:val="00D2396D"/>
    <w:rPr>
      <w:i/>
      <w:iCs/>
    </w:rPr>
  </w:style>
  <w:style w:type="character" w:styleId="FollowedHyperlink">
    <w:name w:val="FollowedHyperlink"/>
    <w:basedOn w:val="DefaultParagraphFont"/>
    <w:semiHidden/>
    <w:rsid w:val="00D2396D"/>
    <w:rPr>
      <w:color w:val="800080"/>
      <w:u w:val="single"/>
    </w:rPr>
  </w:style>
  <w:style w:type="table" w:styleId="TableGrid">
    <w:name w:val="Table Grid"/>
    <w:basedOn w:val="TableNormal"/>
    <w:semiHidden/>
    <w:rsid w:val="00D239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作者"/>
    <w:basedOn w:val="a6"/>
    <w:autoRedefine/>
    <w:rsid w:val="00ED3F36"/>
  </w:style>
  <w:style w:type="character" w:styleId="CommentReference">
    <w:name w:val="annotation reference"/>
    <w:basedOn w:val="DefaultParagraphFont"/>
    <w:semiHidden/>
    <w:rsid w:val="00D2396D"/>
    <w:rPr>
      <w:sz w:val="18"/>
      <w:szCs w:val="18"/>
    </w:rPr>
  </w:style>
  <w:style w:type="character" w:customStyle="1" w:styleId="a2">
    <w:name w:val="上標 字元 字元"/>
    <w:basedOn w:val="DefaultParagraphFont"/>
    <w:link w:val="a1"/>
    <w:rsid w:val="002902FF"/>
    <w:rPr>
      <w:rFonts w:ascii="AR PGothic Medium JP" w:eastAsia="華康隸書體W5" w:hAnsi="DFKai-SB" w:cs="華康隸書體W5"/>
      <w:kern w:val="2"/>
      <w:sz w:val="32"/>
      <w:szCs w:val="32"/>
      <w:vertAlign w:val="superscript"/>
      <w:lang w:val="en-US" w:eastAsia="zh-TW" w:bidi="ar-SA"/>
    </w:rPr>
  </w:style>
  <w:style w:type="paragraph" w:customStyle="1" w:styleId="2">
    <w:name w:val="樣式 第一行:  2 字元"/>
    <w:basedOn w:val="Normal"/>
    <w:semiHidden/>
    <w:rsid w:val="00D2396D"/>
    <w:pPr>
      <w:adjustRightInd w:val="0"/>
      <w:snapToGrid w:val="0"/>
      <w:spacing w:afterLines="25" w:after="25" w:line="360" w:lineRule="atLeast"/>
      <w:ind w:firstLineChars="200" w:firstLine="200"/>
      <w:jc w:val="both"/>
    </w:pPr>
    <w:rPr>
      <w:rFonts w:ascii="華康隸書體W5" w:eastAsia="華康隸書體W5" w:hAnsi="DFKai-SB" w:cs="PMingLiU"/>
      <w:sz w:val="28"/>
      <w:szCs w:val="20"/>
    </w:rPr>
  </w:style>
  <w:style w:type="paragraph" w:customStyle="1" w:styleId="a7">
    <w:name w:val="內文斜"/>
    <w:basedOn w:val="Normal"/>
    <w:link w:val="a8"/>
    <w:rsid w:val="00D2396D"/>
    <w:pPr>
      <w:adjustRightInd w:val="0"/>
      <w:snapToGrid w:val="0"/>
      <w:spacing w:line="400" w:lineRule="atLeast"/>
      <w:ind w:firstLineChars="200" w:firstLine="200"/>
      <w:jc w:val="both"/>
    </w:pPr>
    <w:rPr>
      <w:rFonts w:ascii="AR PGothic Medium JP" w:eastAsia="華康隸書體W5" w:hAnsi="DFKai-SB" w:cs="華康隸書體W5"/>
      <w:i/>
      <w:szCs w:val="32"/>
    </w:rPr>
  </w:style>
  <w:style w:type="character" w:customStyle="1" w:styleId="a8">
    <w:name w:val="內文斜 字元"/>
    <w:basedOn w:val="DefaultParagraphFont"/>
    <w:link w:val="a7"/>
    <w:rsid w:val="00D2396D"/>
    <w:rPr>
      <w:rFonts w:ascii="AR PGothic Medium JP" w:eastAsia="華康隸書體W5" w:hAnsi="DFKai-SB" w:cs="華康隸書體W5"/>
      <w:i/>
      <w:kern w:val="2"/>
      <w:sz w:val="24"/>
      <w:szCs w:val="32"/>
      <w:lang w:val="en-US" w:eastAsia="zh-TW" w:bidi="ar-SA"/>
    </w:rPr>
  </w:style>
  <w:style w:type="character" w:customStyle="1" w:styleId="a9">
    <w:name w:val="書名 字元"/>
    <w:basedOn w:val="DefaultParagraphFont"/>
    <w:link w:val="a6"/>
    <w:rsid w:val="00ED3F36"/>
    <w:rPr>
      <w:rFonts w:ascii="華康圓體 Std W5" w:eastAsia="華康新篆體" w:hAnsi="華康圓體 Std W5"/>
      <w:shadow/>
      <w:spacing w:val="20"/>
      <w:kern w:val="16"/>
      <w:sz w:val="40"/>
      <w:szCs w:val="36"/>
      <w:lang w:val="en-US" w:eastAsia="zh-TW" w:bidi="ar-SA"/>
    </w:rPr>
  </w:style>
  <w:style w:type="character" w:styleId="Hyperlink">
    <w:name w:val="Hyperlink"/>
    <w:basedOn w:val="DefaultParagraphFont"/>
    <w:semiHidden/>
    <w:rsid w:val="00D2396D"/>
    <w:rPr>
      <w:color w:val="0000FF"/>
      <w:u w:val="single"/>
    </w:rPr>
  </w:style>
  <w:style w:type="paragraph" w:customStyle="1" w:styleId="a6">
    <w:name w:val="書名"/>
    <w:next w:val="Heading1"/>
    <w:link w:val="a9"/>
    <w:autoRedefine/>
    <w:rsid w:val="00ED3F36"/>
    <w:pPr>
      <w:snapToGrid w:val="0"/>
      <w:spacing w:line="480" w:lineRule="atLeast"/>
      <w:jc w:val="center"/>
    </w:pPr>
    <w:rPr>
      <w:rFonts w:ascii="華康圓體 Std W5" w:eastAsia="華康新篆體" w:hAnsi="華康圓體 Std W5"/>
      <w:shadow/>
      <w:spacing w:val="20"/>
      <w:kern w:val="16"/>
      <w:sz w:val="40"/>
      <w:szCs w:val="36"/>
      <w:lang w:eastAsia="zh-TW"/>
    </w:rPr>
  </w:style>
  <w:style w:type="paragraph" w:customStyle="1" w:styleId="aa">
    <w:name w:val="序篇章"/>
    <w:basedOn w:val="Normal"/>
    <w:next w:val="Heading2"/>
    <w:link w:val="ab"/>
    <w:autoRedefine/>
    <w:rsid w:val="00ED3F36"/>
    <w:pPr>
      <w:adjustRightInd w:val="0"/>
      <w:snapToGrid w:val="0"/>
      <w:spacing w:beforeLines="50" w:before="120" w:afterLines="50" w:after="120" w:line="360" w:lineRule="atLeast"/>
      <w:ind w:firstLine="560"/>
      <w:jc w:val="center"/>
    </w:pPr>
    <w:rPr>
      <w:rFonts w:ascii="華康圓體 Std W5" w:eastAsia="華康隸書體W5" w:hAnsi="華康圓體 Std W5" w:cs="華康隸書體W5"/>
      <w:b/>
      <w:spacing w:val="20"/>
      <w:sz w:val="36"/>
      <w:szCs w:val="32"/>
    </w:rPr>
  </w:style>
  <w:style w:type="paragraph" w:customStyle="1" w:styleId="a0">
    <w:name w:val="條文"/>
    <w:basedOn w:val="a6"/>
    <w:next w:val="Heading4"/>
    <w:link w:val="ac"/>
    <w:autoRedefine/>
    <w:rsid w:val="00ED3F36"/>
    <w:pPr>
      <w:widowControl w:val="0"/>
      <w:spacing w:line="320" w:lineRule="atLeast"/>
      <w:ind w:firstLine="561"/>
      <w:jc w:val="left"/>
    </w:pPr>
    <w:rPr>
      <w:rFonts w:eastAsia="華康隸書體W5"/>
      <w:b/>
      <w:shadow w:val="0"/>
      <w:spacing w:val="0"/>
      <w:sz w:val="32"/>
      <w:szCs w:val="32"/>
    </w:rPr>
  </w:style>
  <w:style w:type="character" w:customStyle="1" w:styleId="ac">
    <w:name w:val="條文 字元"/>
    <w:basedOn w:val="a9"/>
    <w:link w:val="a0"/>
    <w:rsid w:val="00ED3F36"/>
    <w:rPr>
      <w:rFonts w:ascii="華康圓體 Std W5" w:eastAsia="華康隸書體W5" w:hAnsi="華康圓體 Std W5"/>
      <w:b/>
      <w:shadow/>
      <w:spacing w:val="20"/>
      <w:kern w:val="16"/>
      <w:sz w:val="32"/>
      <w:szCs w:val="32"/>
      <w:lang w:val="en-US" w:eastAsia="zh-TW" w:bidi="ar-SA"/>
    </w:rPr>
  </w:style>
  <w:style w:type="paragraph" w:customStyle="1" w:styleId="ad">
    <w:name w:val="條文右"/>
    <w:basedOn w:val="a4"/>
    <w:autoRedefine/>
    <w:rsid w:val="00ED3F36"/>
    <w:pPr>
      <w:spacing w:afterLines="0" w:after="0"/>
      <w:ind w:firstLine="561"/>
    </w:pPr>
    <w:rPr>
      <w:b/>
      <w:szCs w:val="28"/>
    </w:rPr>
  </w:style>
  <w:style w:type="numbering" w:styleId="ArticleSection">
    <w:name w:val="Outline List 3"/>
    <w:basedOn w:val="NoList"/>
    <w:semiHidden/>
    <w:rsid w:val="00D2396D"/>
    <w:pPr>
      <w:numPr>
        <w:numId w:val="13"/>
      </w:numPr>
    </w:pPr>
  </w:style>
  <w:style w:type="paragraph" w:styleId="Date">
    <w:name w:val="Date"/>
    <w:basedOn w:val="Normal"/>
    <w:next w:val="Normal"/>
    <w:semiHidden/>
    <w:rsid w:val="00D2396D"/>
    <w:pPr>
      <w:jc w:val="right"/>
    </w:pPr>
  </w:style>
  <w:style w:type="character" w:styleId="LineNumber">
    <w:name w:val="line number"/>
    <w:basedOn w:val="DefaultParagraphFont"/>
    <w:semiHidden/>
    <w:rsid w:val="00D2396D"/>
  </w:style>
  <w:style w:type="table" w:styleId="Table3Deffects1">
    <w:name w:val="Table 3D effects 1"/>
    <w:basedOn w:val="TableNormal"/>
    <w:semiHidden/>
    <w:rsid w:val="00D2396D"/>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2396D"/>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2396D"/>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D2396D"/>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2396D"/>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2396D"/>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semiHidden/>
    <w:rsid w:val="00D2396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2396D"/>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2396D"/>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2396D"/>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2396D"/>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2396D"/>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2396D"/>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D2396D"/>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D2396D"/>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D2396D"/>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2396D"/>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D2396D"/>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2396D"/>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2396D"/>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semiHidden/>
    <w:rsid w:val="00D2396D"/>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2396D"/>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rsid w:val="00D2396D"/>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semiHidden/>
    <w:rsid w:val="00D2396D"/>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2396D"/>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2396D"/>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2396D"/>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2396D"/>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D2396D"/>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2396D"/>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D2396D"/>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D2396D"/>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2396D"/>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2396D"/>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2396D"/>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2396D"/>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2396D"/>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2396D"/>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2396D"/>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semiHidden/>
    <w:rsid w:val="00D239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2396D"/>
  </w:style>
  <w:style w:type="character" w:styleId="Emphasis">
    <w:name w:val="Emphasis"/>
    <w:basedOn w:val="DefaultParagraphFont"/>
    <w:qFormat/>
    <w:rsid w:val="00D2396D"/>
    <w:rPr>
      <w:i/>
      <w:iCs/>
    </w:rPr>
  </w:style>
  <w:style w:type="character" w:styleId="Strong">
    <w:name w:val="Strong"/>
    <w:basedOn w:val="DefaultParagraphFont"/>
    <w:qFormat/>
    <w:rsid w:val="00D2396D"/>
    <w:rPr>
      <w:b/>
      <w:bCs/>
    </w:rPr>
  </w:style>
  <w:style w:type="paragraph" w:styleId="Title">
    <w:name w:val="Title"/>
    <w:basedOn w:val="Normal"/>
    <w:qFormat/>
    <w:rsid w:val="00D2396D"/>
    <w:pPr>
      <w:spacing w:before="240" w:after="60"/>
      <w:jc w:val="center"/>
      <w:outlineLvl w:val="0"/>
    </w:pPr>
    <w:rPr>
      <w:rFonts w:ascii="Arial" w:hAnsi="Arial" w:cs="Arial"/>
      <w:b/>
      <w:bCs/>
      <w:sz w:val="32"/>
      <w:szCs w:val="32"/>
    </w:rPr>
  </w:style>
  <w:style w:type="paragraph" w:customStyle="1" w:styleId="a4">
    <w:name w:val="內文"/>
    <w:basedOn w:val="2"/>
    <w:link w:val="ae"/>
    <w:rsid w:val="000977F5"/>
    <w:pPr>
      <w:spacing w:line="320" w:lineRule="atLeast"/>
    </w:pPr>
  </w:style>
  <w:style w:type="character" w:customStyle="1" w:styleId="ab">
    <w:name w:val="序篇章 字元"/>
    <w:basedOn w:val="DefaultParagraphFont"/>
    <w:link w:val="aa"/>
    <w:rsid w:val="00ED3F36"/>
    <w:rPr>
      <w:rFonts w:ascii="華康圓體 Std W5" w:eastAsia="華康隸書體W5" w:hAnsi="華康圓體 Std W5" w:cs="華康隸書體W5"/>
      <w:b/>
      <w:spacing w:val="20"/>
      <w:kern w:val="2"/>
      <w:sz w:val="36"/>
      <w:szCs w:val="32"/>
      <w:lang w:val="en-US" w:eastAsia="zh-TW" w:bidi="ar-SA"/>
    </w:rPr>
  </w:style>
  <w:style w:type="character" w:customStyle="1" w:styleId="ae">
    <w:name w:val="內文 字元"/>
    <w:basedOn w:val="DefaultParagraphFont"/>
    <w:link w:val="a4"/>
    <w:rsid w:val="000977F5"/>
    <w:rPr>
      <w:rFonts w:ascii="華康隸書體W5" w:eastAsia="華康隸書體W5" w:hAnsi="DFKai-SB" w:cs="PMingLiU"/>
      <w:kern w:val="2"/>
      <w:sz w:val="28"/>
      <w:lang w:val="en-US"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8651;&#23376;&#2636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電子書</Template>
  <TotalTime>0</TotalTime>
  <Pages>2</Pages>
  <Words>34952</Words>
  <Characters>199231</Characters>
  <Application>Microsoft Office Word</Application>
  <DocSecurity>4</DocSecurity>
  <Lines>1660</Lines>
  <Paragraphs>467</Paragraphs>
  <ScaleCrop>false</ScaleCrop>
  <HeadingPairs>
    <vt:vector size="2" baseType="variant">
      <vt:variant>
        <vt:lpstr>Title</vt:lpstr>
      </vt:variant>
      <vt:variant>
        <vt:i4>1</vt:i4>
      </vt:variant>
    </vt:vector>
  </HeadingPairs>
  <TitlesOfParts>
    <vt:vector size="1" baseType="lpstr">
      <vt:lpstr>人紀傷寒論</vt:lpstr>
    </vt:vector>
  </TitlesOfParts>
  <Company>sp</Company>
  <LinksUpToDate>false</LinksUpToDate>
  <CharactersWithSpaces>233716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人紀傷寒論</dc:title>
  <dc:subject/>
  <dc:creator>陳永諸</dc:creator>
  <cp:keywords/>
  <dc:description/>
  <cp:lastModifiedBy>cloudconvert_6</cp:lastModifiedBy>
  <cp:revision>2</cp:revision>
  <cp:lastPrinted>2007-10-24T13:34:00Z</cp:lastPrinted>
  <dcterms:created xsi:type="dcterms:W3CDTF">2025-08-27T18:08:00Z</dcterms:created>
  <dcterms:modified xsi:type="dcterms:W3CDTF">2025-08-27T18:08:00Z</dcterms:modified>
</cp:coreProperties>
</file>